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695" w:rsidRPr="003B6ED5" w:rsidRDefault="00293695">
      <w:pPr>
        <w:rPr>
          <w:noProof w:val="0"/>
        </w:rPr>
      </w:pPr>
    </w:p>
    <w:p w:rsidR="00293695" w:rsidRPr="003B6ED5" w:rsidRDefault="00293695">
      <w:pPr>
        <w:rPr>
          <w:noProof w:val="0"/>
        </w:rPr>
      </w:pPr>
    </w:p>
    <w:p w:rsidR="00293695" w:rsidRPr="003B6ED5" w:rsidRDefault="00293695">
      <w:pPr>
        <w:rPr>
          <w:noProof w:val="0"/>
        </w:rPr>
      </w:pPr>
    </w:p>
    <w:p w:rsidR="00293695" w:rsidRPr="003B6ED5" w:rsidRDefault="00293695">
      <w:pPr>
        <w:rPr>
          <w:noProof w:val="0"/>
        </w:rPr>
      </w:pPr>
    </w:p>
    <w:p w:rsidR="00293695" w:rsidRPr="003B6ED5" w:rsidRDefault="00293695">
      <w:pPr>
        <w:rPr>
          <w:noProof w:val="0"/>
        </w:rPr>
      </w:pPr>
    </w:p>
    <w:p w:rsidR="00293695" w:rsidRPr="003B6ED5" w:rsidRDefault="00293695">
      <w:pPr>
        <w:rPr>
          <w:noProof w:val="0"/>
        </w:rPr>
      </w:pPr>
    </w:p>
    <w:p w:rsidR="00293695" w:rsidRPr="003B6ED5" w:rsidRDefault="00293695">
      <w:pPr>
        <w:rPr>
          <w:noProof w:val="0"/>
        </w:rPr>
      </w:pPr>
    </w:p>
    <w:p w:rsidR="00293695" w:rsidRPr="003B6ED5" w:rsidRDefault="00293695">
      <w:pPr>
        <w:rPr>
          <w:noProof w:val="0"/>
        </w:rPr>
      </w:pPr>
    </w:p>
    <w:p w:rsidR="00293695" w:rsidRPr="003B6ED5" w:rsidRDefault="00293695">
      <w:pPr>
        <w:rPr>
          <w:noProof w:val="0"/>
        </w:rPr>
      </w:pPr>
    </w:p>
    <w:tbl>
      <w:tblPr>
        <w:tblW w:w="0" w:type="auto"/>
        <w:tblLayout w:type="fixed"/>
        <w:tblCellMar>
          <w:left w:w="70" w:type="dxa"/>
          <w:right w:w="70" w:type="dxa"/>
        </w:tblCellMar>
        <w:tblLook w:val="0000" w:firstRow="0" w:lastRow="0" w:firstColumn="0" w:lastColumn="0" w:noHBand="0" w:noVBand="0"/>
      </w:tblPr>
      <w:tblGrid>
        <w:gridCol w:w="2354"/>
        <w:gridCol w:w="5439"/>
      </w:tblGrid>
      <w:tr w:rsidR="00293695" w:rsidRPr="003B6ED5" w:rsidTr="006B1E38">
        <w:trPr>
          <w:cantSplit/>
        </w:trPr>
        <w:tc>
          <w:tcPr>
            <w:tcW w:w="7793" w:type="dxa"/>
            <w:gridSpan w:val="2"/>
          </w:tcPr>
          <w:p w:rsidR="00293695" w:rsidRPr="003B6ED5" w:rsidRDefault="00174246" w:rsidP="006B1E38">
            <w:pPr>
              <w:rPr>
                <w:b/>
                <w:noProof w:val="0"/>
                <w:sz w:val="40"/>
                <w:szCs w:val="40"/>
              </w:rPr>
            </w:pPr>
            <w:r>
              <w:rPr>
                <w:b/>
                <w:noProof w:val="0"/>
                <w:sz w:val="40"/>
                <w:szCs w:val="40"/>
              </w:rPr>
              <w:t>Informasjonsmodell</w:t>
            </w:r>
          </w:p>
        </w:tc>
      </w:tr>
      <w:tr w:rsidR="00293695" w:rsidRPr="003B6ED5" w:rsidTr="006B1E38">
        <w:trPr>
          <w:cantSplit/>
        </w:trPr>
        <w:tc>
          <w:tcPr>
            <w:tcW w:w="7793" w:type="dxa"/>
            <w:gridSpan w:val="2"/>
          </w:tcPr>
          <w:p w:rsidR="00293695" w:rsidRPr="003B6ED5" w:rsidRDefault="00174246" w:rsidP="00293695">
            <w:pPr>
              <w:rPr>
                <w:b/>
                <w:noProof w:val="0"/>
                <w:sz w:val="28"/>
                <w:szCs w:val="28"/>
              </w:rPr>
            </w:pPr>
            <w:r>
              <w:rPr>
                <w:b/>
                <w:noProof w:val="0"/>
                <w:sz w:val="28"/>
                <w:szCs w:val="28"/>
              </w:rPr>
              <w:t>Modernisering av Folkeregisteret</w:t>
            </w:r>
          </w:p>
        </w:tc>
      </w:tr>
      <w:tr w:rsidR="00293695" w:rsidRPr="003B6ED5" w:rsidTr="006B1E38">
        <w:trPr>
          <w:trHeight w:val="1200"/>
        </w:trPr>
        <w:tc>
          <w:tcPr>
            <w:tcW w:w="2354" w:type="dxa"/>
          </w:tcPr>
          <w:p w:rsidR="00293695" w:rsidRPr="003B6ED5" w:rsidRDefault="00293695" w:rsidP="006B1E38">
            <w:pPr>
              <w:rPr>
                <w:noProof w:val="0"/>
              </w:rPr>
            </w:pPr>
          </w:p>
          <w:p w:rsidR="00293695" w:rsidRPr="003B6ED5" w:rsidRDefault="00293695" w:rsidP="006B1E38">
            <w:pPr>
              <w:rPr>
                <w:noProof w:val="0"/>
              </w:rPr>
            </w:pPr>
          </w:p>
          <w:p w:rsidR="00293695" w:rsidRPr="003B6ED5" w:rsidRDefault="00293695" w:rsidP="006B1E38">
            <w:pPr>
              <w:rPr>
                <w:noProof w:val="0"/>
              </w:rPr>
            </w:pPr>
          </w:p>
          <w:p w:rsidR="00293695" w:rsidRPr="003B6ED5" w:rsidRDefault="00293695" w:rsidP="006B1E38">
            <w:pPr>
              <w:rPr>
                <w:noProof w:val="0"/>
              </w:rPr>
            </w:pPr>
          </w:p>
          <w:p w:rsidR="00293695" w:rsidRPr="003B6ED5" w:rsidRDefault="00293695" w:rsidP="006B1E38">
            <w:pPr>
              <w:rPr>
                <w:noProof w:val="0"/>
              </w:rPr>
            </w:pPr>
          </w:p>
        </w:tc>
        <w:tc>
          <w:tcPr>
            <w:tcW w:w="5439" w:type="dxa"/>
          </w:tcPr>
          <w:p w:rsidR="00293695" w:rsidRPr="003B6ED5" w:rsidRDefault="00293695" w:rsidP="006B1E38">
            <w:pPr>
              <w:rPr>
                <w:noProof w:val="0"/>
              </w:rPr>
            </w:pPr>
          </w:p>
        </w:tc>
      </w:tr>
      <w:tr w:rsidR="00293695" w:rsidRPr="003B6ED5" w:rsidTr="006B1E38">
        <w:tc>
          <w:tcPr>
            <w:tcW w:w="2354" w:type="dxa"/>
            <w:vAlign w:val="center"/>
          </w:tcPr>
          <w:p w:rsidR="00293695" w:rsidRPr="003B6ED5" w:rsidRDefault="00293695" w:rsidP="006B1E38">
            <w:pPr>
              <w:rPr>
                <w:noProof w:val="0"/>
              </w:rPr>
            </w:pPr>
            <w:r w:rsidRPr="003B6ED5">
              <w:rPr>
                <w:noProof w:val="0"/>
              </w:rPr>
              <w:t>Dokumenteier:</w:t>
            </w:r>
          </w:p>
        </w:tc>
        <w:tc>
          <w:tcPr>
            <w:tcW w:w="5439" w:type="dxa"/>
            <w:vAlign w:val="center"/>
          </w:tcPr>
          <w:p w:rsidR="00293695" w:rsidRPr="003B6ED5" w:rsidRDefault="00174246" w:rsidP="006B1E38">
            <w:pPr>
              <w:rPr>
                <w:noProof w:val="0"/>
              </w:rPr>
            </w:pPr>
            <w:r>
              <w:rPr>
                <w:noProof w:val="0"/>
              </w:rPr>
              <w:t>Viveca Liodden, Prosjektleder</w:t>
            </w:r>
          </w:p>
        </w:tc>
      </w:tr>
      <w:tr w:rsidR="00293695" w:rsidRPr="003B6ED5" w:rsidTr="006B1E38">
        <w:tc>
          <w:tcPr>
            <w:tcW w:w="2354" w:type="dxa"/>
            <w:vAlign w:val="center"/>
          </w:tcPr>
          <w:p w:rsidR="00293695" w:rsidRPr="003B6ED5" w:rsidRDefault="00293695" w:rsidP="006B1E38">
            <w:pPr>
              <w:rPr>
                <w:noProof w:val="0"/>
              </w:rPr>
            </w:pPr>
            <w:r w:rsidRPr="003B6ED5">
              <w:rPr>
                <w:noProof w:val="0"/>
              </w:rPr>
              <w:t>Skrevet av:</w:t>
            </w:r>
          </w:p>
        </w:tc>
        <w:tc>
          <w:tcPr>
            <w:tcW w:w="5439" w:type="dxa"/>
            <w:vAlign w:val="center"/>
          </w:tcPr>
          <w:p w:rsidR="00293695" w:rsidRPr="003B6ED5" w:rsidRDefault="00174246" w:rsidP="006B1E38">
            <w:pPr>
              <w:rPr>
                <w:noProof w:val="0"/>
              </w:rPr>
            </w:pPr>
            <w:r>
              <w:rPr>
                <w:noProof w:val="0"/>
              </w:rPr>
              <w:t>Terje Kolbu, Informasjonsarkitekt</w:t>
            </w:r>
          </w:p>
        </w:tc>
      </w:tr>
      <w:tr w:rsidR="00293695" w:rsidRPr="003B6ED5" w:rsidTr="006B1E38">
        <w:tc>
          <w:tcPr>
            <w:tcW w:w="2354" w:type="dxa"/>
            <w:vAlign w:val="center"/>
          </w:tcPr>
          <w:p w:rsidR="00293695" w:rsidRPr="003B6ED5" w:rsidRDefault="00293695" w:rsidP="006B1E38">
            <w:pPr>
              <w:rPr>
                <w:noProof w:val="0"/>
              </w:rPr>
            </w:pPr>
            <w:r w:rsidRPr="003B6ED5">
              <w:rPr>
                <w:noProof w:val="0"/>
              </w:rPr>
              <w:t>Revideres av:</w:t>
            </w:r>
          </w:p>
        </w:tc>
        <w:tc>
          <w:tcPr>
            <w:tcW w:w="5439" w:type="dxa"/>
            <w:vAlign w:val="center"/>
          </w:tcPr>
          <w:p w:rsidR="00293695" w:rsidRPr="003B6ED5" w:rsidRDefault="00807491" w:rsidP="00174246">
            <w:pPr>
              <w:rPr>
                <w:noProof w:val="0"/>
              </w:rPr>
            </w:pPr>
            <w:r>
              <w:rPr>
                <w:noProof w:val="0"/>
              </w:rPr>
              <w:t>Prosjekt Modernisering av Folkeregisteret</w:t>
            </w:r>
          </w:p>
        </w:tc>
      </w:tr>
      <w:tr w:rsidR="00293695" w:rsidRPr="003B6ED5" w:rsidTr="006B1E38">
        <w:tc>
          <w:tcPr>
            <w:tcW w:w="2354" w:type="dxa"/>
            <w:vAlign w:val="center"/>
          </w:tcPr>
          <w:p w:rsidR="00293695" w:rsidRPr="003B6ED5" w:rsidRDefault="00293695" w:rsidP="006B1E38">
            <w:pPr>
              <w:rPr>
                <w:noProof w:val="0"/>
              </w:rPr>
            </w:pPr>
            <w:r w:rsidRPr="003B6ED5">
              <w:rPr>
                <w:noProof w:val="0"/>
              </w:rPr>
              <w:t>Versjon:</w:t>
            </w:r>
          </w:p>
        </w:tc>
        <w:tc>
          <w:tcPr>
            <w:tcW w:w="5439" w:type="dxa"/>
            <w:vAlign w:val="center"/>
          </w:tcPr>
          <w:p w:rsidR="00293695" w:rsidRPr="003B6ED5" w:rsidRDefault="006D5A94" w:rsidP="006B1E38">
            <w:pPr>
              <w:rPr>
                <w:noProof w:val="0"/>
              </w:rPr>
            </w:pPr>
            <w:r>
              <w:rPr>
                <w:noProof w:val="0"/>
              </w:rPr>
              <w:t>2.</w:t>
            </w:r>
            <w:r w:rsidR="00174246">
              <w:rPr>
                <w:noProof w:val="0"/>
              </w:rPr>
              <w:t>0</w:t>
            </w:r>
          </w:p>
        </w:tc>
      </w:tr>
      <w:tr w:rsidR="00293695" w:rsidRPr="003B6ED5" w:rsidTr="006B1E38">
        <w:tc>
          <w:tcPr>
            <w:tcW w:w="2354" w:type="dxa"/>
            <w:vAlign w:val="center"/>
          </w:tcPr>
          <w:p w:rsidR="00293695" w:rsidRPr="003B6ED5" w:rsidRDefault="00293695" w:rsidP="006B1E38">
            <w:pPr>
              <w:rPr>
                <w:noProof w:val="0"/>
              </w:rPr>
            </w:pPr>
            <w:r w:rsidRPr="003B6ED5">
              <w:rPr>
                <w:noProof w:val="0"/>
              </w:rPr>
              <w:t>Gjelder fra:</w:t>
            </w:r>
          </w:p>
        </w:tc>
        <w:tc>
          <w:tcPr>
            <w:tcW w:w="5439" w:type="dxa"/>
            <w:vAlign w:val="center"/>
          </w:tcPr>
          <w:p w:rsidR="00293695" w:rsidRPr="003B6ED5" w:rsidRDefault="00C45127" w:rsidP="00C45127">
            <w:pPr>
              <w:rPr>
                <w:noProof w:val="0"/>
              </w:rPr>
            </w:pPr>
            <w:r>
              <w:rPr>
                <w:noProof w:val="0"/>
              </w:rPr>
              <w:t>07</w:t>
            </w:r>
            <w:r w:rsidR="00174246">
              <w:rPr>
                <w:noProof w:val="0"/>
              </w:rPr>
              <w:t>.0</w:t>
            </w:r>
            <w:r>
              <w:rPr>
                <w:noProof w:val="0"/>
              </w:rPr>
              <w:t>2</w:t>
            </w:r>
            <w:r w:rsidR="00174246">
              <w:rPr>
                <w:noProof w:val="0"/>
              </w:rPr>
              <w:t>.20</w:t>
            </w:r>
            <w:r>
              <w:rPr>
                <w:noProof w:val="0"/>
              </w:rPr>
              <w:t>20</w:t>
            </w:r>
          </w:p>
        </w:tc>
      </w:tr>
      <w:tr w:rsidR="00293695" w:rsidRPr="003B6ED5" w:rsidTr="006B1E38">
        <w:tc>
          <w:tcPr>
            <w:tcW w:w="2354" w:type="dxa"/>
            <w:vAlign w:val="center"/>
          </w:tcPr>
          <w:p w:rsidR="00293695" w:rsidRPr="003B6ED5" w:rsidRDefault="00293695" w:rsidP="006B1E38">
            <w:pPr>
              <w:rPr>
                <w:noProof w:val="0"/>
              </w:rPr>
            </w:pPr>
            <w:r w:rsidRPr="003B6ED5">
              <w:rPr>
                <w:noProof w:val="0"/>
              </w:rPr>
              <w:t>Godkjent av:</w:t>
            </w:r>
          </w:p>
        </w:tc>
        <w:tc>
          <w:tcPr>
            <w:tcW w:w="5439" w:type="dxa"/>
            <w:vAlign w:val="center"/>
          </w:tcPr>
          <w:p w:rsidR="00293695" w:rsidRPr="003B6ED5" w:rsidRDefault="00174246" w:rsidP="006B1E38">
            <w:pPr>
              <w:rPr>
                <w:noProof w:val="0"/>
              </w:rPr>
            </w:pPr>
            <w:r>
              <w:rPr>
                <w:noProof w:val="0"/>
              </w:rPr>
              <w:t>Arne Asphjell, Ansvarlig arkitekt</w:t>
            </w:r>
          </w:p>
        </w:tc>
      </w:tr>
    </w:tbl>
    <w:p w:rsidR="008A48BF" w:rsidRPr="003B6ED5" w:rsidRDefault="008A48BF">
      <w:pPr>
        <w:rPr>
          <w:noProof w:val="0"/>
        </w:rPr>
      </w:pPr>
    </w:p>
    <w:p w:rsidR="008A48BF" w:rsidRPr="003B6ED5" w:rsidRDefault="008A48BF">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noProof w:val="0"/>
        </w:rPr>
      </w:pPr>
      <w:r w:rsidRPr="003B6ED5">
        <w:rPr>
          <w:noProof w:val="0"/>
        </w:rPr>
        <w:br w:type="page"/>
      </w:r>
    </w:p>
    <w:tbl>
      <w:tblPr>
        <w:tblStyle w:val="Rutenettabell1lys-uthevingsfarge1"/>
        <w:tblW w:w="9923" w:type="dxa"/>
        <w:tblInd w:w="-5" w:type="dxa"/>
        <w:tblLook w:val="04A0" w:firstRow="1" w:lastRow="0" w:firstColumn="1" w:lastColumn="0" w:noHBand="0" w:noVBand="1"/>
      </w:tblPr>
      <w:tblGrid>
        <w:gridCol w:w="1239"/>
        <w:gridCol w:w="1259"/>
        <w:gridCol w:w="4277"/>
        <w:gridCol w:w="3148"/>
      </w:tblGrid>
      <w:tr w:rsidR="006A1B0D" w:rsidTr="006A1B0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239" w:type="dxa"/>
          </w:tcPr>
          <w:p w:rsidR="006A1B0D" w:rsidRDefault="006A1B0D" w:rsidP="006A1B0D">
            <w:r>
              <w:lastRenderedPageBreak/>
              <w:t>Revisjoner</w:t>
            </w:r>
          </w:p>
        </w:tc>
        <w:tc>
          <w:tcPr>
            <w:tcW w:w="1259" w:type="dxa"/>
          </w:tcPr>
          <w:p w:rsidR="006A1B0D" w:rsidRDefault="006A1B0D" w:rsidP="006A1B0D">
            <w:pPr>
              <w:cnfStyle w:val="100000000000" w:firstRow="1" w:lastRow="0" w:firstColumn="0" w:lastColumn="0" w:oddVBand="0" w:evenVBand="0" w:oddHBand="0" w:evenHBand="0" w:firstRowFirstColumn="0" w:firstRowLastColumn="0" w:lastRowFirstColumn="0" w:lastRowLastColumn="0"/>
            </w:pPr>
            <w:r>
              <w:t>Dato</w:t>
            </w:r>
          </w:p>
        </w:tc>
        <w:tc>
          <w:tcPr>
            <w:tcW w:w="4277" w:type="dxa"/>
          </w:tcPr>
          <w:p w:rsidR="006A1B0D" w:rsidRDefault="006A1B0D" w:rsidP="006A1B0D">
            <w:pPr>
              <w:cnfStyle w:val="100000000000" w:firstRow="1" w:lastRow="0" w:firstColumn="0" w:lastColumn="0" w:oddVBand="0" w:evenVBand="0" w:oddHBand="0" w:evenHBand="0" w:firstRowFirstColumn="0" w:firstRowLastColumn="0" w:lastRowFirstColumn="0" w:lastRowLastColumn="0"/>
            </w:pPr>
            <w:r>
              <w:t>Kommentar</w:t>
            </w:r>
          </w:p>
        </w:tc>
        <w:tc>
          <w:tcPr>
            <w:tcW w:w="3148" w:type="dxa"/>
          </w:tcPr>
          <w:p w:rsidR="006A1B0D" w:rsidRDefault="006A1B0D" w:rsidP="006A1B0D">
            <w:pPr>
              <w:cnfStyle w:val="100000000000" w:firstRow="1" w:lastRow="0" w:firstColumn="0" w:lastColumn="0" w:oddVBand="0" w:evenVBand="0" w:oddHBand="0" w:evenHBand="0" w:firstRowFirstColumn="0" w:firstRowLastColumn="0" w:lastRowFirstColumn="0" w:lastRowLastColumn="0"/>
            </w:pPr>
            <w:r>
              <w:t>Ansvarlig</w:t>
            </w:r>
          </w:p>
        </w:tc>
      </w:tr>
      <w:tr w:rsidR="006A1B0D" w:rsidTr="006A1B0D">
        <w:trPr>
          <w:trHeight w:val="292"/>
        </w:trPr>
        <w:tc>
          <w:tcPr>
            <w:cnfStyle w:val="001000000000" w:firstRow="0" w:lastRow="0" w:firstColumn="1" w:lastColumn="0" w:oddVBand="0" w:evenVBand="0" w:oddHBand="0" w:evenHBand="0" w:firstRowFirstColumn="0" w:firstRowLastColumn="0" w:lastRowFirstColumn="0" w:lastRowLastColumn="0"/>
            <w:tcW w:w="1239" w:type="dxa"/>
          </w:tcPr>
          <w:p w:rsidR="006A1B0D" w:rsidRDefault="006A1B0D" w:rsidP="006A1B0D">
            <w:r>
              <w:t>1.0</w:t>
            </w:r>
          </w:p>
        </w:tc>
        <w:tc>
          <w:tcPr>
            <w:tcW w:w="1259" w:type="dxa"/>
          </w:tcPr>
          <w:p w:rsidR="006A1B0D" w:rsidRDefault="00E32687" w:rsidP="006A1B0D">
            <w:pPr>
              <w:cnfStyle w:val="000000000000" w:firstRow="0" w:lastRow="0" w:firstColumn="0" w:lastColumn="0" w:oddVBand="0" w:evenVBand="0" w:oddHBand="0" w:evenHBand="0" w:firstRowFirstColumn="0" w:firstRowLastColumn="0" w:lastRowFirstColumn="0" w:lastRowLastColumn="0"/>
            </w:pPr>
            <w:r>
              <w:t>28</w:t>
            </w:r>
            <w:r w:rsidR="006A1B0D">
              <w:t>.08.2019</w:t>
            </w:r>
          </w:p>
        </w:tc>
        <w:tc>
          <w:tcPr>
            <w:tcW w:w="4277" w:type="dxa"/>
          </w:tcPr>
          <w:p w:rsidR="006A1B0D" w:rsidRDefault="006A1B0D" w:rsidP="006A1B0D">
            <w:pPr>
              <w:cnfStyle w:val="000000000000" w:firstRow="0" w:lastRow="0" w:firstColumn="0" w:lastColumn="0" w:oddVBand="0" w:evenVBand="0" w:oddHBand="0" w:evenHBand="0" w:firstRowFirstColumn="0" w:firstRowLastColumn="0" w:lastRowFirstColumn="0" w:lastRowLastColumn="0"/>
            </w:pPr>
            <w:r>
              <w:t>Første offisielle versjon</w:t>
            </w:r>
          </w:p>
        </w:tc>
        <w:tc>
          <w:tcPr>
            <w:tcW w:w="3148" w:type="dxa"/>
          </w:tcPr>
          <w:p w:rsidR="006A1B0D" w:rsidRDefault="006A1B0D" w:rsidP="006A1B0D">
            <w:pPr>
              <w:cnfStyle w:val="000000000000" w:firstRow="0" w:lastRow="0" w:firstColumn="0" w:lastColumn="0" w:oddVBand="0" w:evenVBand="0" w:oddHBand="0" w:evenHBand="0" w:firstRowFirstColumn="0" w:firstRowLastColumn="0" w:lastRowFirstColumn="0" w:lastRowLastColumn="0"/>
            </w:pPr>
            <w:r>
              <w:t>Terje Kolbu, Informasjonsarkitekt</w:t>
            </w:r>
          </w:p>
        </w:tc>
      </w:tr>
      <w:tr w:rsidR="0021009D" w:rsidTr="006A1B0D">
        <w:trPr>
          <w:trHeight w:val="292"/>
        </w:trPr>
        <w:tc>
          <w:tcPr>
            <w:cnfStyle w:val="001000000000" w:firstRow="0" w:lastRow="0" w:firstColumn="1" w:lastColumn="0" w:oddVBand="0" w:evenVBand="0" w:oddHBand="0" w:evenHBand="0" w:firstRowFirstColumn="0" w:firstRowLastColumn="0" w:lastRowFirstColumn="0" w:lastRowLastColumn="0"/>
            <w:tcW w:w="1239" w:type="dxa"/>
          </w:tcPr>
          <w:p w:rsidR="0021009D" w:rsidRDefault="00530B98" w:rsidP="006A1B0D">
            <w:r>
              <w:t>2.0</w:t>
            </w:r>
          </w:p>
        </w:tc>
        <w:tc>
          <w:tcPr>
            <w:tcW w:w="1259" w:type="dxa"/>
          </w:tcPr>
          <w:p w:rsidR="0021009D" w:rsidRDefault="0021009D" w:rsidP="006A1B0D">
            <w:pPr>
              <w:cnfStyle w:val="000000000000" w:firstRow="0" w:lastRow="0" w:firstColumn="0" w:lastColumn="0" w:oddVBand="0" w:evenVBand="0" w:oddHBand="0" w:evenHBand="0" w:firstRowFirstColumn="0" w:firstRowLastColumn="0" w:lastRowFirstColumn="0" w:lastRowLastColumn="0"/>
            </w:pPr>
          </w:p>
        </w:tc>
        <w:tc>
          <w:tcPr>
            <w:tcW w:w="4277" w:type="dxa"/>
          </w:tcPr>
          <w:p w:rsidR="0021009D" w:rsidRDefault="0021009D" w:rsidP="006A1B0D">
            <w:pPr>
              <w:cnfStyle w:val="000000000000" w:firstRow="0" w:lastRow="0" w:firstColumn="0" w:lastColumn="0" w:oddVBand="0" w:evenVBand="0" w:oddHBand="0" w:evenHBand="0" w:firstRowFirstColumn="0" w:firstRowLastColumn="0" w:lastRowFirstColumn="0" w:lastRowLastColumn="0"/>
              <w:rPr>
                <w:lang w:val="nb-NO"/>
              </w:rPr>
            </w:pPr>
            <w:r w:rsidRPr="0021009D">
              <w:rPr>
                <w:lang w:val="nb-NO"/>
              </w:rPr>
              <w:t>Endring av beskrivelse</w:t>
            </w:r>
            <w:r w:rsidR="00C94C5E">
              <w:rPr>
                <w:lang w:val="nb-NO"/>
              </w:rPr>
              <w:t>n</w:t>
            </w:r>
            <w:r w:rsidRPr="0021009D">
              <w:rPr>
                <w:lang w:val="nb-NO"/>
              </w:rPr>
              <w:t xml:space="preserve"> av fødested</w:t>
            </w:r>
            <w:r w:rsidR="00530B98">
              <w:rPr>
                <w:lang w:val="nb-NO"/>
              </w:rPr>
              <w:t>.</w:t>
            </w:r>
          </w:p>
          <w:p w:rsidR="002D27BB" w:rsidRDefault="002D27BB" w:rsidP="006A1B0D">
            <w:pPr>
              <w:cnfStyle w:val="000000000000" w:firstRow="0" w:lastRow="0" w:firstColumn="0" w:lastColumn="0" w:oddVBand="0" w:evenVBand="0" w:oddHBand="0" w:evenHBand="0" w:firstRowFirstColumn="0" w:firstRowLastColumn="0" w:lastRowFirstColumn="0" w:lastRowLastColumn="0"/>
              <w:rPr>
                <w:lang w:val="nb-NO"/>
              </w:rPr>
            </w:pPr>
            <w:r>
              <w:rPr>
                <w:lang w:val="nb-NO"/>
              </w:rPr>
              <w:t>Endring av beskrivelse av begrepet/entiteten Opphold</w:t>
            </w:r>
            <w:r w:rsidR="00530B98">
              <w:rPr>
                <w:lang w:val="nb-NO"/>
              </w:rPr>
              <w:t>.</w:t>
            </w:r>
          </w:p>
          <w:p w:rsidR="00530B98" w:rsidRDefault="00FF5FA8" w:rsidP="00FF5FA8">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lang w:val="nb-NO"/>
              </w:rPr>
              <w:t xml:space="preserve">Endring av </w:t>
            </w:r>
            <w:r w:rsidRPr="00FF5FA8">
              <w:rPr>
                <w:rStyle w:val="Sterk"/>
                <w:rFonts w:eastAsiaTheme="majorEastAsia" w:cs="Arial"/>
                <w:b w:val="0"/>
                <w:color w:val="172B4D"/>
                <w:szCs w:val="20"/>
                <w:lang w:val="nb-NO"/>
              </w:rPr>
              <w:t>VergeEllerFremtidsfullmakt til VergemålEllerFremtidsfullmakt</w:t>
            </w:r>
            <w:r w:rsidR="00C4241E">
              <w:rPr>
                <w:rStyle w:val="Sterk"/>
                <w:rFonts w:eastAsiaTheme="majorEastAsia" w:cs="Arial"/>
                <w:b w:val="0"/>
                <w:color w:val="172B4D"/>
                <w:szCs w:val="20"/>
                <w:lang w:val="nb-NO"/>
              </w:rPr>
              <w:t>.</w:t>
            </w:r>
          </w:p>
          <w:p w:rsidR="00FF5FA8" w:rsidRDefault="00822AD3" w:rsidP="00FF5FA8">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Nytt flagg i sistnevnte</w:t>
            </w:r>
            <w:r w:rsidR="00530B98">
              <w:rPr>
                <w:rStyle w:val="Sterk"/>
                <w:rFonts w:eastAsiaTheme="majorEastAsia" w:cs="Arial"/>
                <w:b w:val="0"/>
                <w:color w:val="172B4D"/>
                <w:szCs w:val="20"/>
                <w:lang w:val="nb-NO"/>
              </w:rPr>
              <w:t>s vergeinformasjon</w:t>
            </w:r>
            <w:r w:rsidR="00234199">
              <w:rPr>
                <w:rStyle w:val="Sterk"/>
                <w:rFonts w:eastAsiaTheme="majorEastAsia" w:cs="Arial"/>
                <w:b w:val="0"/>
                <w:color w:val="172B4D"/>
                <w:szCs w:val="20"/>
                <w:lang w:val="nb-NO"/>
              </w:rPr>
              <w:t xml:space="preserve">: </w:t>
            </w:r>
            <w:r w:rsidR="00234199" w:rsidRPr="00234199">
              <w:rPr>
                <w:rStyle w:val="Sterk"/>
                <w:rFonts w:eastAsiaTheme="majorEastAsia" w:cs="Arial"/>
                <w:b w:val="0"/>
                <w:color w:val="172B4D"/>
                <w:szCs w:val="20"/>
                <w:lang w:val="nb-NO"/>
              </w:rPr>
              <w:t>omfangetErInnenPersonligOmråde</w:t>
            </w:r>
          </w:p>
          <w:p w:rsidR="00176680" w:rsidRDefault="00176680" w:rsidP="00176680">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Avklaring av taushetsbelagt mm. for bibehold.</w:t>
            </w:r>
          </w:p>
          <w:p w:rsidR="00234199" w:rsidRDefault="00C4241E" w:rsidP="00176680">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Opphold.oppholdFra er valgfri.</w:t>
            </w:r>
          </w:p>
          <w:p w:rsidR="00CD38D4" w:rsidRDefault="00BB5B8A" w:rsidP="00176680">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Endring i beskrivelse av "opphold".</w:t>
            </w:r>
          </w:p>
          <w:p w:rsidR="00A924F5" w:rsidRDefault="00C64BE1" w:rsidP="00A924F5">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Utvidet beskrivelse av u</w:t>
            </w:r>
            <w:r w:rsidR="00A924F5">
              <w:rPr>
                <w:rStyle w:val="Sterk"/>
                <w:rFonts w:eastAsiaTheme="majorEastAsia" w:cs="Arial"/>
                <w:b w:val="0"/>
                <w:color w:val="172B4D"/>
                <w:szCs w:val="20"/>
                <w:lang w:val="nb-NO"/>
              </w:rPr>
              <w:t>tenlandsk identifikasjonsnummer.</w:t>
            </w:r>
          </w:p>
          <w:p w:rsidR="00672E02" w:rsidRDefault="00672E02" w:rsidP="00A924F5">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Bibehold kode harIkke</w:t>
            </w:r>
            <w:r w:rsidRPr="00672E02">
              <w:rPr>
                <w:rStyle w:val="Sterk"/>
                <w:rFonts w:eastAsiaTheme="majorEastAsia" w:cs="Arial"/>
                <w:b w:val="0"/>
                <w:color w:val="172B4D"/>
                <w:szCs w:val="20"/>
                <w:lang w:val="nb-NO"/>
              </w:rPr>
              <w:t>Bibehold</w:t>
            </w:r>
            <w:r>
              <w:rPr>
                <w:rStyle w:val="Sterk"/>
                <w:rFonts w:eastAsiaTheme="majorEastAsia" w:cs="Arial"/>
                <w:b w:val="0"/>
                <w:color w:val="172B4D"/>
                <w:szCs w:val="20"/>
                <w:lang w:val="nb-NO"/>
              </w:rPr>
              <w:t xml:space="preserve"> endret til </w:t>
            </w:r>
            <w:r w:rsidRPr="00672E02">
              <w:rPr>
                <w:rStyle w:val="Sterk"/>
                <w:rFonts w:eastAsiaTheme="majorEastAsia" w:cs="Arial"/>
                <w:b w:val="0"/>
                <w:color w:val="172B4D"/>
                <w:szCs w:val="20"/>
                <w:lang w:val="nb-NO"/>
              </w:rPr>
              <w:t>harIkkeLengerBibehold</w:t>
            </w:r>
          </w:p>
          <w:p w:rsidR="00564E6C" w:rsidRDefault="00564E6C" w:rsidP="00A924F5">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Endring i foreldreansvar ved myndighetsalder.</w:t>
            </w:r>
          </w:p>
          <w:p w:rsidR="002F282C" w:rsidRDefault="002F282C" w:rsidP="00A924F5">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Tilleggsinformasjon om kretstyper.</w:t>
            </w:r>
          </w:p>
          <w:p w:rsidR="001760E5" w:rsidRDefault="001760E5" w:rsidP="00A924F5">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Informasjon om HJEMLANDSADRESSE i DSF.</w:t>
            </w:r>
          </w:p>
          <w:p w:rsidR="001C7286" w:rsidRDefault="001C7286" w:rsidP="00A924F5">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Beskrivelse av adressenummer er fjernet fra InternasjonalAdresse</w:t>
            </w:r>
          </w:p>
          <w:p w:rsidR="00A924F5" w:rsidRDefault="00A924F5" w:rsidP="00A924F5">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Generelt: Noen mer detaljering samt ajourhold ift. prosjektets fremdrift.</w:t>
            </w:r>
          </w:p>
          <w:p w:rsidR="00CB75E6" w:rsidRDefault="00CB75E6" w:rsidP="00A924F5">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Endringer i tabeller med rettighetspakker.</w:t>
            </w:r>
          </w:p>
          <w:p w:rsidR="004A167A" w:rsidRDefault="004A167A" w:rsidP="00A924F5">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Ny</w:t>
            </w:r>
            <w:r w:rsidR="00CC567C">
              <w:rPr>
                <w:rStyle w:val="Sterk"/>
                <w:rFonts w:eastAsiaTheme="majorEastAsia" w:cs="Arial"/>
                <w:b w:val="0"/>
                <w:color w:val="172B4D"/>
                <w:szCs w:val="20"/>
                <w:lang w:val="nb-NO"/>
              </w:rPr>
              <w:t>e seksjoner</w:t>
            </w:r>
            <w:r>
              <w:rPr>
                <w:rStyle w:val="Sterk"/>
                <w:rFonts w:eastAsiaTheme="majorEastAsia" w:cs="Arial"/>
                <w:b w:val="0"/>
                <w:color w:val="172B4D"/>
                <w:szCs w:val="20"/>
                <w:lang w:val="nb-NO"/>
              </w:rPr>
              <w:t xml:space="preserve">: </w:t>
            </w:r>
            <w:r w:rsidR="00CB75E6">
              <w:rPr>
                <w:rStyle w:val="Sterk"/>
                <w:rFonts w:eastAsiaTheme="majorEastAsia" w:cs="Arial"/>
                <w:b w:val="0"/>
                <w:color w:val="172B4D"/>
                <w:szCs w:val="20"/>
                <w:lang w:val="nb-NO"/>
              </w:rPr>
              <w:t>8.1.1-3</w:t>
            </w:r>
            <w:r>
              <w:rPr>
                <w:rStyle w:val="Sterk"/>
                <w:rFonts w:eastAsiaTheme="majorEastAsia" w:cs="Arial"/>
                <w:b w:val="0"/>
                <w:color w:val="172B4D"/>
                <w:szCs w:val="20"/>
                <w:lang w:val="nb-NO"/>
              </w:rPr>
              <w:t>,</w:t>
            </w:r>
            <w:r w:rsidR="00CC567C">
              <w:rPr>
                <w:rStyle w:val="Sterk"/>
                <w:rFonts w:eastAsiaTheme="majorEastAsia" w:cs="Arial"/>
                <w:b w:val="0"/>
                <w:color w:val="172B4D"/>
                <w:szCs w:val="20"/>
                <w:lang w:val="nb-NO"/>
              </w:rPr>
              <w:t xml:space="preserve"> 8.1.7,</w:t>
            </w:r>
            <w:r>
              <w:rPr>
                <w:rStyle w:val="Sterk"/>
                <w:rFonts w:eastAsiaTheme="majorEastAsia" w:cs="Arial"/>
                <w:b w:val="0"/>
                <w:color w:val="172B4D"/>
                <w:szCs w:val="20"/>
                <w:lang w:val="nb-NO"/>
              </w:rPr>
              <w:t xml:space="preserve"> 8.1.11, 8.1.12</w:t>
            </w:r>
          </w:p>
          <w:p w:rsidR="004A167A" w:rsidRDefault="004A167A" w:rsidP="00A924F5">
            <w:pPr>
              <w:cnfStyle w:val="000000000000" w:firstRow="0" w:lastRow="0" w:firstColumn="0" w:lastColumn="0" w:oddVBand="0" w:evenVBand="0" w:oddHBand="0" w:evenHBand="0" w:firstRowFirstColumn="0" w:firstRowLastColumn="0" w:lastRowFirstColumn="0" w:lastRowLastColumn="0"/>
              <w:rPr>
                <w:rStyle w:val="Sterk"/>
                <w:rFonts w:eastAsiaTheme="majorEastAsia" w:cs="Arial"/>
                <w:b w:val="0"/>
                <w:color w:val="172B4D"/>
                <w:szCs w:val="20"/>
                <w:lang w:val="nb-NO"/>
              </w:rPr>
            </w:pPr>
            <w:r>
              <w:rPr>
                <w:rStyle w:val="Sterk"/>
                <w:rFonts w:eastAsiaTheme="majorEastAsia" w:cs="Arial"/>
                <w:b w:val="0"/>
                <w:color w:val="172B4D"/>
                <w:szCs w:val="20"/>
                <w:lang w:val="nb-NO"/>
              </w:rPr>
              <w:t>Endringer i kapittel 9.1.1.5 og 9.1.3</w:t>
            </w:r>
          </w:p>
          <w:p w:rsidR="001C7286" w:rsidRPr="00054044" w:rsidRDefault="001C7286" w:rsidP="001C7286">
            <w:pPr>
              <w:cnfStyle w:val="000000000000" w:firstRow="0" w:lastRow="0" w:firstColumn="0" w:lastColumn="0" w:oddVBand="0" w:evenVBand="0" w:oddHBand="0" w:evenHBand="0" w:firstRowFirstColumn="0" w:firstRowLastColumn="0" w:lastRowFirstColumn="0" w:lastRowLastColumn="0"/>
              <w:rPr>
                <w:rFonts w:eastAsiaTheme="majorEastAsia" w:cs="Arial"/>
                <w:bCs/>
                <w:color w:val="172B4D"/>
                <w:szCs w:val="20"/>
                <w:lang w:val="nb-NO"/>
              </w:rPr>
            </w:pPr>
          </w:p>
        </w:tc>
        <w:tc>
          <w:tcPr>
            <w:tcW w:w="3148" w:type="dxa"/>
          </w:tcPr>
          <w:p w:rsidR="0021009D" w:rsidRPr="0021009D" w:rsidRDefault="0021009D" w:rsidP="006A1B0D">
            <w:pPr>
              <w:cnfStyle w:val="000000000000" w:firstRow="0" w:lastRow="0" w:firstColumn="0" w:lastColumn="0" w:oddVBand="0" w:evenVBand="0" w:oddHBand="0" w:evenHBand="0" w:firstRowFirstColumn="0" w:firstRowLastColumn="0" w:lastRowFirstColumn="0" w:lastRowLastColumn="0"/>
              <w:rPr>
                <w:lang w:val="nb-NO"/>
              </w:rPr>
            </w:pPr>
            <w:r w:rsidRPr="00176680">
              <w:rPr>
                <w:lang w:val="nb-NO"/>
              </w:rPr>
              <w:t>Terje Kolbu, Informasjonsarkitekt</w:t>
            </w:r>
          </w:p>
        </w:tc>
      </w:tr>
    </w:tbl>
    <w:p w:rsidR="006A1B0D" w:rsidRDefault="006A1B0D">
      <w:pPr>
        <w:rPr>
          <w:b/>
          <w:noProof w:val="0"/>
          <w:sz w:val="32"/>
          <w:szCs w:val="32"/>
        </w:rPr>
      </w:pPr>
    </w:p>
    <w:p w:rsidR="008A48BF" w:rsidRPr="003B6ED5" w:rsidRDefault="008A48BF">
      <w:pPr>
        <w:rPr>
          <w:b/>
          <w:noProof w:val="0"/>
          <w:sz w:val="32"/>
          <w:szCs w:val="32"/>
        </w:rPr>
      </w:pPr>
      <w:r w:rsidRPr="003B6ED5">
        <w:rPr>
          <w:b/>
          <w:noProof w:val="0"/>
          <w:sz w:val="32"/>
          <w:szCs w:val="32"/>
        </w:rPr>
        <w:t>Innholdsfortegnelse</w:t>
      </w:r>
    </w:p>
    <w:sdt>
      <w:sdtPr>
        <w:rPr>
          <w:rFonts w:ascii="Arial" w:eastAsia="Arial Unicode MS" w:hAnsi="Arial" w:cs="Times New Roman"/>
          <w:b w:val="0"/>
          <w:bCs w:val="0"/>
          <w:noProof w:val="0"/>
          <w:color w:val="auto"/>
          <w:sz w:val="20"/>
          <w:szCs w:val="24"/>
          <w:bdr w:val="nil"/>
          <w:lang w:eastAsia="en-US"/>
        </w:rPr>
        <w:id w:val="-1009986824"/>
        <w:docPartObj>
          <w:docPartGallery w:val="Table of Contents"/>
          <w:docPartUnique/>
        </w:docPartObj>
      </w:sdtPr>
      <w:sdtContent>
        <w:p w:rsidR="00F81F50" w:rsidRPr="003B6ED5" w:rsidRDefault="00F81F50">
          <w:pPr>
            <w:pStyle w:val="Overskriftforinnholdsfortegnelse"/>
            <w:rPr>
              <w:noProof w:val="0"/>
            </w:rPr>
          </w:pPr>
        </w:p>
        <w:p w:rsidR="00F458A8" w:rsidRDefault="00F81F50">
          <w:pPr>
            <w:pStyle w:val="INNH1"/>
            <w:tabs>
              <w:tab w:val="left" w:pos="400"/>
              <w:tab w:val="right" w:leader="dot" w:pos="9628"/>
            </w:tabs>
            <w:rPr>
              <w:rFonts w:asciiTheme="minorHAnsi" w:eastAsiaTheme="minorEastAsia" w:hAnsiTheme="minorHAnsi" w:cstheme="minorBidi"/>
              <w:sz w:val="22"/>
              <w:szCs w:val="22"/>
              <w:bdr w:val="none" w:sz="0" w:space="0" w:color="auto"/>
              <w:lang w:eastAsia="nb-NO"/>
            </w:rPr>
          </w:pPr>
          <w:r w:rsidRPr="003B6ED5">
            <w:rPr>
              <w:noProof w:val="0"/>
            </w:rPr>
            <w:fldChar w:fldCharType="begin"/>
          </w:r>
          <w:r w:rsidRPr="003B6ED5">
            <w:rPr>
              <w:noProof w:val="0"/>
            </w:rPr>
            <w:instrText xml:space="preserve"> TOC \o "1-3" \h \z \u </w:instrText>
          </w:r>
          <w:r w:rsidRPr="003B6ED5">
            <w:rPr>
              <w:noProof w:val="0"/>
            </w:rPr>
            <w:fldChar w:fldCharType="separate"/>
          </w:r>
          <w:hyperlink w:anchor="_Toc31981108" w:history="1">
            <w:r w:rsidR="00F458A8" w:rsidRPr="00313BB2">
              <w:rPr>
                <w:rStyle w:val="Hyperkobling"/>
              </w:rPr>
              <w:t>1</w:t>
            </w:r>
            <w:r w:rsidR="00F458A8">
              <w:rPr>
                <w:rFonts w:asciiTheme="minorHAnsi" w:eastAsiaTheme="minorEastAsia" w:hAnsiTheme="minorHAnsi" w:cstheme="minorBidi"/>
                <w:sz w:val="22"/>
                <w:szCs w:val="22"/>
                <w:bdr w:val="none" w:sz="0" w:space="0" w:color="auto"/>
                <w:lang w:eastAsia="nb-NO"/>
              </w:rPr>
              <w:tab/>
            </w:r>
            <w:r w:rsidR="00F458A8" w:rsidRPr="00313BB2">
              <w:rPr>
                <w:rStyle w:val="Hyperkobling"/>
              </w:rPr>
              <w:t>Innledning</w:t>
            </w:r>
            <w:r w:rsidR="00F458A8">
              <w:rPr>
                <w:webHidden/>
              </w:rPr>
              <w:tab/>
            </w:r>
            <w:r w:rsidR="00F458A8">
              <w:rPr>
                <w:webHidden/>
              </w:rPr>
              <w:fldChar w:fldCharType="begin"/>
            </w:r>
            <w:r w:rsidR="00F458A8">
              <w:rPr>
                <w:webHidden/>
              </w:rPr>
              <w:instrText xml:space="preserve"> PAGEREF _Toc31981108 \h </w:instrText>
            </w:r>
            <w:r w:rsidR="00F458A8">
              <w:rPr>
                <w:webHidden/>
              </w:rPr>
            </w:r>
            <w:r w:rsidR="00F458A8">
              <w:rPr>
                <w:webHidden/>
              </w:rPr>
              <w:fldChar w:fldCharType="separate"/>
            </w:r>
            <w:r w:rsidR="00F458A8">
              <w:rPr>
                <w:webHidden/>
              </w:rPr>
              <w:t>6</w:t>
            </w:r>
            <w:r w:rsidR="00F458A8">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09" w:history="1">
            <w:r w:rsidRPr="00313BB2">
              <w:rPr>
                <w:rStyle w:val="Hyperkobling"/>
              </w:rPr>
              <w:t>1.1</w:t>
            </w:r>
            <w:r>
              <w:rPr>
                <w:rFonts w:asciiTheme="minorHAnsi" w:eastAsiaTheme="minorEastAsia" w:hAnsiTheme="minorHAnsi" w:cstheme="minorBidi"/>
                <w:sz w:val="22"/>
                <w:szCs w:val="22"/>
                <w:bdr w:val="none" w:sz="0" w:space="0" w:color="auto"/>
                <w:lang w:eastAsia="nb-NO"/>
              </w:rPr>
              <w:tab/>
            </w:r>
            <w:r w:rsidRPr="00313BB2">
              <w:rPr>
                <w:rStyle w:val="Hyperkobling"/>
              </w:rPr>
              <w:t>Innhold og hensikt</w:t>
            </w:r>
            <w:r>
              <w:rPr>
                <w:webHidden/>
              </w:rPr>
              <w:tab/>
            </w:r>
            <w:r>
              <w:rPr>
                <w:webHidden/>
              </w:rPr>
              <w:fldChar w:fldCharType="begin"/>
            </w:r>
            <w:r>
              <w:rPr>
                <w:webHidden/>
              </w:rPr>
              <w:instrText xml:space="preserve"> PAGEREF _Toc31981109 \h </w:instrText>
            </w:r>
            <w:r>
              <w:rPr>
                <w:webHidden/>
              </w:rPr>
            </w:r>
            <w:r>
              <w:rPr>
                <w:webHidden/>
              </w:rPr>
              <w:fldChar w:fldCharType="separate"/>
            </w:r>
            <w:r>
              <w:rPr>
                <w:webHidden/>
              </w:rPr>
              <w:t>6</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10" w:history="1">
            <w:r w:rsidRPr="00313BB2">
              <w:rPr>
                <w:rStyle w:val="Hyperkobling"/>
              </w:rPr>
              <w:t>1.2</w:t>
            </w:r>
            <w:r>
              <w:rPr>
                <w:rFonts w:asciiTheme="minorHAnsi" w:eastAsiaTheme="minorEastAsia" w:hAnsiTheme="minorHAnsi" w:cstheme="minorBidi"/>
                <w:sz w:val="22"/>
                <w:szCs w:val="22"/>
                <w:bdr w:val="none" w:sz="0" w:space="0" w:color="auto"/>
                <w:lang w:eastAsia="nb-NO"/>
              </w:rPr>
              <w:tab/>
            </w:r>
            <w:r w:rsidRPr="00313BB2">
              <w:rPr>
                <w:rStyle w:val="Hyperkobling"/>
              </w:rPr>
              <w:t>Målgruppe</w:t>
            </w:r>
            <w:r>
              <w:rPr>
                <w:webHidden/>
              </w:rPr>
              <w:tab/>
            </w:r>
            <w:r>
              <w:rPr>
                <w:webHidden/>
              </w:rPr>
              <w:fldChar w:fldCharType="begin"/>
            </w:r>
            <w:r>
              <w:rPr>
                <w:webHidden/>
              </w:rPr>
              <w:instrText xml:space="preserve"> PAGEREF _Toc31981110 \h </w:instrText>
            </w:r>
            <w:r>
              <w:rPr>
                <w:webHidden/>
              </w:rPr>
            </w:r>
            <w:r>
              <w:rPr>
                <w:webHidden/>
              </w:rPr>
              <w:fldChar w:fldCharType="separate"/>
            </w:r>
            <w:r>
              <w:rPr>
                <w:webHidden/>
              </w:rPr>
              <w:t>6</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11" w:history="1">
            <w:r w:rsidRPr="00313BB2">
              <w:rPr>
                <w:rStyle w:val="Hyperkobling"/>
              </w:rPr>
              <w:t>1.3</w:t>
            </w:r>
            <w:r>
              <w:rPr>
                <w:rFonts w:asciiTheme="minorHAnsi" w:eastAsiaTheme="minorEastAsia" w:hAnsiTheme="minorHAnsi" w:cstheme="minorBidi"/>
                <w:sz w:val="22"/>
                <w:szCs w:val="22"/>
                <w:bdr w:val="none" w:sz="0" w:space="0" w:color="auto"/>
                <w:lang w:eastAsia="nb-NO"/>
              </w:rPr>
              <w:tab/>
            </w:r>
            <w:r w:rsidRPr="00313BB2">
              <w:rPr>
                <w:rStyle w:val="Hyperkobling"/>
              </w:rPr>
              <w:t>Status for prosjektet</w:t>
            </w:r>
            <w:r>
              <w:rPr>
                <w:webHidden/>
              </w:rPr>
              <w:tab/>
            </w:r>
            <w:r>
              <w:rPr>
                <w:webHidden/>
              </w:rPr>
              <w:fldChar w:fldCharType="begin"/>
            </w:r>
            <w:r>
              <w:rPr>
                <w:webHidden/>
              </w:rPr>
              <w:instrText xml:space="preserve"> PAGEREF _Toc31981111 \h </w:instrText>
            </w:r>
            <w:r>
              <w:rPr>
                <w:webHidden/>
              </w:rPr>
            </w:r>
            <w:r>
              <w:rPr>
                <w:webHidden/>
              </w:rPr>
              <w:fldChar w:fldCharType="separate"/>
            </w:r>
            <w:r>
              <w:rPr>
                <w:webHidden/>
              </w:rPr>
              <w:t>6</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12" w:history="1">
            <w:r w:rsidRPr="00313BB2">
              <w:rPr>
                <w:rStyle w:val="Hyperkobling"/>
              </w:rPr>
              <w:t>1.3.1</w:t>
            </w:r>
            <w:r>
              <w:rPr>
                <w:rFonts w:asciiTheme="minorHAnsi" w:eastAsiaTheme="minorEastAsia" w:hAnsiTheme="minorHAnsi" w:cstheme="minorBidi"/>
                <w:sz w:val="22"/>
                <w:szCs w:val="22"/>
                <w:bdr w:val="none" w:sz="0" w:space="0" w:color="auto"/>
                <w:lang w:eastAsia="nb-NO"/>
              </w:rPr>
              <w:tab/>
            </w:r>
            <w:r w:rsidRPr="00313BB2">
              <w:rPr>
                <w:rStyle w:val="Hyperkobling"/>
              </w:rPr>
              <w:t>Innføringsplan for 2020</w:t>
            </w:r>
            <w:r>
              <w:rPr>
                <w:webHidden/>
              </w:rPr>
              <w:tab/>
            </w:r>
            <w:r>
              <w:rPr>
                <w:webHidden/>
              </w:rPr>
              <w:fldChar w:fldCharType="begin"/>
            </w:r>
            <w:r>
              <w:rPr>
                <w:webHidden/>
              </w:rPr>
              <w:instrText xml:space="preserve"> PAGEREF _Toc31981112 \h </w:instrText>
            </w:r>
            <w:r>
              <w:rPr>
                <w:webHidden/>
              </w:rPr>
            </w:r>
            <w:r>
              <w:rPr>
                <w:webHidden/>
              </w:rPr>
              <w:fldChar w:fldCharType="separate"/>
            </w:r>
            <w:r>
              <w:rPr>
                <w:webHidden/>
              </w:rPr>
              <w:t>6</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13" w:history="1">
            <w:r w:rsidRPr="00313BB2">
              <w:rPr>
                <w:rStyle w:val="Hyperkobling"/>
              </w:rPr>
              <w:t>1.3.2</w:t>
            </w:r>
            <w:r>
              <w:rPr>
                <w:rFonts w:asciiTheme="minorHAnsi" w:eastAsiaTheme="minorEastAsia" w:hAnsiTheme="minorHAnsi" w:cstheme="minorBidi"/>
                <w:sz w:val="22"/>
                <w:szCs w:val="22"/>
                <w:bdr w:val="none" w:sz="0" w:space="0" w:color="auto"/>
                <w:lang w:eastAsia="nb-NO"/>
              </w:rPr>
              <w:tab/>
            </w:r>
            <w:r w:rsidRPr="00313BB2">
              <w:rPr>
                <w:rStyle w:val="Hyperkobling"/>
              </w:rPr>
              <w:t>Migreringsplan 2020</w:t>
            </w:r>
            <w:r>
              <w:rPr>
                <w:webHidden/>
              </w:rPr>
              <w:tab/>
            </w:r>
            <w:r>
              <w:rPr>
                <w:webHidden/>
              </w:rPr>
              <w:fldChar w:fldCharType="begin"/>
            </w:r>
            <w:r>
              <w:rPr>
                <w:webHidden/>
              </w:rPr>
              <w:instrText xml:space="preserve"> PAGEREF _Toc31981113 \h </w:instrText>
            </w:r>
            <w:r>
              <w:rPr>
                <w:webHidden/>
              </w:rPr>
            </w:r>
            <w:r>
              <w:rPr>
                <w:webHidden/>
              </w:rPr>
              <w:fldChar w:fldCharType="separate"/>
            </w:r>
            <w:r>
              <w:rPr>
                <w:webHidden/>
              </w:rPr>
              <w:t>6</w:t>
            </w:r>
            <w:r>
              <w:rPr>
                <w:webHidden/>
              </w:rPr>
              <w:fldChar w:fldCharType="end"/>
            </w:r>
          </w:hyperlink>
        </w:p>
        <w:p w:rsidR="00F458A8" w:rsidRDefault="00F458A8">
          <w:pPr>
            <w:pStyle w:val="INNH1"/>
            <w:tabs>
              <w:tab w:val="left" w:pos="400"/>
              <w:tab w:val="right" w:leader="dot" w:pos="9628"/>
            </w:tabs>
            <w:rPr>
              <w:rFonts w:asciiTheme="minorHAnsi" w:eastAsiaTheme="minorEastAsia" w:hAnsiTheme="minorHAnsi" w:cstheme="minorBidi"/>
              <w:sz w:val="22"/>
              <w:szCs w:val="22"/>
              <w:bdr w:val="none" w:sz="0" w:space="0" w:color="auto"/>
              <w:lang w:eastAsia="nb-NO"/>
            </w:rPr>
          </w:pPr>
          <w:hyperlink w:anchor="_Toc31981114" w:history="1">
            <w:r w:rsidRPr="00313BB2">
              <w:rPr>
                <w:rStyle w:val="Hyperkobling"/>
              </w:rPr>
              <w:t>2</w:t>
            </w:r>
            <w:r>
              <w:rPr>
                <w:rFonts w:asciiTheme="minorHAnsi" w:eastAsiaTheme="minorEastAsia" w:hAnsiTheme="minorHAnsi" w:cstheme="minorBidi"/>
                <w:sz w:val="22"/>
                <w:szCs w:val="22"/>
                <w:bdr w:val="none" w:sz="0" w:space="0" w:color="auto"/>
                <w:lang w:eastAsia="nb-NO"/>
              </w:rPr>
              <w:tab/>
            </w:r>
            <w:r w:rsidRPr="00313BB2">
              <w:rPr>
                <w:rStyle w:val="Hyperkobling"/>
              </w:rPr>
              <w:t>Folkeregisterets omgivelser</w:t>
            </w:r>
            <w:r>
              <w:rPr>
                <w:webHidden/>
              </w:rPr>
              <w:tab/>
            </w:r>
            <w:r>
              <w:rPr>
                <w:webHidden/>
              </w:rPr>
              <w:fldChar w:fldCharType="begin"/>
            </w:r>
            <w:r>
              <w:rPr>
                <w:webHidden/>
              </w:rPr>
              <w:instrText xml:space="preserve"> PAGEREF _Toc31981114 \h </w:instrText>
            </w:r>
            <w:r>
              <w:rPr>
                <w:webHidden/>
              </w:rPr>
            </w:r>
            <w:r>
              <w:rPr>
                <w:webHidden/>
              </w:rPr>
              <w:fldChar w:fldCharType="separate"/>
            </w:r>
            <w:r>
              <w:rPr>
                <w:webHidden/>
              </w:rPr>
              <w:t>7</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15" w:history="1">
            <w:r w:rsidRPr="00313BB2">
              <w:rPr>
                <w:rStyle w:val="Hyperkobling"/>
              </w:rPr>
              <w:t>2.1</w:t>
            </w:r>
            <w:r>
              <w:rPr>
                <w:rFonts w:asciiTheme="minorHAnsi" w:eastAsiaTheme="minorEastAsia" w:hAnsiTheme="minorHAnsi" w:cstheme="minorBidi"/>
                <w:sz w:val="22"/>
                <w:szCs w:val="22"/>
                <w:bdr w:val="none" w:sz="0" w:space="0" w:color="auto"/>
                <w:lang w:eastAsia="nb-NO"/>
              </w:rPr>
              <w:tab/>
            </w:r>
            <w:r w:rsidRPr="00313BB2">
              <w:rPr>
                <w:rStyle w:val="Hyperkobling"/>
              </w:rPr>
              <w:t>Produsenter av innhold til Folkeregisteret</w:t>
            </w:r>
            <w:r>
              <w:rPr>
                <w:webHidden/>
              </w:rPr>
              <w:tab/>
            </w:r>
            <w:r>
              <w:rPr>
                <w:webHidden/>
              </w:rPr>
              <w:fldChar w:fldCharType="begin"/>
            </w:r>
            <w:r>
              <w:rPr>
                <w:webHidden/>
              </w:rPr>
              <w:instrText xml:space="preserve"> PAGEREF _Toc31981115 \h </w:instrText>
            </w:r>
            <w:r>
              <w:rPr>
                <w:webHidden/>
              </w:rPr>
            </w:r>
            <w:r>
              <w:rPr>
                <w:webHidden/>
              </w:rPr>
              <w:fldChar w:fldCharType="separate"/>
            </w:r>
            <w:r>
              <w:rPr>
                <w:webHidden/>
              </w:rPr>
              <w:t>7</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16" w:history="1">
            <w:r w:rsidRPr="00313BB2">
              <w:rPr>
                <w:rStyle w:val="Hyperkobling"/>
              </w:rPr>
              <w:t>2.2</w:t>
            </w:r>
            <w:r>
              <w:rPr>
                <w:rFonts w:asciiTheme="minorHAnsi" w:eastAsiaTheme="minorEastAsia" w:hAnsiTheme="minorHAnsi" w:cstheme="minorBidi"/>
                <w:sz w:val="22"/>
                <w:szCs w:val="22"/>
                <w:bdr w:val="none" w:sz="0" w:space="0" w:color="auto"/>
                <w:lang w:eastAsia="nb-NO"/>
              </w:rPr>
              <w:tab/>
            </w:r>
            <w:r w:rsidRPr="00313BB2">
              <w:rPr>
                <w:rStyle w:val="Hyperkobling"/>
              </w:rPr>
              <w:t>Konsumenter av innhold i Folkeregisteret</w:t>
            </w:r>
            <w:r>
              <w:rPr>
                <w:webHidden/>
              </w:rPr>
              <w:tab/>
            </w:r>
            <w:r>
              <w:rPr>
                <w:webHidden/>
              </w:rPr>
              <w:fldChar w:fldCharType="begin"/>
            </w:r>
            <w:r>
              <w:rPr>
                <w:webHidden/>
              </w:rPr>
              <w:instrText xml:space="preserve"> PAGEREF _Toc31981116 \h </w:instrText>
            </w:r>
            <w:r>
              <w:rPr>
                <w:webHidden/>
              </w:rPr>
            </w:r>
            <w:r>
              <w:rPr>
                <w:webHidden/>
              </w:rPr>
              <w:fldChar w:fldCharType="separate"/>
            </w:r>
            <w:r>
              <w:rPr>
                <w:webHidden/>
              </w:rPr>
              <w:t>8</w:t>
            </w:r>
            <w:r>
              <w:rPr>
                <w:webHidden/>
              </w:rPr>
              <w:fldChar w:fldCharType="end"/>
            </w:r>
          </w:hyperlink>
        </w:p>
        <w:p w:rsidR="00F458A8" w:rsidRDefault="00F458A8">
          <w:pPr>
            <w:pStyle w:val="INNH1"/>
            <w:tabs>
              <w:tab w:val="left" w:pos="400"/>
              <w:tab w:val="right" w:leader="dot" w:pos="9628"/>
            </w:tabs>
            <w:rPr>
              <w:rFonts w:asciiTheme="minorHAnsi" w:eastAsiaTheme="minorEastAsia" w:hAnsiTheme="minorHAnsi" w:cstheme="minorBidi"/>
              <w:sz w:val="22"/>
              <w:szCs w:val="22"/>
              <w:bdr w:val="none" w:sz="0" w:space="0" w:color="auto"/>
              <w:lang w:eastAsia="nb-NO"/>
            </w:rPr>
          </w:pPr>
          <w:hyperlink w:anchor="_Toc31981117" w:history="1">
            <w:r w:rsidRPr="00313BB2">
              <w:rPr>
                <w:rStyle w:val="Hyperkobling"/>
              </w:rPr>
              <w:t>3</w:t>
            </w:r>
            <w:r>
              <w:rPr>
                <w:rFonts w:asciiTheme="minorHAnsi" w:eastAsiaTheme="minorEastAsia" w:hAnsiTheme="minorHAnsi" w:cstheme="minorBidi"/>
                <w:sz w:val="22"/>
                <w:szCs w:val="22"/>
                <w:bdr w:val="none" w:sz="0" w:space="0" w:color="auto"/>
                <w:lang w:eastAsia="nb-NO"/>
              </w:rPr>
              <w:tab/>
            </w:r>
            <w:r w:rsidRPr="00313BB2">
              <w:rPr>
                <w:rStyle w:val="Hyperkobling"/>
              </w:rPr>
              <w:t>Overordnet beskrivelse av Folkeregisteret</w:t>
            </w:r>
            <w:r>
              <w:rPr>
                <w:webHidden/>
              </w:rPr>
              <w:tab/>
            </w:r>
            <w:r>
              <w:rPr>
                <w:webHidden/>
              </w:rPr>
              <w:fldChar w:fldCharType="begin"/>
            </w:r>
            <w:r>
              <w:rPr>
                <w:webHidden/>
              </w:rPr>
              <w:instrText xml:space="preserve"> PAGEREF _Toc31981117 \h </w:instrText>
            </w:r>
            <w:r>
              <w:rPr>
                <w:webHidden/>
              </w:rPr>
            </w:r>
            <w:r>
              <w:rPr>
                <w:webHidden/>
              </w:rPr>
              <w:fldChar w:fldCharType="separate"/>
            </w:r>
            <w:r>
              <w:rPr>
                <w:webHidden/>
              </w:rPr>
              <w:t>9</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18" w:history="1">
            <w:r w:rsidRPr="00313BB2">
              <w:rPr>
                <w:rStyle w:val="Hyperkobling"/>
              </w:rPr>
              <w:t>3.1</w:t>
            </w:r>
            <w:r>
              <w:rPr>
                <w:rFonts w:asciiTheme="minorHAnsi" w:eastAsiaTheme="minorEastAsia" w:hAnsiTheme="minorHAnsi" w:cstheme="minorBidi"/>
                <w:sz w:val="22"/>
                <w:szCs w:val="22"/>
                <w:bdr w:val="none" w:sz="0" w:space="0" w:color="auto"/>
                <w:lang w:eastAsia="nb-NO"/>
              </w:rPr>
              <w:tab/>
            </w:r>
            <w:r w:rsidRPr="00313BB2">
              <w:rPr>
                <w:rStyle w:val="Hyperkobling"/>
              </w:rPr>
              <w:t>Informasjon i det nye Folkeregisteret</w:t>
            </w:r>
            <w:r>
              <w:rPr>
                <w:webHidden/>
              </w:rPr>
              <w:tab/>
            </w:r>
            <w:r>
              <w:rPr>
                <w:webHidden/>
              </w:rPr>
              <w:fldChar w:fldCharType="begin"/>
            </w:r>
            <w:r>
              <w:rPr>
                <w:webHidden/>
              </w:rPr>
              <w:instrText xml:space="preserve"> PAGEREF _Toc31981118 \h </w:instrText>
            </w:r>
            <w:r>
              <w:rPr>
                <w:webHidden/>
              </w:rPr>
            </w:r>
            <w:r>
              <w:rPr>
                <w:webHidden/>
              </w:rPr>
              <w:fldChar w:fldCharType="separate"/>
            </w:r>
            <w:r>
              <w:rPr>
                <w:webHidden/>
              </w:rPr>
              <w:t>9</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19" w:history="1">
            <w:r w:rsidRPr="00313BB2">
              <w:rPr>
                <w:rStyle w:val="Hyperkobling"/>
              </w:rPr>
              <w:t>3.2</w:t>
            </w:r>
            <w:r>
              <w:rPr>
                <w:rFonts w:asciiTheme="minorHAnsi" w:eastAsiaTheme="minorEastAsia" w:hAnsiTheme="minorHAnsi" w:cstheme="minorBidi"/>
                <w:sz w:val="22"/>
                <w:szCs w:val="22"/>
                <w:bdr w:val="none" w:sz="0" w:space="0" w:color="auto"/>
                <w:lang w:eastAsia="nb-NO"/>
              </w:rPr>
              <w:tab/>
            </w:r>
            <w:r w:rsidRPr="00313BB2">
              <w:rPr>
                <w:rStyle w:val="Hyperkobling"/>
              </w:rPr>
              <w:t>Målbilde for det nye Folkeregisteret</w:t>
            </w:r>
            <w:r>
              <w:rPr>
                <w:webHidden/>
              </w:rPr>
              <w:tab/>
            </w:r>
            <w:r>
              <w:rPr>
                <w:webHidden/>
              </w:rPr>
              <w:fldChar w:fldCharType="begin"/>
            </w:r>
            <w:r>
              <w:rPr>
                <w:webHidden/>
              </w:rPr>
              <w:instrText xml:space="preserve"> PAGEREF _Toc31981119 \h </w:instrText>
            </w:r>
            <w:r>
              <w:rPr>
                <w:webHidden/>
              </w:rPr>
            </w:r>
            <w:r>
              <w:rPr>
                <w:webHidden/>
              </w:rPr>
              <w:fldChar w:fldCharType="separate"/>
            </w:r>
            <w:r>
              <w:rPr>
                <w:webHidden/>
              </w:rPr>
              <w:t>10</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20" w:history="1">
            <w:r w:rsidRPr="00313BB2">
              <w:rPr>
                <w:rStyle w:val="Hyperkobling"/>
              </w:rPr>
              <w:t>3.3</w:t>
            </w:r>
            <w:r>
              <w:rPr>
                <w:rFonts w:asciiTheme="minorHAnsi" w:eastAsiaTheme="minorEastAsia" w:hAnsiTheme="minorHAnsi" w:cstheme="minorBidi"/>
                <w:sz w:val="22"/>
                <w:szCs w:val="22"/>
                <w:bdr w:val="none" w:sz="0" w:space="0" w:color="auto"/>
                <w:lang w:eastAsia="nb-NO"/>
              </w:rPr>
              <w:tab/>
            </w:r>
            <w:r w:rsidRPr="00313BB2">
              <w:rPr>
                <w:rStyle w:val="Hyperkobling"/>
              </w:rPr>
              <w:t>Folkeregisterperson</w:t>
            </w:r>
            <w:r>
              <w:rPr>
                <w:webHidden/>
              </w:rPr>
              <w:tab/>
            </w:r>
            <w:r>
              <w:rPr>
                <w:webHidden/>
              </w:rPr>
              <w:fldChar w:fldCharType="begin"/>
            </w:r>
            <w:r>
              <w:rPr>
                <w:webHidden/>
              </w:rPr>
              <w:instrText xml:space="preserve"> PAGEREF _Toc31981120 \h </w:instrText>
            </w:r>
            <w:r>
              <w:rPr>
                <w:webHidden/>
              </w:rPr>
            </w:r>
            <w:r>
              <w:rPr>
                <w:webHidden/>
              </w:rPr>
              <w:fldChar w:fldCharType="separate"/>
            </w:r>
            <w:r>
              <w:rPr>
                <w:webHidden/>
              </w:rPr>
              <w:t>11</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21" w:history="1">
            <w:r w:rsidRPr="00313BB2">
              <w:rPr>
                <w:rStyle w:val="Hyperkobling"/>
              </w:rPr>
              <w:t>3.4</w:t>
            </w:r>
            <w:r>
              <w:rPr>
                <w:rFonts w:asciiTheme="minorHAnsi" w:eastAsiaTheme="minorEastAsia" w:hAnsiTheme="minorHAnsi" w:cstheme="minorBidi"/>
                <w:sz w:val="22"/>
                <w:szCs w:val="22"/>
                <w:bdr w:val="none" w:sz="0" w:space="0" w:color="auto"/>
                <w:lang w:eastAsia="nb-NO"/>
              </w:rPr>
              <w:tab/>
            </w:r>
            <w:r w:rsidRPr="00313BB2">
              <w:rPr>
                <w:rStyle w:val="Hyperkobling"/>
              </w:rPr>
              <w:t>Historikk</w:t>
            </w:r>
            <w:r>
              <w:rPr>
                <w:webHidden/>
              </w:rPr>
              <w:tab/>
            </w:r>
            <w:r>
              <w:rPr>
                <w:webHidden/>
              </w:rPr>
              <w:fldChar w:fldCharType="begin"/>
            </w:r>
            <w:r>
              <w:rPr>
                <w:webHidden/>
              </w:rPr>
              <w:instrText xml:space="preserve"> PAGEREF _Toc31981121 \h </w:instrText>
            </w:r>
            <w:r>
              <w:rPr>
                <w:webHidden/>
              </w:rPr>
            </w:r>
            <w:r>
              <w:rPr>
                <w:webHidden/>
              </w:rPr>
              <w:fldChar w:fldCharType="separate"/>
            </w:r>
            <w:r>
              <w:rPr>
                <w:webHidden/>
              </w:rPr>
              <w:t>11</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22" w:history="1">
            <w:r w:rsidRPr="00313BB2">
              <w:rPr>
                <w:rStyle w:val="Hyperkobling"/>
              </w:rPr>
              <w:t>3.4.1</w:t>
            </w:r>
            <w:r>
              <w:rPr>
                <w:rFonts w:asciiTheme="minorHAnsi" w:eastAsiaTheme="minorEastAsia" w:hAnsiTheme="minorHAnsi" w:cstheme="minorBidi"/>
                <w:sz w:val="22"/>
                <w:szCs w:val="22"/>
                <w:bdr w:val="none" w:sz="0" w:space="0" w:color="auto"/>
                <w:lang w:eastAsia="nb-NO"/>
              </w:rPr>
              <w:tab/>
            </w:r>
            <w:r w:rsidRPr="00313BB2">
              <w:rPr>
                <w:rStyle w:val="Hyperkobling"/>
              </w:rPr>
              <w:t>Historikk og registermetadata</w:t>
            </w:r>
            <w:r>
              <w:rPr>
                <w:webHidden/>
              </w:rPr>
              <w:tab/>
            </w:r>
            <w:r>
              <w:rPr>
                <w:webHidden/>
              </w:rPr>
              <w:fldChar w:fldCharType="begin"/>
            </w:r>
            <w:r>
              <w:rPr>
                <w:webHidden/>
              </w:rPr>
              <w:instrText xml:space="preserve"> PAGEREF _Toc31981122 \h </w:instrText>
            </w:r>
            <w:r>
              <w:rPr>
                <w:webHidden/>
              </w:rPr>
            </w:r>
            <w:r>
              <w:rPr>
                <w:webHidden/>
              </w:rPr>
              <w:fldChar w:fldCharType="separate"/>
            </w:r>
            <w:r>
              <w:rPr>
                <w:webHidden/>
              </w:rPr>
              <w:t>11</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23" w:history="1">
            <w:r w:rsidRPr="00313BB2">
              <w:rPr>
                <w:rStyle w:val="Hyperkobling"/>
              </w:rPr>
              <w:t>3.5</w:t>
            </w:r>
            <w:r>
              <w:rPr>
                <w:rFonts w:asciiTheme="minorHAnsi" w:eastAsiaTheme="minorEastAsia" w:hAnsiTheme="minorHAnsi" w:cstheme="minorBidi"/>
                <w:sz w:val="22"/>
                <w:szCs w:val="22"/>
                <w:bdr w:val="none" w:sz="0" w:space="0" w:color="auto"/>
                <w:lang w:eastAsia="nb-NO"/>
              </w:rPr>
              <w:tab/>
            </w:r>
            <w:r w:rsidRPr="00313BB2">
              <w:rPr>
                <w:rStyle w:val="Hyperkobling"/>
              </w:rPr>
              <w:t>Metadata</w:t>
            </w:r>
            <w:r>
              <w:rPr>
                <w:webHidden/>
              </w:rPr>
              <w:tab/>
            </w:r>
            <w:r>
              <w:rPr>
                <w:webHidden/>
              </w:rPr>
              <w:fldChar w:fldCharType="begin"/>
            </w:r>
            <w:r>
              <w:rPr>
                <w:webHidden/>
              </w:rPr>
              <w:instrText xml:space="preserve"> PAGEREF _Toc31981123 \h </w:instrText>
            </w:r>
            <w:r>
              <w:rPr>
                <w:webHidden/>
              </w:rPr>
            </w:r>
            <w:r>
              <w:rPr>
                <w:webHidden/>
              </w:rPr>
              <w:fldChar w:fldCharType="separate"/>
            </w:r>
            <w:r>
              <w:rPr>
                <w:webHidden/>
              </w:rPr>
              <w:t>12</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24" w:history="1">
            <w:r w:rsidRPr="00313BB2">
              <w:rPr>
                <w:rStyle w:val="Hyperkobling"/>
              </w:rPr>
              <w:t>3.5.1</w:t>
            </w:r>
            <w:r>
              <w:rPr>
                <w:rFonts w:asciiTheme="minorHAnsi" w:eastAsiaTheme="minorEastAsia" w:hAnsiTheme="minorHAnsi" w:cstheme="minorBidi"/>
                <w:sz w:val="22"/>
                <w:szCs w:val="22"/>
                <w:bdr w:val="none" w:sz="0" w:space="0" w:color="auto"/>
                <w:lang w:eastAsia="nb-NO"/>
              </w:rPr>
              <w:tab/>
            </w:r>
            <w:r w:rsidRPr="00313BB2">
              <w:rPr>
                <w:rStyle w:val="Hyperkobling"/>
              </w:rPr>
              <w:t>Forvaltningsmetadata</w:t>
            </w:r>
            <w:r>
              <w:rPr>
                <w:webHidden/>
              </w:rPr>
              <w:tab/>
            </w:r>
            <w:r>
              <w:rPr>
                <w:webHidden/>
              </w:rPr>
              <w:fldChar w:fldCharType="begin"/>
            </w:r>
            <w:r>
              <w:rPr>
                <w:webHidden/>
              </w:rPr>
              <w:instrText xml:space="preserve"> PAGEREF _Toc31981124 \h </w:instrText>
            </w:r>
            <w:r>
              <w:rPr>
                <w:webHidden/>
              </w:rPr>
            </w:r>
            <w:r>
              <w:rPr>
                <w:webHidden/>
              </w:rPr>
              <w:fldChar w:fldCharType="separate"/>
            </w:r>
            <w:r>
              <w:rPr>
                <w:webHidden/>
              </w:rPr>
              <w:t>12</w:t>
            </w:r>
            <w:r>
              <w:rPr>
                <w:webHidden/>
              </w:rPr>
              <w:fldChar w:fldCharType="end"/>
            </w:r>
          </w:hyperlink>
        </w:p>
        <w:p w:rsidR="00F458A8" w:rsidRDefault="00F458A8">
          <w:pPr>
            <w:pStyle w:val="INNH1"/>
            <w:tabs>
              <w:tab w:val="left" w:pos="400"/>
              <w:tab w:val="right" w:leader="dot" w:pos="9628"/>
            </w:tabs>
            <w:rPr>
              <w:rFonts w:asciiTheme="minorHAnsi" w:eastAsiaTheme="minorEastAsia" w:hAnsiTheme="minorHAnsi" w:cstheme="minorBidi"/>
              <w:sz w:val="22"/>
              <w:szCs w:val="22"/>
              <w:bdr w:val="none" w:sz="0" w:space="0" w:color="auto"/>
              <w:lang w:eastAsia="nb-NO"/>
            </w:rPr>
          </w:pPr>
          <w:hyperlink w:anchor="_Toc31981125" w:history="1">
            <w:r w:rsidRPr="00313BB2">
              <w:rPr>
                <w:rStyle w:val="Hyperkobling"/>
              </w:rPr>
              <w:t>4</w:t>
            </w:r>
            <w:r>
              <w:rPr>
                <w:rFonts w:asciiTheme="minorHAnsi" w:eastAsiaTheme="minorEastAsia" w:hAnsiTheme="minorHAnsi" w:cstheme="minorBidi"/>
                <w:sz w:val="22"/>
                <w:szCs w:val="22"/>
                <w:bdr w:val="none" w:sz="0" w:space="0" w:color="auto"/>
                <w:lang w:eastAsia="nb-NO"/>
              </w:rPr>
              <w:tab/>
            </w:r>
            <w:r w:rsidRPr="00313BB2">
              <w:rPr>
                <w:rStyle w:val="Hyperkobling"/>
              </w:rPr>
              <w:t>Introduksjon til informasjonsmodellering</w:t>
            </w:r>
            <w:r>
              <w:rPr>
                <w:webHidden/>
              </w:rPr>
              <w:tab/>
            </w:r>
            <w:r>
              <w:rPr>
                <w:webHidden/>
              </w:rPr>
              <w:fldChar w:fldCharType="begin"/>
            </w:r>
            <w:r>
              <w:rPr>
                <w:webHidden/>
              </w:rPr>
              <w:instrText xml:space="preserve"> PAGEREF _Toc31981125 \h </w:instrText>
            </w:r>
            <w:r>
              <w:rPr>
                <w:webHidden/>
              </w:rPr>
            </w:r>
            <w:r>
              <w:rPr>
                <w:webHidden/>
              </w:rPr>
              <w:fldChar w:fldCharType="separate"/>
            </w:r>
            <w:r>
              <w:rPr>
                <w:webHidden/>
              </w:rPr>
              <w:t>16</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26" w:history="1">
            <w:r w:rsidRPr="00313BB2">
              <w:rPr>
                <w:rStyle w:val="Hyperkobling"/>
              </w:rPr>
              <w:t>4.1</w:t>
            </w:r>
            <w:r>
              <w:rPr>
                <w:rFonts w:asciiTheme="minorHAnsi" w:eastAsiaTheme="minorEastAsia" w:hAnsiTheme="minorHAnsi" w:cstheme="minorBidi"/>
                <w:sz w:val="22"/>
                <w:szCs w:val="22"/>
                <w:bdr w:val="none" w:sz="0" w:space="0" w:color="auto"/>
                <w:lang w:eastAsia="nb-NO"/>
              </w:rPr>
              <w:tab/>
            </w:r>
            <w:r w:rsidRPr="00313BB2">
              <w:rPr>
                <w:rStyle w:val="Hyperkobling"/>
              </w:rPr>
              <w:t>Bakgrunn</w:t>
            </w:r>
            <w:r>
              <w:rPr>
                <w:webHidden/>
              </w:rPr>
              <w:tab/>
            </w:r>
            <w:r>
              <w:rPr>
                <w:webHidden/>
              </w:rPr>
              <w:fldChar w:fldCharType="begin"/>
            </w:r>
            <w:r>
              <w:rPr>
                <w:webHidden/>
              </w:rPr>
              <w:instrText xml:space="preserve"> PAGEREF _Toc31981126 \h </w:instrText>
            </w:r>
            <w:r>
              <w:rPr>
                <w:webHidden/>
              </w:rPr>
            </w:r>
            <w:r>
              <w:rPr>
                <w:webHidden/>
              </w:rPr>
              <w:fldChar w:fldCharType="separate"/>
            </w:r>
            <w:r>
              <w:rPr>
                <w:webHidden/>
              </w:rPr>
              <w:t>16</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27" w:history="1">
            <w:r w:rsidRPr="00313BB2">
              <w:rPr>
                <w:rStyle w:val="Hyperkobling"/>
              </w:rPr>
              <w:t>4.2</w:t>
            </w:r>
            <w:r>
              <w:rPr>
                <w:rFonts w:asciiTheme="minorHAnsi" w:eastAsiaTheme="minorEastAsia" w:hAnsiTheme="minorHAnsi" w:cstheme="minorBidi"/>
                <w:sz w:val="22"/>
                <w:szCs w:val="22"/>
                <w:bdr w:val="none" w:sz="0" w:space="0" w:color="auto"/>
                <w:lang w:eastAsia="nb-NO"/>
              </w:rPr>
              <w:tab/>
            </w:r>
            <w:r w:rsidRPr="00313BB2">
              <w:rPr>
                <w:rStyle w:val="Hyperkobling"/>
              </w:rPr>
              <w:t>Modell</w:t>
            </w:r>
            <w:r>
              <w:rPr>
                <w:webHidden/>
              </w:rPr>
              <w:tab/>
            </w:r>
            <w:r>
              <w:rPr>
                <w:webHidden/>
              </w:rPr>
              <w:fldChar w:fldCharType="begin"/>
            </w:r>
            <w:r>
              <w:rPr>
                <w:webHidden/>
              </w:rPr>
              <w:instrText xml:space="preserve"> PAGEREF _Toc31981127 \h </w:instrText>
            </w:r>
            <w:r>
              <w:rPr>
                <w:webHidden/>
              </w:rPr>
            </w:r>
            <w:r>
              <w:rPr>
                <w:webHidden/>
              </w:rPr>
              <w:fldChar w:fldCharType="separate"/>
            </w:r>
            <w:r>
              <w:rPr>
                <w:webHidden/>
              </w:rPr>
              <w:t>16</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28" w:history="1">
            <w:r w:rsidRPr="00313BB2">
              <w:rPr>
                <w:rStyle w:val="Hyperkobling"/>
              </w:rPr>
              <w:t>4.3</w:t>
            </w:r>
            <w:r>
              <w:rPr>
                <w:rFonts w:asciiTheme="minorHAnsi" w:eastAsiaTheme="minorEastAsia" w:hAnsiTheme="minorHAnsi" w:cstheme="minorBidi"/>
                <w:sz w:val="22"/>
                <w:szCs w:val="22"/>
                <w:bdr w:val="none" w:sz="0" w:space="0" w:color="auto"/>
                <w:lang w:eastAsia="nb-NO"/>
              </w:rPr>
              <w:tab/>
            </w:r>
            <w:r w:rsidRPr="00313BB2">
              <w:rPr>
                <w:rStyle w:val="Hyperkobling"/>
              </w:rPr>
              <w:t>Diagram</w:t>
            </w:r>
            <w:r>
              <w:rPr>
                <w:webHidden/>
              </w:rPr>
              <w:tab/>
            </w:r>
            <w:r>
              <w:rPr>
                <w:webHidden/>
              </w:rPr>
              <w:fldChar w:fldCharType="begin"/>
            </w:r>
            <w:r>
              <w:rPr>
                <w:webHidden/>
              </w:rPr>
              <w:instrText xml:space="preserve"> PAGEREF _Toc31981128 \h </w:instrText>
            </w:r>
            <w:r>
              <w:rPr>
                <w:webHidden/>
              </w:rPr>
            </w:r>
            <w:r>
              <w:rPr>
                <w:webHidden/>
              </w:rPr>
              <w:fldChar w:fldCharType="separate"/>
            </w:r>
            <w:r>
              <w:rPr>
                <w:webHidden/>
              </w:rPr>
              <w:t>16</w:t>
            </w:r>
            <w:r>
              <w:rPr>
                <w:webHidden/>
              </w:rPr>
              <w:fldChar w:fldCharType="end"/>
            </w:r>
          </w:hyperlink>
        </w:p>
        <w:p w:rsidR="00F458A8" w:rsidRDefault="00F458A8">
          <w:pPr>
            <w:pStyle w:val="INNH1"/>
            <w:tabs>
              <w:tab w:val="left" w:pos="400"/>
              <w:tab w:val="right" w:leader="dot" w:pos="9628"/>
            </w:tabs>
            <w:rPr>
              <w:rFonts w:asciiTheme="minorHAnsi" w:eastAsiaTheme="minorEastAsia" w:hAnsiTheme="minorHAnsi" w:cstheme="minorBidi"/>
              <w:sz w:val="22"/>
              <w:szCs w:val="22"/>
              <w:bdr w:val="none" w:sz="0" w:space="0" w:color="auto"/>
              <w:lang w:eastAsia="nb-NO"/>
            </w:rPr>
          </w:pPr>
          <w:hyperlink w:anchor="_Toc31981129" w:history="1">
            <w:r w:rsidRPr="00313BB2">
              <w:rPr>
                <w:rStyle w:val="Hyperkobling"/>
              </w:rPr>
              <w:t>5</w:t>
            </w:r>
            <w:r>
              <w:rPr>
                <w:rFonts w:asciiTheme="minorHAnsi" w:eastAsiaTheme="minorEastAsia" w:hAnsiTheme="minorHAnsi" w:cstheme="minorBidi"/>
                <w:sz w:val="22"/>
                <w:szCs w:val="22"/>
                <w:bdr w:val="none" w:sz="0" w:space="0" w:color="auto"/>
                <w:lang w:eastAsia="nb-NO"/>
              </w:rPr>
              <w:tab/>
            </w:r>
            <w:r w:rsidRPr="00313BB2">
              <w:rPr>
                <w:rStyle w:val="Hyperkobling"/>
              </w:rPr>
              <w:t>Informasjonsmodell og informasjonselementer</w:t>
            </w:r>
            <w:r>
              <w:rPr>
                <w:webHidden/>
              </w:rPr>
              <w:tab/>
            </w:r>
            <w:r>
              <w:rPr>
                <w:webHidden/>
              </w:rPr>
              <w:fldChar w:fldCharType="begin"/>
            </w:r>
            <w:r>
              <w:rPr>
                <w:webHidden/>
              </w:rPr>
              <w:instrText xml:space="preserve"> PAGEREF _Toc31981129 \h </w:instrText>
            </w:r>
            <w:r>
              <w:rPr>
                <w:webHidden/>
              </w:rPr>
            </w:r>
            <w:r>
              <w:rPr>
                <w:webHidden/>
              </w:rPr>
              <w:fldChar w:fldCharType="separate"/>
            </w:r>
            <w:r>
              <w:rPr>
                <w:webHidden/>
              </w:rPr>
              <w:t>18</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30" w:history="1">
            <w:r w:rsidRPr="00313BB2">
              <w:rPr>
                <w:rStyle w:val="Hyperkobling"/>
              </w:rPr>
              <w:t>5.1</w:t>
            </w:r>
            <w:r>
              <w:rPr>
                <w:rFonts w:asciiTheme="minorHAnsi" w:eastAsiaTheme="minorEastAsia" w:hAnsiTheme="minorHAnsi" w:cstheme="minorBidi"/>
                <w:sz w:val="22"/>
                <w:szCs w:val="22"/>
                <w:bdr w:val="none" w:sz="0" w:space="0" w:color="auto"/>
                <w:lang w:eastAsia="nb-NO"/>
              </w:rPr>
              <w:tab/>
            </w:r>
            <w:r w:rsidRPr="00313BB2">
              <w:rPr>
                <w:rStyle w:val="Hyperkobling"/>
              </w:rPr>
              <w:t>Konseptuell Informasjonsmodell</w:t>
            </w:r>
            <w:r>
              <w:rPr>
                <w:webHidden/>
              </w:rPr>
              <w:tab/>
            </w:r>
            <w:r>
              <w:rPr>
                <w:webHidden/>
              </w:rPr>
              <w:fldChar w:fldCharType="begin"/>
            </w:r>
            <w:r>
              <w:rPr>
                <w:webHidden/>
              </w:rPr>
              <w:instrText xml:space="preserve"> PAGEREF _Toc31981130 \h </w:instrText>
            </w:r>
            <w:r>
              <w:rPr>
                <w:webHidden/>
              </w:rPr>
            </w:r>
            <w:r>
              <w:rPr>
                <w:webHidden/>
              </w:rPr>
              <w:fldChar w:fldCharType="separate"/>
            </w:r>
            <w:r>
              <w:rPr>
                <w:webHidden/>
              </w:rPr>
              <w:t>18</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31" w:history="1">
            <w:r w:rsidRPr="00313BB2">
              <w:rPr>
                <w:rStyle w:val="Hyperkobling"/>
              </w:rPr>
              <w:t>5.2</w:t>
            </w:r>
            <w:r>
              <w:rPr>
                <w:rFonts w:asciiTheme="minorHAnsi" w:eastAsiaTheme="minorEastAsia" w:hAnsiTheme="minorHAnsi" w:cstheme="minorBidi"/>
                <w:sz w:val="22"/>
                <w:szCs w:val="22"/>
                <w:bdr w:val="none" w:sz="0" w:space="0" w:color="auto"/>
                <w:lang w:eastAsia="nb-NO"/>
              </w:rPr>
              <w:tab/>
            </w:r>
            <w:r w:rsidRPr="00313BB2">
              <w:rPr>
                <w:rStyle w:val="Hyperkobling"/>
              </w:rPr>
              <w:t>Status og identifikasjonsnummer med identifikatorstatus</w:t>
            </w:r>
            <w:r>
              <w:rPr>
                <w:webHidden/>
              </w:rPr>
              <w:tab/>
            </w:r>
            <w:r>
              <w:rPr>
                <w:webHidden/>
              </w:rPr>
              <w:fldChar w:fldCharType="begin"/>
            </w:r>
            <w:r>
              <w:rPr>
                <w:webHidden/>
              </w:rPr>
              <w:instrText xml:space="preserve"> PAGEREF _Toc31981131 \h </w:instrText>
            </w:r>
            <w:r>
              <w:rPr>
                <w:webHidden/>
              </w:rPr>
            </w:r>
            <w:r>
              <w:rPr>
                <w:webHidden/>
              </w:rPr>
              <w:fldChar w:fldCharType="separate"/>
            </w:r>
            <w:r>
              <w:rPr>
                <w:webHidden/>
              </w:rPr>
              <w:t>19</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32" w:history="1">
            <w:r w:rsidRPr="00313BB2">
              <w:rPr>
                <w:rStyle w:val="Hyperkobling"/>
              </w:rPr>
              <w:t>5.2.1</w:t>
            </w:r>
            <w:r>
              <w:rPr>
                <w:rFonts w:asciiTheme="minorHAnsi" w:eastAsiaTheme="minorEastAsia" w:hAnsiTheme="minorHAnsi" w:cstheme="minorBidi"/>
                <w:sz w:val="22"/>
                <w:szCs w:val="22"/>
                <w:bdr w:val="none" w:sz="0" w:space="0" w:color="auto"/>
                <w:lang w:eastAsia="nb-NO"/>
              </w:rPr>
              <w:tab/>
            </w:r>
            <w:r w:rsidRPr="00313BB2">
              <w:rPr>
                <w:rStyle w:val="Hyperkobling"/>
              </w:rPr>
              <w:t>Kodespeil fra DSF til det nye Folkeregisteret</w:t>
            </w:r>
            <w:r>
              <w:rPr>
                <w:webHidden/>
              </w:rPr>
              <w:tab/>
            </w:r>
            <w:r>
              <w:rPr>
                <w:webHidden/>
              </w:rPr>
              <w:fldChar w:fldCharType="begin"/>
            </w:r>
            <w:r>
              <w:rPr>
                <w:webHidden/>
              </w:rPr>
              <w:instrText xml:space="preserve"> PAGEREF _Toc31981132 \h </w:instrText>
            </w:r>
            <w:r>
              <w:rPr>
                <w:webHidden/>
              </w:rPr>
            </w:r>
            <w:r>
              <w:rPr>
                <w:webHidden/>
              </w:rPr>
              <w:fldChar w:fldCharType="separate"/>
            </w:r>
            <w:r>
              <w:rPr>
                <w:webHidden/>
              </w:rPr>
              <w:t>20</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33" w:history="1">
            <w:r w:rsidRPr="00313BB2">
              <w:rPr>
                <w:rStyle w:val="Hyperkobling"/>
              </w:rPr>
              <w:t>5.2.2</w:t>
            </w:r>
            <w:r>
              <w:rPr>
                <w:rFonts w:asciiTheme="minorHAnsi" w:eastAsiaTheme="minorEastAsia" w:hAnsiTheme="minorHAnsi" w:cstheme="minorBidi"/>
                <w:sz w:val="22"/>
                <w:szCs w:val="22"/>
                <w:bdr w:val="none" w:sz="0" w:space="0" w:color="auto"/>
                <w:lang w:eastAsia="nb-NO"/>
              </w:rPr>
              <w:tab/>
            </w:r>
            <w:r w:rsidRPr="00313BB2">
              <w:rPr>
                <w:rStyle w:val="Hyperkobling"/>
              </w:rPr>
              <w:t>Informasjon fra migrering</w:t>
            </w:r>
            <w:r>
              <w:rPr>
                <w:webHidden/>
              </w:rPr>
              <w:tab/>
            </w:r>
            <w:r>
              <w:rPr>
                <w:webHidden/>
              </w:rPr>
              <w:fldChar w:fldCharType="begin"/>
            </w:r>
            <w:r>
              <w:rPr>
                <w:webHidden/>
              </w:rPr>
              <w:instrText xml:space="preserve"> PAGEREF _Toc31981133 \h </w:instrText>
            </w:r>
            <w:r>
              <w:rPr>
                <w:webHidden/>
              </w:rPr>
            </w:r>
            <w:r>
              <w:rPr>
                <w:webHidden/>
              </w:rPr>
              <w:fldChar w:fldCharType="separate"/>
            </w:r>
            <w:r>
              <w:rPr>
                <w:webHidden/>
              </w:rPr>
              <w:t>21</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34" w:history="1">
            <w:r w:rsidRPr="00313BB2">
              <w:rPr>
                <w:rStyle w:val="Hyperkobling"/>
              </w:rPr>
              <w:t>5.2.3</w:t>
            </w:r>
            <w:r>
              <w:rPr>
                <w:rFonts w:asciiTheme="minorHAnsi" w:eastAsiaTheme="minorEastAsia" w:hAnsiTheme="minorHAnsi" w:cstheme="minorBidi"/>
                <w:sz w:val="22"/>
                <w:szCs w:val="22"/>
                <w:bdr w:val="none" w:sz="0" w:space="0" w:color="auto"/>
                <w:lang w:eastAsia="nb-NO"/>
              </w:rPr>
              <w:tab/>
            </w:r>
            <w:r w:rsidRPr="00313BB2">
              <w:rPr>
                <w:rStyle w:val="Hyperkobling"/>
              </w:rPr>
              <w:t>Status</w:t>
            </w:r>
            <w:r>
              <w:rPr>
                <w:webHidden/>
              </w:rPr>
              <w:tab/>
            </w:r>
            <w:r>
              <w:rPr>
                <w:webHidden/>
              </w:rPr>
              <w:fldChar w:fldCharType="begin"/>
            </w:r>
            <w:r>
              <w:rPr>
                <w:webHidden/>
              </w:rPr>
              <w:instrText xml:space="preserve"> PAGEREF _Toc31981134 \h </w:instrText>
            </w:r>
            <w:r>
              <w:rPr>
                <w:webHidden/>
              </w:rPr>
            </w:r>
            <w:r>
              <w:rPr>
                <w:webHidden/>
              </w:rPr>
              <w:fldChar w:fldCharType="separate"/>
            </w:r>
            <w:r>
              <w:rPr>
                <w:webHidden/>
              </w:rPr>
              <w:t>22</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35" w:history="1">
            <w:r w:rsidRPr="00313BB2">
              <w:rPr>
                <w:rStyle w:val="Hyperkobling"/>
              </w:rPr>
              <w:t>5.2.4</w:t>
            </w:r>
            <w:r>
              <w:rPr>
                <w:rFonts w:asciiTheme="minorHAnsi" w:eastAsiaTheme="minorEastAsia" w:hAnsiTheme="minorHAnsi" w:cstheme="minorBidi"/>
                <w:sz w:val="22"/>
                <w:szCs w:val="22"/>
                <w:bdr w:val="none" w:sz="0" w:space="0" w:color="auto"/>
                <w:lang w:eastAsia="nb-NO"/>
              </w:rPr>
              <w:tab/>
            </w:r>
            <w:r w:rsidRPr="00313BB2">
              <w:rPr>
                <w:rStyle w:val="Hyperkobling"/>
              </w:rPr>
              <w:t>Identifikasjonsnummer</w:t>
            </w:r>
            <w:r>
              <w:rPr>
                <w:webHidden/>
              </w:rPr>
              <w:tab/>
            </w:r>
            <w:r>
              <w:rPr>
                <w:webHidden/>
              </w:rPr>
              <w:fldChar w:fldCharType="begin"/>
            </w:r>
            <w:r>
              <w:rPr>
                <w:webHidden/>
              </w:rPr>
              <w:instrText xml:space="preserve"> PAGEREF _Toc31981135 \h </w:instrText>
            </w:r>
            <w:r>
              <w:rPr>
                <w:webHidden/>
              </w:rPr>
            </w:r>
            <w:r>
              <w:rPr>
                <w:webHidden/>
              </w:rPr>
              <w:fldChar w:fldCharType="separate"/>
            </w:r>
            <w:r>
              <w:rPr>
                <w:webHidden/>
              </w:rPr>
              <w:t>24</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36" w:history="1">
            <w:r w:rsidRPr="00313BB2">
              <w:rPr>
                <w:rStyle w:val="Hyperkobling"/>
              </w:rPr>
              <w:t>5.3</w:t>
            </w:r>
            <w:r>
              <w:rPr>
                <w:rFonts w:asciiTheme="minorHAnsi" w:eastAsiaTheme="minorEastAsia" w:hAnsiTheme="minorHAnsi" w:cstheme="minorBidi"/>
                <w:sz w:val="22"/>
                <w:szCs w:val="22"/>
                <w:bdr w:val="none" w:sz="0" w:space="0" w:color="auto"/>
                <w:lang w:eastAsia="nb-NO"/>
              </w:rPr>
              <w:tab/>
            </w:r>
            <w:r w:rsidRPr="00313BB2">
              <w:rPr>
                <w:rStyle w:val="Hyperkobling"/>
              </w:rPr>
              <w:t>Fødsel og fødsel i Norge</w:t>
            </w:r>
            <w:r>
              <w:rPr>
                <w:webHidden/>
              </w:rPr>
              <w:tab/>
            </w:r>
            <w:r>
              <w:rPr>
                <w:webHidden/>
              </w:rPr>
              <w:fldChar w:fldCharType="begin"/>
            </w:r>
            <w:r>
              <w:rPr>
                <w:webHidden/>
              </w:rPr>
              <w:instrText xml:space="preserve"> PAGEREF _Toc31981136 \h </w:instrText>
            </w:r>
            <w:r>
              <w:rPr>
                <w:webHidden/>
              </w:rPr>
            </w:r>
            <w:r>
              <w:rPr>
                <w:webHidden/>
              </w:rPr>
              <w:fldChar w:fldCharType="separate"/>
            </w:r>
            <w:r>
              <w:rPr>
                <w:webHidden/>
              </w:rPr>
              <w:t>25</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37" w:history="1">
            <w:r w:rsidRPr="00313BB2">
              <w:rPr>
                <w:rStyle w:val="Hyperkobling"/>
              </w:rPr>
              <w:t>5.4</w:t>
            </w:r>
            <w:r>
              <w:rPr>
                <w:rFonts w:asciiTheme="minorHAnsi" w:eastAsiaTheme="minorEastAsia" w:hAnsiTheme="minorHAnsi" w:cstheme="minorBidi"/>
                <w:sz w:val="22"/>
                <w:szCs w:val="22"/>
                <w:bdr w:val="none" w:sz="0" w:space="0" w:color="auto"/>
                <w:lang w:eastAsia="nb-NO"/>
              </w:rPr>
              <w:tab/>
            </w:r>
            <w:r w:rsidRPr="00313BB2">
              <w:rPr>
                <w:rStyle w:val="Hyperkobling"/>
              </w:rPr>
              <w:t>Navn</w:t>
            </w:r>
            <w:r>
              <w:rPr>
                <w:webHidden/>
              </w:rPr>
              <w:tab/>
            </w:r>
            <w:r>
              <w:rPr>
                <w:webHidden/>
              </w:rPr>
              <w:fldChar w:fldCharType="begin"/>
            </w:r>
            <w:r>
              <w:rPr>
                <w:webHidden/>
              </w:rPr>
              <w:instrText xml:space="preserve"> PAGEREF _Toc31981137 \h </w:instrText>
            </w:r>
            <w:r>
              <w:rPr>
                <w:webHidden/>
              </w:rPr>
            </w:r>
            <w:r>
              <w:rPr>
                <w:webHidden/>
              </w:rPr>
              <w:fldChar w:fldCharType="separate"/>
            </w:r>
            <w:r>
              <w:rPr>
                <w:webHidden/>
              </w:rPr>
              <w:t>27</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38" w:history="1">
            <w:r w:rsidRPr="00313BB2">
              <w:rPr>
                <w:rStyle w:val="Hyperkobling"/>
              </w:rPr>
              <w:t>5.5</w:t>
            </w:r>
            <w:r>
              <w:rPr>
                <w:rFonts w:asciiTheme="minorHAnsi" w:eastAsiaTheme="minorEastAsia" w:hAnsiTheme="minorHAnsi" w:cstheme="minorBidi"/>
                <w:sz w:val="22"/>
                <w:szCs w:val="22"/>
                <w:bdr w:val="none" w:sz="0" w:space="0" w:color="auto"/>
                <w:lang w:eastAsia="nb-NO"/>
              </w:rPr>
              <w:tab/>
            </w:r>
            <w:r w:rsidRPr="00313BB2">
              <w:rPr>
                <w:rStyle w:val="Hyperkobling"/>
              </w:rPr>
              <w:t>Kjønn</w:t>
            </w:r>
            <w:r>
              <w:rPr>
                <w:webHidden/>
              </w:rPr>
              <w:tab/>
            </w:r>
            <w:r>
              <w:rPr>
                <w:webHidden/>
              </w:rPr>
              <w:fldChar w:fldCharType="begin"/>
            </w:r>
            <w:r>
              <w:rPr>
                <w:webHidden/>
              </w:rPr>
              <w:instrText xml:space="preserve"> PAGEREF _Toc31981138 \h </w:instrText>
            </w:r>
            <w:r>
              <w:rPr>
                <w:webHidden/>
              </w:rPr>
            </w:r>
            <w:r>
              <w:rPr>
                <w:webHidden/>
              </w:rPr>
              <w:fldChar w:fldCharType="separate"/>
            </w:r>
            <w:r>
              <w:rPr>
                <w:webHidden/>
              </w:rPr>
              <w:t>30</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39" w:history="1">
            <w:r w:rsidRPr="00313BB2">
              <w:rPr>
                <w:rStyle w:val="Hyperkobling"/>
              </w:rPr>
              <w:t>5.6</w:t>
            </w:r>
            <w:r>
              <w:rPr>
                <w:rFonts w:asciiTheme="minorHAnsi" w:eastAsiaTheme="minorEastAsia" w:hAnsiTheme="minorHAnsi" w:cstheme="minorBidi"/>
                <w:sz w:val="22"/>
                <w:szCs w:val="22"/>
                <w:bdr w:val="none" w:sz="0" w:space="0" w:color="auto"/>
                <w:lang w:eastAsia="nb-NO"/>
              </w:rPr>
              <w:tab/>
            </w:r>
            <w:r w:rsidRPr="00313BB2">
              <w:rPr>
                <w:rStyle w:val="Hyperkobling"/>
              </w:rPr>
              <w:t>Sivilstand</w:t>
            </w:r>
            <w:r>
              <w:rPr>
                <w:webHidden/>
              </w:rPr>
              <w:tab/>
            </w:r>
            <w:r>
              <w:rPr>
                <w:webHidden/>
              </w:rPr>
              <w:fldChar w:fldCharType="begin"/>
            </w:r>
            <w:r>
              <w:rPr>
                <w:webHidden/>
              </w:rPr>
              <w:instrText xml:space="preserve"> PAGEREF _Toc31981139 \h </w:instrText>
            </w:r>
            <w:r>
              <w:rPr>
                <w:webHidden/>
              </w:rPr>
            </w:r>
            <w:r>
              <w:rPr>
                <w:webHidden/>
              </w:rPr>
              <w:fldChar w:fldCharType="separate"/>
            </w:r>
            <w:r>
              <w:rPr>
                <w:webHidden/>
              </w:rPr>
              <w:t>30</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40" w:history="1">
            <w:r w:rsidRPr="00313BB2">
              <w:rPr>
                <w:rStyle w:val="Hyperkobling"/>
              </w:rPr>
              <w:t>5.7</w:t>
            </w:r>
            <w:r>
              <w:rPr>
                <w:rFonts w:asciiTheme="minorHAnsi" w:eastAsiaTheme="minorEastAsia" w:hAnsiTheme="minorHAnsi" w:cstheme="minorBidi"/>
                <w:sz w:val="22"/>
                <w:szCs w:val="22"/>
                <w:bdr w:val="none" w:sz="0" w:space="0" w:color="auto"/>
                <w:lang w:eastAsia="nb-NO"/>
              </w:rPr>
              <w:tab/>
            </w:r>
            <w:r w:rsidRPr="00313BB2">
              <w:rPr>
                <w:rStyle w:val="Hyperkobling"/>
              </w:rPr>
              <w:t>Familierelasjon</w:t>
            </w:r>
            <w:r>
              <w:rPr>
                <w:webHidden/>
              </w:rPr>
              <w:tab/>
            </w:r>
            <w:r>
              <w:rPr>
                <w:webHidden/>
              </w:rPr>
              <w:fldChar w:fldCharType="begin"/>
            </w:r>
            <w:r>
              <w:rPr>
                <w:webHidden/>
              </w:rPr>
              <w:instrText xml:space="preserve"> PAGEREF _Toc31981140 \h </w:instrText>
            </w:r>
            <w:r>
              <w:rPr>
                <w:webHidden/>
              </w:rPr>
            </w:r>
            <w:r>
              <w:rPr>
                <w:webHidden/>
              </w:rPr>
              <w:fldChar w:fldCharType="separate"/>
            </w:r>
            <w:r>
              <w:rPr>
                <w:webHidden/>
              </w:rPr>
              <w:t>34</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41" w:history="1">
            <w:r w:rsidRPr="00313BB2">
              <w:rPr>
                <w:rStyle w:val="Hyperkobling"/>
              </w:rPr>
              <w:t>5.8</w:t>
            </w:r>
            <w:r>
              <w:rPr>
                <w:rFonts w:asciiTheme="minorHAnsi" w:eastAsiaTheme="minorEastAsia" w:hAnsiTheme="minorHAnsi" w:cstheme="minorBidi"/>
                <w:sz w:val="22"/>
                <w:szCs w:val="22"/>
                <w:bdr w:val="none" w:sz="0" w:space="0" w:color="auto"/>
                <w:lang w:eastAsia="nb-NO"/>
              </w:rPr>
              <w:tab/>
            </w:r>
            <w:r w:rsidRPr="00313BB2">
              <w:rPr>
                <w:rStyle w:val="Hyperkobling"/>
              </w:rPr>
              <w:t>Foreldreansvar</w:t>
            </w:r>
            <w:r>
              <w:rPr>
                <w:webHidden/>
              </w:rPr>
              <w:tab/>
            </w:r>
            <w:r>
              <w:rPr>
                <w:webHidden/>
              </w:rPr>
              <w:fldChar w:fldCharType="begin"/>
            </w:r>
            <w:r>
              <w:rPr>
                <w:webHidden/>
              </w:rPr>
              <w:instrText xml:space="preserve"> PAGEREF _Toc31981141 \h </w:instrText>
            </w:r>
            <w:r>
              <w:rPr>
                <w:webHidden/>
              </w:rPr>
            </w:r>
            <w:r>
              <w:rPr>
                <w:webHidden/>
              </w:rPr>
              <w:fldChar w:fldCharType="separate"/>
            </w:r>
            <w:r>
              <w:rPr>
                <w:webHidden/>
              </w:rPr>
              <w:t>36</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42" w:history="1">
            <w:r w:rsidRPr="00313BB2">
              <w:rPr>
                <w:rStyle w:val="Hyperkobling"/>
              </w:rPr>
              <w:t>5.9</w:t>
            </w:r>
            <w:r>
              <w:rPr>
                <w:rFonts w:asciiTheme="minorHAnsi" w:eastAsiaTheme="minorEastAsia" w:hAnsiTheme="minorHAnsi" w:cstheme="minorBidi"/>
                <w:sz w:val="22"/>
                <w:szCs w:val="22"/>
                <w:bdr w:val="none" w:sz="0" w:space="0" w:color="auto"/>
                <w:lang w:eastAsia="nb-NO"/>
              </w:rPr>
              <w:tab/>
            </w:r>
            <w:r w:rsidRPr="00313BB2">
              <w:rPr>
                <w:rStyle w:val="Hyperkobling"/>
              </w:rPr>
              <w:t>Adresser i det nye Folkeregisteret</w:t>
            </w:r>
            <w:r>
              <w:rPr>
                <w:webHidden/>
              </w:rPr>
              <w:tab/>
            </w:r>
            <w:r>
              <w:rPr>
                <w:webHidden/>
              </w:rPr>
              <w:fldChar w:fldCharType="begin"/>
            </w:r>
            <w:r>
              <w:rPr>
                <w:webHidden/>
              </w:rPr>
              <w:instrText xml:space="preserve"> PAGEREF _Toc31981142 \h </w:instrText>
            </w:r>
            <w:r>
              <w:rPr>
                <w:webHidden/>
              </w:rPr>
            </w:r>
            <w:r>
              <w:rPr>
                <w:webHidden/>
              </w:rPr>
              <w:fldChar w:fldCharType="separate"/>
            </w:r>
            <w:r>
              <w:rPr>
                <w:webHidden/>
              </w:rPr>
              <w:t>37</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43" w:history="1">
            <w:r w:rsidRPr="00313BB2">
              <w:rPr>
                <w:rStyle w:val="Hyperkobling"/>
              </w:rPr>
              <w:t>5.9.1</w:t>
            </w:r>
            <w:r>
              <w:rPr>
                <w:rFonts w:asciiTheme="minorHAnsi" w:eastAsiaTheme="minorEastAsia" w:hAnsiTheme="minorHAnsi" w:cstheme="minorBidi"/>
                <w:sz w:val="22"/>
                <w:szCs w:val="22"/>
                <w:bdr w:val="none" w:sz="0" w:space="0" w:color="auto"/>
                <w:lang w:eastAsia="nb-NO"/>
              </w:rPr>
              <w:tab/>
            </w:r>
            <w:r w:rsidRPr="00313BB2">
              <w:rPr>
                <w:rStyle w:val="Hyperkobling"/>
              </w:rPr>
              <w:t>Bostedsadresse</w:t>
            </w:r>
            <w:r>
              <w:rPr>
                <w:webHidden/>
              </w:rPr>
              <w:tab/>
            </w:r>
            <w:r>
              <w:rPr>
                <w:webHidden/>
              </w:rPr>
              <w:fldChar w:fldCharType="begin"/>
            </w:r>
            <w:r>
              <w:rPr>
                <w:webHidden/>
              </w:rPr>
              <w:instrText xml:space="preserve"> PAGEREF _Toc31981143 \h </w:instrText>
            </w:r>
            <w:r>
              <w:rPr>
                <w:webHidden/>
              </w:rPr>
            </w:r>
            <w:r>
              <w:rPr>
                <w:webHidden/>
              </w:rPr>
              <w:fldChar w:fldCharType="separate"/>
            </w:r>
            <w:r>
              <w:rPr>
                <w:webHidden/>
              </w:rPr>
              <w:t>38</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44" w:history="1">
            <w:r w:rsidRPr="00313BB2">
              <w:rPr>
                <w:rStyle w:val="Hyperkobling"/>
              </w:rPr>
              <w:t>5.9.2</w:t>
            </w:r>
            <w:r>
              <w:rPr>
                <w:rFonts w:asciiTheme="minorHAnsi" w:eastAsiaTheme="minorEastAsia" w:hAnsiTheme="minorHAnsi" w:cstheme="minorBidi"/>
                <w:sz w:val="22"/>
                <w:szCs w:val="22"/>
                <w:bdr w:val="none" w:sz="0" w:space="0" w:color="auto"/>
                <w:lang w:eastAsia="nb-NO"/>
              </w:rPr>
              <w:tab/>
            </w:r>
            <w:r w:rsidRPr="00313BB2">
              <w:rPr>
                <w:rStyle w:val="Hyperkobling"/>
              </w:rPr>
              <w:t>Oppholdsadresse</w:t>
            </w:r>
            <w:r>
              <w:rPr>
                <w:webHidden/>
              </w:rPr>
              <w:tab/>
            </w:r>
            <w:r>
              <w:rPr>
                <w:webHidden/>
              </w:rPr>
              <w:fldChar w:fldCharType="begin"/>
            </w:r>
            <w:r>
              <w:rPr>
                <w:webHidden/>
              </w:rPr>
              <w:instrText xml:space="preserve"> PAGEREF _Toc31981144 \h </w:instrText>
            </w:r>
            <w:r>
              <w:rPr>
                <w:webHidden/>
              </w:rPr>
            </w:r>
            <w:r>
              <w:rPr>
                <w:webHidden/>
              </w:rPr>
              <w:fldChar w:fldCharType="separate"/>
            </w:r>
            <w:r>
              <w:rPr>
                <w:webHidden/>
              </w:rPr>
              <w:t>41</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45" w:history="1">
            <w:r w:rsidRPr="00313BB2">
              <w:rPr>
                <w:rStyle w:val="Hyperkobling"/>
              </w:rPr>
              <w:t>5.9.3</w:t>
            </w:r>
            <w:r>
              <w:rPr>
                <w:rFonts w:asciiTheme="minorHAnsi" w:eastAsiaTheme="minorEastAsia" w:hAnsiTheme="minorHAnsi" w:cstheme="minorBidi"/>
                <w:sz w:val="22"/>
                <w:szCs w:val="22"/>
                <w:bdr w:val="none" w:sz="0" w:space="0" w:color="auto"/>
                <w:lang w:eastAsia="nb-NO"/>
              </w:rPr>
              <w:tab/>
            </w:r>
            <w:r w:rsidRPr="00313BB2">
              <w:rPr>
                <w:rStyle w:val="Hyperkobling"/>
              </w:rPr>
              <w:t>Delt bosted for barn</w:t>
            </w:r>
            <w:r>
              <w:rPr>
                <w:webHidden/>
              </w:rPr>
              <w:tab/>
            </w:r>
            <w:r>
              <w:rPr>
                <w:webHidden/>
              </w:rPr>
              <w:fldChar w:fldCharType="begin"/>
            </w:r>
            <w:r>
              <w:rPr>
                <w:webHidden/>
              </w:rPr>
              <w:instrText xml:space="preserve"> PAGEREF _Toc31981145 \h </w:instrText>
            </w:r>
            <w:r>
              <w:rPr>
                <w:webHidden/>
              </w:rPr>
            </w:r>
            <w:r>
              <w:rPr>
                <w:webHidden/>
              </w:rPr>
              <w:fldChar w:fldCharType="separate"/>
            </w:r>
            <w:r>
              <w:rPr>
                <w:webHidden/>
              </w:rPr>
              <w:t>44</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46" w:history="1">
            <w:r w:rsidRPr="00313BB2">
              <w:rPr>
                <w:rStyle w:val="Hyperkobling"/>
              </w:rPr>
              <w:t>5.9.4</w:t>
            </w:r>
            <w:r>
              <w:rPr>
                <w:rFonts w:asciiTheme="minorHAnsi" w:eastAsiaTheme="minorEastAsia" w:hAnsiTheme="minorHAnsi" w:cstheme="minorBidi"/>
                <w:sz w:val="22"/>
                <w:szCs w:val="22"/>
                <w:bdr w:val="none" w:sz="0" w:space="0" w:color="auto"/>
                <w:lang w:eastAsia="nb-NO"/>
              </w:rPr>
              <w:tab/>
            </w:r>
            <w:r w:rsidRPr="00313BB2">
              <w:rPr>
                <w:rStyle w:val="Hyperkobling"/>
              </w:rPr>
              <w:t>Postadresse</w:t>
            </w:r>
            <w:r>
              <w:rPr>
                <w:webHidden/>
              </w:rPr>
              <w:tab/>
            </w:r>
            <w:r>
              <w:rPr>
                <w:webHidden/>
              </w:rPr>
              <w:fldChar w:fldCharType="begin"/>
            </w:r>
            <w:r>
              <w:rPr>
                <w:webHidden/>
              </w:rPr>
              <w:instrText xml:space="preserve"> PAGEREF _Toc31981146 \h </w:instrText>
            </w:r>
            <w:r>
              <w:rPr>
                <w:webHidden/>
              </w:rPr>
            </w:r>
            <w:r>
              <w:rPr>
                <w:webHidden/>
              </w:rPr>
              <w:fldChar w:fldCharType="separate"/>
            </w:r>
            <w:r>
              <w:rPr>
                <w:webHidden/>
              </w:rPr>
              <w:t>45</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47" w:history="1">
            <w:r w:rsidRPr="00313BB2">
              <w:rPr>
                <w:rStyle w:val="Hyperkobling"/>
              </w:rPr>
              <w:t>5.9.5</w:t>
            </w:r>
            <w:r>
              <w:rPr>
                <w:rFonts w:asciiTheme="minorHAnsi" w:eastAsiaTheme="minorEastAsia" w:hAnsiTheme="minorHAnsi" w:cstheme="minorBidi"/>
                <w:sz w:val="22"/>
                <w:szCs w:val="22"/>
                <w:bdr w:val="none" w:sz="0" w:space="0" w:color="auto"/>
                <w:lang w:eastAsia="nb-NO"/>
              </w:rPr>
              <w:tab/>
            </w:r>
            <w:r w:rsidRPr="00313BB2">
              <w:rPr>
                <w:rStyle w:val="Hyperkobling"/>
              </w:rPr>
              <w:t>Postadresse i utlandet</w:t>
            </w:r>
            <w:r>
              <w:rPr>
                <w:webHidden/>
              </w:rPr>
              <w:tab/>
            </w:r>
            <w:r>
              <w:rPr>
                <w:webHidden/>
              </w:rPr>
              <w:fldChar w:fldCharType="begin"/>
            </w:r>
            <w:r>
              <w:rPr>
                <w:webHidden/>
              </w:rPr>
              <w:instrText xml:space="preserve"> PAGEREF _Toc31981147 \h </w:instrText>
            </w:r>
            <w:r>
              <w:rPr>
                <w:webHidden/>
              </w:rPr>
            </w:r>
            <w:r>
              <w:rPr>
                <w:webHidden/>
              </w:rPr>
              <w:fldChar w:fldCharType="separate"/>
            </w:r>
            <w:r>
              <w:rPr>
                <w:webHidden/>
              </w:rPr>
              <w:t>47</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48" w:history="1">
            <w:r w:rsidRPr="00313BB2">
              <w:rPr>
                <w:rStyle w:val="Hyperkobling"/>
              </w:rPr>
              <w:t>5.9.6</w:t>
            </w:r>
            <w:r>
              <w:rPr>
                <w:rFonts w:asciiTheme="minorHAnsi" w:eastAsiaTheme="minorEastAsia" w:hAnsiTheme="minorHAnsi" w:cstheme="minorBidi"/>
                <w:sz w:val="22"/>
                <w:szCs w:val="22"/>
                <w:bdr w:val="none" w:sz="0" w:space="0" w:color="auto"/>
                <w:lang w:eastAsia="nb-NO"/>
              </w:rPr>
              <w:tab/>
            </w:r>
            <w:r w:rsidRPr="00313BB2">
              <w:rPr>
                <w:rStyle w:val="Hyperkobling"/>
              </w:rPr>
              <w:t>Preferert kontaktadresse</w:t>
            </w:r>
            <w:r>
              <w:rPr>
                <w:webHidden/>
              </w:rPr>
              <w:tab/>
            </w:r>
            <w:r>
              <w:rPr>
                <w:webHidden/>
              </w:rPr>
              <w:fldChar w:fldCharType="begin"/>
            </w:r>
            <w:r>
              <w:rPr>
                <w:webHidden/>
              </w:rPr>
              <w:instrText xml:space="preserve"> PAGEREF _Toc31981148 \h </w:instrText>
            </w:r>
            <w:r>
              <w:rPr>
                <w:webHidden/>
              </w:rPr>
            </w:r>
            <w:r>
              <w:rPr>
                <w:webHidden/>
              </w:rPr>
              <w:fldChar w:fldCharType="separate"/>
            </w:r>
            <w:r>
              <w:rPr>
                <w:webHidden/>
              </w:rPr>
              <w:t>48</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49" w:history="1">
            <w:r w:rsidRPr="00313BB2">
              <w:rPr>
                <w:rStyle w:val="Hyperkobling"/>
              </w:rPr>
              <w:t>5.10</w:t>
            </w:r>
            <w:r>
              <w:rPr>
                <w:rFonts w:asciiTheme="minorHAnsi" w:eastAsiaTheme="minorEastAsia" w:hAnsiTheme="minorHAnsi" w:cstheme="minorBidi"/>
                <w:sz w:val="22"/>
                <w:szCs w:val="22"/>
                <w:bdr w:val="none" w:sz="0" w:space="0" w:color="auto"/>
                <w:lang w:eastAsia="nb-NO"/>
              </w:rPr>
              <w:tab/>
            </w:r>
            <w:r w:rsidRPr="00313BB2">
              <w:rPr>
                <w:rStyle w:val="Hyperkobling"/>
              </w:rPr>
              <w:t>Adressebeskyttelse</w:t>
            </w:r>
            <w:r>
              <w:rPr>
                <w:webHidden/>
              </w:rPr>
              <w:tab/>
            </w:r>
            <w:r>
              <w:rPr>
                <w:webHidden/>
              </w:rPr>
              <w:fldChar w:fldCharType="begin"/>
            </w:r>
            <w:r>
              <w:rPr>
                <w:webHidden/>
              </w:rPr>
              <w:instrText xml:space="preserve"> PAGEREF _Toc31981149 \h </w:instrText>
            </w:r>
            <w:r>
              <w:rPr>
                <w:webHidden/>
              </w:rPr>
            </w:r>
            <w:r>
              <w:rPr>
                <w:webHidden/>
              </w:rPr>
              <w:fldChar w:fldCharType="separate"/>
            </w:r>
            <w:r>
              <w:rPr>
                <w:webHidden/>
              </w:rPr>
              <w:t>50</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50" w:history="1">
            <w:r w:rsidRPr="00313BB2">
              <w:rPr>
                <w:rStyle w:val="Hyperkobling"/>
              </w:rPr>
              <w:t>5.11</w:t>
            </w:r>
            <w:r>
              <w:rPr>
                <w:rFonts w:asciiTheme="minorHAnsi" w:eastAsiaTheme="minorEastAsia" w:hAnsiTheme="minorHAnsi" w:cstheme="minorBidi"/>
                <w:sz w:val="22"/>
                <w:szCs w:val="22"/>
                <w:bdr w:val="none" w:sz="0" w:space="0" w:color="auto"/>
                <w:lang w:eastAsia="nb-NO"/>
              </w:rPr>
              <w:tab/>
            </w:r>
            <w:r w:rsidRPr="00313BB2">
              <w:rPr>
                <w:rStyle w:val="Hyperkobling"/>
              </w:rPr>
              <w:t>Statsborgerskap</w:t>
            </w:r>
            <w:r>
              <w:rPr>
                <w:webHidden/>
              </w:rPr>
              <w:tab/>
            </w:r>
            <w:r>
              <w:rPr>
                <w:webHidden/>
              </w:rPr>
              <w:fldChar w:fldCharType="begin"/>
            </w:r>
            <w:r>
              <w:rPr>
                <w:webHidden/>
              </w:rPr>
              <w:instrText xml:space="preserve"> PAGEREF _Toc31981150 \h </w:instrText>
            </w:r>
            <w:r>
              <w:rPr>
                <w:webHidden/>
              </w:rPr>
            </w:r>
            <w:r>
              <w:rPr>
                <w:webHidden/>
              </w:rPr>
              <w:fldChar w:fldCharType="separate"/>
            </w:r>
            <w:r>
              <w:rPr>
                <w:webHidden/>
              </w:rPr>
              <w:t>51</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51" w:history="1">
            <w:r w:rsidRPr="00313BB2">
              <w:rPr>
                <w:rStyle w:val="Hyperkobling"/>
              </w:rPr>
              <w:t>5.12</w:t>
            </w:r>
            <w:r>
              <w:rPr>
                <w:rFonts w:asciiTheme="minorHAnsi" w:eastAsiaTheme="minorEastAsia" w:hAnsiTheme="minorHAnsi" w:cstheme="minorBidi"/>
                <w:sz w:val="22"/>
                <w:szCs w:val="22"/>
                <w:bdr w:val="none" w:sz="0" w:space="0" w:color="auto"/>
                <w:lang w:eastAsia="nb-NO"/>
              </w:rPr>
              <w:tab/>
            </w:r>
            <w:r w:rsidRPr="00313BB2">
              <w:rPr>
                <w:rStyle w:val="Hyperkobling"/>
              </w:rPr>
              <w:t>Utenlandsk personidentifikasjon og utlendingsmyndighetenes identifikasjonsnummer</w:t>
            </w:r>
            <w:r>
              <w:rPr>
                <w:webHidden/>
              </w:rPr>
              <w:tab/>
            </w:r>
            <w:r>
              <w:rPr>
                <w:webHidden/>
              </w:rPr>
              <w:fldChar w:fldCharType="begin"/>
            </w:r>
            <w:r>
              <w:rPr>
                <w:webHidden/>
              </w:rPr>
              <w:instrText xml:space="preserve"> PAGEREF _Toc31981151 \h </w:instrText>
            </w:r>
            <w:r>
              <w:rPr>
                <w:webHidden/>
              </w:rPr>
            </w:r>
            <w:r>
              <w:rPr>
                <w:webHidden/>
              </w:rPr>
              <w:fldChar w:fldCharType="separate"/>
            </w:r>
            <w:r>
              <w:rPr>
                <w:webHidden/>
              </w:rPr>
              <w:t>52</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52" w:history="1">
            <w:r w:rsidRPr="00313BB2">
              <w:rPr>
                <w:rStyle w:val="Hyperkobling"/>
              </w:rPr>
              <w:t>5.13</w:t>
            </w:r>
            <w:r>
              <w:rPr>
                <w:rFonts w:asciiTheme="minorHAnsi" w:eastAsiaTheme="minorEastAsia" w:hAnsiTheme="minorHAnsi" w:cstheme="minorBidi"/>
                <w:sz w:val="22"/>
                <w:szCs w:val="22"/>
                <w:bdr w:val="none" w:sz="0" w:space="0" w:color="auto"/>
                <w:lang w:eastAsia="nb-NO"/>
              </w:rPr>
              <w:tab/>
            </w:r>
            <w:r w:rsidRPr="00313BB2">
              <w:rPr>
                <w:rStyle w:val="Hyperkobling"/>
              </w:rPr>
              <w:t>Legitimasjonsdokument</w:t>
            </w:r>
            <w:r>
              <w:rPr>
                <w:webHidden/>
              </w:rPr>
              <w:tab/>
            </w:r>
            <w:r>
              <w:rPr>
                <w:webHidden/>
              </w:rPr>
              <w:fldChar w:fldCharType="begin"/>
            </w:r>
            <w:r>
              <w:rPr>
                <w:webHidden/>
              </w:rPr>
              <w:instrText xml:space="preserve"> PAGEREF _Toc31981152 \h </w:instrText>
            </w:r>
            <w:r>
              <w:rPr>
                <w:webHidden/>
              </w:rPr>
            </w:r>
            <w:r>
              <w:rPr>
                <w:webHidden/>
              </w:rPr>
              <w:fldChar w:fldCharType="separate"/>
            </w:r>
            <w:r>
              <w:rPr>
                <w:webHidden/>
              </w:rPr>
              <w:t>53</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53" w:history="1">
            <w:r w:rsidRPr="00313BB2">
              <w:rPr>
                <w:rStyle w:val="Hyperkobling"/>
              </w:rPr>
              <w:t>5.14</w:t>
            </w:r>
            <w:r>
              <w:rPr>
                <w:rFonts w:asciiTheme="minorHAnsi" w:eastAsiaTheme="minorEastAsia" w:hAnsiTheme="minorHAnsi" w:cstheme="minorBidi"/>
                <w:sz w:val="22"/>
                <w:szCs w:val="22"/>
                <w:bdr w:val="none" w:sz="0" w:space="0" w:color="auto"/>
                <w:lang w:eastAsia="nb-NO"/>
              </w:rPr>
              <w:tab/>
            </w:r>
            <w:r w:rsidRPr="00313BB2">
              <w:rPr>
                <w:rStyle w:val="Hyperkobling"/>
              </w:rPr>
              <w:t>Identitetsgrunnlag</w:t>
            </w:r>
            <w:r>
              <w:rPr>
                <w:webHidden/>
              </w:rPr>
              <w:tab/>
            </w:r>
            <w:r>
              <w:rPr>
                <w:webHidden/>
              </w:rPr>
              <w:fldChar w:fldCharType="begin"/>
            </w:r>
            <w:r>
              <w:rPr>
                <w:webHidden/>
              </w:rPr>
              <w:instrText xml:space="preserve"> PAGEREF _Toc31981153 \h </w:instrText>
            </w:r>
            <w:r>
              <w:rPr>
                <w:webHidden/>
              </w:rPr>
            </w:r>
            <w:r>
              <w:rPr>
                <w:webHidden/>
              </w:rPr>
              <w:fldChar w:fldCharType="separate"/>
            </w:r>
            <w:r>
              <w:rPr>
                <w:webHidden/>
              </w:rPr>
              <w:t>55</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54" w:history="1">
            <w:r w:rsidRPr="00313BB2">
              <w:rPr>
                <w:rStyle w:val="Hyperkobling"/>
              </w:rPr>
              <w:t>5.15</w:t>
            </w:r>
            <w:r>
              <w:rPr>
                <w:rFonts w:asciiTheme="minorHAnsi" w:eastAsiaTheme="minorEastAsia" w:hAnsiTheme="minorHAnsi" w:cstheme="minorBidi"/>
                <w:sz w:val="22"/>
                <w:szCs w:val="22"/>
                <w:bdr w:val="none" w:sz="0" w:space="0" w:color="auto"/>
                <w:lang w:eastAsia="nb-NO"/>
              </w:rPr>
              <w:tab/>
            </w:r>
            <w:r w:rsidRPr="00313BB2">
              <w:rPr>
                <w:rStyle w:val="Hyperkobling"/>
              </w:rPr>
              <w:t>Falsk identitet</w:t>
            </w:r>
            <w:r>
              <w:rPr>
                <w:webHidden/>
              </w:rPr>
              <w:tab/>
            </w:r>
            <w:r>
              <w:rPr>
                <w:webHidden/>
              </w:rPr>
              <w:fldChar w:fldCharType="begin"/>
            </w:r>
            <w:r>
              <w:rPr>
                <w:webHidden/>
              </w:rPr>
              <w:instrText xml:space="preserve"> PAGEREF _Toc31981154 \h </w:instrText>
            </w:r>
            <w:r>
              <w:rPr>
                <w:webHidden/>
              </w:rPr>
            </w:r>
            <w:r>
              <w:rPr>
                <w:webHidden/>
              </w:rPr>
              <w:fldChar w:fldCharType="separate"/>
            </w:r>
            <w:r>
              <w:rPr>
                <w:webHidden/>
              </w:rPr>
              <w:t>56</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55" w:history="1">
            <w:r w:rsidRPr="00313BB2">
              <w:rPr>
                <w:rStyle w:val="Hyperkobling"/>
              </w:rPr>
              <w:t>5.16</w:t>
            </w:r>
            <w:r>
              <w:rPr>
                <w:rFonts w:asciiTheme="minorHAnsi" w:eastAsiaTheme="minorEastAsia" w:hAnsiTheme="minorHAnsi" w:cstheme="minorBidi"/>
                <w:sz w:val="22"/>
                <w:szCs w:val="22"/>
                <w:bdr w:val="none" w:sz="0" w:space="0" w:color="auto"/>
                <w:lang w:eastAsia="nb-NO"/>
              </w:rPr>
              <w:tab/>
            </w:r>
            <w:r w:rsidRPr="00313BB2">
              <w:rPr>
                <w:rStyle w:val="Hyperkobling"/>
              </w:rPr>
              <w:t>Dødsfall</w:t>
            </w:r>
            <w:r>
              <w:rPr>
                <w:webHidden/>
              </w:rPr>
              <w:tab/>
            </w:r>
            <w:r>
              <w:rPr>
                <w:webHidden/>
              </w:rPr>
              <w:fldChar w:fldCharType="begin"/>
            </w:r>
            <w:r>
              <w:rPr>
                <w:webHidden/>
              </w:rPr>
              <w:instrText xml:space="preserve"> PAGEREF _Toc31981155 \h </w:instrText>
            </w:r>
            <w:r>
              <w:rPr>
                <w:webHidden/>
              </w:rPr>
            </w:r>
            <w:r>
              <w:rPr>
                <w:webHidden/>
              </w:rPr>
              <w:fldChar w:fldCharType="separate"/>
            </w:r>
            <w:r>
              <w:rPr>
                <w:webHidden/>
              </w:rPr>
              <w:t>57</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56" w:history="1">
            <w:r w:rsidRPr="00313BB2">
              <w:rPr>
                <w:rStyle w:val="Hyperkobling"/>
              </w:rPr>
              <w:t>5.17</w:t>
            </w:r>
            <w:r>
              <w:rPr>
                <w:rFonts w:asciiTheme="minorHAnsi" w:eastAsiaTheme="minorEastAsia" w:hAnsiTheme="minorHAnsi" w:cstheme="minorBidi"/>
                <w:sz w:val="22"/>
                <w:szCs w:val="22"/>
                <w:bdr w:val="none" w:sz="0" w:space="0" w:color="auto"/>
                <w:lang w:eastAsia="nb-NO"/>
              </w:rPr>
              <w:tab/>
            </w:r>
            <w:r w:rsidRPr="00313BB2">
              <w:rPr>
                <w:rStyle w:val="Hyperkobling"/>
              </w:rPr>
              <w:t>Kontaktinformasjon for dødsbo</w:t>
            </w:r>
            <w:r>
              <w:rPr>
                <w:webHidden/>
              </w:rPr>
              <w:tab/>
            </w:r>
            <w:r>
              <w:rPr>
                <w:webHidden/>
              </w:rPr>
              <w:fldChar w:fldCharType="begin"/>
            </w:r>
            <w:r>
              <w:rPr>
                <w:webHidden/>
              </w:rPr>
              <w:instrText xml:space="preserve"> PAGEREF _Toc31981156 \h </w:instrText>
            </w:r>
            <w:r>
              <w:rPr>
                <w:webHidden/>
              </w:rPr>
            </w:r>
            <w:r>
              <w:rPr>
                <w:webHidden/>
              </w:rPr>
              <w:fldChar w:fldCharType="separate"/>
            </w:r>
            <w:r>
              <w:rPr>
                <w:webHidden/>
              </w:rPr>
              <w:t>58</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57" w:history="1">
            <w:r w:rsidRPr="00313BB2">
              <w:rPr>
                <w:rStyle w:val="Hyperkobling"/>
              </w:rPr>
              <w:t>5.18</w:t>
            </w:r>
            <w:r>
              <w:rPr>
                <w:rFonts w:asciiTheme="minorHAnsi" w:eastAsiaTheme="minorEastAsia" w:hAnsiTheme="minorHAnsi" w:cstheme="minorBidi"/>
                <w:sz w:val="22"/>
                <w:szCs w:val="22"/>
                <w:bdr w:val="none" w:sz="0" w:space="0" w:color="auto"/>
                <w:lang w:eastAsia="nb-NO"/>
              </w:rPr>
              <w:tab/>
            </w:r>
            <w:r w:rsidRPr="00313BB2">
              <w:rPr>
                <w:rStyle w:val="Hyperkobling"/>
              </w:rPr>
              <w:t>Innflytting</w:t>
            </w:r>
            <w:r>
              <w:rPr>
                <w:webHidden/>
              </w:rPr>
              <w:tab/>
            </w:r>
            <w:r>
              <w:rPr>
                <w:webHidden/>
              </w:rPr>
              <w:fldChar w:fldCharType="begin"/>
            </w:r>
            <w:r>
              <w:rPr>
                <w:webHidden/>
              </w:rPr>
              <w:instrText xml:space="preserve"> PAGEREF _Toc31981157 \h </w:instrText>
            </w:r>
            <w:r>
              <w:rPr>
                <w:webHidden/>
              </w:rPr>
            </w:r>
            <w:r>
              <w:rPr>
                <w:webHidden/>
              </w:rPr>
              <w:fldChar w:fldCharType="separate"/>
            </w:r>
            <w:r>
              <w:rPr>
                <w:webHidden/>
              </w:rPr>
              <w:t>60</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58" w:history="1">
            <w:r w:rsidRPr="00313BB2">
              <w:rPr>
                <w:rStyle w:val="Hyperkobling"/>
              </w:rPr>
              <w:t>5.19</w:t>
            </w:r>
            <w:r>
              <w:rPr>
                <w:rFonts w:asciiTheme="minorHAnsi" w:eastAsiaTheme="minorEastAsia" w:hAnsiTheme="minorHAnsi" w:cstheme="minorBidi"/>
                <w:sz w:val="22"/>
                <w:szCs w:val="22"/>
                <w:bdr w:val="none" w:sz="0" w:space="0" w:color="auto"/>
                <w:lang w:eastAsia="nb-NO"/>
              </w:rPr>
              <w:tab/>
            </w:r>
            <w:r w:rsidRPr="00313BB2">
              <w:rPr>
                <w:rStyle w:val="Hyperkobling"/>
              </w:rPr>
              <w:t>Utflytting</w:t>
            </w:r>
            <w:r>
              <w:rPr>
                <w:webHidden/>
              </w:rPr>
              <w:tab/>
            </w:r>
            <w:r>
              <w:rPr>
                <w:webHidden/>
              </w:rPr>
              <w:fldChar w:fldCharType="begin"/>
            </w:r>
            <w:r>
              <w:rPr>
                <w:webHidden/>
              </w:rPr>
              <w:instrText xml:space="preserve"> PAGEREF _Toc31981158 \h </w:instrText>
            </w:r>
            <w:r>
              <w:rPr>
                <w:webHidden/>
              </w:rPr>
            </w:r>
            <w:r>
              <w:rPr>
                <w:webHidden/>
              </w:rPr>
              <w:fldChar w:fldCharType="separate"/>
            </w:r>
            <w:r>
              <w:rPr>
                <w:webHidden/>
              </w:rPr>
              <w:t>60</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59" w:history="1">
            <w:r w:rsidRPr="00313BB2">
              <w:rPr>
                <w:rStyle w:val="Hyperkobling"/>
              </w:rPr>
              <w:t>5.20</w:t>
            </w:r>
            <w:r>
              <w:rPr>
                <w:rFonts w:asciiTheme="minorHAnsi" w:eastAsiaTheme="minorEastAsia" w:hAnsiTheme="minorHAnsi" w:cstheme="minorBidi"/>
                <w:sz w:val="22"/>
                <w:szCs w:val="22"/>
                <w:bdr w:val="none" w:sz="0" w:space="0" w:color="auto"/>
                <w:lang w:eastAsia="nb-NO"/>
              </w:rPr>
              <w:tab/>
            </w:r>
            <w:r w:rsidRPr="00313BB2">
              <w:rPr>
                <w:rStyle w:val="Hyperkobling"/>
              </w:rPr>
              <w:t>Vergemål eller fremtidsfullmakt</w:t>
            </w:r>
            <w:r>
              <w:rPr>
                <w:webHidden/>
              </w:rPr>
              <w:tab/>
            </w:r>
            <w:r>
              <w:rPr>
                <w:webHidden/>
              </w:rPr>
              <w:fldChar w:fldCharType="begin"/>
            </w:r>
            <w:r>
              <w:rPr>
                <w:webHidden/>
              </w:rPr>
              <w:instrText xml:space="preserve"> PAGEREF _Toc31981159 \h </w:instrText>
            </w:r>
            <w:r>
              <w:rPr>
                <w:webHidden/>
              </w:rPr>
            </w:r>
            <w:r>
              <w:rPr>
                <w:webHidden/>
              </w:rPr>
              <w:fldChar w:fldCharType="separate"/>
            </w:r>
            <w:r>
              <w:rPr>
                <w:webHidden/>
              </w:rPr>
              <w:t>61</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60" w:history="1">
            <w:r w:rsidRPr="00313BB2">
              <w:rPr>
                <w:rStyle w:val="Hyperkobling"/>
              </w:rPr>
              <w:t>5.21</w:t>
            </w:r>
            <w:r>
              <w:rPr>
                <w:rFonts w:asciiTheme="minorHAnsi" w:eastAsiaTheme="minorEastAsia" w:hAnsiTheme="minorHAnsi" w:cstheme="minorBidi"/>
                <w:sz w:val="22"/>
                <w:szCs w:val="22"/>
                <w:bdr w:val="none" w:sz="0" w:space="0" w:color="auto"/>
                <w:lang w:eastAsia="nb-NO"/>
              </w:rPr>
              <w:tab/>
            </w:r>
            <w:r w:rsidRPr="00313BB2">
              <w:rPr>
                <w:rStyle w:val="Hyperkobling"/>
              </w:rPr>
              <w:t>Opphold</w:t>
            </w:r>
            <w:r>
              <w:rPr>
                <w:webHidden/>
              </w:rPr>
              <w:tab/>
            </w:r>
            <w:r>
              <w:rPr>
                <w:webHidden/>
              </w:rPr>
              <w:fldChar w:fldCharType="begin"/>
            </w:r>
            <w:r>
              <w:rPr>
                <w:webHidden/>
              </w:rPr>
              <w:instrText xml:space="preserve"> PAGEREF _Toc31981160 \h </w:instrText>
            </w:r>
            <w:r>
              <w:rPr>
                <w:webHidden/>
              </w:rPr>
            </w:r>
            <w:r>
              <w:rPr>
                <w:webHidden/>
              </w:rPr>
              <w:fldChar w:fldCharType="separate"/>
            </w:r>
            <w:r>
              <w:rPr>
                <w:webHidden/>
              </w:rPr>
              <w:t>63</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61" w:history="1">
            <w:r w:rsidRPr="00313BB2">
              <w:rPr>
                <w:rStyle w:val="Hyperkobling"/>
              </w:rPr>
              <w:t>5.22</w:t>
            </w:r>
            <w:r>
              <w:rPr>
                <w:rFonts w:asciiTheme="minorHAnsi" w:eastAsiaTheme="minorEastAsia" w:hAnsiTheme="minorHAnsi" w:cstheme="minorBidi"/>
                <w:sz w:val="22"/>
                <w:szCs w:val="22"/>
                <w:bdr w:val="none" w:sz="0" w:space="0" w:color="auto"/>
                <w:lang w:eastAsia="nb-NO"/>
              </w:rPr>
              <w:tab/>
            </w:r>
            <w:r w:rsidRPr="00313BB2">
              <w:rPr>
                <w:rStyle w:val="Hyperkobling"/>
              </w:rPr>
              <w:t>Forhold til sametingets valgmanntall</w:t>
            </w:r>
            <w:r>
              <w:rPr>
                <w:webHidden/>
              </w:rPr>
              <w:tab/>
            </w:r>
            <w:r>
              <w:rPr>
                <w:webHidden/>
              </w:rPr>
              <w:fldChar w:fldCharType="begin"/>
            </w:r>
            <w:r>
              <w:rPr>
                <w:webHidden/>
              </w:rPr>
              <w:instrText xml:space="preserve"> PAGEREF _Toc31981161 \h </w:instrText>
            </w:r>
            <w:r>
              <w:rPr>
                <w:webHidden/>
              </w:rPr>
            </w:r>
            <w:r>
              <w:rPr>
                <w:webHidden/>
              </w:rPr>
              <w:fldChar w:fldCharType="separate"/>
            </w:r>
            <w:r>
              <w:rPr>
                <w:webHidden/>
              </w:rPr>
              <w:t>64</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62" w:history="1">
            <w:r w:rsidRPr="00313BB2">
              <w:rPr>
                <w:rStyle w:val="Hyperkobling"/>
              </w:rPr>
              <w:t>5.23</w:t>
            </w:r>
            <w:r>
              <w:rPr>
                <w:rFonts w:asciiTheme="minorHAnsi" w:eastAsiaTheme="minorEastAsia" w:hAnsiTheme="minorHAnsi" w:cstheme="minorBidi"/>
                <w:sz w:val="22"/>
                <w:szCs w:val="22"/>
                <w:bdr w:val="none" w:sz="0" w:space="0" w:color="auto"/>
                <w:lang w:eastAsia="nb-NO"/>
              </w:rPr>
              <w:tab/>
            </w:r>
            <w:r w:rsidRPr="00313BB2">
              <w:rPr>
                <w:rStyle w:val="Hyperkobling"/>
              </w:rPr>
              <w:t>Bibehold av norsk statsborgerskap</w:t>
            </w:r>
            <w:r>
              <w:rPr>
                <w:webHidden/>
              </w:rPr>
              <w:tab/>
            </w:r>
            <w:r>
              <w:rPr>
                <w:webHidden/>
              </w:rPr>
              <w:fldChar w:fldCharType="begin"/>
            </w:r>
            <w:r>
              <w:rPr>
                <w:webHidden/>
              </w:rPr>
              <w:instrText xml:space="preserve"> PAGEREF _Toc31981162 \h </w:instrText>
            </w:r>
            <w:r>
              <w:rPr>
                <w:webHidden/>
              </w:rPr>
            </w:r>
            <w:r>
              <w:rPr>
                <w:webHidden/>
              </w:rPr>
              <w:fldChar w:fldCharType="separate"/>
            </w:r>
            <w:r>
              <w:rPr>
                <w:webHidden/>
              </w:rPr>
              <w:t>65</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63" w:history="1">
            <w:r w:rsidRPr="00313BB2">
              <w:rPr>
                <w:rStyle w:val="Hyperkobling"/>
              </w:rPr>
              <w:t>5.24</w:t>
            </w:r>
            <w:r>
              <w:rPr>
                <w:rFonts w:asciiTheme="minorHAnsi" w:eastAsiaTheme="minorEastAsia" w:hAnsiTheme="minorHAnsi" w:cstheme="minorBidi"/>
                <w:sz w:val="22"/>
                <w:szCs w:val="22"/>
                <w:bdr w:val="none" w:sz="0" w:space="0" w:color="auto"/>
                <w:lang w:eastAsia="nb-NO"/>
              </w:rPr>
              <w:tab/>
            </w:r>
            <w:r w:rsidRPr="00313BB2">
              <w:rPr>
                <w:rStyle w:val="Hyperkobling"/>
              </w:rPr>
              <w:t>Bruk av samiske språk</w:t>
            </w:r>
            <w:r>
              <w:rPr>
                <w:webHidden/>
              </w:rPr>
              <w:tab/>
            </w:r>
            <w:r>
              <w:rPr>
                <w:webHidden/>
              </w:rPr>
              <w:fldChar w:fldCharType="begin"/>
            </w:r>
            <w:r>
              <w:rPr>
                <w:webHidden/>
              </w:rPr>
              <w:instrText xml:space="preserve"> PAGEREF _Toc31981163 \h </w:instrText>
            </w:r>
            <w:r>
              <w:rPr>
                <w:webHidden/>
              </w:rPr>
            </w:r>
            <w:r>
              <w:rPr>
                <w:webHidden/>
              </w:rPr>
              <w:fldChar w:fldCharType="separate"/>
            </w:r>
            <w:r>
              <w:rPr>
                <w:webHidden/>
              </w:rPr>
              <w:t>66</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64" w:history="1">
            <w:r w:rsidRPr="00313BB2">
              <w:rPr>
                <w:rStyle w:val="Hyperkobling"/>
              </w:rPr>
              <w:t>5.25</w:t>
            </w:r>
            <w:r>
              <w:rPr>
                <w:rFonts w:asciiTheme="minorHAnsi" w:eastAsiaTheme="minorEastAsia" w:hAnsiTheme="minorHAnsi" w:cstheme="minorBidi"/>
                <w:sz w:val="22"/>
                <w:szCs w:val="22"/>
                <w:bdr w:val="none" w:sz="0" w:space="0" w:color="auto"/>
                <w:lang w:eastAsia="nb-NO"/>
              </w:rPr>
              <w:tab/>
            </w:r>
            <w:r w:rsidRPr="00313BB2">
              <w:rPr>
                <w:rStyle w:val="Hyperkobling"/>
              </w:rPr>
              <w:t>Adresseentiteter og -datatyper</w:t>
            </w:r>
            <w:r>
              <w:rPr>
                <w:webHidden/>
              </w:rPr>
              <w:tab/>
            </w:r>
            <w:r>
              <w:rPr>
                <w:webHidden/>
              </w:rPr>
              <w:fldChar w:fldCharType="begin"/>
            </w:r>
            <w:r>
              <w:rPr>
                <w:webHidden/>
              </w:rPr>
              <w:instrText xml:space="preserve"> PAGEREF _Toc31981164 \h </w:instrText>
            </w:r>
            <w:r>
              <w:rPr>
                <w:webHidden/>
              </w:rPr>
            </w:r>
            <w:r>
              <w:rPr>
                <w:webHidden/>
              </w:rPr>
              <w:fldChar w:fldCharType="separate"/>
            </w:r>
            <w:r>
              <w:rPr>
                <w:webHidden/>
              </w:rPr>
              <w:t>67</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65" w:history="1">
            <w:r w:rsidRPr="00313BB2">
              <w:rPr>
                <w:rStyle w:val="Hyperkobling"/>
              </w:rPr>
              <w:t>5.25.1</w:t>
            </w:r>
            <w:r>
              <w:rPr>
                <w:rFonts w:asciiTheme="minorHAnsi" w:eastAsiaTheme="minorEastAsia" w:hAnsiTheme="minorHAnsi" w:cstheme="minorBidi"/>
                <w:sz w:val="22"/>
                <w:szCs w:val="22"/>
                <w:bdr w:val="none" w:sz="0" w:space="0" w:color="auto"/>
                <w:lang w:eastAsia="nb-NO"/>
              </w:rPr>
              <w:tab/>
            </w:r>
            <w:r w:rsidRPr="00313BB2">
              <w:rPr>
                <w:rStyle w:val="Hyperkobling"/>
              </w:rPr>
              <w:t>Vegadresse</w:t>
            </w:r>
            <w:r>
              <w:rPr>
                <w:webHidden/>
              </w:rPr>
              <w:tab/>
            </w:r>
            <w:r>
              <w:rPr>
                <w:webHidden/>
              </w:rPr>
              <w:fldChar w:fldCharType="begin"/>
            </w:r>
            <w:r>
              <w:rPr>
                <w:webHidden/>
              </w:rPr>
              <w:instrText xml:space="preserve"> PAGEREF _Toc31981165 \h </w:instrText>
            </w:r>
            <w:r>
              <w:rPr>
                <w:webHidden/>
              </w:rPr>
            </w:r>
            <w:r>
              <w:rPr>
                <w:webHidden/>
              </w:rPr>
              <w:fldChar w:fldCharType="separate"/>
            </w:r>
            <w:r>
              <w:rPr>
                <w:webHidden/>
              </w:rPr>
              <w:t>67</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66" w:history="1">
            <w:r w:rsidRPr="00313BB2">
              <w:rPr>
                <w:rStyle w:val="Hyperkobling"/>
              </w:rPr>
              <w:t>5.25.2</w:t>
            </w:r>
            <w:r>
              <w:rPr>
                <w:rFonts w:asciiTheme="minorHAnsi" w:eastAsiaTheme="minorEastAsia" w:hAnsiTheme="minorHAnsi" w:cstheme="minorBidi"/>
                <w:sz w:val="22"/>
                <w:szCs w:val="22"/>
                <w:bdr w:val="none" w:sz="0" w:space="0" w:color="auto"/>
                <w:lang w:eastAsia="nb-NO"/>
              </w:rPr>
              <w:tab/>
            </w:r>
            <w:r w:rsidRPr="00313BB2">
              <w:rPr>
                <w:rStyle w:val="Hyperkobling"/>
              </w:rPr>
              <w:t>Matrikkeladresse</w:t>
            </w:r>
            <w:r>
              <w:rPr>
                <w:webHidden/>
              </w:rPr>
              <w:tab/>
            </w:r>
            <w:r>
              <w:rPr>
                <w:webHidden/>
              </w:rPr>
              <w:fldChar w:fldCharType="begin"/>
            </w:r>
            <w:r>
              <w:rPr>
                <w:webHidden/>
              </w:rPr>
              <w:instrText xml:space="preserve"> PAGEREF _Toc31981166 \h </w:instrText>
            </w:r>
            <w:r>
              <w:rPr>
                <w:webHidden/>
              </w:rPr>
            </w:r>
            <w:r>
              <w:rPr>
                <w:webHidden/>
              </w:rPr>
              <w:fldChar w:fldCharType="separate"/>
            </w:r>
            <w:r>
              <w:rPr>
                <w:webHidden/>
              </w:rPr>
              <w:t>69</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67" w:history="1">
            <w:r w:rsidRPr="00313BB2">
              <w:rPr>
                <w:rStyle w:val="Hyperkobling"/>
              </w:rPr>
              <w:t>5.25.3</w:t>
            </w:r>
            <w:r>
              <w:rPr>
                <w:rFonts w:asciiTheme="minorHAnsi" w:eastAsiaTheme="minorEastAsia" w:hAnsiTheme="minorHAnsi" w:cstheme="minorBidi"/>
                <w:sz w:val="22"/>
                <w:szCs w:val="22"/>
                <w:bdr w:val="none" w:sz="0" w:space="0" w:color="auto"/>
                <w:lang w:eastAsia="nb-NO"/>
              </w:rPr>
              <w:tab/>
            </w:r>
            <w:r w:rsidRPr="00313BB2">
              <w:rPr>
                <w:rStyle w:val="Hyperkobling"/>
              </w:rPr>
              <w:t>UkjentBosted</w:t>
            </w:r>
            <w:r>
              <w:rPr>
                <w:webHidden/>
              </w:rPr>
              <w:tab/>
            </w:r>
            <w:r>
              <w:rPr>
                <w:webHidden/>
              </w:rPr>
              <w:fldChar w:fldCharType="begin"/>
            </w:r>
            <w:r>
              <w:rPr>
                <w:webHidden/>
              </w:rPr>
              <w:instrText xml:space="preserve"> PAGEREF _Toc31981167 \h </w:instrText>
            </w:r>
            <w:r>
              <w:rPr>
                <w:webHidden/>
              </w:rPr>
            </w:r>
            <w:r>
              <w:rPr>
                <w:webHidden/>
              </w:rPr>
              <w:fldChar w:fldCharType="separate"/>
            </w:r>
            <w:r>
              <w:rPr>
                <w:webHidden/>
              </w:rPr>
              <w:t>71</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68" w:history="1">
            <w:r w:rsidRPr="00313BB2">
              <w:rPr>
                <w:rStyle w:val="Hyperkobling"/>
              </w:rPr>
              <w:t>5.25.4</w:t>
            </w:r>
            <w:r>
              <w:rPr>
                <w:rFonts w:asciiTheme="minorHAnsi" w:eastAsiaTheme="minorEastAsia" w:hAnsiTheme="minorHAnsi" w:cstheme="minorBidi"/>
                <w:sz w:val="22"/>
                <w:szCs w:val="22"/>
                <w:bdr w:val="none" w:sz="0" w:space="0" w:color="auto"/>
                <w:lang w:eastAsia="nb-NO"/>
              </w:rPr>
              <w:tab/>
            </w:r>
            <w:r w:rsidRPr="00313BB2">
              <w:rPr>
                <w:rStyle w:val="Hyperkobling"/>
              </w:rPr>
              <w:t>VegadresseForPost</w:t>
            </w:r>
            <w:r>
              <w:rPr>
                <w:webHidden/>
              </w:rPr>
              <w:tab/>
            </w:r>
            <w:r>
              <w:rPr>
                <w:webHidden/>
              </w:rPr>
              <w:fldChar w:fldCharType="begin"/>
            </w:r>
            <w:r>
              <w:rPr>
                <w:webHidden/>
              </w:rPr>
              <w:instrText xml:space="preserve"> PAGEREF _Toc31981168 \h </w:instrText>
            </w:r>
            <w:r>
              <w:rPr>
                <w:webHidden/>
              </w:rPr>
            </w:r>
            <w:r>
              <w:rPr>
                <w:webHidden/>
              </w:rPr>
              <w:fldChar w:fldCharType="separate"/>
            </w:r>
            <w:r>
              <w:rPr>
                <w:webHidden/>
              </w:rPr>
              <w:t>71</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69" w:history="1">
            <w:r w:rsidRPr="00313BB2">
              <w:rPr>
                <w:rStyle w:val="Hyperkobling"/>
              </w:rPr>
              <w:t>5.25.5</w:t>
            </w:r>
            <w:r>
              <w:rPr>
                <w:rFonts w:asciiTheme="minorHAnsi" w:eastAsiaTheme="minorEastAsia" w:hAnsiTheme="minorHAnsi" w:cstheme="minorBidi"/>
                <w:sz w:val="22"/>
                <w:szCs w:val="22"/>
                <w:bdr w:val="none" w:sz="0" w:space="0" w:color="auto"/>
                <w:lang w:eastAsia="nb-NO"/>
              </w:rPr>
              <w:tab/>
            </w:r>
            <w:r w:rsidRPr="00313BB2">
              <w:rPr>
                <w:rStyle w:val="Hyperkobling"/>
              </w:rPr>
              <w:t>Postboksadresse</w:t>
            </w:r>
            <w:r>
              <w:rPr>
                <w:webHidden/>
              </w:rPr>
              <w:tab/>
            </w:r>
            <w:r>
              <w:rPr>
                <w:webHidden/>
              </w:rPr>
              <w:fldChar w:fldCharType="begin"/>
            </w:r>
            <w:r>
              <w:rPr>
                <w:webHidden/>
              </w:rPr>
              <w:instrText xml:space="preserve"> PAGEREF _Toc31981169 \h </w:instrText>
            </w:r>
            <w:r>
              <w:rPr>
                <w:webHidden/>
              </w:rPr>
            </w:r>
            <w:r>
              <w:rPr>
                <w:webHidden/>
              </w:rPr>
              <w:fldChar w:fldCharType="separate"/>
            </w:r>
            <w:r>
              <w:rPr>
                <w:webHidden/>
              </w:rPr>
              <w:t>71</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70" w:history="1">
            <w:r w:rsidRPr="00313BB2">
              <w:rPr>
                <w:rStyle w:val="Hyperkobling"/>
              </w:rPr>
              <w:t>5.25.6</w:t>
            </w:r>
            <w:r>
              <w:rPr>
                <w:rFonts w:asciiTheme="minorHAnsi" w:eastAsiaTheme="minorEastAsia" w:hAnsiTheme="minorHAnsi" w:cstheme="minorBidi"/>
                <w:sz w:val="22"/>
                <w:szCs w:val="22"/>
                <w:bdr w:val="none" w:sz="0" w:space="0" w:color="auto"/>
                <w:lang w:eastAsia="nb-NO"/>
              </w:rPr>
              <w:tab/>
            </w:r>
            <w:r w:rsidRPr="00313BB2">
              <w:rPr>
                <w:rStyle w:val="Hyperkobling"/>
              </w:rPr>
              <w:t>PostadresseIFrittFormat</w:t>
            </w:r>
            <w:r>
              <w:rPr>
                <w:webHidden/>
              </w:rPr>
              <w:tab/>
            </w:r>
            <w:r>
              <w:rPr>
                <w:webHidden/>
              </w:rPr>
              <w:fldChar w:fldCharType="begin"/>
            </w:r>
            <w:r>
              <w:rPr>
                <w:webHidden/>
              </w:rPr>
              <w:instrText xml:space="preserve"> PAGEREF _Toc31981170 \h </w:instrText>
            </w:r>
            <w:r>
              <w:rPr>
                <w:webHidden/>
              </w:rPr>
            </w:r>
            <w:r>
              <w:rPr>
                <w:webHidden/>
              </w:rPr>
              <w:fldChar w:fldCharType="separate"/>
            </w:r>
            <w:r>
              <w:rPr>
                <w:webHidden/>
              </w:rPr>
              <w:t>73</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71" w:history="1">
            <w:r w:rsidRPr="00313BB2">
              <w:rPr>
                <w:rStyle w:val="Hyperkobling"/>
              </w:rPr>
              <w:t>5.25.7</w:t>
            </w:r>
            <w:r>
              <w:rPr>
                <w:rFonts w:asciiTheme="minorHAnsi" w:eastAsiaTheme="minorEastAsia" w:hAnsiTheme="minorHAnsi" w:cstheme="minorBidi"/>
                <w:sz w:val="22"/>
                <w:szCs w:val="22"/>
                <w:bdr w:val="none" w:sz="0" w:space="0" w:color="auto"/>
                <w:lang w:eastAsia="nb-NO"/>
              </w:rPr>
              <w:tab/>
            </w:r>
            <w:r w:rsidRPr="00313BB2">
              <w:rPr>
                <w:rStyle w:val="Hyperkobling"/>
              </w:rPr>
              <w:t>Poststed</w:t>
            </w:r>
            <w:r>
              <w:rPr>
                <w:webHidden/>
              </w:rPr>
              <w:tab/>
            </w:r>
            <w:r>
              <w:rPr>
                <w:webHidden/>
              </w:rPr>
              <w:fldChar w:fldCharType="begin"/>
            </w:r>
            <w:r>
              <w:rPr>
                <w:webHidden/>
              </w:rPr>
              <w:instrText xml:space="preserve"> PAGEREF _Toc31981171 \h </w:instrText>
            </w:r>
            <w:r>
              <w:rPr>
                <w:webHidden/>
              </w:rPr>
            </w:r>
            <w:r>
              <w:rPr>
                <w:webHidden/>
              </w:rPr>
              <w:fldChar w:fldCharType="separate"/>
            </w:r>
            <w:r>
              <w:rPr>
                <w:webHidden/>
              </w:rPr>
              <w:t>74</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72" w:history="1">
            <w:r w:rsidRPr="00313BB2">
              <w:rPr>
                <w:rStyle w:val="Hyperkobling"/>
              </w:rPr>
              <w:t>5.25.8</w:t>
            </w:r>
            <w:r>
              <w:rPr>
                <w:rFonts w:asciiTheme="minorHAnsi" w:eastAsiaTheme="minorEastAsia" w:hAnsiTheme="minorHAnsi" w:cstheme="minorBidi"/>
                <w:sz w:val="22"/>
                <w:szCs w:val="22"/>
                <w:bdr w:val="none" w:sz="0" w:space="0" w:color="auto"/>
                <w:lang w:eastAsia="nb-NO"/>
              </w:rPr>
              <w:tab/>
            </w:r>
            <w:r w:rsidRPr="00313BB2">
              <w:rPr>
                <w:rStyle w:val="Hyperkobling"/>
              </w:rPr>
              <w:t>InternasjonalAdresse</w:t>
            </w:r>
            <w:r>
              <w:rPr>
                <w:webHidden/>
              </w:rPr>
              <w:tab/>
            </w:r>
            <w:r>
              <w:rPr>
                <w:webHidden/>
              </w:rPr>
              <w:fldChar w:fldCharType="begin"/>
            </w:r>
            <w:r>
              <w:rPr>
                <w:webHidden/>
              </w:rPr>
              <w:instrText xml:space="preserve"> PAGEREF _Toc31981172 \h </w:instrText>
            </w:r>
            <w:r>
              <w:rPr>
                <w:webHidden/>
              </w:rPr>
            </w:r>
            <w:r>
              <w:rPr>
                <w:webHidden/>
              </w:rPr>
              <w:fldChar w:fldCharType="separate"/>
            </w:r>
            <w:r>
              <w:rPr>
                <w:webHidden/>
              </w:rPr>
              <w:t>74</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73" w:history="1">
            <w:r w:rsidRPr="00313BB2">
              <w:rPr>
                <w:rStyle w:val="Hyperkobling"/>
              </w:rPr>
              <w:t>5.25.9</w:t>
            </w:r>
            <w:r>
              <w:rPr>
                <w:rFonts w:asciiTheme="minorHAnsi" w:eastAsiaTheme="minorEastAsia" w:hAnsiTheme="minorHAnsi" w:cstheme="minorBidi"/>
                <w:sz w:val="22"/>
                <w:szCs w:val="22"/>
                <w:bdr w:val="none" w:sz="0" w:space="0" w:color="auto"/>
                <w:lang w:eastAsia="nb-NO"/>
              </w:rPr>
              <w:tab/>
            </w:r>
            <w:r w:rsidRPr="00313BB2">
              <w:rPr>
                <w:rStyle w:val="Hyperkobling"/>
              </w:rPr>
              <w:t>InternasjonalAdresseIFrittFormat</w:t>
            </w:r>
            <w:r>
              <w:rPr>
                <w:webHidden/>
              </w:rPr>
              <w:tab/>
            </w:r>
            <w:r>
              <w:rPr>
                <w:webHidden/>
              </w:rPr>
              <w:fldChar w:fldCharType="begin"/>
            </w:r>
            <w:r>
              <w:rPr>
                <w:webHidden/>
              </w:rPr>
              <w:instrText xml:space="preserve"> PAGEREF _Toc31981173 \h </w:instrText>
            </w:r>
            <w:r>
              <w:rPr>
                <w:webHidden/>
              </w:rPr>
            </w:r>
            <w:r>
              <w:rPr>
                <w:webHidden/>
              </w:rPr>
              <w:fldChar w:fldCharType="separate"/>
            </w:r>
            <w:r>
              <w:rPr>
                <w:webHidden/>
              </w:rPr>
              <w:t>76</w:t>
            </w:r>
            <w:r>
              <w:rPr>
                <w:webHidden/>
              </w:rPr>
              <w:fldChar w:fldCharType="end"/>
            </w:r>
          </w:hyperlink>
        </w:p>
        <w:p w:rsidR="00F458A8" w:rsidRDefault="00F458A8">
          <w:pPr>
            <w:pStyle w:val="INNH3"/>
            <w:tabs>
              <w:tab w:val="left" w:pos="1287"/>
              <w:tab w:val="right" w:leader="dot" w:pos="9628"/>
            </w:tabs>
            <w:rPr>
              <w:rFonts w:asciiTheme="minorHAnsi" w:eastAsiaTheme="minorEastAsia" w:hAnsiTheme="minorHAnsi" w:cstheme="minorBidi"/>
              <w:sz w:val="22"/>
              <w:szCs w:val="22"/>
              <w:bdr w:val="none" w:sz="0" w:space="0" w:color="auto"/>
              <w:lang w:eastAsia="nb-NO"/>
            </w:rPr>
          </w:pPr>
          <w:hyperlink w:anchor="_Toc31981174" w:history="1">
            <w:r w:rsidRPr="00313BB2">
              <w:rPr>
                <w:rStyle w:val="Hyperkobling"/>
              </w:rPr>
              <w:t>5.25.10</w:t>
            </w:r>
            <w:r>
              <w:rPr>
                <w:rFonts w:asciiTheme="minorHAnsi" w:eastAsiaTheme="minorEastAsia" w:hAnsiTheme="minorHAnsi" w:cstheme="minorBidi"/>
                <w:sz w:val="22"/>
                <w:szCs w:val="22"/>
                <w:bdr w:val="none" w:sz="0" w:space="0" w:color="auto"/>
                <w:lang w:eastAsia="nb-NO"/>
              </w:rPr>
              <w:tab/>
            </w:r>
            <w:r w:rsidRPr="00313BB2">
              <w:rPr>
                <w:rStyle w:val="Hyperkobling"/>
              </w:rPr>
              <w:t>AdresseIFrittFormat</w:t>
            </w:r>
            <w:r>
              <w:rPr>
                <w:webHidden/>
              </w:rPr>
              <w:tab/>
            </w:r>
            <w:r>
              <w:rPr>
                <w:webHidden/>
              </w:rPr>
              <w:fldChar w:fldCharType="begin"/>
            </w:r>
            <w:r>
              <w:rPr>
                <w:webHidden/>
              </w:rPr>
              <w:instrText xml:space="preserve"> PAGEREF _Toc31981174 \h </w:instrText>
            </w:r>
            <w:r>
              <w:rPr>
                <w:webHidden/>
              </w:rPr>
            </w:r>
            <w:r>
              <w:rPr>
                <w:webHidden/>
              </w:rPr>
              <w:fldChar w:fldCharType="separate"/>
            </w:r>
            <w:r>
              <w:rPr>
                <w:webHidden/>
              </w:rPr>
              <w:t>77</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75" w:history="1">
            <w:r w:rsidRPr="00313BB2">
              <w:rPr>
                <w:rStyle w:val="Hyperkobling"/>
              </w:rPr>
              <w:t>5.26</w:t>
            </w:r>
            <w:r>
              <w:rPr>
                <w:rFonts w:asciiTheme="minorHAnsi" w:eastAsiaTheme="minorEastAsia" w:hAnsiTheme="minorHAnsi" w:cstheme="minorBidi"/>
                <w:sz w:val="22"/>
                <w:szCs w:val="22"/>
                <w:bdr w:val="none" w:sz="0" w:space="0" w:color="auto"/>
                <w:lang w:eastAsia="nb-NO"/>
              </w:rPr>
              <w:tab/>
            </w:r>
            <w:r w:rsidRPr="00313BB2">
              <w:rPr>
                <w:rStyle w:val="Hyperkobling"/>
              </w:rPr>
              <w:t>Andre datatyper</w:t>
            </w:r>
            <w:r>
              <w:rPr>
                <w:webHidden/>
              </w:rPr>
              <w:tab/>
            </w:r>
            <w:r>
              <w:rPr>
                <w:webHidden/>
              </w:rPr>
              <w:fldChar w:fldCharType="begin"/>
            </w:r>
            <w:r>
              <w:rPr>
                <w:webHidden/>
              </w:rPr>
              <w:instrText xml:space="preserve"> PAGEREF _Toc31981175 \h </w:instrText>
            </w:r>
            <w:r>
              <w:rPr>
                <w:webHidden/>
              </w:rPr>
            </w:r>
            <w:r>
              <w:rPr>
                <w:webHidden/>
              </w:rPr>
              <w:fldChar w:fldCharType="separate"/>
            </w:r>
            <w:r>
              <w:rPr>
                <w:webHidden/>
              </w:rPr>
              <w:t>77</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76" w:history="1">
            <w:r w:rsidRPr="00313BB2">
              <w:rPr>
                <w:rStyle w:val="Hyperkobling"/>
              </w:rPr>
              <w:t>5.26.1</w:t>
            </w:r>
            <w:r>
              <w:rPr>
                <w:rFonts w:asciiTheme="minorHAnsi" w:eastAsiaTheme="minorEastAsia" w:hAnsiTheme="minorHAnsi" w:cstheme="minorBidi"/>
                <w:sz w:val="22"/>
                <w:szCs w:val="22"/>
                <w:bdr w:val="none" w:sz="0" w:space="0" w:color="auto"/>
                <w:lang w:eastAsia="nb-NO"/>
              </w:rPr>
              <w:tab/>
            </w:r>
            <w:r w:rsidRPr="00313BB2">
              <w:rPr>
                <w:rStyle w:val="Hyperkobling"/>
              </w:rPr>
              <w:t>IdentifiserendeInformasjon</w:t>
            </w:r>
            <w:r>
              <w:rPr>
                <w:webHidden/>
              </w:rPr>
              <w:tab/>
            </w:r>
            <w:r>
              <w:rPr>
                <w:webHidden/>
              </w:rPr>
              <w:fldChar w:fldCharType="begin"/>
            </w:r>
            <w:r>
              <w:rPr>
                <w:webHidden/>
              </w:rPr>
              <w:instrText xml:space="preserve"> PAGEREF _Toc31981176 \h </w:instrText>
            </w:r>
            <w:r>
              <w:rPr>
                <w:webHidden/>
              </w:rPr>
            </w:r>
            <w:r>
              <w:rPr>
                <w:webHidden/>
              </w:rPr>
              <w:fldChar w:fldCharType="separate"/>
            </w:r>
            <w:r>
              <w:rPr>
                <w:webHidden/>
              </w:rPr>
              <w:t>77</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77" w:history="1">
            <w:r w:rsidRPr="00313BB2">
              <w:rPr>
                <w:rStyle w:val="Hyperkobling"/>
              </w:rPr>
              <w:t>5.26.2</w:t>
            </w:r>
            <w:r>
              <w:rPr>
                <w:rFonts w:asciiTheme="minorHAnsi" w:eastAsiaTheme="minorEastAsia" w:hAnsiTheme="minorHAnsi" w:cstheme="minorBidi"/>
                <w:sz w:val="22"/>
                <w:szCs w:val="22"/>
                <w:bdr w:val="none" w:sz="0" w:space="0" w:color="auto"/>
                <w:lang w:eastAsia="nb-NO"/>
              </w:rPr>
              <w:tab/>
            </w:r>
            <w:r w:rsidRPr="00313BB2">
              <w:rPr>
                <w:rStyle w:val="Hyperkobling"/>
              </w:rPr>
              <w:t>Personnavn</w:t>
            </w:r>
            <w:r>
              <w:rPr>
                <w:webHidden/>
              </w:rPr>
              <w:tab/>
            </w:r>
            <w:r>
              <w:rPr>
                <w:webHidden/>
              </w:rPr>
              <w:fldChar w:fldCharType="begin"/>
            </w:r>
            <w:r>
              <w:rPr>
                <w:webHidden/>
              </w:rPr>
              <w:instrText xml:space="preserve"> PAGEREF _Toc31981177 \h </w:instrText>
            </w:r>
            <w:r>
              <w:rPr>
                <w:webHidden/>
              </w:rPr>
            </w:r>
            <w:r>
              <w:rPr>
                <w:webHidden/>
              </w:rPr>
              <w:fldChar w:fldCharType="separate"/>
            </w:r>
            <w:r>
              <w:rPr>
                <w:webHidden/>
              </w:rPr>
              <w:t>78</w:t>
            </w:r>
            <w:r>
              <w:rPr>
                <w:webHidden/>
              </w:rPr>
              <w:fldChar w:fldCharType="end"/>
            </w:r>
          </w:hyperlink>
        </w:p>
        <w:p w:rsidR="00F458A8" w:rsidRDefault="00F458A8">
          <w:pPr>
            <w:pStyle w:val="INNH2"/>
            <w:tabs>
              <w:tab w:val="left" w:pos="809"/>
              <w:tab w:val="right" w:leader="dot" w:pos="9628"/>
            </w:tabs>
            <w:rPr>
              <w:rFonts w:asciiTheme="minorHAnsi" w:eastAsiaTheme="minorEastAsia" w:hAnsiTheme="minorHAnsi" w:cstheme="minorBidi"/>
              <w:sz w:val="22"/>
              <w:szCs w:val="22"/>
              <w:bdr w:val="none" w:sz="0" w:space="0" w:color="auto"/>
              <w:lang w:eastAsia="nb-NO"/>
            </w:rPr>
          </w:pPr>
          <w:hyperlink w:anchor="_Toc31981178" w:history="1">
            <w:r w:rsidRPr="00313BB2">
              <w:rPr>
                <w:rStyle w:val="Hyperkobling"/>
              </w:rPr>
              <w:t>5.27</w:t>
            </w:r>
            <w:r>
              <w:rPr>
                <w:rFonts w:asciiTheme="minorHAnsi" w:eastAsiaTheme="minorEastAsia" w:hAnsiTheme="minorHAnsi" w:cstheme="minorBidi"/>
                <w:sz w:val="22"/>
                <w:szCs w:val="22"/>
                <w:bdr w:val="none" w:sz="0" w:space="0" w:color="auto"/>
                <w:lang w:eastAsia="nb-NO"/>
              </w:rPr>
              <w:tab/>
            </w:r>
            <w:r w:rsidRPr="00313BB2">
              <w:rPr>
                <w:rStyle w:val="Hyperkobling"/>
              </w:rPr>
              <w:t>Informasjon i DSF som ikke videreføres</w:t>
            </w:r>
            <w:r>
              <w:rPr>
                <w:webHidden/>
              </w:rPr>
              <w:tab/>
            </w:r>
            <w:r>
              <w:rPr>
                <w:webHidden/>
              </w:rPr>
              <w:fldChar w:fldCharType="begin"/>
            </w:r>
            <w:r>
              <w:rPr>
                <w:webHidden/>
              </w:rPr>
              <w:instrText xml:space="preserve"> PAGEREF _Toc31981178 \h </w:instrText>
            </w:r>
            <w:r>
              <w:rPr>
                <w:webHidden/>
              </w:rPr>
            </w:r>
            <w:r>
              <w:rPr>
                <w:webHidden/>
              </w:rPr>
              <w:fldChar w:fldCharType="separate"/>
            </w:r>
            <w:r>
              <w:rPr>
                <w:webHidden/>
              </w:rPr>
              <w:t>79</w:t>
            </w:r>
            <w:r>
              <w:rPr>
                <w:webHidden/>
              </w:rPr>
              <w:fldChar w:fldCharType="end"/>
            </w:r>
          </w:hyperlink>
        </w:p>
        <w:p w:rsidR="00F458A8" w:rsidRDefault="00F458A8">
          <w:pPr>
            <w:pStyle w:val="INNH1"/>
            <w:tabs>
              <w:tab w:val="left" w:pos="400"/>
              <w:tab w:val="right" w:leader="dot" w:pos="9628"/>
            </w:tabs>
            <w:rPr>
              <w:rFonts w:asciiTheme="minorHAnsi" w:eastAsiaTheme="minorEastAsia" w:hAnsiTheme="minorHAnsi" w:cstheme="minorBidi"/>
              <w:sz w:val="22"/>
              <w:szCs w:val="22"/>
              <w:bdr w:val="none" w:sz="0" w:space="0" w:color="auto"/>
              <w:lang w:eastAsia="nb-NO"/>
            </w:rPr>
          </w:pPr>
          <w:hyperlink w:anchor="_Toc31981179" w:history="1">
            <w:r w:rsidRPr="00313BB2">
              <w:rPr>
                <w:rStyle w:val="Hyperkobling"/>
              </w:rPr>
              <w:t>6</w:t>
            </w:r>
            <w:r>
              <w:rPr>
                <w:rFonts w:asciiTheme="minorHAnsi" w:eastAsiaTheme="minorEastAsia" w:hAnsiTheme="minorHAnsi" w:cstheme="minorBidi"/>
                <w:sz w:val="22"/>
                <w:szCs w:val="22"/>
                <w:bdr w:val="none" w:sz="0" w:space="0" w:color="auto"/>
                <w:lang w:eastAsia="nb-NO"/>
              </w:rPr>
              <w:tab/>
            </w:r>
            <w:r w:rsidRPr="00313BB2">
              <w:rPr>
                <w:rStyle w:val="Hyperkobling"/>
              </w:rPr>
              <w:t>Forståelse av historiske elementer</w:t>
            </w:r>
            <w:r>
              <w:rPr>
                <w:webHidden/>
              </w:rPr>
              <w:tab/>
            </w:r>
            <w:r>
              <w:rPr>
                <w:webHidden/>
              </w:rPr>
              <w:fldChar w:fldCharType="begin"/>
            </w:r>
            <w:r>
              <w:rPr>
                <w:webHidden/>
              </w:rPr>
              <w:instrText xml:space="preserve"> PAGEREF _Toc31981179 \h </w:instrText>
            </w:r>
            <w:r>
              <w:rPr>
                <w:webHidden/>
              </w:rPr>
            </w:r>
            <w:r>
              <w:rPr>
                <w:webHidden/>
              </w:rPr>
              <w:fldChar w:fldCharType="separate"/>
            </w:r>
            <w:r>
              <w:rPr>
                <w:webHidden/>
              </w:rPr>
              <w:t>80</w:t>
            </w:r>
            <w:r>
              <w:rPr>
                <w:webHidden/>
              </w:rPr>
              <w:fldChar w:fldCharType="end"/>
            </w:r>
          </w:hyperlink>
        </w:p>
        <w:p w:rsidR="00F458A8" w:rsidRDefault="00F458A8">
          <w:pPr>
            <w:pStyle w:val="INNH1"/>
            <w:tabs>
              <w:tab w:val="left" w:pos="400"/>
              <w:tab w:val="right" w:leader="dot" w:pos="9628"/>
            </w:tabs>
            <w:rPr>
              <w:rFonts w:asciiTheme="minorHAnsi" w:eastAsiaTheme="minorEastAsia" w:hAnsiTheme="minorHAnsi" w:cstheme="minorBidi"/>
              <w:sz w:val="22"/>
              <w:szCs w:val="22"/>
              <w:bdr w:val="none" w:sz="0" w:space="0" w:color="auto"/>
              <w:lang w:eastAsia="nb-NO"/>
            </w:rPr>
          </w:pPr>
          <w:hyperlink w:anchor="_Toc31981180" w:history="1">
            <w:r w:rsidRPr="00313BB2">
              <w:rPr>
                <w:rStyle w:val="Hyperkobling"/>
              </w:rPr>
              <w:t>7</w:t>
            </w:r>
            <w:r>
              <w:rPr>
                <w:rFonts w:asciiTheme="minorHAnsi" w:eastAsiaTheme="minorEastAsia" w:hAnsiTheme="minorHAnsi" w:cstheme="minorBidi"/>
                <w:sz w:val="22"/>
                <w:szCs w:val="22"/>
                <w:bdr w:val="none" w:sz="0" w:space="0" w:color="auto"/>
                <w:lang w:eastAsia="nb-NO"/>
              </w:rPr>
              <w:tab/>
            </w:r>
            <w:r w:rsidRPr="00313BB2">
              <w:rPr>
                <w:rStyle w:val="Hyperkobling"/>
              </w:rPr>
              <w:t>Faser av sameksistens</w:t>
            </w:r>
            <w:r>
              <w:rPr>
                <w:webHidden/>
              </w:rPr>
              <w:tab/>
            </w:r>
            <w:r>
              <w:rPr>
                <w:webHidden/>
              </w:rPr>
              <w:fldChar w:fldCharType="begin"/>
            </w:r>
            <w:r>
              <w:rPr>
                <w:webHidden/>
              </w:rPr>
              <w:instrText xml:space="preserve"> PAGEREF _Toc31981180 \h </w:instrText>
            </w:r>
            <w:r>
              <w:rPr>
                <w:webHidden/>
              </w:rPr>
            </w:r>
            <w:r>
              <w:rPr>
                <w:webHidden/>
              </w:rPr>
              <w:fldChar w:fldCharType="separate"/>
            </w:r>
            <w:r>
              <w:rPr>
                <w:webHidden/>
              </w:rPr>
              <w:t>84</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81" w:history="1">
            <w:r w:rsidRPr="00313BB2">
              <w:rPr>
                <w:rStyle w:val="Hyperkobling"/>
              </w:rPr>
              <w:t>7.1</w:t>
            </w:r>
            <w:r>
              <w:rPr>
                <w:rFonts w:asciiTheme="minorHAnsi" w:eastAsiaTheme="minorEastAsia" w:hAnsiTheme="minorHAnsi" w:cstheme="minorBidi"/>
                <w:sz w:val="22"/>
                <w:szCs w:val="22"/>
                <w:bdr w:val="none" w:sz="0" w:space="0" w:color="auto"/>
                <w:lang w:eastAsia="nb-NO"/>
              </w:rPr>
              <w:tab/>
            </w:r>
            <w:r w:rsidRPr="00313BB2">
              <w:rPr>
                <w:rStyle w:val="Hyperkobling"/>
              </w:rPr>
              <w:t>DSF er master, informasjon er ikke migrert til Freg</w:t>
            </w:r>
            <w:r>
              <w:rPr>
                <w:webHidden/>
              </w:rPr>
              <w:tab/>
            </w:r>
            <w:r>
              <w:rPr>
                <w:webHidden/>
              </w:rPr>
              <w:fldChar w:fldCharType="begin"/>
            </w:r>
            <w:r>
              <w:rPr>
                <w:webHidden/>
              </w:rPr>
              <w:instrText xml:space="preserve"> PAGEREF _Toc31981181 \h </w:instrText>
            </w:r>
            <w:r>
              <w:rPr>
                <w:webHidden/>
              </w:rPr>
            </w:r>
            <w:r>
              <w:rPr>
                <w:webHidden/>
              </w:rPr>
              <w:fldChar w:fldCharType="separate"/>
            </w:r>
            <w:r>
              <w:rPr>
                <w:webHidden/>
              </w:rPr>
              <w:t>85</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82" w:history="1">
            <w:r w:rsidRPr="00313BB2">
              <w:rPr>
                <w:rStyle w:val="Hyperkobling"/>
              </w:rPr>
              <w:t>7.2</w:t>
            </w:r>
            <w:r>
              <w:rPr>
                <w:rFonts w:asciiTheme="minorHAnsi" w:eastAsiaTheme="minorEastAsia" w:hAnsiTheme="minorHAnsi" w:cstheme="minorBidi"/>
                <w:sz w:val="22"/>
                <w:szCs w:val="22"/>
                <w:bdr w:val="none" w:sz="0" w:space="0" w:color="auto"/>
                <w:lang w:eastAsia="nb-NO"/>
              </w:rPr>
              <w:tab/>
            </w:r>
            <w:r w:rsidRPr="00313BB2">
              <w:rPr>
                <w:rStyle w:val="Hyperkobling"/>
              </w:rPr>
              <w:t>DSF er master, informasjon er migrert til Freg</w:t>
            </w:r>
            <w:r>
              <w:rPr>
                <w:webHidden/>
              </w:rPr>
              <w:tab/>
            </w:r>
            <w:r>
              <w:rPr>
                <w:webHidden/>
              </w:rPr>
              <w:fldChar w:fldCharType="begin"/>
            </w:r>
            <w:r>
              <w:rPr>
                <w:webHidden/>
              </w:rPr>
              <w:instrText xml:space="preserve"> PAGEREF _Toc31981182 \h </w:instrText>
            </w:r>
            <w:r>
              <w:rPr>
                <w:webHidden/>
              </w:rPr>
            </w:r>
            <w:r>
              <w:rPr>
                <w:webHidden/>
              </w:rPr>
              <w:fldChar w:fldCharType="separate"/>
            </w:r>
            <w:r>
              <w:rPr>
                <w:webHidden/>
              </w:rPr>
              <w:t>85</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83" w:history="1">
            <w:r w:rsidRPr="00313BB2">
              <w:rPr>
                <w:rStyle w:val="Hyperkobling"/>
              </w:rPr>
              <w:t>7.3</w:t>
            </w:r>
            <w:r>
              <w:rPr>
                <w:rFonts w:asciiTheme="minorHAnsi" w:eastAsiaTheme="minorEastAsia" w:hAnsiTheme="minorHAnsi" w:cstheme="minorBidi"/>
                <w:sz w:val="22"/>
                <w:szCs w:val="22"/>
                <w:bdr w:val="none" w:sz="0" w:space="0" w:color="auto"/>
                <w:lang w:eastAsia="nb-NO"/>
              </w:rPr>
              <w:tab/>
            </w:r>
            <w:r w:rsidRPr="00313BB2">
              <w:rPr>
                <w:rStyle w:val="Hyperkobling"/>
              </w:rPr>
              <w:t>Det nye Folkeregisteret er master</w:t>
            </w:r>
            <w:r>
              <w:rPr>
                <w:webHidden/>
              </w:rPr>
              <w:tab/>
            </w:r>
            <w:r>
              <w:rPr>
                <w:webHidden/>
              </w:rPr>
              <w:fldChar w:fldCharType="begin"/>
            </w:r>
            <w:r>
              <w:rPr>
                <w:webHidden/>
              </w:rPr>
              <w:instrText xml:space="preserve"> PAGEREF _Toc31981183 \h </w:instrText>
            </w:r>
            <w:r>
              <w:rPr>
                <w:webHidden/>
              </w:rPr>
            </w:r>
            <w:r>
              <w:rPr>
                <w:webHidden/>
              </w:rPr>
              <w:fldChar w:fldCharType="separate"/>
            </w:r>
            <w:r>
              <w:rPr>
                <w:webHidden/>
              </w:rPr>
              <w:t>87</w:t>
            </w:r>
            <w:r>
              <w:rPr>
                <w:webHidden/>
              </w:rPr>
              <w:fldChar w:fldCharType="end"/>
            </w:r>
          </w:hyperlink>
        </w:p>
        <w:p w:rsidR="00F458A8" w:rsidRDefault="00F458A8">
          <w:pPr>
            <w:pStyle w:val="INNH1"/>
            <w:tabs>
              <w:tab w:val="left" w:pos="400"/>
              <w:tab w:val="right" w:leader="dot" w:pos="9628"/>
            </w:tabs>
            <w:rPr>
              <w:rFonts w:asciiTheme="minorHAnsi" w:eastAsiaTheme="minorEastAsia" w:hAnsiTheme="minorHAnsi" w:cstheme="minorBidi"/>
              <w:sz w:val="22"/>
              <w:szCs w:val="22"/>
              <w:bdr w:val="none" w:sz="0" w:space="0" w:color="auto"/>
              <w:lang w:eastAsia="nb-NO"/>
            </w:rPr>
          </w:pPr>
          <w:hyperlink w:anchor="_Toc31981184" w:history="1">
            <w:r w:rsidRPr="00313BB2">
              <w:rPr>
                <w:rStyle w:val="Hyperkobling"/>
              </w:rPr>
              <w:t>8</w:t>
            </w:r>
            <w:r>
              <w:rPr>
                <w:rFonts w:asciiTheme="minorHAnsi" w:eastAsiaTheme="minorEastAsia" w:hAnsiTheme="minorHAnsi" w:cstheme="minorBidi"/>
                <w:sz w:val="22"/>
                <w:szCs w:val="22"/>
                <w:bdr w:val="none" w:sz="0" w:space="0" w:color="auto"/>
                <w:lang w:eastAsia="nb-NO"/>
              </w:rPr>
              <w:tab/>
            </w:r>
            <w:r w:rsidRPr="00313BB2">
              <w:rPr>
                <w:rStyle w:val="Hyperkobling"/>
              </w:rPr>
              <w:t>Delingstjenester</w:t>
            </w:r>
            <w:r>
              <w:rPr>
                <w:webHidden/>
              </w:rPr>
              <w:tab/>
            </w:r>
            <w:r>
              <w:rPr>
                <w:webHidden/>
              </w:rPr>
              <w:fldChar w:fldCharType="begin"/>
            </w:r>
            <w:r>
              <w:rPr>
                <w:webHidden/>
              </w:rPr>
              <w:instrText xml:space="preserve"> PAGEREF _Toc31981184 \h </w:instrText>
            </w:r>
            <w:r>
              <w:rPr>
                <w:webHidden/>
              </w:rPr>
            </w:r>
            <w:r>
              <w:rPr>
                <w:webHidden/>
              </w:rPr>
              <w:fldChar w:fldCharType="separate"/>
            </w:r>
            <w:r>
              <w:rPr>
                <w:webHidden/>
              </w:rPr>
              <w:t>90</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85" w:history="1">
            <w:r w:rsidRPr="00313BB2">
              <w:rPr>
                <w:rStyle w:val="Hyperkobling"/>
              </w:rPr>
              <w:t>8.1</w:t>
            </w:r>
            <w:r>
              <w:rPr>
                <w:rFonts w:asciiTheme="minorHAnsi" w:eastAsiaTheme="minorEastAsia" w:hAnsiTheme="minorHAnsi" w:cstheme="minorBidi"/>
                <w:sz w:val="22"/>
                <w:szCs w:val="22"/>
                <w:bdr w:val="none" w:sz="0" w:space="0" w:color="auto"/>
                <w:lang w:eastAsia="nb-NO"/>
              </w:rPr>
              <w:tab/>
            </w:r>
            <w:r w:rsidRPr="00313BB2">
              <w:rPr>
                <w:rStyle w:val="Hyperkobling"/>
              </w:rPr>
              <w:t>Omfang av informasjon per rettighetspakke – tabell</w:t>
            </w:r>
            <w:r>
              <w:rPr>
                <w:webHidden/>
              </w:rPr>
              <w:tab/>
            </w:r>
            <w:r>
              <w:rPr>
                <w:webHidden/>
              </w:rPr>
              <w:fldChar w:fldCharType="begin"/>
            </w:r>
            <w:r>
              <w:rPr>
                <w:webHidden/>
              </w:rPr>
              <w:instrText xml:space="preserve"> PAGEREF _Toc31981185 \h </w:instrText>
            </w:r>
            <w:r>
              <w:rPr>
                <w:webHidden/>
              </w:rPr>
            </w:r>
            <w:r>
              <w:rPr>
                <w:webHidden/>
              </w:rPr>
              <w:fldChar w:fldCharType="separate"/>
            </w:r>
            <w:r>
              <w:rPr>
                <w:webHidden/>
              </w:rPr>
              <w:t>92</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86" w:history="1">
            <w:r w:rsidRPr="00313BB2">
              <w:rPr>
                <w:rStyle w:val="Hyperkobling"/>
                <w:rFonts w:eastAsia="Times New Roman"/>
              </w:rPr>
              <w:t>8.1.1</w:t>
            </w:r>
            <w:r>
              <w:rPr>
                <w:rFonts w:asciiTheme="minorHAnsi" w:eastAsiaTheme="minorEastAsia" w:hAnsiTheme="minorHAnsi" w:cstheme="minorBidi"/>
                <w:sz w:val="22"/>
                <w:szCs w:val="22"/>
                <w:bdr w:val="none" w:sz="0" w:space="0" w:color="auto"/>
                <w:lang w:eastAsia="nb-NO"/>
              </w:rPr>
              <w:tab/>
            </w:r>
            <w:r w:rsidRPr="00313BB2">
              <w:rPr>
                <w:rStyle w:val="Hyperkobling"/>
              </w:rPr>
              <w:t>Hovedhendelser på person</w:t>
            </w:r>
            <w:r>
              <w:rPr>
                <w:webHidden/>
              </w:rPr>
              <w:tab/>
            </w:r>
            <w:r>
              <w:rPr>
                <w:webHidden/>
              </w:rPr>
              <w:fldChar w:fldCharType="begin"/>
            </w:r>
            <w:r>
              <w:rPr>
                <w:webHidden/>
              </w:rPr>
              <w:instrText xml:space="preserve"> PAGEREF _Toc31981186 \h </w:instrText>
            </w:r>
            <w:r>
              <w:rPr>
                <w:webHidden/>
              </w:rPr>
            </w:r>
            <w:r>
              <w:rPr>
                <w:webHidden/>
              </w:rPr>
              <w:fldChar w:fldCharType="separate"/>
            </w:r>
            <w:r>
              <w:rPr>
                <w:webHidden/>
              </w:rPr>
              <w:t>92</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87" w:history="1">
            <w:r w:rsidRPr="00313BB2">
              <w:rPr>
                <w:rStyle w:val="Hyperkobling"/>
              </w:rPr>
              <w:t>8.1.2</w:t>
            </w:r>
            <w:r>
              <w:rPr>
                <w:rFonts w:asciiTheme="minorHAnsi" w:eastAsiaTheme="minorEastAsia" w:hAnsiTheme="minorHAnsi" w:cstheme="minorBidi"/>
                <w:sz w:val="22"/>
                <w:szCs w:val="22"/>
                <w:bdr w:val="none" w:sz="0" w:space="0" w:color="auto"/>
                <w:lang w:eastAsia="nb-NO"/>
              </w:rPr>
              <w:tab/>
            </w:r>
            <w:r w:rsidRPr="00313BB2">
              <w:rPr>
                <w:rStyle w:val="Hyperkobling"/>
              </w:rPr>
              <w:t>Eksponering av adresser med gradering</w:t>
            </w:r>
            <w:r>
              <w:rPr>
                <w:webHidden/>
              </w:rPr>
              <w:tab/>
            </w:r>
            <w:r>
              <w:rPr>
                <w:webHidden/>
              </w:rPr>
              <w:fldChar w:fldCharType="begin"/>
            </w:r>
            <w:r>
              <w:rPr>
                <w:webHidden/>
              </w:rPr>
              <w:instrText xml:space="preserve"> PAGEREF _Toc31981187 \h </w:instrText>
            </w:r>
            <w:r>
              <w:rPr>
                <w:webHidden/>
              </w:rPr>
            </w:r>
            <w:r>
              <w:rPr>
                <w:webHidden/>
              </w:rPr>
              <w:fldChar w:fldCharType="separate"/>
            </w:r>
            <w:r>
              <w:rPr>
                <w:webHidden/>
              </w:rPr>
              <w:t>92</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88" w:history="1">
            <w:r w:rsidRPr="00313BB2">
              <w:rPr>
                <w:rStyle w:val="Hyperkobling"/>
              </w:rPr>
              <w:t>8.1.3</w:t>
            </w:r>
            <w:r>
              <w:rPr>
                <w:rFonts w:asciiTheme="minorHAnsi" w:eastAsiaTheme="minorEastAsia" w:hAnsiTheme="minorHAnsi" w:cstheme="minorBidi"/>
                <w:sz w:val="22"/>
                <w:szCs w:val="22"/>
                <w:bdr w:val="none" w:sz="0" w:space="0" w:color="auto"/>
                <w:lang w:eastAsia="nb-NO"/>
              </w:rPr>
              <w:tab/>
            </w:r>
            <w:r w:rsidRPr="00313BB2">
              <w:rPr>
                <w:rStyle w:val="Hyperkobling"/>
              </w:rPr>
              <w:t>Lesemodeller og rettighetspakker</w:t>
            </w:r>
            <w:r>
              <w:rPr>
                <w:webHidden/>
              </w:rPr>
              <w:tab/>
            </w:r>
            <w:r>
              <w:rPr>
                <w:webHidden/>
              </w:rPr>
              <w:fldChar w:fldCharType="begin"/>
            </w:r>
            <w:r>
              <w:rPr>
                <w:webHidden/>
              </w:rPr>
              <w:instrText xml:space="preserve"> PAGEREF _Toc31981188 \h </w:instrText>
            </w:r>
            <w:r>
              <w:rPr>
                <w:webHidden/>
              </w:rPr>
            </w:r>
            <w:r>
              <w:rPr>
                <w:webHidden/>
              </w:rPr>
              <w:fldChar w:fldCharType="separate"/>
            </w:r>
            <w:r>
              <w:rPr>
                <w:webHidden/>
              </w:rPr>
              <w:t>93</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89" w:history="1">
            <w:r w:rsidRPr="00313BB2">
              <w:rPr>
                <w:rStyle w:val="Hyperkobling"/>
              </w:rPr>
              <w:t>8.1.4</w:t>
            </w:r>
            <w:r>
              <w:rPr>
                <w:rFonts w:asciiTheme="minorHAnsi" w:eastAsiaTheme="minorEastAsia" w:hAnsiTheme="minorHAnsi" w:cstheme="minorBidi"/>
                <w:sz w:val="22"/>
                <w:szCs w:val="22"/>
                <w:bdr w:val="none" w:sz="0" w:space="0" w:color="auto"/>
                <w:lang w:eastAsia="nb-NO"/>
              </w:rPr>
              <w:tab/>
            </w:r>
            <w:r w:rsidRPr="00313BB2">
              <w:rPr>
                <w:rStyle w:val="Hyperkobling"/>
              </w:rPr>
              <w:t>Personopplysninger</w:t>
            </w:r>
            <w:r>
              <w:rPr>
                <w:webHidden/>
              </w:rPr>
              <w:tab/>
            </w:r>
            <w:r>
              <w:rPr>
                <w:webHidden/>
              </w:rPr>
              <w:fldChar w:fldCharType="begin"/>
            </w:r>
            <w:r>
              <w:rPr>
                <w:webHidden/>
              </w:rPr>
              <w:instrText xml:space="preserve"> PAGEREF _Toc31981189 \h </w:instrText>
            </w:r>
            <w:r>
              <w:rPr>
                <w:webHidden/>
              </w:rPr>
            </w:r>
            <w:r>
              <w:rPr>
                <w:webHidden/>
              </w:rPr>
              <w:fldChar w:fldCharType="separate"/>
            </w:r>
            <w:r>
              <w:rPr>
                <w:webHidden/>
              </w:rPr>
              <w:t>93</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90" w:history="1">
            <w:r w:rsidRPr="00313BB2">
              <w:rPr>
                <w:rStyle w:val="Hyperkobling"/>
              </w:rPr>
              <w:t>8.1.5</w:t>
            </w:r>
            <w:r>
              <w:rPr>
                <w:rFonts w:asciiTheme="minorHAnsi" w:eastAsiaTheme="minorEastAsia" w:hAnsiTheme="minorHAnsi" w:cstheme="minorBidi"/>
                <w:sz w:val="22"/>
                <w:szCs w:val="22"/>
                <w:bdr w:val="none" w:sz="0" w:space="0" w:color="auto"/>
                <w:lang w:eastAsia="nb-NO"/>
              </w:rPr>
              <w:tab/>
            </w:r>
            <w:r w:rsidRPr="00313BB2">
              <w:rPr>
                <w:rStyle w:val="Hyperkobling"/>
              </w:rPr>
              <w:t>Merknad om status</w:t>
            </w:r>
            <w:r>
              <w:rPr>
                <w:webHidden/>
              </w:rPr>
              <w:tab/>
            </w:r>
            <w:r>
              <w:rPr>
                <w:webHidden/>
              </w:rPr>
              <w:fldChar w:fldCharType="begin"/>
            </w:r>
            <w:r>
              <w:rPr>
                <w:webHidden/>
              </w:rPr>
              <w:instrText xml:space="preserve"> PAGEREF _Toc31981190 \h </w:instrText>
            </w:r>
            <w:r>
              <w:rPr>
                <w:webHidden/>
              </w:rPr>
            </w:r>
            <w:r>
              <w:rPr>
                <w:webHidden/>
              </w:rPr>
              <w:fldChar w:fldCharType="separate"/>
            </w:r>
            <w:r>
              <w:rPr>
                <w:webHidden/>
              </w:rPr>
              <w:t>96</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91" w:history="1">
            <w:r w:rsidRPr="00313BB2">
              <w:rPr>
                <w:rStyle w:val="Hyperkobling"/>
              </w:rPr>
              <w:t>8.1.6</w:t>
            </w:r>
            <w:r>
              <w:rPr>
                <w:rFonts w:asciiTheme="minorHAnsi" w:eastAsiaTheme="minorEastAsia" w:hAnsiTheme="minorHAnsi" w:cstheme="minorBidi"/>
                <w:sz w:val="22"/>
                <w:szCs w:val="22"/>
                <w:bdr w:val="none" w:sz="0" w:space="0" w:color="auto"/>
                <w:lang w:eastAsia="nb-NO"/>
              </w:rPr>
              <w:tab/>
            </w:r>
            <w:r w:rsidRPr="00313BB2">
              <w:rPr>
                <w:rStyle w:val="Hyperkobling"/>
              </w:rPr>
              <w:t>Merknad om metadata</w:t>
            </w:r>
            <w:r>
              <w:rPr>
                <w:webHidden/>
              </w:rPr>
              <w:tab/>
            </w:r>
            <w:r>
              <w:rPr>
                <w:webHidden/>
              </w:rPr>
              <w:fldChar w:fldCharType="begin"/>
            </w:r>
            <w:r>
              <w:rPr>
                <w:webHidden/>
              </w:rPr>
              <w:instrText xml:space="preserve"> PAGEREF _Toc31981191 \h </w:instrText>
            </w:r>
            <w:r>
              <w:rPr>
                <w:webHidden/>
              </w:rPr>
            </w:r>
            <w:r>
              <w:rPr>
                <w:webHidden/>
              </w:rPr>
              <w:fldChar w:fldCharType="separate"/>
            </w:r>
            <w:r>
              <w:rPr>
                <w:webHidden/>
              </w:rPr>
              <w:t>96</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92" w:history="1">
            <w:r w:rsidRPr="00313BB2">
              <w:rPr>
                <w:rStyle w:val="Hyperkobling"/>
              </w:rPr>
              <w:t>8.1.7</w:t>
            </w:r>
            <w:r>
              <w:rPr>
                <w:rFonts w:asciiTheme="minorHAnsi" w:eastAsiaTheme="minorEastAsia" w:hAnsiTheme="minorHAnsi" w:cstheme="minorBidi"/>
                <w:sz w:val="22"/>
                <w:szCs w:val="22"/>
                <w:bdr w:val="none" w:sz="0" w:space="0" w:color="auto"/>
                <w:lang w:eastAsia="nb-NO"/>
              </w:rPr>
              <w:tab/>
            </w:r>
            <w:r w:rsidRPr="00313BB2">
              <w:rPr>
                <w:rStyle w:val="Hyperkobling"/>
              </w:rPr>
              <w:t>Merknad om adresser (klient og fortrolig)</w:t>
            </w:r>
            <w:r>
              <w:rPr>
                <w:webHidden/>
              </w:rPr>
              <w:tab/>
            </w:r>
            <w:r>
              <w:rPr>
                <w:webHidden/>
              </w:rPr>
              <w:fldChar w:fldCharType="begin"/>
            </w:r>
            <w:r>
              <w:rPr>
                <w:webHidden/>
              </w:rPr>
              <w:instrText xml:space="preserve"> PAGEREF _Toc31981192 \h </w:instrText>
            </w:r>
            <w:r>
              <w:rPr>
                <w:webHidden/>
              </w:rPr>
            </w:r>
            <w:r>
              <w:rPr>
                <w:webHidden/>
              </w:rPr>
              <w:fldChar w:fldCharType="separate"/>
            </w:r>
            <w:r>
              <w:rPr>
                <w:webHidden/>
              </w:rPr>
              <w:t>97</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93" w:history="1">
            <w:r w:rsidRPr="00313BB2">
              <w:rPr>
                <w:rStyle w:val="Hyperkobling"/>
              </w:rPr>
              <w:t>8.1.8</w:t>
            </w:r>
            <w:r>
              <w:rPr>
                <w:rFonts w:asciiTheme="minorHAnsi" w:eastAsiaTheme="minorEastAsia" w:hAnsiTheme="minorHAnsi" w:cstheme="minorBidi"/>
                <w:sz w:val="22"/>
                <w:szCs w:val="22"/>
                <w:bdr w:val="none" w:sz="0" w:space="0" w:color="auto"/>
                <w:lang w:eastAsia="nb-NO"/>
              </w:rPr>
              <w:tab/>
            </w:r>
            <w:r w:rsidRPr="00313BB2">
              <w:rPr>
                <w:rStyle w:val="Hyperkobling"/>
              </w:rPr>
              <w:t>Merknad om adresser (ikke-taushetsbelagte opplysninger)</w:t>
            </w:r>
            <w:r>
              <w:rPr>
                <w:webHidden/>
              </w:rPr>
              <w:tab/>
            </w:r>
            <w:r>
              <w:rPr>
                <w:webHidden/>
              </w:rPr>
              <w:fldChar w:fldCharType="begin"/>
            </w:r>
            <w:r>
              <w:rPr>
                <w:webHidden/>
              </w:rPr>
              <w:instrText xml:space="preserve"> PAGEREF _Toc31981193 \h </w:instrText>
            </w:r>
            <w:r>
              <w:rPr>
                <w:webHidden/>
              </w:rPr>
            </w:r>
            <w:r>
              <w:rPr>
                <w:webHidden/>
              </w:rPr>
              <w:fldChar w:fldCharType="separate"/>
            </w:r>
            <w:r>
              <w:rPr>
                <w:webHidden/>
              </w:rPr>
              <w:t>97</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94" w:history="1">
            <w:r w:rsidRPr="00313BB2">
              <w:rPr>
                <w:rStyle w:val="Hyperkobling"/>
              </w:rPr>
              <w:t>8.1.9</w:t>
            </w:r>
            <w:r>
              <w:rPr>
                <w:rFonts w:asciiTheme="minorHAnsi" w:eastAsiaTheme="minorEastAsia" w:hAnsiTheme="minorHAnsi" w:cstheme="minorBidi"/>
                <w:sz w:val="22"/>
                <w:szCs w:val="22"/>
                <w:bdr w:val="none" w:sz="0" w:space="0" w:color="auto"/>
                <w:lang w:eastAsia="nb-NO"/>
              </w:rPr>
              <w:tab/>
            </w:r>
            <w:r w:rsidRPr="00313BB2">
              <w:rPr>
                <w:rStyle w:val="Hyperkobling"/>
              </w:rPr>
              <w:t>Merknad om beskyttede opplysninger</w:t>
            </w:r>
            <w:r>
              <w:rPr>
                <w:webHidden/>
              </w:rPr>
              <w:tab/>
            </w:r>
            <w:r>
              <w:rPr>
                <w:webHidden/>
              </w:rPr>
              <w:fldChar w:fldCharType="begin"/>
            </w:r>
            <w:r>
              <w:rPr>
                <w:webHidden/>
              </w:rPr>
              <w:instrText xml:space="preserve"> PAGEREF _Toc31981194 \h </w:instrText>
            </w:r>
            <w:r>
              <w:rPr>
                <w:webHidden/>
              </w:rPr>
            </w:r>
            <w:r>
              <w:rPr>
                <w:webHidden/>
              </w:rPr>
              <w:fldChar w:fldCharType="separate"/>
            </w:r>
            <w:r>
              <w:rPr>
                <w:webHidden/>
              </w:rPr>
              <w:t>97</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95" w:history="1">
            <w:r w:rsidRPr="00313BB2">
              <w:rPr>
                <w:rStyle w:val="Hyperkobling"/>
              </w:rPr>
              <w:t>8.1.10</w:t>
            </w:r>
            <w:r>
              <w:rPr>
                <w:rFonts w:asciiTheme="minorHAnsi" w:eastAsiaTheme="minorEastAsia" w:hAnsiTheme="minorHAnsi" w:cstheme="minorBidi"/>
                <w:sz w:val="22"/>
                <w:szCs w:val="22"/>
                <w:bdr w:val="none" w:sz="0" w:space="0" w:color="auto"/>
                <w:lang w:eastAsia="nb-NO"/>
              </w:rPr>
              <w:tab/>
            </w:r>
            <w:r w:rsidRPr="00313BB2">
              <w:rPr>
                <w:rStyle w:val="Hyperkobling"/>
              </w:rPr>
              <w:t>Merknad om sivilstand (ikke-taushetsbelagte opplysninger)</w:t>
            </w:r>
            <w:r>
              <w:rPr>
                <w:webHidden/>
              </w:rPr>
              <w:tab/>
            </w:r>
            <w:r>
              <w:rPr>
                <w:webHidden/>
              </w:rPr>
              <w:fldChar w:fldCharType="begin"/>
            </w:r>
            <w:r>
              <w:rPr>
                <w:webHidden/>
              </w:rPr>
              <w:instrText xml:space="preserve"> PAGEREF _Toc31981195 \h </w:instrText>
            </w:r>
            <w:r>
              <w:rPr>
                <w:webHidden/>
              </w:rPr>
            </w:r>
            <w:r>
              <w:rPr>
                <w:webHidden/>
              </w:rPr>
              <w:fldChar w:fldCharType="separate"/>
            </w:r>
            <w:r>
              <w:rPr>
                <w:webHidden/>
              </w:rPr>
              <w:t>97</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96" w:history="1">
            <w:r w:rsidRPr="00313BB2">
              <w:rPr>
                <w:rStyle w:val="Hyperkobling"/>
              </w:rPr>
              <w:t>8.1.11</w:t>
            </w:r>
            <w:r>
              <w:rPr>
                <w:rFonts w:asciiTheme="minorHAnsi" w:eastAsiaTheme="minorEastAsia" w:hAnsiTheme="minorHAnsi" w:cstheme="minorBidi"/>
                <w:sz w:val="22"/>
                <w:szCs w:val="22"/>
                <w:bdr w:val="none" w:sz="0" w:space="0" w:color="auto"/>
                <w:lang w:eastAsia="nb-NO"/>
              </w:rPr>
              <w:tab/>
            </w:r>
            <w:r w:rsidRPr="00313BB2">
              <w:rPr>
                <w:rStyle w:val="Hyperkobling"/>
              </w:rPr>
              <w:t>Merknad om familierelasjoner og sivilstand (begrenset utlevering til finans)</w:t>
            </w:r>
            <w:r>
              <w:rPr>
                <w:webHidden/>
              </w:rPr>
              <w:tab/>
            </w:r>
            <w:r>
              <w:rPr>
                <w:webHidden/>
              </w:rPr>
              <w:fldChar w:fldCharType="begin"/>
            </w:r>
            <w:r>
              <w:rPr>
                <w:webHidden/>
              </w:rPr>
              <w:instrText xml:space="preserve"> PAGEREF _Toc31981196 \h </w:instrText>
            </w:r>
            <w:r>
              <w:rPr>
                <w:webHidden/>
              </w:rPr>
            </w:r>
            <w:r>
              <w:rPr>
                <w:webHidden/>
              </w:rPr>
              <w:fldChar w:fldCharType="separate"/>
            </w:r>
            <w:r>
              <w:rPr>
                <w:webHidden/>
              </w:rPr>
              <w:t>97</w:t>
            </w:r>
            <w:r>
              <w:rPr>
                <w:webHidden/>
              </w:rPr>
              <w:fldChar w:fldCharType="end"/>
            </w:r>
          </w:hyperlink>
        </w:p>
        <w:p w:rsidR="00F458A8" w:rsidRDefault="00F458A8">
          <w:pPr>
            <w:pStyle w:val="INNH3"/>
            <w:tabs>
              <w:tab w:val="left" w:pos="1176"/>
              <w:tab w:val="right" w:leader="dot" w:pos="9628"/>
            </w:tabs>
            <w:rPr>
              <w:rFonts w:asciiTheme="minorHAnsi" w:eastAsiaTheme="minorEastAsia" w:hAnsiTheme="minorHAnsi" w:cstheme="minorBidi"/>
              <w:sz w:val="22"/>
              <w:szCs w:val="22"/>
              <w:bdr w:val="none" w:sz="0" w:space="0" w:color="auto"/>
              <w:lang w:eastAsia="nb-NO"/>
            </w:rPr>
          </w:pPr>
          <w:hyperlink w:anchor="_Toc31981197" w:history="1">
            <w:r w:rsidRPr="00313BB2">
              <w:rPr>
                <w:rStyle w:val="Hyperkobling"/>
              </w:rPr>
              <w:t>8.1.12</w:t>
            </w:r>
            <w:r>
              <w:rPr>
                <w:rFonts w:asciiTheme="minorHAnsi" w:eastAsiaTheme="minorEastAsia" w:hAnsiTheme="minorHAnsi" w:cstheme="minorBidi"/>
                <w:sz w:val="22"/>
                <w:szCs w:val="22"/>
                <w:bdr w:val="none" w:sz="0" w:space="0" w:color="auto"/>
                <w:lang w:eastAsia="nb-NO"/>
              </w:rPr>
              <w:tab/>
            </w:r>
            <w:r w:rsidRPr="00313BB2">
              <w:rPr>
                <w:rStyle w:val="Hyperkobling"/>
              </w:rPr>
              <w:t>Merknad om vergemål</w:t>
            </w:r>
            <w:r>
              <w:rPr>
                <w:webHidden/>
              </w:rPr>
              <w:tab/>
            </w:r>
            <w:r>
              <w:rPr>
                <w:webHidden/>
              </w:rPr>
              <w:fldChar w:fldCharType="begin"/>
            </w:r>
            <w:r>
              <w:rPr>
                <w:webHidden/>
              </w:rPr>
              <w:instrText xml:space="preserve"> PAGEREF _Toc31981197 \h </w:instrText>
            </w:r>
            <w:r>
              <w:rPr>
                <w:webHidden/>
              </w:rPr>
            </w:r>
            <w:r>
              <w:rPr>
                <w:webHidden/>
              </w:rPr>
              <w:fldChar w:fldCharType="separate"/>
            </w:r>
            <w:r>
              <w:rPr>
                <w:webHidden/>
              </w:rPr>
              <w:t>97</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198" w:history="1">
            <w:r w:rsidRPr="00313BB2">
              <w:rPr>
                <w:rStyle w:val="Hyperkobling"/>
              </w:rPr>
              <w:t>8.2</w:t>
            </w:r>
            <w:r>
              <w:rPr>
                <w:rFonts w:asciiTheme="minorHAnsi" w:eastAsiaTheme="minorEastAsia" w:hAnsiTheme="minorHAnsi" w:cstheme="minorBidi"/>
                <w:sz w:val="22"/>
                <w:szCs w:val="22"/>
                <w:bdr w:val="none" w:sz="0" w:space="0" w:color="auto"/>
                <w:lang w:eastAsia="nb-NO"/>
              </w:rPr>
              <w:tab/>
            </w:r>
            <w:r w:rsidRPr="00313BB2">
              <w:rPr>
                <w:rStyle w:val="Hyperkobling"/>
              </w:rPr>
              <w:t>Omfang av informasjon per rettighetspakke – informasjonsmodeller</w:t>
            </w:r>
            <w:r>
              <w:rPr>
                <w:webHidden/>
              </w:rPr>
              <w:tab/>
            </w:r>
            <w:r>
              <w:rPr>
                <w:webHidden/>
              </w:rPr>
              <w:fldChar w:fldCharType="begin"/>
            </w:r>
            <w:r>
              <w:rPr>
                <w:webHidden/>
              </w:rPr>
              <w:instrText xml:space="preserve"> PAGEREF _Toc31981198 \h </w:instrText>
            </w:r>
            <w:r>
              <w:rPr>
                <w:webHidden/>
              </w:rPr>
            </w:r>
            <w:r>
              <w:rPr>
                <w:webHidden/>
              </w:rPr>
              <w:fldChar w:fldCharType="separate"/>
            </w:r>
            <w:r>
              <w:rPr>
                <w:webHidden/>
              </w:rPr>
              <w:t>98</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199" w:history="1">
            <w:r w:rsidRPr="00313BB2">
              <w:rPr>
                <w:rStyle w:val="Hyperkobling"/>
              </w:rPr>
              <w:t>8.2.1</w:t>
            </w:r>
            <w:r>
              <w:rPr>
                <w:rFonts w:asciiTheme="minorHAnsi" w:eastAsiaTheme="minorEastAsia" w:hAnsiTheme="minorHAnsi" w:cstheme="minorBidi"/>
                <w:sz w:val="22"/>
                <w:szCs w:val="22"/>
                <w:bdr w:val="none" w:sz="0" w:space="0" w:color="auto"/>
                <w:lang w:eastAsia="nb-NO"/>
              </w:rPr>
              <w:tab/>
            </w:r>
            <w:r w:rsidRPr="00313BB2">
              <w:rPr>
                <w:rStyle w:val="Hyperkobling"/>
              </w:rPr>
              <w:t>Rettighetspakke " Virksomheter med hjemmel"</w:t>
            </w:r>
            <w:r>
              <w:rPr>
                <w:webHidden/>
              </w:rPr>
              <w:tab/>
            </w:r>
            <w:r>
              <w:rPr>
                <w:webHidden/>
              </w:rPr>
              <w:fldChar w:fldCharType="begin"/>
            </w:r>
            <w:r>
              <w:rPr>
                <w:webHidden/>
              </w:rPr>
              <w:instrText xml:space="preserve"> PAGEREF _Toc31981199 \h </w:instrText>
            </w:r>
            <w:r>
              <w:rPr>
                <w:webHidden/>
              </w:rPr>
            </w:r>
            <w:r>
              <w:rPr>
                <w:webHidden/>
              </w:rPr>
              <w:fldChar w:fldCharType="separate"/>
            </w:r>
            <w:r>
              <w:rPr>
                <w:webHidden/>
              </w:rPr>
              <w:t>98</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200" w:history="1">
            <w:r w:rsidRPr="00313BB2">
              <w:rPr>
                <w:rStyle w:val="Hyperkobling"/>
              </w:rPr>
              <w:t>8.2.2</w:t>
            </w:r>
            <w:r>
              <w:rPr>
                <w:rFonts w:asciiTheme="minorHAnsi" w:eastAsiaTheme="minorEastAsia" w:hAnsiTheme="minorHAnsi" w:cstheme="minorBidi"/>
                <w:sz w:val="22"/>
                <w:szCs w:val="22"/>
                <w:bdr w:val="none" w:sz="0" w:space="0" w:color="auto"/>
                <w:lang w:eastAsia="nb-NO"/>
              </w:rPr>
              <w:tab/>
            </w:r>
            <w:r w:rsidRPr="00313BB2">
              <w:rPr>
                <w:rStyle w:val="Hyperkobling"/>
              </w:rPr>
              <w:t>Rettighetspakke "Finansforetak "</w:t>
            </w:r>
            <w:r>
              <w:rPr>
                <w:webHidden/>
              </w:rPr>
              <w:tab/>
            </w:r>
            <w:r>
              <w:rPr>
                <w:webHidden/>
              </w:rPr>
              <w:fldChar w:fldCharType="begin"/>
            </w:r>
            <w:r>
              <w:rPr>
                <w:webHidden/>
              </w:rPr>
              <w:instrText xml:space="preserve"> PAGEREF _Toc31981200 \h </w:instrText>
            </w:r>
            <w:r>
              <w:rPr>
                <w:webHidden/>
              </w:rPr>
            </w:r>
            <w:r>
              <w:rPr>
                <w:webHidden/>
              </w:rPr>
              <w:fldChar w:fldCharType="separate"/>
            </w:r>
            <w:r>
              <w:rPr>
                <w:webHidden/>
              </w:rPr>
              <w:t>101</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201" w:history="1">
            <w:r w:rsidRPr="00313BB2">
              <w:rPr>
                <w:rStyle w:val="Hyperkobling"/>
              </w:rPr>
              <w:t>8.2.3</w:t>
            </w:r>
            <w:r>
              <w:rPr>
                <w:rFonts w:asciiTheme="minorHAnsi" w:eastAsiaTheme="minorEastAsia" w:hAnsiTheme="minorHAnsi" w:cstheme="minorBidi"/>
                <w:sz w:val="22"/>
                <w:szCs w:val="22"/>
                <w:bdr w:val="none" w:sz="0" w:space="0" w:color="auto"/>
                <w:lang w:eastAsia="nb-NO"/>
              </w:rPr>
              <w:tab/>
            </w:r>
            <w:r w:rsidRPr="00313BB2">
              <w:rPr>
                <w:rStyle w:val="Hyperkobling"/>
              </w:rPr>
              <w:t>Rettighetspakke "Virksomheter uten hjemmel", "Pressen og "Private personer"</w:t>
            </w:r>
            <w:r>
              <w:rPr>
                <w:webHidden/>
              </w:rPr>
              <w:tab/>
            </w:r>
            <w:r>
              <w:rPr>
                <w:webHidden/>
              </w:rPr>
              <w:fldChar w:fldCharType="begin"/>
            </w:r>
            <w:r>
              <w:rPr>
                <w:webHidden/>
              </w:rPr>
              <w:instrText xml:space="preserve"> PAGEREF _Toc31981201 \h </w:instrText>
            </w:r>
            <w:r>
              <w:rPr>
                <w:webHidden/>
              </w:rPr>
            </w:r>
            <w:r>
              <w:rPr>
                <w:webHidden/>
              </w:rPr>
              <w:fldChar w:fldCharType="separate"/>
            </w:r>
            <w:r>
              <w:rPr>
                <w:webHidden/>
              </w:rPr>
              <w:t>102</w:t>
            </w:r>
            <w:r>
              <w:rPr>
                <w:webHidden/>
              </w:rPr>
              <w:fldChar w:fldCharType="end"/>
            </w:r>
          </w:hyperlink>
        </w:p>
        <w:p w:rsidR="00F458A8" w:rsidRDefault="00F458A8">
          <w:pPr>
            <w:pStyle w:val="INNH1"/>
            <w:tabs>
              <w:tab w:val="left" w:pos="400"/>
              <w:tab w:val="right" w:leader="dot" w:pos="9628"/>
            </w:tabs>
            <w:rPr>
              <w:rFonts w:asciiTheme="minorHAnsi" w:eastAsiaTheme="minorEastAsia" w:hAnsiTheme="minorHAnsi" w:cstheme="minorBidi"/>
              <w:sz w:val="22"/>
              <w:szCs w:val="22"/>
              <w:bdr w:val="none" w:sz="0" w:space="0" w:color="auto"/>
              <w:lang w:eastAsia="nb-NO"/>
            </w:rPr>
          </w:pPr>
          <w:hyperlink w:anchor="_Toc31981202" w:history="1">
            <w:r w:rsidRPr="00313BB2">
              <w:rPr>
                <w:rStyle w:val="Hyperkobling"/>
              </w:rPr>
              <w:t>9</w:t>
            </w:r>
            <w:r>
              <w:rPr>
                <w:rFonts w:asciiTheme="minorHAnsi" w:eastAsiaTheme="minorEastAsia" w:hAnsiTheme="minorHAnsi" w:cstheme="minorBidi"/>
                <w:sz w:val="22"/>
                <w:szCs w:val="22"/>
                <w:bdr w:val="none" w:sz="0" w:space="0" w:color="auto"/>
                <w:lang w:eastAsia="nb-NO"/>
              </w:rPr>
              <w:tab/>
            </w:r>
            <w:r w:rsidRPr="00313BB2">
              <w:rPr>
                <w:rStyle w:val="Hyperkobling"/>
              </w:rPr>
              <w:t>Mapping ved migrering</w:t>
            </w:r>
            <w:r>
              <w:rPr>
                <w:webHidden/>
              </w:rPr>
              <w:tab/>
            </w:r>
            <w:r>
              <w:rPr>
                <w:webHidden/>
              </w:rPr>
              <w:fldChar w:fldCharType="begin"/>
            </w:r>
            <w:r>
              <w:rPr>
                <w:webHidden/>
              </w:rPr>
              <w:instrText xml:space="preserve"> PAGEREF _Toc31981202 \h </w:instrText>
            </w:r>
            <w:r>
              <w:rPr>
                <w:webHidden/>
              </w:rPr>
            </w:r>
            <w:r>
              <w:rPr>
                <w:webHidden/>
              </w:rPr>
              <w:fldChar w:fldCharType="separate"/>
            </w:r>
            <w:r>
              <w:rPr>
                <w:webHidden/>
              </w:rPr>
              <w:t>102</w:t>
            </w:r>
            <w:r>
              <w:rPr>
                <w:webHidden/>
              </w:rPr>
              <w:fldChar w:fldCharType="end"/>
            </w:r>
          </w:hyperlink>
        </w:p>
        <w:p w:rsidR="00F458A8" w:rsidRDefault="00F458A8">
          <w:pPr>
            <w:pStyle w:val="INNH2"/>
            <w:tabs>
              <w:tab w:val="left" w:pos="698"/>
              <w:tab w:val="right" w:leader="dot" w:pos="9628"/>
            </w:tabs>
            <w:rPr>
              <w:rFonts w:asciiTheme="minorHAnsi" w:eastAsiaTheme="minorEastAsia" w:hAnsiTheme="minorHAnsi" w:cstheme="minorBidi"/>
              <w:sz w:val="22"/>
              <w:szCs w:val="22"/>
              <w:bdr w:val="none" w:sz="0" w:space="0" w:color="auto"/>
              <w:lang w:eastAsia="nb-NO"/>
            </w:rPr>
          </w:pPr>
          <w:hyperlink w:anchor="_Toc31981203" w:history="1">
            <w:r w:rsidRPr="00313BB2">
              <w:rPr>
                <w:rStyle w:val="Hyperkobling"/>
              </w:rPr>
              <w:t>9.1</w:t>
            </w:r>
            <w:r>
              <w:rPr>
                <w:rFonts w:asciiTheme="minorHAnsi" w:eastAsiaTheme="minorEastAsia" w:hAnsiTheme="minorHAnsi" w:cstheme="minorBidi"/>
                <w:sz w:val="22"/>
                <w:szCs w:val="22"/>
                <w:bdr w:val="none" w:sz="0" w:space="0" w:color="auto"/>
                <w:lang w:eastAsia="nb-NO"/>
              </w:rPr>
              <w:tab/>
            </w:r>
            <w:r w:rsidRPr="00313BB2">
              <w:rPr>
                <w:rStyle w:val="Hyperkobling"/>
              </w:rPr>
              <w:t>Oversikt per uttrekksdata</w:t>
            </w:r>
            <w:r>
              <w:rPr>
                <w:webHidden/>
              </w:rPr>
              <w:tab/>
            </w:r>
            <w:r>
              <w:rPr>
                <w:webHidden/>
              </w:rPr>
              <w:fldChar w:fldCharType="begin"/>
            </w:r>
            <w:r>
              <w:rPr>
                <w:webHidden/>
              </w:rPr>
              <w:instrText xml:space="preserve"> PAGEREF _Toc31981203 \h </w:instrText>
            </w:r>
            <w:r>
              <w:rPr>
                <w:webHidden/>
              </w:rPr>
            </w:r>
            <w:r>
              <w:rPr>
                <w:webHidden/>
              </w:rPr>
              <w:fldChar w:fldCharType="separate"/>
            </w:r>
            <w:r>
              <w:rPr>
                <w:webHidden/>
              </w:rPr>
              <w:t>102</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204" w:history="1">
            <w:r w:rsidRPr="00313BB2">
              <w:rPr>
                <w:rStyle w:val="Hyperkobling"/>
              </w:rPr>
              <w:t>9.1.1</w:t>
            </w:r>
            <w:r>
              <w:rPr>
                <w:rFonts w:asciiTheme="minorHAnsi" w:eastAsiaTheme="minorEastAsia" w:hAnsiTheme="minorHAnsi" w:cstheme="minorBidi"/>
                <w:sz w:val="22"/>
                <w:szCs w:val="22"/>
                <w:bdr w:val="none" w:sz="0" w:space="0" w:color="auto"/>
                <w:lang w:eastAsia="nb-NO"/>
              </w:rPr>
              <w:tab/>
            </w:r>
            <w:r w:rsidRPr="00313BB2">
              <w:rPr>
                <w:rStyle w:val="Hyperkobling"/>
              </w:rPr>
              <w:t>Uttrekk for personer med fødselsnummer</w:t>
            </w:r>
            <w:r>
              <w:rPr>
                <w:webHidden/>
              </w:rPr>
              <w:tab/>
            </w:r>
            <w:r>
              <w:rPr>
                <w:webHidden/>
              </w:rPr>
              <w:fldChar w:fldCharType="begin"/>
            </w:r>
            <w:r>
              <w:rPr>
                <w:webHidden/>
              </w:rPr>
              <w:instrText xml:space="preserve"> PAGEREF _Toc31981204 \h </w:instrText>
            </w:r>
            <w:r>
              <w:rPr>
                <w:webHidden/>
              </w:rPr>
            </w:r>
            <w:r>
              <w:rPr>
                <w:webHidden/>
              </w:rPr>
              <w:fldChar w:fldCharType="separate"/>
            </w:r>
            <w:r>
              <w:rPr>
                <w:webHidden/>
              </w:rPr>
              <w:t>102</w:t>
            </w:r>
            <w:r>
              <w:rPr>
                <w:webHidden/>
              </w:rPr>
              <w:fldChar w:fldCharType="end"/>
            </w:r>
          </w:hyperlink>
        </w:p>
        <w:p w:rsidR="00F458A8" w:rsidRDefault="00F458A8">
          <w:pPr>
            <w:pStyle w:val="INNH3"/>
            <w:tabs>
              <w:tab w:val="left" w:pos="1065"/>
              <w:tab w:val="right" w:leader="dot" w:pos="9628"/>
            </w:tabs>
            <w:rPr>
              <w:rFonts w:asciiTheme="minorHAnsi" w:eastAsiaTheme="minorEastAsia" w:hAnsiTheme="minorHAnsi" w:cstheme="minorBidi"/>
              <w:sz w:val="22"/>
              <w:szCs w:val="22"/>
              <w:bdr w:val="none" w:sz="0" w:space="0" w:color="auto"/>
              <w:lang w:eastAsia="nb-NO"/>
            </w:rPr>
          </w:pPr>
          <w:hyperlink w:anchor="_Toc31981205" w:history="1">
            <w:r w:rsidRPr="00313BB2">
              <w:rPr>
                <w:rStyle w:val="Hyperkobling"/>
              </w:rPr>
              <w:t>9.1.2</w:t>
            </w:r>
            <w:r>
              <w:rPr>
                <w:rFonts w:asciiTheme="minorHAnsi" w:eastAsiaTheme="minorEastAsia" w:hAnsiTheme="minorHAnsi" w:cstheme="minorBidi"/>
                <w:sz w:val="22"/>
                <w:szCs w:val="22"/>
                <w:bdr w:val="none" w:sz="0" w:space="0" w:color="auto"/>
                <w:lang w:eastAsia="nb-NO"/>
              </w:rPr>
              <w:tab/>
            </w:r>
            <w:r w:rsidRPr="00313BB2">
              <w:rPr>
                <w:rStyle w:val="Hyperkobling"/>
              </w:rPr>
              <w:t>Uttrekk for personer med d-nummer</w:t>
            </w:r>
            <w:r>
              <w:rPr>
                <w:webHidden/>
              </w:rPr>
              <w:tab/>
            </w:r>
            <w:r>
              <w:rPr>
                <w:webHidden/>
              </w:rPr>
              <w:fldChar w:fldCharType="begin"/>
            </w:r>
            <w:r>
              <w:rPr>
                <w:webHidden/>
              </w:rPr>
              <w:instrText xml:space="preserve"> PAGEREF _Toc31981205 \h </w:instrText>
            </w:r>
            <w:r>
              <w:rPr>
                <w:webHidden/>
              </w:rPr>
            </w:r>
            <w:r>
              <w:rPr>
                <w:webHidden/>
              </w:rPr>
              <w:fldChar w:fldCharType="separate"/>
            </w:r>
            <w:r>
              <w:rPr>
                <w:webHidden/>
              </w:rPr>
              <w:t>109</w:t>
            </w:r>
            <w:r>
              <w:rPr>
                <w:webHidden/>
              </w:rPr>
              <w:fldChar w:fldCharType="end"/>
            </w:r>
          </w:hyperlink>
        </w:p>
        <w:p w:rsidR="00F458A8" w:rsidRDefault="00F458A8">
          <w:pPr>
            <w:pStyle w:val="INNH3"/>
            <w:tabs>
              <w:tab w:val="left" w:pos="1025"/>
              <w:tab w:val="right" w:leader="dot" w:pos="9628"/>
            </w:tabs>
            <w:rPr>
              <w:rFonts w:asciiTheme="minorHAnsi" w:eastAsiaTheme="minorEastAsia" w:hAnsiTheme="minorHAnsi" w:cstheme="minorBidi"/>
              <w:sz w:val="22"/>
              <w:szCs w:val="22"/>
              <w:bdr w:val="none" w:sz="0" w:space="0" w:color="auto"/>
              <w:lang w:eastAsia="nb-NO"/>
            </w:rPr>
          </w:pPr>
          <w:hyperlink w:anchor="_Toc31981206" w:history="1">
            <w:r w:rsidRPr="00313BB2">
              <w:rPr>
                <w:rStyle w:val="Hyperkobling"/>
                <w:rFonts w:ascii="Segoe UI" w:eastAsia="Times New Roman" w:hAnsi="Segoe UI" w:cs="Segoe UI"/>
                <w:spacing w:val="-1"/>
              </w:rPr>
              <w:t>9.1.3</w:t>
            </w:r>
            <w:r>
              <w:rPr>
                <w:rFonts w:asciiTheme="minorHAnsi" w:eastAsiaTheme="minorEastAsia" w:hAnsiTheme="minorHAnsi" w:cstheme="minorBidi"/>
                <w:sz w:val="22"/>
                <w:szCs w:val="22"/>
                <w:bdr w:val="none" w:sz="0" w:space="0" w:color="auto"/>
                <w:lang w:eastAsia="nb-NO"/>
              </w:rPr>
              <w:tab/>
            </w:r>
            <w:r w:rsidRPr="00313BB2">
              <w:rPr>
                <w:rStyle w:val="Hyperkobling"/>
                <w:rFonts w:ascii="Segoe UI" w:hAnsi="Segoe UI" w:cs="Segoe UI"/>
                <w:spacing w:val="-1"/>
              </w:rPr>
              <w:t>Annet  eller utgår</w:t>
            </w:r>
            <w:r>
              <w:rPr>
                <w:webHidden/>
              </w:rPr>
              <w:tab/>
            </w:r>
            <w:r>
              <w:rPr>
                <w:webHidden/>
              </w:rPr>
              <w:fldChar w:fldCharType="begin"/>
            </w:r>
            <w:r>
              <w:rPr>
                <w:webHidden/>
              </w:rPr>
              <w:instrText xml:space="preserve"> PAGEREF _Toc31981206 \h </w:instrText>
            </w:r>
            <w:r>
              <w:rPr>
                <w:webHidden/>
              </w:rPr>
            </w:r>
            <w:r>
              <w:rPr>
                <w:webHidden/>
              </w:rPr>
              <w:fldChar w:fldCharType="separate"/>
            </w:r>
            <w:r>
              <w:rPr>
                <w:webHidden/>
              </w:rPr>
              <w:t>110</w:t>
            </w:r>
            <w:r>
              <w:rPr>
                <w:webHidden/>
              </w:rPr>
              <w:fldChar w:fldCharType="end"/>
            </w:r>
          </w:hyperlink>
        </w:p>
        <w:p w:rsidR="00F81F50" w:rsidRPr="003B6ED5" w:rsidRDefault="00F81F50">
          <w:pPr>
            <w:rPr>
              <w:noProof w:val="0"/>
            </w:rPr>
          </w:pPr>
          <w:r w:rsidRPr="003B6ED5">
            <w:rPr>
              <w:b/>
              <w:bCs/>
              <w:noProof w:val="0"/>
            </w:rPr>
            <w:fldChar w:fldCharType="end"/>
          </w:r>
        </w:p>
      </w:sdtContent>
    </w:sdt>
    <w:p w:rsidR="001857F8" w:rsidRPr="003B6ED5" w:rsidRDefault="001857F8">
      <w:pPr>
        <w:rPr>
          <w:noProof w:val="0"/>
        </w:rPr>
      </w:pPr>
    </w:p>
    <w:p w:rsidR="000503E8" w:rsidRPr="003B6ED5" w:rsidRDefault="000503E8">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noProof w:val="0"/>
        </w:rPr>
      </w:pPr>
      <w:r w:rsidRPr="003B6ED5">
        <w:rPr>
          <w:noProof w:val="0"/>
        </w:rPr>
        <w:br w:type="page"/>
      </w:r>
    </w:p>
    <w:p w:rsidR="001C3AC1" w:rsidRPr="003B6ED5" w:rsidRDefault="001C3AC1" w:rsidP="001C3AC1">
      <w:pPr>
        <w:pStyle w:val="Overskrift1"/>
        <w:rPr>
          <w:noProof w:val="0"/>
        </w:rPr>
      </w:pPr>
      <w:bookmarkStart w:id="0" w:name="scroll-bookmark-1"/>
      <w:bookmarkStart w:id="1" w:name="_Toc14779288"/>
      <w:bookmarkStart w:id="2" w:name="_Toc31981108"/>
      <w:r w:rsidRPr="003B6ED5">
        <w:rPr>
          <w:noProof w:val="0"/>
        </w:rPr>
        <w:lastRenderedPageBreak/>
        <w:t>Innledning</w:t>
      </w:r>
      <w:bookmarkEnd w:id="0"/>
      <w:bookmarkEnd w:id="1"/>
      <w:bookmarkEnd w:id="2"/>
    </w:p>
    <w:p w:rsidR="001C3AC1" w:rsidRPr="003B6ED5" w:rsidRDefault="001C3AC1" w:rsidP="001C3AC1">
      <w:pPr>
        <w:pStyle w:val="Overskrift2"/>
        <w:rPr>
          <w:noProof w:val="0"/>
        </w:rPr>
      </w:pPr>
      <w:bookmarkStart w:id="3" w:name="_Toc14779289"/>
      <w:bookmarkStart w:id="4" w:name="scroll-bookmark-2"/>
      <w:bookmarkStart w:id="5" w:name="_Toc419836752"/>
      <w:bookmarkStart w:id="6" w:name="_Toc419871140"/>
      <w:bookmarkStart w:id="7" w:name="_Toc31981109"/>
      <w:r w:rsidRPr="003B6ED5">
        <w:rPr>
          <w:noProof w:val="0"/>
        </w:rPr>
        <w:t>Innhold og hensikt</w:t>
      </w:r>
      <w:bookmarkEnd w:id="3"/>
      <w:bookmarkEnd w:id="7"/>
    </w:p>
    <w:p w:rsidR="001C3AC1" w:rsidRPr="003B6ED5" w:rsidRDefault="001C3AC1" w:rsidP="001C3AC1">
      <w:pPr>
        <w:rPr>
          <w:noProof w:val="0"/>
        </w:rPr>
      </w:pPr>
      <w:r w:rsidRPr="003B6ED5">
        <w:rPr>
          <w:noProof w:val="0"/>
        </w:rPr>
        <w:t>Dokumentet skal danne et bilde av informasjonsinnholdet i modernisert Folkeregister slik den vil opptre for konsumentene i tjenestegrensesnittet.</w:t>
      </w:r>
    </w:p>
    <w:p w:rsidR="001C3AC1" w:rsidRPr="003B6ED5" w:rsidRDefault="001C3AC1" w:rsidP="001C3AC1">
      <w:pPr>
        <w:rPr>
          <w:noProof w:val="0"/>
        </w:rPr>
      </w:pPr>
      <w:r w:rsidRPr="003B6ED5">
        <w:rPr>
          <w:noProof w:val="0"/>
        </w:rPr>
        <w:t>Informasjonsinnholdet er ikke endelig og vil være gjenstand for endringer i det videre arbeidet.</w:t>
      </w:r>
    </w:p>
    <w:p w:rsidR="001C3AC1" w:rsidRPr="003B6ED5" w:rsidRDefault="001C3AC1" w:rsidP="001C3AC1">
      <w:pPr>
        <w:rPr>
          <w:noProof w:val="0"/>
        </w:rPr>
      </w:pPr>
      <w:r w:rsidRPr="003B6ED5">
        <w:rPr>
          <w:noProof w:val="0"/>
        </w:rPr>
        <w:t>Hensikten med dette dokumentet er å:</w:t>
      </w:r>
    </w:p>
    <w:p w:rsidR="001C3AC1" w:rsidRPr="003B6ED5" w:rsidRDefault="001C3AC1" w:rsidP="00DC6C01">
      <w:pPr>
        <w:pStyle w:val="Listeavsnitt"/>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presentere hvilke informasjonselementer som skal tilgjengeliggjøre</w:t>
      </w:r>
      <w:r w:rsidR="00B44322">
        <w:rPr>
          <w:noProof w:val="0"/>
        </w:rPr>
        <w:t xml:space="preserve">s fra Freg og hvordan disse blir </w:t>
      </w:r>
      <w:r w:rsidRPr="003B6ED5">
        <w:rPr>
          <w:noProof w:val="0"/>
        </w:rPr>
        <w:t>tilgjengeliggjort</w:t>
      </w:r>
    </w:p>
    <w:p w:rsidR="001C3AC1" w:rsidRPr="003B6ED5" w:rsidRDefault="001C3AC1" w:rsidP="00DC6C01">
      <w:pPr>
        <w:pStyle w:val="Listeavsnitt"/>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presenter</w:t>
      </w:r>
      <w:r w:rsidR="00A92CA9">
        <w:rPr>
          <w:noProof w:val="0"/>
        </w:rPr>
        <w:t>e</w:t>
      </w:r>
      <w:r w:rsidRPr="003B6ED5">
        <w:rPr>
          <w:noProof w:val="0"/>
        </w:rPr>
        <w:t xml:space="preserve"> hvordan disse eventuelt korresponderer med i</w:t>
      </w:r>
      <w:r w:rsidR="0024347E">
        <w:rPr>
          <w:noProof w:val="0"/>
        </w:rPr>
        <w:t>nnholdet i dagens folkeregister,</w:t>
      </w:r>
      <w:r w:rsidRPr="003B6ED5">
        <w:rPr>
          <w:noProof w:val="0"/>
        </w:rPr>
        <w:t xml:space="preserve"> Det Sentrale Folkeregister (DSF)</w:t>
      </w:r>
      <w:r w:rsidR="0024347E">
        <w:rPr>
          <w:noProof w:val="0"/>
        </w:rPr>
        <w:t>,</w:t>
      </w:r>
      <w:r w:rsidRPr="003B6ED5">
        <w:rPr>
          <w:noProof w:val="0"/>
        </w:rPr>
        <w:t xml:space="preserve"> mht. både innhold og form</w:t>
      </w:r>
    </w:p>
    <w:p w:rsidR="001C3AC1" w:rsidRPr="003B6ED5" w:rsidRDefault="001C3AC1" w:rsidP="001C3AC1">
      <w:pPr>
        <w:rPr>
          <w:noProof w:val="0"/>
        </w:rPr>
      </w:pPr>
    </w:p>
    <w:p w:rsidR="001C3AC1" w:rsidRPr="003B6ED5" w:rsidRDefault="001C3AC1" w:rsidP="001C3AC1">
      <w:pPr>
        <w:rPr>
          <w:noProof w:val="0"/>
        </w:rPr>
      </w:pPr>
      <w:r w:rsidRPr="003B6ED5">
        <w:rPr>
          <w:noProof w:val="0"/>
        </w:rPr>
        <w:t>Noen sentrale overordnede begreper:</w:t>
      </w:r>
    </w:p>
    <w:p w:rsidR="001C3AC1" w:rsidRPr="00274AC8" w:rsidRDefault="001C3AC1" w:rsidP="001C3AC1">
      <w:pPr>
        <w:rPr>
          <w:i/>
          <w:noProof w:val="0"/>
        </w:rPr>
      </w:pPr>
      <w:r w:rsidRPr="003B6ED5">
        <w:rPr>
          <w:noProof w:val="0"/>
        </w:rPr>
        <w:t xml:space="preserve">Folkeregisteret: </w:t>
      </w:r>
      <w:r w:rsidRPr="00274AC8">
        <w:rPr>
          <w:i/>
          <w:noProof w:val="0"/>
        </w:rPr>
        <w:t>hele organisasjonen med forretningsprosesser og forretningsregler, systemstøtte og forvaltning.</w:t>
      </w:r>
    </w:p>
    <w:p w:rsidR="001C3AC1" w:rsidRPr="003B6ED5" w:rsidRDefault="001C3AC1" w:rsidP="001C3AC1">
      <w:pPr>
        <w:rPr>
          <w:noProof w:val="0"/>
        </w:rPr>
      </w:pPr>
      <w:r w:rsidRPr="003B6ED5">
        <w:rPr>
          <w:noProof w:val="0"/>
        </w:rPr>
        <w:t xml:space="preserve">Freg: </w:t>
      </w:r>
      <w:r w:rsidRPr="00274AC8">
        <w:rPr>
          <w:i/>
          <w:noProof w:val="0"/>
        </w:rPr>
        <w:t>systemstøtten som inngår i Folkeregisteret</w:t>
      </w:r>
    </w:p>
    <w:p w:rsidR="001C3AC1" w:rsidRPr="00274AC8" w:rsidRDefault="001C3AC1" w:rsidP="001C3AC1">
      <w:pPr>
        <w:rPr>
          <w:i/>
          <w:noProof w:val="0"/>
        </w:rPr>
      </w:pPr>
      <w:r w:rsidRPr="003B6ED5">
        <w:rPr>
          <w:noProof w:val="0"/>
        </w:rPr>
        <w:t xml:space="preserve">Registeret: </w:t>
      </w:r>
      <w:r w:rsidRPr="00274AC8">
        <w:rPr>
          <w:i/>
          <w:noProof w:val="0"/>
        </w:rPr>
        <w:t>systemstøtten for persistent lagring av Folkeregisterets lov- og forskriftregulerte innhold</w:t>
      </w:r>
    </w:p>
    <w:p w:rsidR="001C3AC1" w:rsidRPr="00274AC8" w:rsidRDefault="001C3AC1" w:rsidP="001C3AC1">
      <w:pPr>
        <w:rPr>
          <w:i/>
          <w:noProof w:val="0"/>
        </w:rPr>
      </w:pPr>
      <w:r w:rsidRPr="003B6ED5">
        <w:rPr>
          <w:noProof w:val="0"/>
        </w:rPr>
        <w:t xml:space="preserve">Delingstjenester: </w:t>
      </w:r>
      <w:r w:rsidRPr="00274AC8">
        <w:rPr>
          <w:i/>
          <w:noProof w:val="0"/>
        </w:rPr>
        <w:t>tjenester for konsumenter av Folkeregisteret som felleskomponent</w:t>
      </w:r>
    </w:p>
    <w:p w:rsidR="001C3AC1" w:rsidRPr="003B6ED5" w:rsidRDefault="001C3AC1" w:rsidP="001C3AC1">
      <w:pPr>
        <w:pStyle w:val="Overskrift2"/>
        <w:rPr>
          <w:noProof w:val="0"/>
        </w:rPr>
      </w:pPr>
      <w:bookmarkStart w:id="8" w:name="_Toc256000004"/>
      <w:bookmarkStart w:id="9" w:name="_Toc419996741"/>
      <w:bookmarkStart w:id="10" w:name="_Toc14779290"/>
      <w:bookmarkStart w:id="11" w:name="_Toc31981110"/>
      <w:bookmarkEnd w:id="4"/>
      <w:bookmarkEnd w:id="5"/>
      <w:bookmarkEnd w:id="6"/>
      <w:r w:rsidRPr="003B6ED5">
        <w:rPr>
          <w:noProof w:val="0"/>
        </w:rPr>
        <w:t>Målgruppe</w:t>
      </w:r>
      <w:bookmarkEnd w:id="8"/>
      <w:bookmarkEnd w:id="9"/>
      <w:bookmarkEnd w:id="10"/>
      <w:bookmarkEnd w:id="11"/>
    </w:p>
    <w:p w:rsidR="001C3AC1" w:rsidRPr="003B6ED5" w:rsidRDefault="001C3AC1" w:rsidP="001C3AC1">
      <w:pPr>
        <w:pStyle w:val="Brdtekst"/>
      </w:pPr>
      <w:r w:rsidRPr="003B6ED5">
        <w:t xml:space="preserve">Alle interessenter som ønsker detaljert beskrivelse av informasjonsomfanget i Folkeregisterets nye </w:t>
      </w:r>
      <w:r w:rsidR="00A92CA9">
        <w:t>Delingstjenester</w:t>
      </w:r>
      <w:r w:rsidRPr="003B6ED5">
        <w:t xml:space="preserve"> samt en </w:t>
      </w:r>
      <w:r w:rsidR="0024347E">
        <w:t xml:space="preserve">kort </w:t>
      </w:r>
      <w:r w:rsidRPr="003B6ED5">
        <w:t>beskrivelse av den eventuelle transformeringen av informasjon i DSF under migreringen av denne inn i det nye Registeret.</w:t>
      </w:r>
    </w:p>
    <w:p w:rsidR="001C3AC1" w:rsidRPr="003B6ED5" w:rsidRDefault="001C3AC1" w:rsidP="001C3AC1">
      <w:pPr>
        <w:pStyle w:val="Overskrift2"/>
        <w:rPr>
          <w:noProof w:val="0"/>
        </w:rPr>
      </w:pPr>
      <w:bookmarkStart w:id="12" w:name="_Toc14779291"/>
      <w:bookmarkStart w:id="13" w:name="_Toc31981111"/>
      <w:r w:rsidRPr="003B6ED5">
        <w:rPr>
          <w:noProof w:val="0"/>
        </w:rPr>
        <w:t>Status for prosjektet</w:t>
      </w:r>
      <w:bookmarkEnd w:id="12"/>
      <w:bookmarkEnd w:id="13"/>
    </w:p>
    <w:p w:rsidR="001C3AC1" w:rsidRPr="003B6ED5" w:rsidRDefault="001C3AC1" w:rsidP="001C3AC1">
      <w:pPr>
        <w:pStyle w:val="Brdtekst"/>
      </w:pPr>
      <w:r w:rsidRPr="003B6ED5">
        <w:t xml:space="preserve">Prosjekt Modernisering av Folkeregisteret startet opp januar 2016 og er planlagt å vare ut desember 2020. Det er </w:t>
      </w:r>
      <w:r w:rsidR="00A92CA9">
        <w:t>nå</w:t>
      </w:r>
      <w:r w:rsidRPr="003B6ED5">
        <w:t xml:space="preserve"> avklart hvilket omfang av funksjonalitet og informasjon som skal utvikles i r</w:t>
      </w:r>
      <w:r w:rsidR="00A92CA9">
        <w:t>esten av prosjektperioden</w:t>
      </w:r>
      <w:r w:rsidRPr="003B6ED5">
        <w:t>.</w:t>
      </w:r>
    </w:p>
    <w:p w:rsidR="001C3AC1" w:rsidRDefault="001C3AC1" w:rsidP="001C3AC1">
      <w:pPr>
        <w:pStyle w:val="Overskrift3"/>
        <w:rPr>
          <w:noProof w:val="0"/>
        </w:rPr>
      </w:pPr>
      <w:bookmarkStart w:id="14" w:name="_Toc444438211"/>
      <w:bookmarkStart w:id="15" w:name="_Toc444618027"/>
      <w:bookmarkStart w:id="16" w:name="_Toc14779292"/>
      <w:bookmarkStart w:id="17" w:name="_Toc31981112"/>
      <w:r w:rsidRPr="003B6ED5">
        <w:rPr>
          <w:noProof w:val="0"/>
        </w:rPr>
        <w:t xml:space="preserve">Innføringsplan for </w:t>
      </w:r>
      <w:bookmarkEnd w:id="14"/>
      <w:bookmarkEnd w:id="15"/>
      <w:r w:rsidRPr="003B6ED5">
        <w:rPr>
          <w:noProof w:val="0"/>
        </w:rPr>
        <w:t>20</w:t>
      </w:r>
      <w:bookmarkEnd w:id="16"/>
      <w:r w:rsidR="00A92CA9">
        <w:rPr>
          <w:noProof w:val="0"/>
        </w:rPr>
        <w:t>20</w:t>
      </w:r>
      <w:bookmarkEnd w:id="17"/>
    </w:p>
    <w:p w:rsidR="00E9657D" w:rsidRDefault="00E9657D" w:rsidP="00E9657D">
      <w:pPr>
        <w:rPr>
          <w:lang w:eastAsia="nb-NO"/>
        </w:rPr>
      </w:pPr>
      <w:r>
        <w:rPr>
          <w:lang w:eastAsia="nb-NO"/>
        </w:rPr>
        <w:t>I løpet av første halvår vil prosjektet ferdigstille mottak av de siste produsentmeldingene samt planlagt saksbehandlingsstøtte.</w:t>
      </w:r>
    </w:p>
    <w:p w:rsidR="00630ED5" w:rsidRDefault="00630ED5" w:rsidP="00E9657D">
      <w:pPr>
        <w:rPr>
          <w:lang w:eastAsia="nb-NO"/>
        </w:rPr>
      </w:pPr>
    </w:p>
    <w:p w:rsidR="00E9657D" w:rsidRDefault="00E9657D" w:rsidP="00E9657D">
      <w:pPr>
        <w:rPr>
          <w:lang w:eastAsia="nb-NO"/>
        </w:rPr>
      </w:pPr>
      <w:r>
        <w:rPr>
          <w:lang w:eastAsia="nb-NO"/>
        </w:rPr>
        <w:t>Vi vil implementere innbyggertjenster som f.eks. uthenting av egne personopplysninger samt innsyn vedrørende andre private personers uthenting av noen av disse (kontrainnsyn).</w:t>
      </w:r>
    </w:p>
    <w:p w:rsidR="00630ED5" w:rsidRDefault="00630ED5" w:rsidP="00E9657D">
      <w:pPr>
        <w:rPr>
          <w:lang w:eastAsia="nb-NO"/>
        </w:rPr>
      </w:pPr>
    </w:p>
    <w:p w:rsidR="00E9657D" w:rsidRDefault="00E9657D" w:rsidP="00E9657D">
      <w:r>
        <w:rPr>
          <w:lang w:eastAsia="nb-NO"/>
        </w:rPr>
        <w:t xml:space="preserve">Vi vil fullføre delingstjenestene for alle "rettighetspakker" </w:t>
      </w:r>
      <w:r w:rsidR="00630ED5">
        <w:rPr>
          <w:lang w:eastAsia="nb-NO"/>
        </w:rPr>
        <w:t>samt etablere en tjeneste for å produsere "</w:t>
      </w:r>
      <w:r w:rsidR="00630ED5" w:rsidRPr="00CD4CF7">
        <w:t>Melding til distributørene</w:t>
      </w:r>
      <w:r w:rsidR="00630ED5">
        <w:t>" – den såkalte transaksonsfilen fra DSF</w:t>
      </w:r>
      <w:r w:rsidR="00BE1EA7">
        <w:t xml:space="preserve"> (T_TRANS1)</w:t>
      </w:r>
      <w:r w:rsidR="00630ED5">
        <w:t xml:space="preserve"> slik at denne kan sendes ut med informasjon fra Freg</w:t>
      </w:r>
      <w:r w:rsidR="0024347E">
        <w:t>s Register</w:t>
      </w:r>
      <w:r w:rsidR="00630ED5">
        <w:t xml:space="preserve"> etter at DSF er sanert på slutten av 2020.</w:t>
      </w:r>
    </w:p>
    <w:p w:rsidR="00630ED5" w:rsidRDefault="00630ED5" w:rsidP="00E9657D"/>
    <w:p w:rsidR="00630ED5" w:rsidRDefault="00630ED5" w:rsidP="00E9657D">
      <w:r>
        <w:t xml:space="preserve">Vi vil implementere støtte for </w:t>
      </w:r>
      <w:r w:rsidR="00BE1EA7">
        <w:t xml:space="preserve">proaktive </w:t>
      </w:r>
      <w:r>
        <w:t>kontrollop</w:t>
      </w:r>
      <w:r w:rsidR="00BE1EA7">
        <w:t>pgaver og</w:t>
      </w:r>
      <w:r>
        <w:t xml:space="preserve"> tipsløsning</w:t>
      </w:r>
      <w:r w:rsidR="00BE1EA7">
        <w:t>.</w:t>
      </w:r>
    </w:p>
    <w:p w:rsidR="00BE1EA7" w:rsidRDefault="00BE1EA7" w:rsidP="00E9657D"/>
    <w:p w:rsidR="00060B81" w:rsidRDefault="00BE1EA7" w:rsidP="00060B81">
      <w:pPr>
        <w:pStyle w:val="Brdtekst"/>
      </w:pPr>
      <w:bookmarkStart w:id="18" w:name="_Toc14779293"/>
      <w:r>
        <w:t xml:space="preserve">Det </w:t>
      </w:r>
      <w:r w:rsidR="00060B81">
        <w:t>utføres stadig overføring av ansvar og kompetanse til forvaltningsorganisasjonen</w:t>
      </w:r>
      <w:r w:rsidR="0024347E">
        <w:t xml:space="preserve"> for Folkeregisteret</w:t>
      </w:r>
      <w:r w:rsidR="00060B81">
        <w:t xml:space="preserve"> ved at denne er med som en integrert del av prosjektorganisasjonen.</w:t>
      </w:r>
    </w:p>
    <w:p w:rsidR="001C3AC1" w:rsidRPr="003B6ED5" w:rsidRDefault="001C3AC1" w:rsidP="001C3AC1">
      <w:pPr>
        <w:pStyle w:val="Overskrift3"/>
        <w:rPr>
          <w:noProof w:val="0"/>
        </w:rPr>
      </w:pPr>
      <w:bookmarkStart w:id="19" w:name="_Toc31981113"/>
      <w:r w:rsidRPr="003B6ED5">
        <w:rPr>
          <w:noProof w:val="0"/>
        </w:rPr>
        <w:t>Migreringsplan 20</w:t>
      </w:r>
      <w:bookmarkEnd w:id="18"/>
      <w:r w:rsidR="00A92CA9">
        <w:rPr>
          <w:noProof w:val="0"/>
        </w:rPr>
        <w:t>20</w:t>
      </w:r>
      <w:bookmarkEnd w:id="19"/>
    </w:p>
    <w:p w:rsidR="001C3AC1" w:rsidRPr="003B6ED5" w:rsidRDefault="00A92CA9" w:rsidP="001C3AC1">
      <w:pPr>
        <w:rPr>
          <w:noProof w:val="0"/>
        </w:rPr>
      </w:pPr>
      <w:r>
        <w:rPr>
          <w:noProof w:val="0"/>
        </w:rPr>
        <w:t>De strukturerte informasjonselementene i DSF er nå ferdig migrert</w:t>
      </w:r>
      <w:r w:rsidR="0024347E">
        <w:rPr>
          <w:noProof w:val="0"/>
        </w:rPr>
        <w:t>, men alle er ikke tilgjengelige i Delingstjenestene ennå.</w:t>
      </w:r>
    </w:p>
    <w:p w:rsidR="001C3AC1" w:rsidRPr="003B6ED5" w:rsidRDefault="001C3AC1" w:rsidP="001C3AC1">
      <w:pPr>
        <w:pStyle w:val="Overskrift1"/>
        <w:rPr>
          <w:noProof w:val="0"/>
        </w:rPr>
      </w:pPr>
      <w:bookmarkStart w:id="20" w:name="_Toc14779294"/>
      <w:bookmarkStart w:id="21" w:name="_Toc31981114"/>
      <w:r w:rsidRPr="003B6ED5">
        <w:rPr>
          <w:noProof w:val="0"/>
        </w:rPr>
        <w:lastRenderedPageBreak/>
        <w:t>Folkeregisterets omgivelser</w:t>
      </w:r>
      <w:bookmarkEnd w:id="20"/>
      <w:bookmarkEnd w:id="21"/>
    </w:p>
    <w:p w:rsidR="00933691" w:rsidRDefault="001C3AC1" w:rsidP="001C3AC1">
      <w:pPr>
        <w:pStyle w:val="Brdtekst"/>
      </w:pPr>
      <w:r w:rsidRPr="003B6ED5">
        <w:t xml:space="preserve">Med omgivelser mener vi alle aktører utenfor Folkeregisteret. Dette gjelder andre aktører i Skatteetaten, f.eks. annet fagsystem, eller aktører utenfor Skatteetaten som personer eller andre virksomheter. Omgivelsene består av to hovedgrupper </w:t>
      </w:r>
      <w:r w:rsidR="00933691">
        <w:t>av aktører:</w:t>
      </w:r>
    </w:p>
    <w:p w:rsidR="00933691" w:rsidRDefault="001C3AC1" w:rsidP="00DC6C01">
      <w:pPr>
        <w:pStyle w:val="Brdtekst"/>
        <w:numPr>
          <w:ilvl w:val="0"/>
          <w:numId w:val="138"/>
        </w:numPr>
      </w:pPr>
      <w:r w:rsidRPr="003B6ED5">
        <w:t>Produsenter a</w:t>
      </w:r>
      <w:r w:rsidR="00933691">
        <w:t>v innhold til Folkeregisteret</w:t>
      </w:r>
    </w:p>
    <w:p w:rsidR="00933691" w:rsidRDefault="001C3AC1" w:rsidP="00DC6C01">
      <w:pPr>
        <w:pStyle w:val="Brdtekst"/>
        <w:numPr>
          <w:ilvl w:val="0"/>
          <w:numId w:val="138"/>
        </w:numPr>
      </w:pPr>
      <w:r w:rsidRPr="003B6ED5">
        <w:t>Konsumente</w:t>
      </w:r>
      <w:r w:rsidR="00933691">
        <w:t>r av innhold i Folkeregisteret.</w:t>
      </w:r>
    </w:p>
    <w:p w:rsidR="00933691" w:rsidRDefault="00933691" w:rsidP="001C3AC1">
      <w:pPr>
        <w:pStyle w:val="Brdtekst"/>
      </w:pPr>
    </w:p>
    <w:p w:rsidR="001C3AC1" w:rsidRPr="003B6ED5" w:rsidRDefault="001C3AC1" w:rsidP="001C3AC1">
      <w:pPr>
        <w:pStyle w:val="Brdtekst"/>
      </w:pPr>
      <w:r w:rsidRPr="003B6ED5">
        <w:t>En Produsent er som regel også Konsument.</w:t>
      </w:r>
    </w:p>
    <w:p w:rsidR="001C3AC1" w:rsidRPr="003B6ED5" w:rsidRDefault="001C3AC1" w:rsidP="001C3AC1">
      <w:pPr>
        <w:pStyle w:val="Overskrift2"/>
        <w:rPr>
          <w:noProof w:val="0"/>
        </w:rPr>
      </w:pPr>
      <w:bookmarkStart w:id="22" w:name="_Toc256000000"/>
      <w:bookmarkStart w:id="23" w:name="_Toc14779295"/>
      <w:bookmarkStart w:id="24" w:name="_Toc31981115"/>
      <w:r w:rsidRPr="003B6ED5">
        <w:rPr>
          <w:noProof w:val="0"/>
        </w:rPr>
        <w:t>Produsenter av innhold til Folkeregisteret</w:t>
      </w:r>
      <w:bookmarkEnd w:id="22"/>
      <w:bookmarkEnd w:id="23"/>
      <w:bookmarkEnd w:id="24"/>
    </w:p>
    <w:p w:rsidR="001C3AC1" w:rsidRPr="003B6ED5" w:rsidRDefault="001C3AC1" w:rsidP="001C3AC1">
      <w:pPr>
        <w:pStyle w:val="Brdtekst"/>
      </w:pPr>
      <w:r w:rsidRPr="003B6ED5">
        <w:t>Aktører som sender inn opplysninger til Folkeregisteret har prosjektet kalt Produsenter</w:t>
      </w:r>
      <w:r w:rsidRPr="003B6ED5">
        <w:rPr>
          <w:rStyle w:val="Fotnotereferanse"/>
        </w:rPr>
        <w:footnoteReference w:id="1"/>
      </w:r>
      <w:r w:rsidRPr="003B6ED5">
        <w:t>. I modernisert folkeregister vil de fleste levere informasjon via egne fagsystemer, mens andre vil kunne benytte selvbetjeningsløsninger (</w:t>
      </w:r>
      <w:r w:rsidR="0024347E">
        <w:t>"</w:t>
      </w:r>
      <w:r w:rsidRPr="003B6ED5">
        <w:t>Innlogget tjeneste</w:t>
      </w:r>
      <w:r w:rsidR="0024347E">
        <w:t>"</w:t>
      </w:r>
      <w:r w:rsidRPr="003B6ED5">
        <w:t xml:space="preserve">) som er integrert med det nye Folkeregisteret. Se mer om dette i </w:t>
      </w:r>
      <w:hyperlink w:anchor="_Tilgjengeliggjøring_av_informasjon_1" w:history="1">
        <w:r w:rsidRPr="003B6ED5">
          <w:rPr>
            <w:rStyle w:val="Hyperkobling"/>
            <w:color w:val="auto"/>
          </w:rPr>
          <w:t>kapittel 3.2</w:t>
        </w:r>
      </w:hyperlink>
      <w:r w:rsidRPr="003B6ED5">
        <w:t>. Modellen nedenfor viser Produsentene som sender inn opplysninger til Folkeregisteret, og hva slags opplysninger de sender inn.</w:t>
      </w:r>
    </w:p>
    <w:p w:rsidR="001C3AC1" w:rsidRPr="003B6ED5" w:rsidRDefault="001C3AC1" w:rsidP="001C3AC1">
      <w:pPr>
        <w:rPr>
          <w:noProof w:val="0"/>
        </w:rPr>
      </w:pPr>
    </w:p>
    <w:p w:rsidR="001C3AC1" w:rsidRPr="003B6ED5" w:rsidRDefault="00D2267E" w:rsidP="001C3AC1">
      <w:pPr>
        <w:rPr>
          <w:noProof w:val="0"/>
        </w:rPr>
      </w:pPr>
      <w:r>
        <w:rPr>
          <w:lang w:eastAsia="nb-NO"/>
        </w:rPr>
        <w:drawing>
          <wp:inline distT="0" distB="0" distL="0" distR="0" wp14:anchorId="3B1BF7C7" wp14:editId="6E123904">
            <wp:extent cx="5908858" cy="4878272"/>
            <wp:effectExtent l="0" t="0" r="0" b="0"/>
            <wp:docPr id="354" name="Bild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9723" cy="4878986"/>
                    </a:xfrm>
                    <a:prstGeom prst="rect">
                      <a:avLst/>
                    </a:prstGeom>
                  </pic:spPr>
                </pic:pic>
              </a:graphicData>
            </a:graphic>
          </wp:inline>
        </w:drawing>
      </w:r>
    </w:p>
    <w:p w:rsidR="001C3AC1" w:rsidRPr="003B6ED5" w:rsidRDefault="001C3AC1" w:rsidP="001C3AC1">
      <w:pPr>
        <w:rPr>
          <w:noProof w:val="0"/>
        </w:rPr>
      </w:pPr>
    </w:p>
    <w:p w:rsidR="001C3AC1" w:rsidRPr="003B6ED5" w:rsidRDefault="001C3AC1" w:rsidP="001C3AC1">
      <w:pPr>
        <w:pStyle w:val="Overskrift2"/>
        <w:rPr>
          <w:noProof w:val="0"/>
        </w:rPr>
      </w:pPr>
      <w:bookmarkStart w:id="25" w:name="_Toc256000001"/>
      <w:bookmarkStart w:id="26" w:name="_Toc14779296"/>
      <w:bookmarkStart w:id="27" w:name="_Toc31981116"/>
      <w:r w:rsidRPr="003B6ED5">
        <w:rPr>
          <w:noProof w:val="0"/>
        </w:rPr>
        <w:t>Konsumenter av innhold i Folkeregisteret</w:t>
      </w:r>
      <w:bookmarkEnd w:id="25"/>
      <w:bookmarkEnd w:id="26"/>
      <w:bookmarkEnd w:id="27"/>
    </w:p>
    <w:p w:rsidR="001C3AC1" w:rsidRPr="003B6ED5" w:rsidRDefault="001C3AC1" w:rsidP="001C3AC1">
      <w:pPr>
        <w:pStyle w:val="Brdtekst"/>
      </w:pPr>
      <w:r w:rsidRPr="003B6ED5">
        <w:t>Mange aktører benytter seg av informasjon fra Folkeregisteret. Konsumentene får tilgang til opplysninger som er offentlig tilgjengelige, hjemlet i lov eller ved samtykke fra berørt person når opplysningene er taushetsbelagt.</w:t>
      </w:r>
    </w:p>
    <w:p w:rsidR="001C3AC1" w:rsidRPr="003B6ED5" w:rsidRDefault="001C3AC1" w:rsidP="001C3AC1">
      <w:pPr>
        <w:pStyle w:val="Brdtekst"/>
      </w:pPr>
      <w:r w:rsidRPr="003B6ED5">
        <w:t>Det er frivillig å benytte Folkeregisteret - også for å utføre lovpålagte oppgaver</w:t>
      </w:r>
      <w:r w:rsidRPr="003B6ED5">
        <w:rPr>
          <w:rStyle w:val="Fotnotereferanse"/>
        </w:rPr>
        <w:footnoteReference w:id="2"/>
      </w:r>
      <w:r w:rsidRPr="003B6ED5">
        <w:t>. Likevel er Folkeregisteret den eneste autoritative kilden for personopplysninger i Norge. Virksomhetenes behov er varierte, men oftest knyttet til saksbehandling og rapportering i offentlig og privat sektor, samt ajourhold av kunde- eller klientporteføljer.</w:t>
      </w:r>
    </w:p>
    <w:p w:rsidR="001C3AC1" w:rsidRPr="003B6ED5" w:rsidRDefault="001C3AC1" w:rsidP="001C3AC1">
      <w:pPr>
        <w:pStyle w:val="Brdtekst"/>
      </w:pPr>
      <w:r w:rsidRPr="003B6ED5">
        <w:t xml:space="preserve">Konsumentene får i dag opplysningene enten direkte fra Folkeregisteret (via en daglig fil med endringer), eller via distributøren EVRY. EVRY tilbyr ulike typer tjenester, enten online oppslag eller integrasjon mot </w:t>
      </w:r>
      <w:r w:rsidR="003E0F85">
        <w:t>k</w:t>
      </w:r>
      <w:r w:rsidRPr="003B6ED5">
        <w:t>onsumentenes fagsystemer.</w:t>
      </w:r>
    </w:p>
    <w:p w:rsidR="001C3AC1" w:rsidRPr="003B6ED5" w:rsidRDefault="001C3AC1" w:rsidP="001C3AC1">
      <w:pPr>
        <w:pStyle w:val="Brdtekst"/>
      </w:pPr>
      <w:r w:rsidRPr="003B6ED5">
        <w:t>Personer har i dag ikke elektroni</w:t>
      </w:r>
      <w:r w:rsidR="003E0F85">
        <w:t>sk innsyn i egne opplysninger, men dette er planlagt levert innen 2020.</w:t>
      </w:r>
    </w:p>
    <w:p w:rsidR="001C3AC1" w:rsidRPr="003B6ED5" w:rsidRDefault="001C3AC1" w:rsidP="001C3AC1">
      <w:pPr>
        <w:pStyle w:val="Brdtekst"/>
      </w:pPr>
      <w:r w:rsidRPr="003B6ED5">
        <w:t xml:space="preserve">Figuren under viser hvem som i dag er direktemottakere, og hvem som mottar opplysninger via distributør. </w:t>
      </w:r>
    </w:p>
    <w:p w:rsidR="001C3AC1" w:rsidRPr="003B6ED5" w:rsidRDefault="001C3AC1" w:rsidP="001C3AC1">
      <w:pPr>
        <w:rPr>
          <w:noProof w:val="0"/>
        </w:rPr>
      </w:pPr>
      <w:r w:rsidRPr="003B6ED5">
        <w:rPr>
          <w:lang w:eastAsia="nb-NO"/>
        </w:rPr>
        <w:drawing>
          <wp:inline distT="0" distB="0" distL="0" distR="0" wp14:anchorId="6CA88DB3" wp14:editId="1950EB90">
            <wp:extent cx="4772851" cy="5528588"/>
            <wp:effectExtent l="0" t="0" r="8890" b="0"/>
            <wp:docPr id="322" name="Bild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4799" cy="5554011"/>
                    </a:xfrm>
                    <a:prstGeom prst="rect">
                      <a:avLst/>
                    </a:prstGeom>
                  </pic:spPr>
                </pic:pic>
              </a:graphicData>
            </a:graphic>
          </wp:inline>
        </w:drawing>
      </w:r>
    </w:p>
    <w:p w:rsidR="001C3AC1" w:rsidRDefault="001C3AC1" w:rsidP="001C3AC1">
      <w:pPr>
        <w:pStyle w:val="Brdtekst"/>
      </w:pPr>
      <w:r w:rsidRPr="003B6ED5">
        <w:lastRenderedPageBreak/>
        <w:t>I det nye Folkeregisteret tilgjengeliggjøre</w:t>
      </w:r>
      <w:r w:rsidR="00274AC8">
        <w:t>s</w:t>
      </w:r>
      <w:r w:rsidRPr="003B6ED5">
        <w:t xml:space="preserve"> informasjon via nye </w:t>
      </w:r>
      <w:r w:rsidR="00807491">
        <w:t>delings</w:t>
      </w:r>
      <w:r w:rsidRPr="003B6ED5">
        <w:t>tjenester. Se mer om dette i</w:t>
      </w:r>
      <w:r w:rsidR="003D3AC1">
        <w:t xml:space="preserve"> kap.</w:t>
      </w:r>
      <w:r w:rsidR="003D3AC1">
        <w:fldChar w:fldCharType="begin"/>
      </w:r>
      <w:r w:rsidR="003D3AC1">
        <w:instrText xml:space="preserve"> REF _Ref17370002 \r \h </w:instrText>
      </w:r>
      <w:r w:rsidR="003D3AC1">
        <w:fldChar w:fldCharType="separate"/>
      </w:r>
      <w:r w:rsidR="00C45127">
        <w:t>3.2</w:t>
      </w:r>
      <w:r w:rsidR="003D3AC1">
        <w:fldChar w:fldCharType="end"/>
      </w:r>
      <w:r w:rsidRPr="003B6ED5">
        <w:t xml:space="preserve">. Dette innebærer at vi i en periode tilgjengeliggjør folkeregisterinformasjon både via dagens og moderniserte tjenester. </w:t>
      </w:r>
    </w:p>
    <w:p w:rsidR="00807491" w:rsidRPr="003B6ED5" w:rsidRDefault="00807491" w:rsidP="001C3AC1">
      <w:pPr>
        <w:pStyle w:val="Brdtekst"/>
        <w:rPr>
          <w:b/>
        </w:rPr>
      </w:pPr>
    </w:p>
    <w:p w:rsidR="001C3AC1" w:rsidRPr="003B6ED5" w:rsidRDefault="001C3AC1" w:rsidP="001C3AC1">
      <w:pPr>
        <w:pStyle w:val="Overskrift1"/>
        <w:rPr>
          <w:noProof w:val="0"/>
        </w:rPr>
      </w:pPr>
      <w:bookmarkStart w:id="28" w:name="_Toc14779297"/>
      <w:bookmarkStart w:id="29" w:name="_Toc31981117"/>
      <w:r w:rsidRPr="003B6ED5">
        <w:rPr>
          <w:noProof w:val="0"/>
        </w:rPr>
        <w:t>Overordnet beskrivelse av Folkeregisteret</w:t>
      </w:r>
      <w:bookmarkEnd w:id="28"/>
      <w:bookmarkEnd w:id="29"/>
    </w:p>
    <w:p w:rsidR="001C3AC1" w:rsidRPr="003B6ED5" w:rsidRDefault="001C3AC1" w:rsidP="001C3AC1">
      <w:pPr>
        <w:pStyle w:val="Overskrift2"/>
        <w:rPr>
          <w:noProof w:val="0"/>
        </w:rPr>
      </w:pPr>
      <w:bookmarkStart w:id="30" w:name="_Toc14779298"/>
      <w:bookmarkStart w:id="31" w:name="_Toc436842664"/>
      <w:bookmarkStart w:id="32" w:name="_Toc31981118"/>
      <w:r w:rsidRPr="003B6ED5">
        <w:rPr>
          <w:noProof w:val="0"/>
        </w:rPr>
        <w:t>Informasjon i det nye Folkeregisteret</w:t>
      </w:r>
      <w:bookmarkEnd w:id="30"/>
      <w:bookmarkEnd w:id="32"/>
    </w:p>
    <w:p w:rsidR="001C3AC1" w:rsidRPr="003B6ED5" w:rsidRDefault="001C3AC1" w:rsidP="001C3AC1">
      <w:pPr>
        <w:pStyle w:val="Brdtekst"/>
      </w:pPr>
      <w:r w:rsidRPr="003B6ED5">
        <w:t xml:space="preserve">I det nye Folkeregisteret </w:t>
      </w:r>
      <w:r w:rsidR="00274AC8">
        <w:t>lagres</w:t>
      </w:r>
      <w:r w:rsidRPr="003B6ED5">
        <w:t xml:space="preserve"> informasjon i forskjellige systemmoduler. Dette dokumentet tar kun for seg informasjonen som </w:t>
      </w:r>
      <w:r w:rsidR="00807491">
        <w:t xml:space="preserve">gis ut i delingstjenestene hvor master er det </w:t>
      </w:r>
      <w:r w:rsidRPr="003B6ED5">
        <w:t>vi kaller «Registeret».</w:t>
      </w:r>
    </w:p>
    <w:p w:rsidR="001C3AC1" w:rsidRPr="003B6ED5" w:rsidRDefault="001C3AC1" w:rsidP="001C3AC1">
      <w:pPr>
        <w:pStyle w:val="Brdtekst"/>
      </w:pPr>
      <w:r w:rsidRPr="003B6ED5">
        <w:t>Registeret er lagringsstedet for selve Folkeregisteret. Dette er databasen som inneholder de personopplysningene som er nedfelt i folkeregisterloven</w:t>
      </w:r>
      <w:r w:rsidRPr="003B6ED5">
        <w:rPr>
          <w:rStyle w:val="Fotnotereferanse"/>
        </w:rPr>
        <w:footnoteReference w:id="3"/>
      </w:r>
      <w:r w:rsidRPr="003B6ED5">
        <w:t xml:space="preserve"> og -forskriften, og som inneholder informasjon som skal tilgjengeliggjøres for personer, offentlige og private partnere og Skatteetaten via oppslag og søk. Folkeregisterets ansatte </w:t>
      </w:r>
      <w:r w:rsidR="00274AC8">
        <w:t>får</w:t>
      </w:r>
      <w:r w:rsidRPr="003B6ED5">
        <w:t xml:space="preserve"> i tillegg </w:t>
      </w:r>
      <w:r w:rsidR="00274AC8">
        <w:t>t</w:t>
      </w:r>
      <w:r w:rsidRPr="003B6ED5">
        <w:t>ilgang til informasjon som lagres andre steder enn i Registeret for andre formål, f.eks. mottatte meldinger og saksbehandlingsinformasjon. Denne informasjonen er ikke tema i dette dokumentet.</w:t>
      </w:r>
    </w:p>
    <w:p w:rsidR="001C3AC1" w:rsidRPr="003B6ED5" w:rsidRDefault="001C3AC1" w:rsidP="001C3AC1">
      <w:pPr>
        <w:pStyle w:val="Brdtekst"/>
      </w:pPr>
      <w:r w:rsidRPr="003B6ED5">
        <w:t>Figuren under viser eksempler på ulik informasjonslagring:</w:t>
      </w:r>
    </w:p>
    <w:p w:rsidR="001C3AC1" w:rsidRPr="003B6ED5" w:rsidRDefault="001C3AC1" w:rsidP="00DC6C01">
      <w:pPr>
        <w:pStyle w:val="Listeavsnitt"/>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Blå bokser = Informasjon til internt bruk</w:t>
      </w:r>
    </w:p>
    <w:p w:rsidR="001C3AC1" w:rsidRPr="003B6ED5" w:rsidRDefault="001C3AC1" w:rsidP="00DC6C01">
      <w:pPr>
        <w:pStyle w:val="Listeavsnitt"/>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Grønne bokser = Informasjon som tilgjengeliggjøres til Konsumenter</w:t>
      </w:r>
    </w:p>
    <w:p w:rsidR="001C3AC1" w:rsidRPr="003B6ED5" w:rsidRDefault="006D6814" w:rsidP="001C3AC1">
      <w:pPr>
        <w:rPr>
          <w:noProof w:val="0"/>
        </w:rPr>
      </w:pPr>
      <w:r w:rsidRPr="003B6ED5">
        <w:rPr>
          <w:lang w:eastAsia="nb-NO"/>
        </w:rPr>
        <mc:AlternateContent>
          <mc:Choice Requires="wps">
            <w:drawing>
              <wp:anchor distT="0" distB="0" distL="114300" distR="114300" simplePos="0" relativeHeight="251709440" behindDoc="0" locked="0" layoutInCell="1" allowOverlap="1" wp14:anchorId="2A2E3712" wp14:editId="4A036DC1">
                <wp:simplePos x="0" y="0"/>
                <wp:positionH relativeFrom="margin">
                  <wp:posOffset>4691247</wp:posOffset>
                </wp:positionH>
                <wp:positionV relativeFrom="paragraph">
                  <wp:posOffset>70362</wp:posOffset>
                </wp:positionV>
                <wp:extent cx="1453487" cy="791845"/>
                <wp:effectExtent l="57150" t="19050" r="52070" b="103505"/>
                <wp:wrapNone/>
                <wp:docPr id="7" name="Pil høyre 6"/>
                <wp:cNvGraphicFramePr/>
                <a:graphic xmlns:a="http://schemas.openxmlformats.org/drawingml/2006/main">
                  <a:graphicData uri="http://schemas.microsoft.com/office/word/2010/wordprocessingShape">
                    <wps:wsp>
                      <wps:cNvSpPr/>
                      <wps:spPr>
                        <a:xfrm>
                          <a:off x="0" y="0"/>
                          <a:ext cx="1453487" cy="791845"/>
                        </a:xfrm>
                        <a:prstGeom prst="rightArrow">
                          <a:avLst>
                            <a:gd name="adj1" fmla="val 100000"/>
                            <a:gd name="adj2" fmla="val 17159"/>
                          </a:avLst>
                        </a:prstGeom>
                      </wps:spPr>
                      <wps:style>
                        <a:lnRef idx="1">
                          <a:schemeClr val="accent5"/>
                        </a:lnRef>
                        <a:fillRef idx="3">
                          <a:schemeClr val="accent5"/>
                        </a:fillRef>
                        <a:effectRef idx="2">
                          <a:schemeClr val="accent5"/>
                        </a:effectRef>
                        <a:fontRef idx="minor">
                          <a:schemeClr val="lt1"/>
                        </a:fontRef>
                      </wps:style>
                      <wps:txbx>
                        <w:txbxContent>
                          <w:p w:rsidR="008B2043" w:rsidRPr="00382983" w:rsidRDefault="008B2043" w:rsidP="006D6814">
                            <w:pPr>
                              <w:pStyle w:val="NormalWeb"/>
                              <w:rPr>
                                <w:rFonts w:asciiTheme="minorHAnsi" w:hAnsiTheme="minorHAnsi" w:cstheme="minorHAnsi"/>
                              </w:rPr>
                            </w:pPr>
                            <w:r>
                              <w:rPr>
                                <w:rFonts w:asciiTheme="minorHAnsi" w:hAnsiTheme="minorHAnsi" w:cstheme="minorHAnsi"/>
                              </w:rPr>
                              <w:t>4</w:t>
                            </w:r>
                            <w:r w:rsidRPr="00382983">
                              <w:rPr>
                                <w:rFonts w:asciiTheme="minorHAnsi" w:hAnsiTheme="minorHAnsi" w:cstheme="minorHAnsi"/>
                              </w:rPr>
                              <w:t xml:space="preserve">) </w:t>
                            </w:r>
                            <w:r>
                              <w:rPr>
                                <w:rFonts w:asciiTheme="minorHAnsi" w:hAnsiTheme="minorHAnsi" w:cstheme="minorHAnsi"/>
                              </w:rPr>
                              <w:t>Tilgjengliggjøre informasjon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A2E37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l høyre 6" o:spid="_x0000_s1026" type="#_x0000_t13" style="position:absolute;margin-left:369.4pt;margin-top:5.55pt;width:114.45pt;height:62.35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" adj="1958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8B2043" w:rsidRPr="00382983" w:rsidRDefault="008B2043" w:rsidP="006D6814">
                      <w:pPr>
                        <w:pStyle w:val="NormalWeb"/>
                        <w:rPr>
                          <w:rFonts w:asciiTheme="minorHAnsi" w:hAnsiTheme="minorHAnsi" w:cstheme="minorHAnsi"/>
                        </w:rPr>
                      </w:pPr>
                      <w:r>
                        <w:rPr>
                          <w:rFonts w:asciiTheme="minorHAnsi" w:hAnsiTheme="minorHAnsi" w:cstheme="minorHAnsi"/>
                        </w:rPr>
                        <w:t>4</w:t>
                      </w:r>
                      <w:r w:rsidRPr="00382983">
                        <w:rPr>
                          <w:rFonts w:asciiTheme="minorHAnsi" w:hAnsiTheme="minorHAnsi" w:cstheme="minorHAnsi"/>
                        </w:rPr>
                        <w:t xml:space="preserve">) </w:t>
                      </w:r>
                      <w:r>
                        <w:rPr>
                          <w:rFonts w:asciiTheme="minorHAnsi" w:hAnsiTheme="minorHAnsi" w:cstheme="minorHAnsi"/>
                        </w:rPr>
                        <w:t>Tilgjengliggjøre informasjon</w:t>
                      </w:r>
                    </w:p>
                  </w:txbxContent>
                </v:textbox>
                <w10:wrap anchorx="margin"/>
              </v:shape>
            </w:pict>
          </mc:Fallback>
        </mc:AlternateContent>
      </w:r>
      <w:r w:rsidR="003D12CD" w:rsidRPr="003B6ED5">
        <w:rPr>
          <w:lang w:eastAsia="nb-NO"/>
        </w:rPr>
        <mc:AlternateContent>
          <mc:Choice Requires="wps">
            <w:drawing>
              <wp:anchor distT="0" distB="0" distL="114300" distR="114300" simplePos="0" relativeHeight="251663360" behindDoc="0" locked="0" layoutInCell="1" allowOverlap="1" wp14:anchorId="5069BD91" wp14:editId="039A3DBE">
                <wp:simplePos x="0" y="0"/>
                <wp:positionH relativeFrom="column">
                  <wp:posOffset>2618266</wp:posOffset>
                </wp:positionH>
                <wp:positionV relativeFrom="paragraph">
                  <wp:posOffset>68277</wp:posOffset>
                </wp:positionV>
                <wp:extent cx="1971924" cy="791845"/>
                <wp:effectExtent l="57150" t="19050" r="66675" b="103505"/>
                <wp:wrapNone/>
                <wp:docPr id="289" name="Pil høyre 7"/>
                <wp:cNvGraphicFramePr/>
                <a:graphic xmlns:a="http://schemas.openxmlformats.org/drawingml/2006/main">
                  <a:graphicData uri="http://schemas.microsoft.com/office/word/2010/wordprocessingShape">
                    <wps:wsp>
                      <wps:cNvSpPr/>
                      <wps:spPr>
                        <a:xfrm>
                          <a:off x="0" y="0"/>
                          <a:ext cx="1971924" cy="791845"/>
                        </a:xfrm>
                        <a:prstGeom prst="rightArrow">
                          <a:avLst>
                            <a:gd name="adj1" fmla="val 100000"/>
                            <a:gd name="adj2" fmla="val 17159"/>
                          </a:avLst>
                        </a:prstGeom>
                      </wps:spPr>
                      <wps:style>
                        <a:lnRef idx="1">
                          <a:schemeClr val="accent5"/>
                        </a:lnRef>
                        <a:fillRef idx="3">
                          <a:schemeClr val="accent5"/>
                        </a:fillRef>
                        <a:effectRef idx="2">
                          <a:schemeClr val="accent5"/>
                        </a:effectRef>
                        <a:fontRef idx="minor">
                          <a:schemeClr val="lt1"/>
                        </a:fontRef>
                      </wps:style>
                      <wps:txbx>
                        <w:txbxContent>
                          <w:p w:rsidR="008B2043" w:rsidRPr="00382983" w:rsidRDefault="008B2043" w:rsidP="001C3AC1">
                            <w:pPr>
                              <w:pStyle w:val="NormalWeb"/>
                              <w:rPr>
                                <w:rFonts w:asciiTheme="minorHAnsi" w:hAnsiTheme="minorHAnsi" w:cstheme="minorHAnsi"/>
                              </w:rPr>
                            </w:pPr>
                            <w:r w:rsidRPr="00382983">
                              <w:rPr>
                                <w:rFonts w:asciiTheme="minorHAnsi" w:hAnsiTheme="minorHAnsi" w:cstheme="minorHAnsi"/>
                              </w:rPr>
                              <w:t>3) Registrere informasjon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69BD91" id="Pil høyre 7" o:spid="_x0000_s1027" type="#_x0000_t13" style="position:absolute;margin-left:206.15pt;margin-top:5.4pt;width:155.25pt;height:62.3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" adj="20112,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8B2043" w:rsidRPr="00382983" w:rsidRDefault="008B2043" w:rsidP="001C3AC1">
                      <w:pPr>
                        <w:pStyle w:val="NormalWeb"/>
                        <w:rPr>
                          <w:rFonts w:asciiTheme="minorHAnsi" w:hAnsiTheme="minorHAnsi" w:cstheme="minorHAnsi"/>
                        </w:rPr>
                      </w:pPr>
                      <w:r w:rsidRPr="00382983">
                        <w:rPr>
                          <w:rFonts w:asciiTheme="minorHAnsi" w:hAnsiTheme="minorHAnsi" w:cstheme="minorHAnsi"/>
                        </w:rPr>
                        <w:t>3) Registrere informasjon</w:t>
                      </w:r>
                    </w:p>
                  </w:txbxContent>
                </v:textbox>
              </v:shape>
            </w:pict>
          </mc:Fallback>
        </mc:AlternateContent>
      </w:r>
      <w:r w:rsidR="003D12CD" w:rsidRPr="003B6ED5">
        <w:rPr>
          <w:lang w:eastAsia="nb-NO"/>
        </w:rPr>
        <mc:AlternateContent>
          <mc:Choice Requires="wps">
            <w:drawing>
              <wp:anchor distT="0" distB="0" distL="114300" distR="114300" simplePos="0" relativeHeight="251661312" behindDoc="0" locked="0" layoutInCell="1" allowOverlap="1" wp14:anchorId="4F3F623D" wp14:editId="4DA88B30">
                <wp:simplePos x="0" y="0"/>
                <wp:positionH relativeFrom="column">
                  <wp:posOffset>41910</wp:posOffset>
                </wp:positionH>
                <wp:positionV relativeFrom="paragraph">
                  <wp:posOffset>63822</wp:posOffset>
                </wp:positionV>
                <wp:extent cx="1162050" cy="782320"/>
                <wp:effectExtent l="57150" t="19050" r="57150" b="93980"/>
                <wp:wrapNone/>
                <wp:docPr id="25" name="Pil høyre 4"/>
                <wp:cNvGraphicFramePr/>
                <a:graphic xmlns:a="http://schemas.openxmlformats.org/drawingml/2006/main">
                  <a:graphicData uri="http://schemas.microsoft.com/office/word/2010/wordprocessingShape">
                    <wps:wsp>
                      <wps:cNvSpPr/>
                      <wps:spPr>
                        <a:xfrm>
                          <a:off x="0" y="0"/>
                          <a:ext cx="1162050" cy="782320"/>
                        </a:xfrm>
                        <a:prstGeom prst="rightArrow">
                          <a:avLst>
                            <a:gd name="adj1" fmla="val 100000"/>
                            <a:gd name="adj2" fmla="val 17159"/>
                          </a:avLst>
                        </a:prstGeom>
                      </wps:spPr>
                      <wps:style>
                        <a:lnRef idx="1">
                          <a:schemeClr val="accent5"/>
                        </a:lnRef>
                        <a:fillRef idx="3">
                          <a:schemeClr val="accent5"/>
                        </a:fillRef>
                        <a:effectRef idx="2">
                          <a:schemeClr val="accent5"/>
                        </a:effectRef>
                        <a:fontRef idx="minor">
                          <a:schemeClr val="lt1"/>
                        </a:fontRef>
                      </wps:style>
                      <wps:txbx>
                        <w:txbxContent>
                          <w:p w:rsidR="008B2043" w:rsidRPr="00382983" w:rsidRDefault="008B2043" w:rsidP="001C3AC1">
                            <w:pPr>
                              <w:pStyle w:val="NormalWeb"/>
                              <w:rPr>
                                <w:rFonts w:asciiTheme="minorHAnsi" w:hAnsiTheme="minorHAnsi" w:cstheme="minorHAnsi"/>
                              </w:rPr>
                            </w:pPr>
                            <w:r>
                              <w:rPr>
                                <w:rFonts w:asciiTheme="minorHAnsi" w:hAnsiTheme="minorHAnsi" w:cstheme="minorHAnsi"/>
                              </w:rPr>
                              <w:t xml:space="preserve">1) </w:t>
                            </w:r>
                            <w:r w:rsidRPr="00382983">
                              <w:rPr>
                                <w:rFonts w:asciiTheme="minorHAnsi" w:hAnsiTheme="minorHAnsi" w:cstheme="minorHAnsi"/>
                              </w:rPr>
                              <w:t>Motta melding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623D" id="Pil høyre 4" o:spid="_x0000_s1028" type="#_x0000_t13" style="position:absolute;margin-left:3.3pt;margin-top:5.05pt;width:91.5pt;height:6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" adj="19105,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8B2043" w:rsidRPr="00382983" w:rsidRDefault="008B2043" w:rsidP="001C3AC1">
                      <w:pPr>
                        <w:pStyle w:val="NormalWeb"/>
                        <w:rPr>
                          <w:rFonts w:asciiTheme="minorHAnsi" w:hAnsiTheme="minorHAnsi" w:cstheme="minorHAnsi"/>
                        </w:rPr>
                      </w:pPr>
                      <w:r>
                        <w:rPr>
                          <w:rFonts w:asciiTheme="minorHAnsi" w:hAnsiTheme="minorHAnsi" w:cstheme="minorHAnsi"/>
                        </w:rPr>
                        <w:t xml:space="preserve">1) </w:t>
                      </w:r>
                      <w:r w:rsidRPr="00382983">
                        <w:rPr>
                          <w:rFonts w:asciiTheme="minorHAnsi" w:hAnsiTheme="minorHAnsi" w:cstheme="minorHAnsi"/>
                        </w:rPr>
                        <w:t>Motta melding</w:t>
                      </w:r>
                    </w:p>
                  </w:txbxContent>
                </v:textbox>
              </v:shape>
            </w:pict>
          </mc:Fallback>
        </mc:AlternateContent>
      </w:r>
      <w:r w:rsidR="003D12CD" w:rsidRPr="003B6ED5">
        <w:rPr>
          <w:lang w:eastAsia="nb-NO"/>
        </w:rPr>
        <mc:AlternateContent>
          <mc:Choice Requires="wps">
            <w:drawing>
              <wp:anchor distT="0" distB="0" distL="114300" distR="114300" simplePos="0" relativeHeight="251662336" behindDoc="0" locked="0" layoutInCell="1" allowOverlap="1" wp14:anchorId="55F07FC9" wp14:editId="06632993">
                <wp:simplePos x="0" y="0"/>
                <wp:positionH relativeFrom="column">
                  <wp:posOffset>1327785</wp:posOffset>
                </wp:positionH>
                <wp:positionV relativeFrom="paragraph">
                  <wp:posOffset>65728</wp:posOffset>
                </wp:positionV>
                <wp:extent cx="1171575" cy="791845"/>
                <wp:effectExtent l="57150" t="19050" r="66675" b="103505"/>
                <wp:wrapNone/>
                <wp:docPr id="288" name="Pil høyre 6"/>
                <wp:cNvGraphicFramePr/>
                <a:graphic xmlns:a="http://schemas.openxmlformats.org/drawingml/2006/main">
                  <a:graphicData uri="http://schemas.microsoft.com/office/word/2010/wordprocessingShape">
                    <wps:wsp>
                      <wps:cNvSpPr/>
                      <wps:spPr>
                        <a:xfrm>
                          <a:off x="0" y="0"/>
                          <a:ext cx="1171575" cy="791845"/>
                        </a:xfrm>
                        <a:prstGeom prst="rightArrow">
                          <a:avLst>
                            <a:gd name="adj1" fmla="val 100000"/>
                            <a:gd name="adj2" fmla="val 17159"/>
                          </a:avLst>
                        </a:prstGeom>
                      </wps:spPr>
                      <wps:style>
                        <a:lnRef idx="1">
                          <a:schemeClr val="accent5"/>
                        </a:lnRef>
                        <a:fillRef idx="3">
                          <a:schemeClr val="accent5"/>
                        </a:fillRef>
                        <a:effectRef idx="2">
                          <a:schemeClr val="accent5"/>
                        </a:effectRef>
                        <a:fontRef idx="minor">
                          <a:schemeClr val="lt1"/>
                        </a:fontRef>
                      </wps:style>
                      <wps:txbx>
                        <w:txbxContent>
                          <w:p w:rsidR="008B2043" w:rsidRPr="00382983" w:rsidRDefault="008B2043" w:rsidP="001C3AC1">
                            <w:pPr>
                              <w:pStyle w:val="NormalWeb"/>
                              <w:rPr>
                                <w:rFonts w:asciiTheme="minorHAnsi" w:hAnsiTheme="minorHAnsi" w:cstheme="minorHAnsi"/>
                              </w:rPr>
                            </w:pPr>
                            <w:r w:rsidRPr="00382983">
                              <w:rPr>
                                <w:rFonts w:asciiTheme="minorHAnsi" w:hAnsiTheme="minorHAnsi" w:cstheme="minorHAnsi"/>
                              </w:rPr>
                              <w:t>2) Behandle sak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F07FC9" id="_x0000_s1029" type="#_x0000_t13" style="position:absolute;margin-left:104.55pt;margin-top:5.2pt;width:92.25pt;height:62.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" adj="19095,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8B2043" w:rsidRPr="00382983" w:rsidRDefault="008B2043" w:rsidP="001C3AC1">
                      <w:pPr>
                        <w:pStyle w:val="NormalWeb"/>
                        <w:rPr>
                          <w:rFonts w:asciiTheme="minorHAnsi" w:hAnsiTheme="minorHAnsi" w:cstheme="minorHAnsi"/>
                        </w:rPr>
                      </w:pPr>
                      <w:r w:rsidRPr="00382983">
                        <w:rPr>
                          <w:rFonts w:asciiTheme="minorHAnsi" w:hAnsiTheme="minorHAnsi" w:cstheme="minorHAnsi"/>
                        </w:rPr>
                        <w:t>2) Behandle sak</w:t>
                      </w:r>
                    </w:p>
                  </w:txbxContent>
                </v:textbox>
              </v:shape>
            </w:pict>
          </mc:Fallback>
        </mc:AlternateContent>
      </w:r>
    </w:p>
    <w:p w:rsidR="001C3AC1" w:rsidRPr="003B6ED5" w:rsidRDefault="001C3AC1" w:rsidP="001C3AC1">
      <w:pPr>
        <w:rPr>
          <w:noProof w:val="0"/>
        </w:rPr>
      </w:pP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67456" behindDoc="0" locked="0" layoutInCell="1" allowOverlap="1" wp14:anchorId="4B310753" wp14:editId="32F2D9F0">
                <wp:simplePos x="0" y="0"/>
                <wp:positionH relativeFrom="column">
                  <wp:posOffset>132080</wp:posOffset>
                </wp:positionH>
                <wp:positionV relativeFrom="paragraph">
                  <wp:posOffset>561340</wp:posOffset>
                </wp:positionV>
                <wp:extent cx="910590" cy="522605"/>
                <wp:effectExtent l="0" t="0" r="0" b="0"/>
                <wp:wrapNone/>
                <wp:docPr id="12" name="TekstSylinder 11"/>
                <wp:cNvGraphicFramePr/>
                <a:graphic xmlns:a="http://schemas.openxmlformats.org/drawingml/2006/main">
                  <a:graphicData uri="http://schemas.microsoft.com/office/word/2010/wordprocessingShape">
                    <wps:wsp>
                      <wps:cNvSpPr txBox="1"/>
                      <wps:spPr>
                        <a:xfrm>
                          <a:off x="0" y="0"/>
                          <a:ext cx="910590" cy="522605"/>
                        </a:xfrm>
                        <a:prstGeom prst="rect">
                          <a:avLst/>
                        </a:prstGeom>
                        <a:noFill/>
                      </wps:spPr>
                      <wps:txbx>
                        <w:txbxContent>
                          <w:p w:rsidR="008B2043" w:rsidRPr="00382983" w:rsidRDefault="008B2043" w:rsidP="001C3AC1">
                            <w:pPr>
                              <w:pStyle w:val="NormalWeb"/>
                              <w:rPr>
                                <w:rFonts w:asciiTheme="minorHAnsi" w:hAnsiTheme="minorHAnsi" w:cstheme="minorHAnsi"/>
                              </w:rPr>
                            </w:pPr>
                            <w:r>
                              <w:rPr>
                                <w:rFonts w:asciiTheme="minorHAnsi" w:hAnsiTheme="minorHAnsi" w:cstheme="minorHAnsi"/>
                              </w:rPr>
                              <w:t xml:space="preserve"> </w:t>
                            </w:r>
                            <w:r w:rsidRPr="00382983">
                              <w:rPr>
                                <w:rFonts w:asciiTheme="minorHAnsi" w:hAnsiTheme="minorHAnsi" w:cstheme="minorHAnsi"/>
                              </w:rPr>
                              <w:t>Meldinger</w:t>
                            </w:r>
                          </w:p>
                        </w:txbxContent>
                      </wps:txbx>
                      <wps:bodyPr wrap="none" rtlCol="0">
                        <a:spAutoFit/>
                      </wps:bodyPr>
                    </wps:wsp>
                  </a:graphicData>
                </a:graphic>
              </wp:anchor>
            </w:drawing>
          </mc:Choice>
          <mc:Fallback>
            <w:pict>
              <v:shapetype w14:anchorId="4B310753" id="_x0000_t202" coordsize="21600,21600" o:spt="202" path="m,l,21600r21600,l21600,xe">
                <v:stroke joinstyle="miter"/>
                <v:path gradientshapeok="t" o:connecttype="rect"/>
              </v:shapetype>
              <v:shape id="TekstSylinder 11" o:spid="_x0000_s1030" type="#_x0000_t202" style="position:absolute;margin-left:10.4pt;margin-top:44.2pt;width:71.7pt;height:41.15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" filled="f" stroked="f">
                <v:textbox style="mso-fit-shape-to-text:t">
                  <w:txbxContent>
                    <w:p w:rsidR="008B2043" w:rsidRPr="00382983" w:rsidRDefault="008B2043" w:rsidP="001C3AC1">
                      <w:pPr>
                        <w:pStyle w:val="NormalWeb"/>
                        <w:rPr>
                          <w:rFonts w:asciiTheme="minorHAnsi" w:hAnsiTheme="minorHAnsi" w:cstheme="minorHAnsi"/>
                        </w:rPr>
                      </w:pPr>
                      <w:r>
                        <w:rPr>
                          <w:rFonts w:asciiTheme="minorHAnsi" w:hAnsiTheme="minorHAnsi" w:cstheme="minorHAnsi"/>
                        </w:rPr>
                        <w:t xml:space="preserve"> </w:t>
                      </w:r>
                      <w:r w:rsidRPr="00382983">
                        <w:rPr>
                          <w:rFonts w:asciiTheme="minorHAnsi" w:hAnsiTheme="minorHAnsi" w:cstheme="minorHAnsi"/>
                        </w:rPr>
                        <w:t>Meldinger</w:t>
                      </w:r>
                    </w:p>
                  </w:txbxContent>
                </v:textbox>
              </v:shape>
            </w:pict>
          </mc:Fallback>
        </mc:AlternateContent>
      </w:r>
      <w:r w:rsidRPr="003B6ED5">
        <w:rPr>
          <w:lang w:eastAsia="nb-NO"/>
        </w:rPr>
        <mc:AlternateContent>
          <mc:Choice Requires="wps">
            <w:drawing>
              <wp:anchor distT="0" distB="0" distL="114300" distR="114300" simplePos="0" relativeHeight="251666432" behindDoc="0" locked="0" layoutInCell="1" allowOverlap="1" wp14:anchorId="299F9D69" wp14:editId="6B669B16">
                <wp:simplePos x="0" y="0"/>
                <wp:positionH relativeFrom="column">
                  <wp:posOffset>140335</wp:posOffset>
                </wp:positionH>
                <wp:positionV relativeFrom="paragraph">
                  <wp:posOffset>211455</wp:posOffset>
                </wp:positionV>
                <wp:extent cx="863600" cy="863600"/>
                <wp:effectExtent l="57150" t="38100" r="69850" b="88900"/>
                <wp:wrapNone/>
                <wp:docPr id="294" name="Magnetplate 8"/>
                <wp:cNvGraphicFramePr/>
                <a:graphic xmlns:a="http://schemas.openxmlformats.org/drawingml/2006/main">
                  <a:graphicData uri="http://schemas.microsoft.com/office/word/2010/wordprocessingShape">
                    <wps:wsp>
                      <wps:cNvSpPr/>
                      <wps:spPr>
                        <a:xfrm>
                          <a:off x="0" y="0"/>
                          <a:ext cx="863600" cy="863600"/>
                        </a:xfrm>
                        <a:prstGeom prst="flowChartMagneticDisk">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3CC078"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plate 8" o:spid="_x0000_s1026" type="#_x0000_t132" style="position:absolute;margin-left:11.05pt;margin-top:16.65pt;width:68pt;height:6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" fillcolor="#a5d5e2 [1624]" strokecolor="#40a7c2 [3048]">
                <v:fill color2="#e4f2f6 [504]" rotate="t" angle="180" colors="0 #9eeaff;22938f #bbefff;1 #e4f9ff" focus="100%" type="gradient"/>
                <v:shadow on="t" color="black" opacity="24903f" origin=",.5" offset="0,.55556mm"/>
              </v:shape>
            </w:pict>
          </mc:Fallback>
        </mc:AlternateContent>
      </w:r>
    </w:p>
    <w:p w:rsidR="001C3AC1" w:rsidRPr="003B6ED5" w:rsidRDefault="006D6814" w:rsidP="001C3AC1">
      <w:pPr>
        <w:rPr>
          <w:noProof w:val="0"/>
        </w:rPr>
      </w:pPr>
      <w:r w:rsidRPr="003B6ED5">
        <w:rPr>
          <w:lang w:eastAsia="nb-NO"/>
        </w:rPr>
        <mc:AlternateContent>
          <mc:Choice Requires="wps">
            <w:drawing>
              <wp:anchor distT="0" distB="0" distL="114300" distR="114300" simplePos="0" relativeHeight="251711488" behindDoc="0" locked="0" layoutInCell="1" allowOverlap="1" wp14:anchorId="21EC1922" wp14:editId="798CE518">
                <wp:simplePos x="0" y="0"/>
                <wp:positionH relativeFrom="column">
                  <wp:posOffset>4843079</wp:posOffset>
                </wp:positionH>
                <wp:positionV relativeFrom="paragraph">
                  <wp:posOffset>44981</wp:posOffset>
                </wp:positionV>
                <wp:extent cx="977900" cy="863600"/>
                <wp:effectExtent l="57150" t="38100" r="69850" b="88900"/>
                <wp:wrapNone/>
                <wp:docPr id="8" name="Magnetplate 10"/>
                <wp:cNvGraphicFramePr/>
                <a:graphic xmlns:a="http://schemas.openxmlformats.org/drawingml/2006/main">
                  <a:graphicData uri="http://schemas.microsoft.com/office/word/2010/wordprocessingShape">
                    <wps:wsp>
                      <wps:cNvSpPr/>
                      <wps:spPr>
                        <a:xfrm>
                          <a:off x="0" y="0"/>
                          <a:ext cx="977900" cy="863600"/>
                        </a:xfrm>
                        <a:prstGeom prst="flowChartMagneticDisk">
                          <a:avLst/>
                        </a:prstGeom>
                        <a:gradFill flip="none" rotWithShape="1">
                          <a:gsLst>
                            <a:gs pos="0">
                              <a:srgbClr val="00B050">
                                <a:tint val="66000"/>
                                <a:satMod val="160000"/>
                              </a:srgbClr>
                            </a:gs>
                            <a:gs pos="50000">
                              <a:srgbClr val="00B050">
                                <a:tint val="44500"/>
                                <a:satMod val="160000"/>
                              </a:srgbClr>
                            </a:gs>
                            <a:gs pos="100000">
                              <a:srgbClr val="00B050">
                                <a:tint val="23500"/>
                                <a:satMod val="160000"/>
                              </a:srgbClr>
                            </a:gs>
                          </a:gsLst>
                          <a:lin ang="16200000" scaled="1"/>
                          <a:tileRect/>
                        </a:gradFill>
                      </wps:spPr>
                      <wps:style>
                        <a:lnRef idx="1">
                          <a:schemeClr val="accent3"/>
                        </a:lnRef>
                        <a:fillRef idx="2">
                          <a:schemeClr val="accent3"/>
                        </a:fillRef>
                        <a:effectRef idx="1">
                          <a:schemeClr val="accent3"/>
                        </a:effectRef>
                        <a:fontRef idx="minor">
                          <a:schemeClr val="dk1"/>
                        </a:fontRef>
                      </wps:style>
                      <wps:txbx>
                        <w:txbxContent>
                          <w:p w:rsidR="008B2043" w:rsidRPr="00382983" w:rsidRDefault="008B2043" w:rsidP="006D6814">
                            <w:pPr>
                              <w:pStyle w:val="NormalWeb"/>
                              <w:rPr>
                                <w:rFonts w:asciiTheme="minorHAnsi" w:hAnsiTheme="minorHAnsi" w:cstheme="minorHAnsi"/>
                              </w:rPr>
                            </w:pPr>
                            <w:r>
                              <w:rPr>
                                <w:rFonts w:asciiTheme="minorHAnsi" w:hAnsiTheme="minorHAnsi"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1EC192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plate 10" o:spid="_x0000_s1031" type="#_x0000_t132" style="position:absolute;margin-left:381.35pt;margin-top:3.55pt;width:77pt;height:6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" fillcolor="#8fdea0" strokecolor="#94b64e [3046]">
                <v:fill color2="#dff3e3" rotate="t" angle="180" colors="0 #8fdea0;.5 #bce9c5;1 #dff3e3" focus="100%" type="gradient"/>
                <v:shadow on="t" color="black" opacity="24903f" origin=",.5" offset="0,.55556mm"/>
                <v:textbox>
                  <w:txbxContent>
                    <w:p w:rsidR="008B2043" w:rsidRPr="00382983" w:rsidRDefault="008B2043" w:rsidP="006D6814">
                      <w:pPr>
                        <w:pStyle w:val="NormalWeb"/>
                        <w:rPr>
                          <w:rFonts w:asciiTheme="minorHAnsi" w:hAnsiTheme="minorHAnsi" w:cstheme="minorHAnsi"/>
                        </w:rPr>
                      </w:pPr>
                      <w:r>
                        <w:rPr>
                          <w:rFonts w:asciiTheme="minorHAnsi" w:hAnsiTheme="minorHAnsi" w:cstheme="minorHAnsi"/>
                        </w:rPr>
                        <w:t xml:space="preserve"> </w:t>
                      </w:r>
                    </w:p>
                  </w:txbxContent>
                </v:textbox>
              </v:shape>
            </w:pict>
          </mc:Fallback>
        </mc:AlternateContent>
      </w:r>
      <w:r w:rsidR="003D12CD" w:rsidRPr="003B6ED5">
        <w:rPr>
          <w:lang w:eastAsia="nb-NO"/>
        </w:rPr>
        <mc:AlternateContent>
          <mc:Choice Requires="wps">
            <w:drawing>
              <wp:anchor distT="0" distB="0" distL="114300" distR="114300" simplePos="0" relativeHeight="251665408" behindDoc="0" locked="0" layoutInCell="1" allowOverlap="1" wp14:anchorId="1C37036E" wp14:editId="058B470A">
                <wp:simplePos x="0" y="0"/>
                <wp:positionH relativeFrom="column">
                  <wp:posOffset>3591616</wp:posOffset>
                </wp:positionH>
                <wp:positionV relativeFrom="paragraph">
                  <wp:posOffset>50004</wp:posOffset>
                </wp:positionV>
                <wp:extent cx="977900" cy="863600"/>
                <wp:effectExtent l="57150" t="38100" r="69850" b="88900"/>
                <wp:wrapNone/>
                <wp:docPr id="11" name="Magnetplate 10"/>
                <wp:cNvGraphicFramePr/>
                <a:graphic xmlns:a="http://schemas.openxmlformats.org/drawingml/2006/main">
                  <a:graphicData uri="http://schemas.microsoft.com/office/word/2010/wordprocessingShape">
                    <wps:wsp>
                      <wps:cNvSpPr/>
                      <wps:spPr>
                        <a:xfrm>
                          <a:off x="0" y="0"/>
                          <a:ext cx="977900" cy="863600"/>
                        </a:xfrm>
                        <a:prstGeom prst="flowChartMagneticDisk">
                          <a:avLst/>
                        </a:prstGeom>
                        <a:gradFill flip="none" rotWithShape="1">
                          <a:gsLst>
                            <a:gs pos="0">
                              <a:srgbClr val="00B050">
                                <a:tint val="66000"/>
                                <a:satMod val="160000"/>
                              </a:srgbClr>
                            </a:gs>
                            <a:gs pos="50000">
                              <a:srgbClr val="00B050">
                                <a:tint val="44500"/>
                                <a:satMod val="160000"/>
                              </a:srgbClr>
                            </a:gs>
                            <a:gs pos="100000">
                              <a:srgbClr val="00B050">
                                <a:tint val="23500"/>
                                <a:satMod val="160000"/>
                              </a:srgbClr>
                            </a:gs>
                          </a:gsLst>
                          <a:lin ang="16200000" scaled="1"/>
                          <a:tileRect/>
                        </a:gradFill>
                      </wps:spPr>
                      <wps:style>
                        <a:lnRef idx="1">
                          <a:schemeClr val="accent3"/>
                        </a:lnRef>
                        <a:fillRef idx="2">
                          <a:schemeClr val="accent3"/>
                        </a:fillRef>
                        <a:effectRef idx="1">
                          <a:schemeClr val="accent3"/>
                        </a:effectRef>
                        <a:fontRef idx="minor">
                          <a:schemeClr val="dk1"/>
                        </a:fontRef>
                      </wps:style>
                      <wps:txbx>
                        <w:txbxContent>
                          <w:p w:rsidR="008B2043" w:rsidRPr="00382983" w:rsidRDefault="008B2043" w:rsidP="001C3AC1">
                            <w:pPr>
                              <w:pStyle w:val="NormalWeb"/>
                              <w:rPr>
                                <w:rFonts w:asciiTheme="minorHAnsi" w:hAnsiTheme="minorHAnsi" w:cstheme="minorHAnsi"/>
                              </w:rPr>
                            </w:pPr>
                            <w:r>
                              <w:rPr>
                                <w:rFonts w:asciiTheme="minorHAnsi" w:hAnsiTheme="minorHAnsi" w:cstheme="minorHAnsi"/>
                              </w:rPr>
                              <w:t xml:space="preserve">  </w:t>
                            </w:r>
                            <w:r w:rsidRPr="00382983">
                              <w:rPr>
                                <w:rFonts w:asciiTheme="minorHAnsi" w:hAnsiTheme="minorHAnsi" w:cstheme="minorHAnsi"/>
                              </w:rPr>
                              <w:t>Registeret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37036E" id="_x0000_s1032" type="#_x0000_t132" style="position:absolute;margin-left:282.8pt;margin-top:3.95pt;width:77pt;height:6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" fillcolor="#8fdea0" strokecolor="#94b64e [3046]">
                <v:fill color2="#dff3e3" rotate="t" angle="180" colors="0 #8fdea0;.5 #bce9c5;1 #dff3e3" focus="100%" type="gradient"/>
                <v:shadow on="t" color="black" opacity="24903f" origin=",.5" offset="0,.55556mm"/>
                <v:textbox>
                  <w:txbxContent>
                    <w:p w:rsidR="008B2043" w:rsidRPr="00382983" w:rsidRDefault="008B2043" w:rsidP="001C3AC1">
                      <w:pPr>
                        <w:pStyle w:val="NormalWeb"/>
                        <w:rPr>
                          <w:rFonts w:asciiTheme="minorHAnsi" w:hAnsiTheme="minorHAnsi" w:cstheme="minorHAnsi"/>
                        </w:rPr>
                      </w:pPr>
                      <w:r>
                        <w:rPr>
                          <w:rFonts w:asciiTheme="minorHAnsi" w:hAnsiTheme="minorHAnsi" w:cstheme="minorHAnsi"/>
                        </w:rPr>
                        <w:t xml:space="preserve">  </w:t>
                      </w:r>
                      <w:r w:rsidRPr="00382983">
                        <w:rPr>
                          <w:rFonts w:asciiTheme="minorHAnsi" w:hAnsiTheme="minorHAnsi" w:cstheme="minorHAnsi"/>
                        </w:rPr>
                        <w:t>Registeret</w:t>
                      </w:r>
                    </w:p>
                  </w:txbxContent>
                </v:textbox>
              </v:shape>
            </w:pict>
          </mc:Fallback>
        </mc:AlternateContent>
      </w:r>
      <w:r w:rsidR="003D12CD" w:rsidRPr="003B6ED5">
        <w:rPr>
          <w:lang w:eastAsia="nb-NO"/>
        </w:rPr>
        <mc:AlternateContent>
          <mc:Choice Requires="wps">
            <w:drawing>
              <wp:anchor distT="0" distB="0" distL="114300" distR="114300" simplePos="0" relativeHeight="251671552" behindDoc="0" locked="0" layoutInCell="1" allowOverlap="1" wp14:anchorId="499CABB8" wp14:editId="1A749307">
                <wp:simplePos x="0" y="0"/>
                <wp:positionH relativeFrom="column">
                  <wp:posOffset>2668270</wp:posOffset>
                </wp:positionH>
                <wp:positionV relativeFrom="paragraph">
                  <wp:posOffset>344170</wp:posOffset>
                </wp:positionV>
                <wp:extent cx="910590" cy="522605"/>
                <wp:effectExtent l="0" t="0" r="0" b="0"/>
                <wp:wrapNone/>
                <wp:docPr id="300" name="TekstSylinder 11"/>
                <wp:cNvGraphicFramePr/>
                <a:graphic xmlns:a="http://schemas.openxmlformats.org/drawingml/2006/main">
                  <a:graphicData uri="http://schemas.microsoft.com/office/word/2010/wordprocessingShape">
                    <wps:wsp>
                      <wps:cNvSpPr txBox="1"/>
                      <wps:spPr>
                        <a:xfrm>
                          <a:off x="0" y="0"/>
                          <a:ext cx="910590" cy="522605"/>
                        </a:xfrm>
                        <a:prstGeom prst="rect">
                          <a:avLst/>
                        </a:prstGeom>
                        <a:noFill/>
                      </wps:spPr>
                      <wps:txbx>
                        <w:txbxContent>
                          <w:p w:rsidR="008B2043" w:rsidRPr="00382983" w:rsidRDefault="008B2043" w:rsidP="001C3AC1">
                            <w:pPr>
                              <w:pStyle w:val="NormalWeb"/>
                              <w:rPr>
                                <w:rFonts w:asciiTheme="minorHAnsi" w:hAnsiTheme="minorHAnsi" w:cstheme="minorHAnsi"/>
                              </w:rPr>
                            </w:pPr>
                            <w:r>
                              <w:rPr>
                                <w:rFonts w:asciiTheme="minorHAnsi" w:hAnsiTheme="minorHAnsi" w:cstheme="minorHAnsi"/>
                              </w:rPr>
                              <w:t xml:space="preserve"> </w:t>
                            </w:r>
                            <w:r w:rsidRPr="00382983">
                              <w:rPr>
                                <w:rFonts w:asciiTheme="minorHAnsi" w:hAnsiTheme="minorHAnsi" w:cstheme="minorHAnsi"/>
                              </w:rPr>
                              <w:t>Hendelser</w:t>
                            </w:r>
                          </w:p>
                        </w:txbxContent>
                      </wps:txbx>
                      <wps:bodyPr wrap="none" rtlCol="0">
                        <a:spAutoFit/>
                      </wps:bodyPr>
                    </wps:wsp>
                  </a:graphicData>
                </a:graphic>
              </wp:anchor>
            </w:drawing>
          </mc:Choice>
          <mc:Fallback>
            <w:pict>
              <v:shape w14:anchorId="499CABB8" id="_x0000_s1033" type="#_x0000_t202" style="position:absolute;margin-left:210.1pt;margin-top:27.1pt;width:71.7pt;height:41.1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" filled="f" stroked="f">
                <v:textbox style="mso-fit-shape-to-text:t">
                  <w:txbxContent>
                    <w:p w:rsidR="008B2043" w:rsidRPr="00382983" w:rsidRDefault="008B2043" w:rsidP="001C3AC1">
                      <w:pPr>
                        <w:pStyle w:val="NormalWeb"/>
                        <w:rPr>
                          <w:rFonts w:asciiTheme="minorHAnsi" w:hAnsiTheme="minorHAnsi" w:cstheme="minorHAnsi"/>
                        </w:rPr>
                      </w:pPr>
                      <w:r>
                        <w:rPr>
                          <w:rFonts w:asciiTheme="minorHAnsi" w:hAnsiTheme="minorHAnsi" w:cstheme="minorHAnsi"/>
                        </w:rPr>
                        <w:t xml:space="preserve"> </w:t>
                      </w:r>
                      <w:r w:rsidRPr="00382983">
                        <w:rPr>
                          <w:rFonts w:asciiTheme="minorHAnsi" w:hAnsiTheme="minorHAnsi" w:cstheme="minorHAnsi"/>
                        </w:rPr>
                        <w:t>Hendelser</w:t>
                      </w:r>
                    </w:p>
                  </w:txbxContent>
                </v:textbox>
              </v:shape>
            </w:pict>
          </mc:Fallback>
        </mc:AlternateContent>
      </w:r>
      <w:r w:rsidR="003D12CD" w:rsidRPr="003B6ED5">
        <w:rPr>
          <w:lang w:eastAsia="nb-NO"/>
        </w:rPr>
        <mc:AlternateContent>
          <mc:Choice Requires="wps">
            <w:drawing>
              <wp:anchor distT="0" distB="0" distL="114300" distR="114300" simplePos="0" relativeHeight="251670528" behindDoc="0" locked="0" layoutInCell="1" allowOverlap="1" wp14:anchorId="05C1FC02" wp14:editId="7DED85E8">
                <wp:simplePos x="0" y="0"/>
                <wp:positionH relativeFrom="column">
                  <wp:posOffset>2683406</wp:posOffset>
                </wp:positionH>
                <wp:positionV relativeFrom="paragraph">
                  <wp:posOffset>46677</wp:posOffset>
                </wp:positionV>
                <wp:extent cx="863600" cy="863600"/>
                <wp:effectExtent l="57150" t="38100" r="69850" b="88900"/>
                <wp:wrapNone/>
                <wp:docPr id="299" name="Magnetplate 9"/>
                <wp:cNvGraphicFramePr/>
                <a:graphic xmlns:a="http://schemas.openxmlformats.org/drawingml/2006/main">
                  <a:graphicData uri="http://schemas.microsoft.com/office/word/2010/wordprocessingShape">
                    <wps:wsp>
                      <wps:cNvSpPr/>
                      <wps:spPr>
                        <a:xfrm>
                          <a:off x="0" y="0"/>
                          <a:ext cx="863600" cy="863600"/>
                        </a:xfrm>
                        <a:prstGeom prst="flowChartMagneticDisk">
                          <a:avLst/>
                        </a:prstGeom>
                        <a:gradFill flip="none" rotWithShape="1">
                          <a:gsLst>
                            <a:gs pos="0">
                              <a:srgbClr val="00B050">
                                <a:tint val="66000"/>
                                <a:satMod val="160000"/>
                              </a:srgbClr>
                            </a:gs>
                            <a:gs pos="50000">
                              <a:srgbClr val="00B050">
                                <a:tint val="44500"/>
                                <a:satMod val="160000"/>
                              </a:srgbClr>
                            </a:gs>
                            <a:gs pos="100000">
                              <a:srgbClr val="00B050">
                                <a:tint val="23500"/>
                                <a:satMod val="160000"/>
                              </a:srgbClr>
                            </a:gs>
                          </a:gsLst>
                          <a:lin ang="16200000" scaled="1"/>
                          <a:tileRect/>
                        </a:gradFill>
                      </wps:spPr>
                      <wps:style>
                        <a:lnRef idx="1">
                          <a:schemeClr val="accent3"/>
                        </a:lnRef>
                        <a:fillRef idx="2">
                          <a:schemeClr val="accent3"/>
                        </a:fillRef>
                        <a:effectRef idx="1">
                          <a:schemeClr val="accent3"/>
                        </a:effectRef>
                        <a:fontRef idx="minor">
                          <a:schemeClr val="dk1"/>
                        </a:fontRef>
                      </wps:style>
                      <wps:txbx>
                        <w:txbxContent>
                          <w:p w:rsidR="008B2043" w:rsidRDefault="008B2043" w:rsidP="001C3AC1">
                            <w:pPr>
                              <w:pStyle w:val="NormalWeb"/>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C1FC02" id="Magnetplate 9" o:spid="_x0000_s1034" type="#_x0000_t132" style="position:absolute;margin-left:211.3pt;margin-top:3.7pt;width:68pt;height:6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" fillcolor="#8fdea0" strokecolor="#94b64e [3046]">
                <v:fill color2="#dff3e3" rotate="t" angle="180" colors="0 #8fdea0;.5 #bce9c5;1 #dff3e3" focus="100%" type="gradient"/>
                <v:shadow on="t" color="black" opacity="24903f" origin=",.5" offset="0,.55556mm"/>
                <v:textbox>
                  <w:txbxContent>
                    <w:p w:rsidR="008B2043" w:rsidRDefault="008B2043" w:rsidP="001C3AC1">
                      <w:pPr>
                        <w:pStyle w:val="NormalWeb"/>
                      </w:pPr>
                    </w:p>
                  </w:txbxContent>
                </v:textbox>
              </v:shape>
            </w:pict>
          </mc:Fallback>
        </mc:AlternateContent>
      </w:r>
      <w:r w:rsidR="003D12CD" w:rsidRPr="003B6ED5">
        <w:rPr>
          <w:lang w:eastAsia="nb-NO"/>
        </w:rPr>
        <mc:AlternateContent>
          <mc:Choice Requires="wps">
            <w:drawing>
              <wp:anchor distT="0" distB="0" distL="114300" distR="114300" simplePos="0" relativeHeight="251664384" behindDoc="0" locked="0" layoutInCell="1" allowOverlap="1" wp14:anchorId="253EA0EE" wp14:editId="6EB08A99">
                <wp:simplePos x="0" y="0"/>
                <wp:positionH relativeFrom="column">
                  <wp:posOffset>1416050</wp:posOffset>
                </wp:positionH>
                <wp:positionV relativeFrom="paragraph">
                  <wp:posOffset>43180</wp:posOffset>
                </wp:positionV>
                <wp:extent cx="863600" cy="863600"/>
                <wp:effectExtent l="57150" t="38100" r="69850" b="88900"/>
                <wp:wrapNone/>
                <wp:docPr id="291" name="Magnetplate 9"/>
                <wp:cNvGraphicFramePr/>
                <a:graphic xmlns:a="http://schemas.openxmlformats.org/drawingml/2006/main">
                  <a:graphicData uri="http://schemas.microsoft.com/office/word/2010/wordprocessingShape">
                    <wps:wsp>
                      <wps:cNvSpPr/>
                      <wps:spPr>
                        <a:xfrm>
                          <a:off x="0" y="0"/>
                          <a:ext cx="863600" cy="863600"/>
                        </a:xfrm>
                        <a:prstGeom prst="flowChartMagneticDisk">
                          <a:avLst/>
                        </a:prstGeom>
                      </wps:spPr>
                      <wps:style>
                        <a:lnRef idx="1">
                          <a:schemeClr val="accent5"/>
                        </a:lnRef>
                        <a:fillRef idx="2">
                          <a:schemeClr val="accent5"/>
                        </a:fillRef>
                        <a:effectRef idx="1">
                          <a:schemeClr val="accent5"/>
                        </a:effectRef>
                        <a:fontRef idx="minor">
                          <a:schemeClr val="dk1"/>
                        </a:fontRef>
                      </wps:style>
                      <wps:txbx>
                        <w:txbxContent>
                          <w:p w:rsidR="008B2043" w:rsidRDefault="008B2043" w:rsidP="001C3AC1">
                            <w:pPr>
                              <w:pStyle w:val="NormalWeb"/>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EA0EE" id="_x0000_s1035" type="#_x0000_t132" style="position:absolute;margin-left:111.5pt;margin-top:3.4pt;width:68pt;height:6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" fillcolor="#a5d5e2 [1624]" strokecolor="#40a7c2 [3048]">
                <v:fill color2="#e4f2f6 [504]" rotate="t" angle="180" colors="0 #9eeaff;22938f #bbefff;1 #e4f9ff" focus="100%" type="gradient"/>
                <v:shadow on="t" color="black" opacity="24903f" origin=",.5" offset="0,.55556mm"/>
                <v:textbox>
                  <w:txbxContent>
                    <w:p w:rsidR="008B2043" w:rsidRDefault="008B2043" w:rsidP="001C3AC1">
                      <w:pPr>
                        <w:pStyle w:val="NormalWeb"/>
                      </w:pPr>
                    </w:p>
                  </w:txbxContent>
                </v:textbox>
              </v:shape>
            </w:pict>
          </mc:Fallback>
        </mc:AlternateContent>
      </w:r>
    </w:p>
    <w:p w:rsidR="001C3AC1" w:rsidRPr="003B6ED5" w:rsidRDefault="00521254" w:rsidP="001C3AC1">
      <w:pPr>
        <w:rPr>
          <w:noProof w:val="0"/>
        </w:rPr>
      </w:pPr>
      <w:r w:rsidRPr="003B6ED5">
        <w:rPr>
          <w:lang w:eastAsia="nb-NO"/>
        </w:rPr>
        <mc:AlternateContent>
          <mc:Choice Requires="wps">
            <w:drawing>
              <wp:anchor distT="0" distB="0" distL="114300" distR="114300" simplePos="0" relativeHeight="251713536" behindDoc="0" locked="0" layoutInCell="1" allowOverlap="1" wp14:anchorId="725C450C" wp14:editId="58D1E4AE">
                <wp:simplePos x="0" y="0"/>
                <wp:positionH relativeFrom="column">
                  <wp:posOffset>5011581</wp:posOffset>
                </wp:positionH>
                <wp:positionV relativeFrom="paragraph">
                  <wp:posOffset>105277</wp:posOffset>
                </wp:positionV>
                <wp:extent cx="743803" cy="648268"/>
                <wp:effectExtent l="0" t="0" r="0" b="0"/>
                <wp:wrapNone/>
                <wp:docPr id="324" name="TekstSylinder 11"/>
                <wp:cNvGraphicFramePr/>
                <a:graphic xmlns:a="http://schemas.openxmlformats.org/drawingml/2006/main">
                  <a:graphicData uri="http://schemas.microsoft.com/office/word/2010/wordprocessingShape">
                    <wps:wsp>
                      <wps:cNvSpPr txBox="1"/>
                      <wps:spPr>
                        <a:xfrm>
                          <a:off x="0" y="0"/>
                          <a:ext cx="743803" cy="648268"/>
                        </a:xfrm>
                        <a:prstGeom prst="rect">
                          <a:avLst/>
                        </a:prstGeom>
                        <a:noFill/>
                      </wps:spPr>
                      <wps:txbx>
                        <w:txbxContent>
                          <w:p w:rsidR="008B2043" w:rsidRPr="00521254" w:rsidRDefault="008B2043" w:rsidP="006D6814">
                            <w:pPr>
                              <w:pStyle w:val="NormalWeb"/>
                              <w:rPr>
                                <w:rFonts w:asciiTheme="minorHAnsi" w:hAnsiTheme="minorHAnsi" w:cstheme="minorHAnsi"/>
                                <w:sz w:val="18"/>
                                <w:szCs w:val="18"/>
                              </w:rPr>
                            </w:pPr>
                            <w:r w:rsidRPr="00521254">
                              <w:rPr>
                                <w:rFonts w:asciiTheme="minorHAnsi" w:hAnsiTheme="minorHAnsi" w:cstheme="minorHAnsi"/>
                                <w:sz w:val="18"/>
                                <w:szCs w:val="18"/>
                              </w:rPr>
                              <w:t xml:space="preserve"> Delings-tjenester</w:t>
                            </w:r>
                            <w:r>
                              <w:rPr>
                                <w:rFonts w:asciiTheme="minorHAnsi" w:hAnsiTheme="minorHAnsi" w:cstheme="minorHAnsi"/>
                                <w:sz w:val="18"/>
                                <w:szCs w:val="18"/>
                              </w:rPr>
                              <w:t xml:space="preserve"> (hendelser og info)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25C450C" id="_x0000_s1036" type="#_x0000_t202" style="position:absolute;margin-left:394.6pt;margin-top:8.3pt;width:58.55pt;height:51.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" filled="f" stroked="f">
                <v:textbox>
                  <w:txbxContent>
                    <w:p w:rsidR="008B2043" w:rsidRPr="00521254" w:rsidRDefault="008B2043" w:rsidP="006D6814">
                      <w:pPr>
                        <w:pStyle w:val="NormalWeb"/>
                        <w:rPr>
                          <w:rFonts w:asciiTheme="minorHAnsi" w:hAnsiTheme="minorHAnsi" w:cstheme="minorHAnsi"/>
                          <w:sz w:val="18"/>
                          <w:szCs w:val="18"/>
                        </w:rPr>
                      </w:pPr>
                      <w:r w:rsidRPr="00521254">
                        <w:rPr>
                          <w:rFonts w:asciiTheme="minorHAnsi" w:hAnsiTheme="minorHAnsi" w:cstheme="minorHAnsi"/>
                          <w:sz w:val="18"/>
                          <w:szCs w:val="18"/>
                        </w:rPr>
                        <w:t xml:space="preserve"> Delings-tjenester</w:t>
                      </w:r>
                      <w:r>
                        <w:rPr>
                          <w:rFonts w:asciiTheme="minorHAnsi" w:hAnsiTheme="minorHAnsi" w:cstheme="minorHAnsi"/>
                          <w:sz w:val="18"/>
                          <w:szCs w:val="18"/>
                        </w:rPr>
                        <w:t xml:space="preserve"> (hendelser og info)</w:t>
                      </w:r>
                    </w:p>
                  </w:txbxContent>
                </v:textbox>
              </v:shape>
            </w:pict>
          </mc:Fallback>
        </mc:AlternateContent>
      </w:r>
    </w:p>
    <w:p w:rsidR="001C3AC1" w:rsidRPr="003B6ED5" w:rsidRDefault="003D12CD" w:rsidP="001C3AC1">
      <w:pPr>
        <w:pStyle w:val="Listeavsnitt"/>
        <w:rPr>
          <w:noProof w:val="0"/>
        </w:rPr>
      </w:pPr>
      <w:r w:rsidRPr="003B6ED5">
        <w:rPr>
          <w:lang w:eastAsia="nb-NO"/>
        </w:rPr>
        <mc:AlternateContent>
          <mc:Choice Requires="wps">
            <w:drawing>
              <wp:anchor distT="0" distB="0" distL="114300" distR="114300" simplePos="0" relativeHeight="251669504" behindDoc="0" locked="0" layoutInCell="1" allowOverlap="1" wp14:anchorId="5A5881F1" wp14:editId="107DEA92">
                <wp:simplePos x="0" y="0"/>
                <wp:positionH relativeFrom="column">
                  <wp:posOffset>1346835</wp:posOffset>
                </wp:positionH>
                <wp:positionV relativeFrom="paragraph">
                  <wp:posOffset>45085</wp:posOffset>
                </wp:positionV>
                <wp:extent cx="910590" cy="522605"/>
                <wp:effectExtent l="0" t="0" r="0" b="0"/>
                <wp:wrapNone/>
                <wp:docPr id="297" name="TekstSylinder 11"/>
                <wp:cNvGraphicFramePr/>
                <a:graphic xmlns:a="http://schemas.openxmlformats.org/drawingml/2006/main">
                  <a:graphicData uri="http://schemas.microsoft.com/office/word/2010/wordprocessingShape">
                    <wps:wsp>
                      <wps:cNvSpPr txBox="1"/>
                      <wps:spPr>
                        <a:xfrm>
                          <a:off x="0" y="0"/>
                          <a:ext cx="910590" cy="522605"/>
                        </a:xfrm>
                        <a:prstGeom prst="rect">
                          <a:avLst/>
                        </a:prstGeom>
                        <a:noFill/>
                      </wps:spPr>
                      <wps:txbx>
                        <w:txbxContent>
                          <w:p w:rsidR="008B2043" w:rsidRPr="00382983" w:rsidRDefault="008B2043" w:rsidP="001C3AC1">
                            <w:pPr>
                              <w:pStyle w:val="NormalWeb"/>
                              <w:spacing w:before="0" w:beforeAutospacing="0" w:after="0" w:afterAutospacing="0"/>
                              <w:rPr>
                                <w:rFonts w:asciiTheme="minorHAnsi" w:hAnsiTheme="minorHAnsi" w:cstheme="minorHAnsi"/>
                              </w:rPr>
                            </w:pPr>
                            <w:r>
                              <w:rPr>
                                <w:rFonts w:asciiTheme="minorHAnsi" w:hAnsiTheme="minorHAnsi" w:cstheme="minorHAnsi"/>
                              </w:rPr>
                              <w:t xml:space="preserve"> </w:t>
                            </w:r>
                            <w:r w:rsidRPr="00382983">
                              <w:rPr>
                                <w:rFonts w:asciiTheme="minorHAnsi" w:hAnsiTheme="minorHAnsi" w:cstheme="minorHAnsi"/>
                              </w:rPr>
                              <w:t>Saker og</w:t>
                            </w:r>
                          </w:p>
                          <w:p w:rsidR="008B2043" w:rsidRDefault="008B2043" w:rsidP="001C3AC1">
                            <w:pPr>
                              <w:pStyle w:val="NormalWeb"/>
                              <w:spacing w:before="0" w:beforeAutospacing="0" w:after="0" w:afterAutospacing="0"/>
                            </w:pPr>
                            <w:r w:rsidRPr="00382983">
                              <w:rPr>
                                <w:rFonts w:asciiTheme="minorHAnsi" w:hAnsiTheme="minorHAnsi" w:cstheme="minorHAnsi"/>
                              </w:rPr>
                              <w:t xml:space="preserve"> dokumenter</w:t>
                            </w:r>
                          </w:p>
                        </w:txbxContent>
                      </wps:txbx>
                      <wps:bodyPr wrap="none" rtlCol="0">
                        <a:spAutoFit/>
                      </wps:bodyPr>
                    </wps:wsp>
                  </a:graphicData>
                </a:graphic>
              </wp:anchor>
            </w:drawing>
          </mc:Choice>
          <mc:Fallback>
            <w:pict>
              <v:shape w14:anchorId="5A5881F1" id="_x0000_s1037" type="#_x0000_t202" style="position:absolute;left:0;text-align:left;margin-left:106.05pt;margin-top:3.55pt;width:71.7pt;height:41.1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" filled="f" stroked="f">
                <v:textbox style="mso-fit-shape-to-text:t">
                  <w:txbxContent>
                    <w:p w:rsidR="008B2043" w:rsidRPr="00382983" w:rsidRDefault="008B2043" w:rsidP="001C3AC1">
                      <w:pPr>
                        <w:pStyle w:val="NormalWeb"/>
                        <w:spacing w:before="0" w:beforeAutospacing="0" w:after="0" w:afterAutospacing="0"/>
                        <w:rPr>
                          <w:rFonts w:asciiTheme="minorHAnsi" w:hAnsiTheme="minorHAnsi" w:cstheme="minorHAnsi"/>
                        </w:rPr>
                      </w:pPr>
                      <w:r>
                        <w:rPr>
                          <w:rFonts w:asciiTheme="minorHAnsi" w:hAnsiTheme="minorHAnsi" w:cstheme="minorHAnsi"/>
                        </w:rPr>
                        <w:t xml:space="preserve"> </w:t>
                      </w:r>
                      <w:r w:rsidRPr="00382983">
                        <w:rPr>
                          <w:rFonts w:asciiTheme="minorHAnsi" w:hAnsiTheme="minorHAnsi" w:cstheme="minorHAnsi"/>
                        </w:rPr>
                        <w:t>Saker og</w:t>
                      </w:r>
                    </w:p>
                    <w:p w:rsidR="008B2043" w:rsidRDefault="008B2043" w:rsidP="001C3AC1">
                      <w:pPr>
                        <w:pStyle w:val="NormalWeb"/>
                        <w:spacing w:before="0" w:beforeAutospacing="0" w:after="0" w:afterAutospacing="0"/>
                      </w:pPr>
                      <w:r w:rsidRPr="00382983">
                        <w:rPr>
                          <w:rFonts w:asciiTheme="minorHAnsi" w:hAnsiTheme="minorHAnsi" w:cstheme="minorHAnsi"/>
                        </w:rPr>
                        <w:t xml:space="preserve"> dokumenter</w:t>
                      </w:r>
                    </w:p>
                  </w:txbxContent>
                </v:textbox>
              </v:shape>
            </w:pict>
          </mc:Fallback>
        </mc:AlternateContent>
      </w: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DC6C01">
      <w:pPr>
        <w:pStyle w:val="Listeavsnitt"/>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I meldingsmottaket lagres originalmeldinger vi mottar fra Produsenter</w:t>
      </w:r>
    </w:p>
    <w:p w:rsidR="001C3AC1" w:rsidRPr="003B6ED5" w:rsidRDefault="001C3AC1" w:rsidP="00DC6C01">
      <w:pPr>
        <w:pStyle w:val="Listeavsnitt"/>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 xml:space="preserve">Underveis i saksbehandlingen </w:t>
      </w:r>
      <w:r w:rsidR="00274AC8" w:rsidRPr="003B6ED5">
        <w:rPr>
          <w:noProof w:val="0"/>
        </w:rPr>
        <w:t xml:space="preserve">lagres </w:t>
      </w:r>
      <w:r w:rsidRPr="003B6ED5">
        <w:rPr>
          <w:noProof w:val="0"/>
        </w:rPr>
        <w:t xml:space="preserve">det informasjon som er relevant for videre saksbehandling eller relevant </w:t>
      </w:r>
      <w:r w:rsidR="00274AC8">
        <w:rPr>
          <w:noProof w:val="0"/>
        </w:rPr>
        <w:t>i etterkant av saksbehandlingen:</w:t>
      </w:r>
      <w:r w:rsidRPr="003B6ED5">
        <w:rPr>
          <w:noProof w:val="0"/>
        </w:rPr>
        <w:t xml:space="preserve"> </w:t>
      </w:r>
      <w:r w:rsidR="00274AC8">
        <w:rPr>
          <w:noProof w:val="0"/>
        </w:rPr>
        <w:t>f</w:t>
      </w:r>
      <w:r w:rsidRPr="003B6ED5">
        <w:rPr>
          <w:noProof w:val="0"/>
        </w:rPr>
        <w:t>.eks. saksstatus, frister og tilleggsinformasjon fra avsender som ikke registreres i Registeret.</w:t>
      </w:r>
    </w:p>
    <w:p w:rsidR="001C3AC1" w:rsidRDefault="001C3AC1" w:rsidP="00DC6C01">
      <w:pPr>
        <w:pStyle w:val="Listeavsnitt"/>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Når saksbehandlingen er ferdigstilt og medfører endring i folkeregisterinformasjon så lagres dette i Registeret -</w:t>
      </w:r>
      <w:r w:rsidR="006D6814">
        <w:rPr>
          <w:noProof w:val="0"/>
        </w:rPr>
        <w:t xml:space="preserve"> f.eks. endret navn og adresse.</w:t>
      </w:r>
    </w:p>
    <w:p w:rsidR="006D6814" w:rsidRPr="003B6ED5" w:rsidRDefault="006D6814" w:rsidP="00DC6C01">
      <w:pPr>
        <w:pStyle w:val="Listeavsnitt"/>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Pr>
          <w:noProof w:val="0"/>
        </w:rPr>
        <w:t xml:space="preserve">Når Registeret er oppdatert så lagres </w:t>
      </w:r>
      <w:r w:rsidR="00521254">
        <w:rPr>
          <w:noProof w:val="0"/>
        </w:rPr>
        <w:t xml:space="preserve">en kopi av </w:t>
      </w:r>
      <w:r>
        <w:rPr>
          <w:noProof w:val="0"/>
        </w:rPr>
        <w:t>det endrede "persondokumentet" på den eksternt tilgjengelige løsningen Delingstjenester og det</w:t>
      </w:r>
      <w:r w:rsidRPr="003B6ED5">
        <w:rPr>
          <w:noProof w:val="0"/>
        </w:rPr>
        <w:t xml:space="preserve"> sendes "registerhendelser" til konsumenter via </w:t>
      </w:r>
      <w:r w:rsidR="00521254">
        <w:rPr>
          <w:noProof w:val="0"/>
        </w:rPr>
        <w:t xml:space="preserve">en felles </w:t>
      </w:r>
      <w:r w:rsidRPr="003B6ED5">
        <w:rPr>
          <w:noProof w:val="0"/>
        </w:rPr>
        <w:t>hendelsesliste</w:t>
      </w:r>
      <w:r w:rsidR="00521254">
        <w:rPr>
          <w:noProof w:val="0"/>
        </w:rPr>
        <w:t>.</w:t>
      </w:r>
    </w:p>
    <w:p w:rsidR="001C3AC1" w:rsidRPr="003B6ED5" w:rsidRDefault="001C3AC1" w:rsidP="001C3AC1">
      <w:pPr>
        <w:pStyle w:val="Overskrift2"/>
        <w:rPr>
          <w:noProof w:val="0"/>
        </w:rPr>
      </w:pPr>
      <w:bookmarkStart w:id="33" w:name="_Tilgjengeliggjøring_av_informasjon"/>
      <w:bookmarkStart w:id="34" w:name="_Tilgjengeliggjøring_av_informasjon_1"/>
      <w:bookmarkStart w:id="35" w:name="_Toc14779299"/>
      <w:bookmarkStart w:id="36" w:name="_Ref16600191"/>
      <w:bookmarkStart w:id="37" w:name="_Ref17370002"/>
      <w:bookmarkStart w:id="38" w:name="_Toc31981119"/>
      <w:bookmarkEnd w:id="31"/>
      <w:bookmarkEnd w:id="33"/>
      <w:bookmarkEnd w:id="34"/>
      <w:r w:rsidRPr="003B6ED5">
        <w:rPr>
          <w:noProof w:val="0"/>
        </w:rPr>
        <w:lastRenderedPageBreak/>
        <w:t>Målbilde for det nye Folkeregisteret</w:t>
      </w:r>
      <w:bookmarkEnd w:id="35"/>
      <w:bookmarkEnd w:id="36"/>
      <w:bookmarkEnd w:id="37"/>
      <w:bookmarkEnd w:id="38"/>
    </w:p>
    <w:p w:rsidR="001C3AC1" w:rsidRPr="003B6ED5" w:rsidRDefault="001C3AC1" w:rsidP="001C3AC1">
      <w:pPr>
        <w:rPr>
          <w:noProof w:val="0"/>
        </w:rPr>
      </w:pPr>
      <w:r w:rsidRPr="003B6ED5">
        <w:rPr>
          <w:lang w:eastAsia="nb-NO"/>
        </w:rPr>
        <w:drawing>
          <wp:inline distT="0" distB="0" distL="0" distR="0" wp14:anchorId="05393D93" wp14:editId="7FFBF58F">
            <wp:extent cx="6151880" cy="3415665"/>
            <wp:effectExtent l="0" t="0" r="127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F-logisk_inndeling_komponenter.png"/>
                    <pic:cNvPicPr/>
                  </pic:nvPicPr>
                  <pic:blipFill>
                    <a:blip r:embed="rId10">
                      <a:extLst>
                        <a:ext uri="{28A0092B-C50C-407E-A947-70E740481C1C}">
                          <a14:useLocalDpi xmlns:a14="http://schemas.microsoft.com/office/drawing/2010/main" val="0"/>
                        </a:ext>
                      </a:extLst>
                    </a:blip>
                    <a:stretch>
                      <a:fillRect/>
                    </a:stretch>
                  </pic:blipFill>
                  <pic:spPr>
                    <a:xfrm>
                      <a:off x="0" y="0"/>
                      <a:ext cx="6151880" cy="3415665"/>
                    </a:xfrm>
                    <a:prstGeom prst="rect">
                      <a:avLst/>
                    </a:prstGeom>
                  </pic:spPr>
                </pic:pic>
              </a:graphicData>
            </a:graphic>
          </wp:inline>
        </w:drawing>
      </w:r>
    </w:p>
    <w:p w:rsidR="001C3AC1" w:rsidRPr="003B6ED5" w:rsidRDefault="001C3AC1" w:rsidP="001C3AC1">
      <w:pPr>
        <w:rPr>
          <w:noProof w:val="0"/>
        </w:rPr>
      </w:pPr>
      <w:r w:rsidRPr="003B6ED5">
        <w:rPr>
          <w:noProof w:val="0"/>
        </w:rPr>
        <w:t xml:space="preserve">Målbildet tar utgangspunkt i at all kommunikasjon med offentlige og private virksomheter skal kunne skje via elektroniske tjenester, samt at det er et synlig skille mellom Folkeregistermyndighetens saksbehandling og registerføring. </w:t>
      </w:r>
      <w:r w:rsidRPr="003B6ED5">
        <w:rPr>
          <w:noProof w:val="0"/>
          <w:u w:val="single"/>
        </w:rPr>
        <w:t>Alle</w:t>
      </w:r>
      <w:r w:rsidRPr="003B6ED5">
        <w:rPr>
          <w:noProof w:val="0"/>
        </w:rPr>
        <w:t xml:space="preserve"> nyregistreringer og endringer i </w:t>
      </w:r>
      <w:r w:rsidR="0054747D">
        <w:rPr>
          <w:noProof w:val="0"/>
        </w:rPr>
        <w:t xml:space="preserve">Registeret i </w:t>
      </w:r>
      <w:bookmarkStart w:id="39" w:name="_GoBack"/>
      <w:bookmarkEnd w:id="39"/>
      <w:r w:rsidRPr="003B6ED5">
        <w:rPr>
          <w:noProof w:val="0"/>
        </w:rPr>
        <w:t>Folkeregisteret skal skje med bakgrunn i saksbehandlingen.</w:t>
      </w:r>
    </w:p>
    <w:p w:rsidR="001C3AC1" w:rsidRPr="003B6ED5" w:rsidRDefault="001C3AC1" w:rsidP="001C3AC1">
      <w:pPr>
        <w:rPr>
          <w:noProof w:val="0"/>
        </w:rPr>
      </w:pPr>
      <w:r w:rsidRPr="003B6ED5">
        <w:rPr>
          <w:noProof w:val="0"/>
        </w:rPr>
        <w:t>Funksjonaliteten i det logiske målbildet realiseres via følgende hovedkomponenter:</w:t>
      </w:r>
    </w:p>
    <w:p w:rsidR="001C3AC1" w:rsidRPr="003B6ED5" w:rsidRDefault="001C3AC1" w:rsidP="001C3AC1">
      <w:pPr>
        <w:rPr>
          <w:noProof w:val="0"/>
        </w:rPr>
      </w:pPr>
    </w:p>
    <w:p w:rsidR="001C3AC1" w:rsidRPr="003B6ED5" w:rsidRDefault="001C3AC1" w:rsidP="00DC6C01">
      <w:pPr>
        <w:pStyle w:val="Listeavsnit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b/>
          <w:noProof w:val="0"/>
        </w:rPr>
        <w:t>Mottak</w:t>
      </w:r>
      <w:r w:rsidRPr="003B6ED5">
        <w:rPr>
          <w:noProof w:val="0"/>
        </w:rPr>
        <w:t xml:space="preserve"> – tar seg av all kommunikasjon inn til Folkeregisteret inkludert maskin-til-maskin for produsenter, innloggede tjenester for innbyggere og registrering av papirmeldinger</w:t>
      </w:r>
    </w:p>
    <w:p w:rsidR="001C3AC1" w:rsidRPr="003B6ED5" w:rsidRDefault="001C3AC1" w:rsidP="00DC6C01">
      <w:pPr>
        <w:pStyle w:val="Listeavsnit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b/>
          <w:noProof w:val="0"/>
        </w:rPr>
        <w:t>Tilbakemelding</w:t>
      </w:r>
      <w:r w:rsidRPr="003B6ED5">
        <w:rPr>
          <w:noProof w:val="0"/>
        </w:rPr>
        <w:t xml:space="preserve"> – tar seg av utgående kommunikasjon</w:t>
      </w:r>
    </w:p>
    <w:p w:rsidR="001C3AC1" w:rsidRPr="003B6ED5" w:rsidRDefault="001C3AC1" w:rsidP="00DC6C01">
      <w:pPr>
        <w:pStyle w:val="Listeavsnitt"/>
        <w:numPr>
          <w:ilvl w:val="1"/>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Utsending av korrespondanse til parter via ekstern kommunikasjon (digital, eller tradisjonell postforsendelse)</w:t>
      </w:r>
    </w:p>
    <w:p w:rsidR="001C3AC1" w:rsidRPr="003B6ED5" w:rsidRDefault="001C3AC1" w:rsidP="00DC6C01">
      <w:pPr>
        <w:pStyle w:val="Listeavsnitt"/>
        <w:numPr>
          <w:ilvl w:val="1"/>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Publisering av sakshendelser til avsender (produsent) via "private" hendelseslister</w:t>
      </w:r>
    </w:p>
    <w:p w:rsidR="001C3AC1" w:rsidRPr="003B6ED5" w:rsidRDefault="001C3AC1" w:rsidP="00DC6C01">
      <w:pPr>
        <w:pStyle w:val="Listeavsnit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b/>
          <w:noProof w:val="0"/>
        </w:rPr>
        <w:t>Saksbehandling</w:t>
      </w:r>
      <w:r w:rsidRPr="003B6ED5">
        <w:rPr>
          <w:noProof w:val="0"/>
        </w:rPr>
        <w:t xml:space="preserve"> – håndterer automatisk så vel som manuell behandling av saker. Kun Saksbehandling kan skrive til Registeret.</w:t>
      </w:r>
    </w:p>
    <w:p w:rsidR="001C3AC1" w:rsidRPr="003B6ED5" w:rsidRDefault="001C3AC1" w:rsidP="00DC6C01">
      <w:pPr>
        <w:pStyle w:val="Listeavsnitt"/>
        <w:numPr>
          <w:ilvl w:val="1"/>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Sakene som behandles opprettes i Saksmappe (egen felleskomponent i Skatteetaten som ikke er med i figuren over) med tilhørende forretningshendelser og journalføringer (prosessinformasjon og status)</w:t>
      </w:r>
    </w:p>
    <w:p w:rsidR="001C3AC1" w:rsidRPr="003B6ED5" w:rsidRDefault="001C3AC1" w:rsidP="00DC6C01">
      <w:pPr>
        <w:pStyle w:val="Listeavsnitt"/>
        <w:numPr>
          <w:ilvl w:val="1"/>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Saksdokumenter og saksgrunnlag lagres i en egen saksdatabase for Folkeregisteret (materiell informasjon)</w:t>
      </w:r>
    </w:p>
    <w:p w:rsidR="001C3AC1" w:rsidRPr="003B6ED5" w:rsidRDefault="001C3AC1" w:rsidP="00DC6C01">
      <w:pPr>
        <w:pStyle w:val="Listeavsnit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b/>
          <w:noProof w:val="0"/>
        </w:rPr>
        <w:t>Registeret</w:t>
      </w:r>
      <w:r w:rsidRPr="003B6ED5">
        <w:rPr>
          <w:noProof w:val="0"/>
        </w:rPr>
        <w:t xml:space="preserve"> – oppbevarer samtlige lagringsverdige personopplysninger, som for eksempel fødselsnummer, familierelasjoner, bostedsadresse, og lignende i henhold til lover og forskrifter.</w:t>
      </w:r>
    </w:p>
    <w:p w:rsidR="001C3AC1" w:rsidRPr="003B6ED5" w:rsidRDefault="001C3AC1" w:rsidP="00DC6C01">
      <w:pPr>
        <w:pStyle w:val="Listeavsnit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b/>
          <w:noProof w:val="0"/>
        </w:rPr>
        <w:t>Tilgjengeliggjøring</w:t>
      </w:r>
      <w:r w:rsidR="00521254">
        <w:rPr>
          <w:b/>
          <w:noProof w:val="0"/>
        </w:rPr>
        <w:t xml:space="preserve"> (Delingstjenester)</w:t>
      </w:r>
      <w:r w:rsidRPr="003B6ED5">
        <w:rPr>
          <w:noProof w:val="0"/>
        </w:rPr>
        <w:t xml:space="preserve"> – tilgjengeliggjør hendelser og registerdata for brukere i henhold til deres hjemmel (inndelt i såkalte rettighetspakker):</w:t>
      </w:r>
    </w:p>
    <w:p w:rsidR="001C3AC1" w:rsidRPr="003B6ED5" w:rsidRDefault="001C3AC1" w:rsidP="00DC6C01">
      <w:pPr>
        <w:pStyle w:val="Listeavsnitt"/>
        <w:numPr>
          <w:ilvl w:val="1"/>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Publisering av registerhendelser til konsumenter via felles hendelseslister</w:t>
      </w:r>
    </w:p>
    <w:p w:rsidR="001C3AC1" w:rsidRPr="003B6ED5" w:rsidRDefault="001C3AC1" w:rsidP="00DC6C01">
      <w:pPr>
        <w:pStyle w:val="Listeavsnitt"/>
        <w:numPr>
          <w:ilvl w:val="1"/>
          <w:numId w:val="2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Registeroppslag i henhold til publisert tjenestebeskrivelse.</w:t>
      </w:r>
    </w:p>
    <w:p w:rsidR="001C3AC1" w:rsidRPr="003B6ED5" w:rsidRDefault="001C3AC1" w:rsidP="00807491">
      <w:pPr>
        <w:ind w:left="1080"/>
        <w:rPr>
          <w:noProof w:val="0"/>
        </w:rPr>
      </w:pPr>
      <w:r w:rsidRPr="003B6ED5">
        <w:rPr>
          <w:noProof w:val="0"/>
        </w:rPr>
        <w:t xml:space="preserve">Se Folkeregisterets API dokumentasjon for mer detaljert informasjon: </w:t>
      </w:r>
      <w:hyperlink r:id="rId11" w:history="1">
        <w:r w:rsidRPr="003B6ED5">
          <w:rPr>
            <w:rStyle w:val="Hyperkobling"/>
            <w:noProof w:val="0"/>
          </w:rPr>
          <w:t>https://skatteetaten.github.io/folkeregisteret-api-dokumentasjon/om-tjenestene/</w:t>
        </w:r>
      </w:hyperlink>
    </w:p>
    <w:p w:rsidR="001C3AC1" w:rsidRDefault="001C3AC1" w:rsidP="001C3AC1">
      <w:pPr>
        <w:pStyle w:val="Overskrift2"/>
        <w:rPr>
          <w:noProof w:val="0"/>
        </w:rPr>
      </w:pPr>
      <w:bookmarkStart w:id="40" w:name="_Folkeregisterperson_2"/>
      <w:bookmarkStart w:id="41" w:name="_Toc14779300"/>
      <w:bookmarkStart w:id="42" w:name="_Toc31981120"/>
      <w:bookmarkEnd w:id="40"/>
      <w:r w:rsidRPr="003B6ED5">
        <w:rPr>
          <w:noProof w:val="0"/>
        </w:rPr>
        <w:lastRenderedPageBreak/>
        <w:t>Folkeregisterperson</w:t>
      </w:r>
      <w:bookmarkEnd w:id="41"/>
      <w:bookmarkEnd w:id="42"/>
    </w:p>
    <w:p w:rsidR="00664512" w:rsidRPr="00A176D5" w:rsidRDefault="00664512" w:rsidP="00664512">
      <w:pPr>
        <w:rPr>
          <w:color w:val="0070C0"/>
        </w:rPr>
      </w:pPr>
      <w:r w:rsidRPr="00A176D5">
        <w:t>I Prosjekt Modernisering av Folkeregisteret snakker vi om informasjo</w:t>
      </w:r>
      <w:r>
        <w:t>n om en "Folkeregisterperson". Folkeregisterperson</w:t>
      </w:r>
      <w:r w:rsidRPr="00A176D5">
        <w:t xml:space="preserve"> er Folkeregisterets oppfatning/registrering av informasjon om en fysisk person. Utgangspunktet er at en fysisk person skal ha</w:t>
      </w:r>
      <w:r>
        <w:t xml:space="preserve"> kun</w:t>
      </w:r>
      <w:r w:rsidRPr="00A176D5">
        <w:t xml:space="preserve"> én Folkeregisterperson i Folkeregisteret med tilknytning til sitt unike fødselsnummer eller d-nummer. ("Folkeregisterperson" er ikke et juridisk begrep, brukes kun i en funksjonell kontekst.)</w:t>
      </w:r>
    </w:p>
    <w:p w:rsidR="00664512" w:rsidRPr="00A176D5" w:rsidRDefault="00664512" w:rsidP="00664512">
      <w:r w:rsidRPr="00A176D5">
        <w:t xml:space="preserve">Begrepet "identitet" brukes også ofte om en person, vi vil videre begrense bruk av dette begrepet da det kan bety forskjellige ting i forvaltningen. </w:t>
      </w:r>
    </w:p>
    <w:p w:rsidR="001C3AC1" w:rsidRPr="003B6ED5" w:rsidRDefault="001C3AC1" w:rsidP="001C3AC1">
      <w:pPr>
        <w:pStyle w:val="Overskrift2"/>
        <w:rPr>
          <w:noProof w:val="0"/>
        </w:rPr>
      </w:pPr>
      <w:bookmarkStart w:id="43" w:name="_Toc436842662"/>
      <w:bookmarkStart w:id="44" w:name="_Toc14779301"/>
      <w:bookmarkStart w:id="45" w:name="_Toc31981121"/>
      <w:r w:rsidRPr="003B6ED5">
        <w:rPr>
          <w:noProof w:val="0"/>
        </w:rPr>
        <w:t>Historikk</w:t>
      </w:r>
      <w:bookmarkEnd w:id="43"/>
      <w:bookmarkEnd w:id="44"/>
      <w:bookmarkEnd w:id="45"/>
    </w:p>
    <w:p w:rsidR="001C3AC1" w:rsidRPr="003B6ED5" w:rsidRDefault="001C3AC1" w:rsidP="001C3AC1">
      <w:pPr>
        <w:pStyle w:val="Brdtekst"/>
      </w:pPr>
      <w:r w:rsidRPr="003B6ED5">
        <w:t xml:space="preserve">For </w:t>
      </w:r>
      <w:r w:rsidR="00100E06">
        <w:t xml:space="preserve">enkelte </w:t>
      </w:r>
      <w:r w:rsidRPr="003B6ED5">
        <w:t>brukerne av Folkeregisteret er historikk en svært sentral del av saksbehandlingsinformasjon.</w:t>
      </w:r>
    </w:p>
    <w:p w:rsidR="001C3AC1" w:rsidRPr="003B6ED5" w:rsidRDefault="001C3AC1" w:rsidP="001C3AC1">
      <w:pPr>
        <w:pStyle w:val="Brdtekst"/>
      </w:pPr>
      <w:r w:rsidRPr="003B6ED5">
        <w:t xml:space="preserve">Teknisk sett </w:t>
      </w:r>
      <w:r w:rsidR="001B2568" w:rsidRPr="003B6ED5">
        <w:t xml:space="preserve">registreres </w:t>
      </w:r>
      <w:r w:rsidRPr="003B6ED5">
        <w:t>alle endringer i Folkeregisteret slik at selve registeret har historikk på alt: når noe er gyldig og når det ble registrert, kilde og årsak ti</w:t>
      </w:r>
      <w:r w:rsidR="00100E06">
        <w:t>l endring og selve endringen</w:t>
      </w:r>
      <w:r w:rsidRPr="003B6ED5">
        <w:t>.</w:t>
      </w:r>
    </w:p>
    <w:p w:rsidR="001C3AC1" w:rsidRPr="003B6ED5" w:rsidRDefault="001C3AC1" w:rsidP="001C3AC1">
      <w:pPr>
        <w:pStyle w:val="Brdtekst"/>
      </w:pPr>
      <w:r w:rsidRPr="003B6ED5">
        <w:t xml:space="preserve">I dagens folkeregister (DSF) har saksbehandlerne i Folkeregisteret mulighet til å se endringer og korreksjoner av navn, personstatus, bosteds- og postadresse, sivilstand, fødsels-/d-nummer, statsborgerskap, foreldreansvar og spesifiserte registreringstyper.  </w:t>
      </w:r>
    </w:p>
    <w:p w:rsidR="001C3AC1" w:rsidRPr="003B6ED5" w:rsidRDefault="001C3AC1" w:rsidP="001C3AC1">
      <w:pPr>
        <w:pStyle w:val="Brdtekst"/>
      </w:pPr>
      <w:r w:rsidRPr="003B6ED5">
        <w:t xml:space="preserve">Med ny folkeregisterlov er historikk på navn og adresse ikke taushetsbelagt informasjon og </w:t>
      </w:r>
      <w:r w:rsidR="00CE2706">
        <w:t>er</w:t>
      </w:r>
      <w:r w:rsidRPr="003B6ED5">
        <w:t xml:space="preserve"> derfor tilgjengelig for eksterne brukere (Konsumenter), jf. Folkeregisterloven § 9-1 annet ledd siste setning. I det nye Folkeregisteret </w:t>
      </w:r>
      <w:r w:rsidR="00CE2706">
        <w:t>ser</w:t>
      </w:r>
      <w:r w:rsidRPr="003B6ED5">
        <w:t xml:space="preserve"> man i tillegg </w:t>
      </w:r>
      <w:r w:rsidR="00CE2706">
        <w:t>h</w:t>
      </w:r>
      <w:r w:rsidRPr="003B6ED5">
        <w:t>istorikk på identitetsgrunnlag, kjønn, oppholdsadresse, delt bosted, preferert kontaktadresse, kontaktinformasjon for dødsbo, adressebeskyttelse, vergemål og fremtidsfullmakt, innflytting, utflytting, bibehold, oppholdstillatelse, bruk av samisk språk og forhold til sametingets valgmanntall.</w:t>
      </w:r>
    </w:p>
    <w:p w:rsidR="001C3AC1" w:rsidRPr="003B6ED5" w:rsidRDefault="001C3AC1" w:rsidP="001C3AC1">
      <w:pPr>
        <w:pStyle w:val="Brdtekst"/>
      </w:pPr>
      <w:r w:rsidRPr="003B6ED5">
        <w:t xml:space="preserve">Beskrivelsen nedenfor er kun en overordnet innføring. Se kapittel </w:t>
      </w:r>
      <w:r w:rsidRPr="003B6ED5">
        <w:fldChar w:fldCharType="begin"/>
      </w:r>
      <w:r w:rsidRPr="003B6ED5">
        <w:instrText xml:space="preserve"> REF _Ref10624862 \r \h </w:instrText>
      </w:r>
      <w:r w:rsidRPr="003B6ED5">
        <w:fldChar w:fldCharType="separate"/>
      </w:r>
      <w:r w:rsidR="00C45127">
        <w:t>6</w:t>
      </w:r>
      <w:r w:rsidRPr="003B6ED5">
        <w:fldChar w:fldCharType="end"/>
      </w:r>
      <w:r w:rsidRPr="003B6ED5">
        <w:t xml:space="preserve"> for å se eksplisitt informasjon per informasjonselement.</w:t>
      </w:r>
    </w:p>
    <w:p w:rsidR="001C3AC1" w:rsidRPr="003B6ED5" w:rsidRDefault="001C3AC1" w:rsidP="001C3AC1">
      <w:pPr>
        <w:pStyle w:val="Overskrift3"/>
        <w:rPr>
          <w:noProof w:val="0"/>
        </w:rPr>
      </w:pPr>
      <w:bookmarkStart w:id="46" w:name="_Toc530992880"/>
      <w:bookmarkStart w:id="47" w:name="_Toc14779302"/>
      <w:bookmarkStart w:id="48" w:name="_Toc31981122"/>
      <w:r w:rsidRPr="003B6ED5">
        <w:rPr>
          <w:noProof w:val="0"/>
        </w:rPr>
        <w:t>Historikk og registermetadata</w:t>
      </w:r>
      <w:bookmarkEnd w:id="46"/>
      <w:bookmarkEnd w:id="47"/>
      <w:bookmarkEnd w:id="48"/>
    </w:p>
    <w:p w:rsidR="001C3AC1" w:rsidRPr="003B6ED5" w:rsidRDefault="001C3AC1" w:rsidP="001C3AC1">
      <w:pPr>
        <w:rPr>
          <w:noProof w:val="0"/>
        </w:rPr>
      </w:pPr>
      <w:r w:rsidRPr="003B6ED5">
        <w:rPr>
          <w:noProof w:val="0"/>
        </w:rPr>
        <w:t xml:space="preserve">For hvert informasjonselement i personopplysningene finnes det metadata som bl.a. beskriver gyldigheten av opplysningene, og evt. gyldighetstidspunkt som beskriver historikken til opplysningene (se </w:t>
      </w:r>
      <w:r w:rsidRPr="003B6ED5">
        <w:rPr>
          <w:noProof w:val="0"/>
        </w:rPr>
        <w:fldChar w:fldCharType="begin"/>
      </w:r>
      <w:r w:rsidRPr="003B6ED5">
        <w:rPr>
          <w:noProof w:val="0"/>
        </w:rPr>
        <w:instrText xml:space="preserve"> REF _Ref536517892 \r \h </w:instrText>
      </w:r>
      <w:r w:rsidRPr="003B6ED5">
        <w:rPr>
          <w:noProof w:val="0"/>
        </w:rPr>
      </w:r>
      <w:r w:rsidRPr="003B6ED5">
        <w:rPr>
          <w:noProof w:val="0"/>
        </w:rPr>
        <w:fldChar w:fldCharType="separate"/>
      </w:r>
      <w:r w:rsidR="00C45127">
        <w:rPr>
          <w:noProof w:val="0"/>
        </w:rPr>
        <w:t>3.5.1</w:t>
      </w:r>
      <w:r w:rsidRPr="003B6ED5">
        <w:rPr>
          <w:noProof w:val="0"/>
        </w:rPr>
        <w:fldChar w:fldCharType="end"/>
      </w:r>
      <w:r w:rsidRPr="003B6ED5">
        <w:rPr>
          <w:noProof w:val="0"/>
        </w:rPr>
        <w:t>).</w:t>
      </w:r>
    </w:p>
    <w:p w:rsidR="001C3AC1" w:rsidRPr="003B6ED5" w:rsidRDefault="001C3AC1" w:rsidP="001C3AC1">
      <w:pPr>
        <w:pStyle w:val="Overskrift4"/>
        <w:rPr>
          <w:noProof w:val="0"/>
        </w:rPr>
      </w:pPr>
      <w:bookmarkStart w:id="49" w:name="_Ref508364447"/>
      <w:bookmarkStart w:id="50" w:name="_Toc530992881"/>
      <w:r w:rsidRPr="003B6ED5">
        <w:rPr>
          <w:noProof w:val="0"/>
        </w:rPr>
        <w:t>Historikk på personopplysninger</w:t>
      </w:r>
      <w:bookmarkEnd w:id="49"/>
      <w:bookmarkEnd w:id="50"/>
    </w:p>
    <w:p w:rsidR="001C3AC1" w:rsidRPr="003B6ED5" w:rsidRDefault="001C3AC1" w:rsidP="001C3AC1">
      <w:pPr>
        <w:rPr>
          <w:noProof w:val="0"/>
        </w:rPr>
      </w:pPr>
      <w:r w:rsidRPr="003B6ED5">
        <w:rPr>
          <w:noProof w:val="0"/>
        </w:rPr>
        <w:t>I tilfeller hvor det tilgjengeliggjøres historikk på personopplysninger i Folkeregisteret (f.eks. bostedshistorikk og navnehistorikk) så følger dette ett felles mønster.</w:t>
      </w:r>
    </w:p>
    <w:p w:rsidR="001C3AC1" w:rsidRPr="003B6ED5" w:rsidRDefault="001C3AC1" w:rsidP="001C3AC1">
      <w:pPr>
        <w:rPr>
          <w:noProof w:val="0"/>
        </w:rPr>
      </w:pPr>
      <w:r w:rsidRPr="003B6ED5">
        <w:rPr>
          <w:noProof w:val="0"/>
        </w:rPr>
        <w:t>Person har ett, eller flere navn hvor kun ett er gjeldende navn på personen på oppslagstidspunktet:</w:t>
      </w:r>
    </w:p>
    <w:p w:rsidR="001C3AC1" w:rsidRPr="003B6ED5" w:rsidRDefault="001C3AC1" w:rsidP="00DC6C01">
      <w:pPr>
        <w:pStyle w:val="Listeavsnitt"/>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noProof w:val="0"/>
        </w:rPr>
      </w:pPr>
      <w:r w:rsidRPr="003B6ED5">
        <w:rPr>
          <w:noProof w:val="0"/>
        </w:rPr>
        <w:t>Navn 1 - Ikke gjeldende - Gyldighetstidspunkt 1</w:t>
      </w:r>
    </w:p>
    <w:p w:rsidR="001C3AC1" w:rsidRPr="003B6ED5" w:rsidRDefault="001C3AC1" w:rsidP="00DC6C01">
      <w:pPr>
        <w:pStyle w:val="Listeavsnitt"/>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noProof w:val="0"/>
        </w:rPr>
      </w:pPr>
      <w:r w:rsidRPr="003B6ED5">
        <w:rPr>
          <w:noProof w:val="0"/>
        </w:rPr>
        <w:t>Navn 2 - Ikke gjeldende - Gyldighetstidspunkt 2</w:t>
      </w:r>
    </w:p>
    <w:p w:rsidR="001C3AC1" w:rsidRPr="003B6ED5" w:rsidRDefault="001C3AC1" w:rsidP="00DC6C01">
      <w:pPr>
        <w:pStyle w:val="Listeavsnitt"/>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noProof w:val="0"/>
        </w:rPr>
      </w:pPr>
      <w:r w:rsidRPr="003B6ED5">
        <w:rPr>
          <w:noProof w:val="0"/>
        </w:rPr>
        <w:t>Navn 3 - Gjeldende - Gyldighetstidspunkt 3</w:t>
      </w:r>
    </w:p>
    <w:p w:rsidR="001C3AC1" w:rsidRPr="003B6ED5" w:rsidRDefault="001C3AC1" w:rsidP="001C3AC1">
      <w:pPr>
        <w:rPr>
          <w:noProof w:val="0"/>
        </w:rPr>
      </w:pPr>
      <w:r w:rsidRPr="003B6ED5">
        <w:rPr>
          <w:noProof w:val="0"/>
        </w:rPr>
        <w:t xml:space="preserve">I oppslagstjenestene </w:t>
      </w:r>
      <w:r w:rsidR="001B2568">
        <w:rPr>
          <w:noProof w:val="0"/>
        </w:rPr>
        <w:t>gir</w:t>
      </w:r>
      <w:r w:rsidRPr="003B6ED5">
        <w:rPr>
          <w:noProof w:val="0"/>
        </w:rPr>
        <w:t xml:space="preserve"> Folkeregistertjenestene gjeldende opplysninger, men tilby</w:t>
      </w:r>
      <w:r w:rsidR="001B2568">
        <w:rPr>
          <w:noProof w:val="0"/>
        </w:rPr>
        <w:t>r</w:t>
      </w:r>
      <w:r w:rsidRPr="003B6ED5">
        <w:rPr>
          <w:noProof w:val="0"/>
        </w:rPr>
        <w:t xml:space="preserve"> mulighet for spesifikt å spesifisere ønske om historiske opplysninger i tillegg.</w:t>
      </w:r>
    </w:p>
    <w:p w:rsidR="001C3AC1" w:rsidRPr="003B6ED5" w:rsidRDefault="001C3AC1" w:rsidP="001C3AC1">
      <w:pPr>
        <w:pStyle w:val="Overskrift4"/>
        <w:rPr>
          <w:noProof w:val="0"/>
        </w:rPr>
      </w:pPr>
      <w:bookmarkStart w:id="51" w:name="_Toc530992882"/>
      <w:r w:rsidRPr="003B6ED5">
        <w:rPr>
          <w:noProof w:val="0"/>
        </w:rPr>
        <w:t>Ikke alle personopplysninger har historikk</w:t>
      </w:r>
      <w:bookmarkEnd w:id="51"/>
    </w:p>
    <w:p w:rsidR="001C3AC1" w:rsidRPr="003B6ED5" w:rsidRDefault="001C3AC1" w:rsidP="001C3AC1">
      <w:pPr>
        <w:rPr>
          <w:noProof w:val="0"/>
        </w:rPr>
      </w:pPr>
      <w:r w:rsidRPr="003B6ED5">
        <w:rPr>
          <w:noProof w:val="0"/>
        </w:rPr>
        <w:t xml:space="preserve">Ikke alle personopplysninger har historikk </w:t>
      </w:r>
    </w:p>
    <w:p w:rsidR="001C3AC1" w:rsidRPr="003B6ED5" w:rsidRDefault="001C3AC1" w:rsidP="00DC6C01">
      <w:pPr>
        <w:pStyle w:val="Listeavsnitt"/>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noProof w:val="0"/>
        </w:rPr>
      </w:pPr>
      <w:r w:rsidRPr="003B6ED5">
        <w:rPr>
          <w:noProof w:val="0"/>
        </w:rPr>
        <w:t xml:space="preserve">Informasjon om bl.a. legitimasjonsdokumenter og andre personidentifikatorer </w:t>
      </w:r>
      <w:r w:rsidR="001B2568">
        <w:rPr>
          <w:noProof w:val="0"/>
        </w:rPr>
        <w:t>har ikke</w:t>
      </w:r>
      <w:r w:rsidRPr="003B6ED5">
        <w:rPr>
          <w:noProof w:val="0"/>
        </w:rPr>
        <w:t xml:space="preserve"> historikk </w:t>
      </w:r>
      <w:r w:rsidR="001B2568">
        <w:rPr>
          <w:noProof w:val="0"/>
        </w:rPr>
        <w:t>siden</w:t>
      </w:r>
      <w:r w:rsidRPr="003B6ED5">
        <w:rPr>
          <w:noProof w:val="0"/>
        </w:rPr>
        <w:t xml:space="preserve"> informasjonen enten er gjeldende eller er annullert. I disse tilfellene </w:t>
      </w:r>
      <w:r w:rsidR="001B2568">
        <w:rPr>
          <w:noProof w:val="0"/>
        </w:rPr>
        <w:t>gis d</w:t>
      </w:r>
      <w:r w:rsidRPr="003B6ED5">
        <w:rPr>
          <w:noProof w:val="0"/>
        </w:rPr>
        <w:t>et i tillegg informasjon på hendelsen fra Folkeregisteret om at det er skjedd en annullering.</w:t>
      </w:r>
    </w:p>
    <w:p w:rsidR="001C3AC1" w:rsidRPr="003B6ED5" w:rsidRDefault="001C3AC1" w:rsidP="00DC6C01">
      <w:pPr>
        <w:pStyle w:val="Listeavsnitt"/>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noProof w:val="0"/>
        </w:rPr>
      </w:pPr>
      <w:r w:rsidRPr="003B6ED5">
        <w:rPr>
          <w:noProof w:val="0"/>
        </w:rPr>
        <w:t xml:space="preserve">Fødsel og dødsfall </w:t>
      </w:r>
      <w:r w:rsidR="001B2568">
        <w:rPr>
          <w:noProof w:val="0"/>
        </w:rPr>
        <w:t>har</w:t>
      </w:r>
      <w:r w:rsidRPr="003B6ED5">
        <w:rPr>
          <w:noProof w:val="0"/>
        </w:rPr>
        <w:t xml:space="preserve"> ikke historikk fordi det kun finnes en riktig fødsel og ett riktig dødsfall. (Grensesnittet for informasjon om fødsel og fødselINorge viser mulighet for å få flere instanser, men det returneres maks en instans).</w:t>
      </w:r>
    </w:p>
    <w:p w:rsidR="001C3AC1" w:rsidRPr="003B6ED5" w:rsidRDefault="001C3AC1" w:rsidP="001C3AC1">
      <w:pPr>
        <w:rPr>
          <w:noProof w:val="0"/>
        </w:rPr>
      </w:pPr>
      <w:r w:rsidRPr="003B6ED5">
        <w:rPr>
          <w:noProof w:val="0"/>
        </w:rPr>
        <w:t>Korreksjoner/rettinger av gjeldende informasjon gir ikke historikk.</w:t>
      </w:r>
    </w:p>
    <w:p w:rsidR="001C3AC1" w:rsidRPr="003B6ED5" w:rsidRDefault="001C3AC1" w:rsidP="00DC6C01">
      <w:pPr>
        <w:pStyle w:val="Listeavsnitt"/>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noProof w:val="0"/>
        </w:rPr>
      </w:pPr>
      <w:r w:rsidRPr="003B6ED5">
        <w:rPr>
          <w:noProof w:val="0"/>
        </w:rPr>
        <w:lastRenderedPageBreak/>
        <w:t xml:space="preserve">I disse tilfellene </w:t>
      </w:r>
      <w:r w:rsidR="001B2568">
        <w:rPr>
          <w:noProof w:val="0"/>
        </w:rPr>
        <w:t>gis</w:t>
      </w:r>
      <w:r w:rsidRPr="003B6ED5">
        <w:rPr>
          <w:noProof w:val="0"/>
        </w:rPr>
        <w:t xml:space="preserve"> det i tillegg informasjon på hendelsen fra Folkeregisteret om at det er skjedd en korreksjon.</w:t>
      </w:r>
    </w:p>
    <w:p w:rsidR="001C3AC1" w:rsidRPr="003B6ED5" w:rsidRDefault="001C3AC1" w:rsidP="00DC6C01">
      <w:pPr>
        <w:pStyle w:val="Listeavsnitt"/>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noProof w:val="0"/>
        </w:rPr>
      </w:pPr>
      <w:r w:rsidRPr="003B6ED5">
        <w:rPr>
          <w:noProof w:val="0"/>
        </w:rPr>
        <w:t>Ett unntak fra dette er endring av offisiell adresse som følge av endringer i matrikkelen (kommunesammenslåing osv.). Det</w:t>
      </w:r>
      <w:r w:rsidR="001B2568">
        <w:rPr>
          <w:noProof w:val="0"/>
        </w:rPr>
        <w:t>te</w:t>
      </w:r>
      <w:r w:rsidRPr="003B6ED5">
        <w:rPr>
          <w:noProof w:val="0"/>
        </w:rPr>
        <w:t xml:space="preserve"> gi</w:t>
      </w:r>
      <w:r w:rsidR="001B2568">
        <w:rPr>
          <w:noProof w:val="0"/>
        </w:rPr>
        <w:t>r</w:t>
      </w:r>
      <w:r w:rsidRPr="003B6ED5">
        <w:rPr>
          <w:noProof w:val="0"/>
        </w:rPr>
        <w:t xml:space="preserve"> "korreksjon" av gjeldende adressetekst</w:t>
      </w:r>
      <w:r w:rsidR="001B2568">
        <w:rPr>
          <w:noProof w:val="0"/>
        </w:rPr>
        <w:t xml:space="preserve"> </w:t>
      </w:r>
      <w:r w:rsidRPr="003B6ED5">
        <w:rPr>
          <w:noProof w:val="0"/>
        </w:rPr>
        <w:t>og ikke en ny adresse. Forrige adresse bli</w:t>
      </w:r>
      <w:r w:rsidR="001B2568">
        <w:rPr>
          <w:noProof w:val="0"/>
        </w:rPr>
        <w:t>r</w:t>
      </w:r>
      <w:r w:rsidRPr="003B6ED5">
        <w:rPr>
          <w:noProof w:val="0"/>
        </w:rPr>
        <w:t xml:space="preserve"> liggende som historisk og den korrigerte adressen ha</w:t>
      </w:r>
      <w:r w:rsidR="001B2568">
        <w:rPr>
          <w:noProof w:val="0"/>
        </w:rPr>
        <w:t>r</w:t>
      </w:r>
      <w:r w:rsidRPr="003B6ED5">
        <w:rPr>
          <w:noProof w:val="0"/>
        </w:rPr>
        <w:t xml:space="preserve"> samme flyttedato og gyldighetstidspunkt, men nytt ajourholdstidspunkt.</w:t>
      </w:r>
    </w:p>
    <w:p w:rsidR="001C3AC1" w:rsidRPr="003B6ED5" w:rsidRDefault="001C3AC1" w:rsidP="001C3AC1">
      <w:pPr>
        <w:rPr>
          <w:noProof w:val="0"/>
        </w:rPr>
      </w:pPr>
      <w:r w:rsidRPr="003B6ED5">
        <w:rPr>
          <w:noProof w:val="0"/>
        </w:rPr>
        <w:t xml:space="preserve">Annulleringer/slettinger av personopplysninger gir ikke historikk </w:t>
      </w:r>
    </w:p>
    <w:p w:rsidR="001C3AC1" w:rsidRPr="003B6ED5" w:rsidRDefault="001C3AC1" w:rsidP="00DC6C01">
      <w:pPr>
        <w:pStyle w:val="Listeavsnitt"/>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noProof w:val="0"/>
        </w:rPr>
      </w:pPr>
      <w:r w:rsidRPr="003B6ED5">
        <w:rPr>
          <w:noProof w:val="0"/>
        </w:rPr>
        <w:t>Annullering av personopplysninger, f.eks. annullering av flytting, føre</w:t>
      </w:r>
      <w:r w:rsidR="001B2568">
        <w:rPr>
          <w:noProof w:val="0"/>
        </w:rPr>
        <w:t>r</w:t>
      </w:r>
      <w:r w:rsidRPr="003B6ED5">
        <w:rPr>
          <w:noProof w:val="0"/>
        </w:rPr>
        <w:t xml:space="preserve"> til at adressen fjernes og </w:t>
      </w:r>
      <w:r w:rsidR="001B2568">
        <w:rPr>
          <w:noProof w:val="0"/>
        </w:rPr>
        <w:t xml:space="preserve">derfor </w:t>
      </w:r>
      <w:r w:rsidRPr="003B6ED5">
        <w:rPr>
          <w:noProof w:val="0"/>
        </w:rPr>
        <w:t xml:space="preserve">ikke er tilgjengelig lenger. I disse tilfellene </w:t>
      </w:r>
      <w:r w:rsidR="001B2568">
        <w:rPr>
          <w:noProof w:val="0"/>
        </w:rPr>
        <w:t>gis</w:t>
      </w:r>
      <w:r w:rsidRPr="003B6ED5">
        <w:rPr>
          <w:noProof w:val="0"/>
        </w:rPr>
        <w:t xml:space="preserve"> det i tillegg informasjon på hendelsen fra Folkeregisteret om at det er skjedd en annullering.</w:t>
      </w:r>
    </w:p>
    <w:p w:rsidR="001C3AC1" w:rsidRPr="003B6ED5" w:rsidRDefault="001C3AC1" w:rsidP="001C3AC1">
      <w:pPr>
        <w:pStyle w:val="Overskrift2"/>
        <w:rPr>
          <w:noProof w:val="0"/>
        </w:rPr>
      </w:pPr>
      <w:bookmarkStart w:id="52" w:name="_Toc14779303"/>
      <w:bookmarkStart w:id="53" w:name="_Toc31981123"/>
      <w:r w:rsidRPr="003B6ED5">
        <w:rPr>
          <w:noProof w:val="0"/>
        </w:rPr>
        <w:t>Metadata</w:t>
      </w:r>
      <w:bookmarkEnd w:id="52"/>
      <w:bookmarkEnd w:id="53"/>
    </w:p>
    <w:p w:rsidR="001C3AC1" w:rsidRPr="003B6ED5" w:rsidRDefault="001C3AC1" w:rsidP="001C3AC1">
      <w:pPr>
        <w:pStyle w:val="Brdtekst"/>
      </w:pPr>
      <w:r w:rsidRPr="003B6ED5">
        <w:t xml:space="preserve">Det å ha et forhold til metadata innebærer å ha et bevisst forhold til beskrivelse, begrepsdefinisjoner, kategorisering, forvaltning og tilgjengeliggjøring av informasjonselementer. Gode metadata bidrar til felles forståelse av informasjonselementer og fører til enklere saksbehandling og enklere utveksling med andre aktører. Dette </w:t>
      </w:r>
      <w:r w:rsidR="001B2568">
        <w:t>gir</w:t>
      </w:r>
      <w:r w:rsidRPr="003B6ED5">
        <w:t xml:space="preserve"> videre bedre datakvalitet. </w:t>
      </w:r>
    </w:p>
    <w:p w:rsidR="001C3AC1" w:rsidRPr="003B6ED5" w:rsidRDefault="001C3AC1" w:rsidP="001C3AC1">
      <w:pPr>
        <w:pStyle w:val="Brdtekst"/>
      </w:pPr>
      <w:r w:rsidRPr="003B6ED5">
        <w:t>Metadata er data om data, og kan knyttes både til en melding (f.eks. «Melding om flytting»), type informasjonselement (f.eks. «Bruksenhetsnummer») og verdier for informasjonselementet (f.eks. «H0202»). Metadata i Folkeregisteret er gruppert på følgende måte:</w:t>
      </w:r>
    </w:p>
    <w:p w:rsidR="001C3AC1" w:rsidRPr="003B6ED5" w:rsidRDefault="001C3AC1" w:rsidP="00DC6C01">
      <w:pPr>
        <w:pStyle w:val="Brdtekst"/>
        <w:numPr>
          <w:ilvl w:val="0"/>
          <w:numId w:val="36"/>
        </w:numPr>
      </w:pPr>
      <w:r w:rsidRPr="003B6ED5">
        <w:t xml:space="preserve">Beskrivende metadata </w:t>
      </w:r>
    </w:p>
    <w:p w:rsidR="001C3AC1" w:rsidRPr="003B6ED5" w:rsidRDefault="001B2568" w:rsidP="00DC6C01">
      <w:pPr>
        <w:pStyle w:val="Brdtekst"/>
        <w:numPr>
          <w:ilvl w:val="1"/>
          <w:numId w:val="36"/>
        </w:numPr>
      </w:pPr>
      <w:r>
        <w:t>er</w:t>
      </w:r>
      <w:r w:rsidR="001C3AC1" w:rsidRPr="003B6ED5">
        <w:t xml:space="preserve"> typisk begrepsdefinisjoner, f.eks. beskrivelse av hva et fødselsnummer er</w:t>
      </w:r>
    </w:p>
    <w:p w:rsidR="001C3AC1" w:rsidRPr="003B6ED5" w:rsidRDefault="001C3AC1" w:rsidP="00DC6C01">
      <w:pPr>
        <w:pStyle w:val="Brdtekst"/>
        <w:numPr>
          <w:ilvl w:val="0"/>
          <w:numId w:val="36"/>
        </w:numPr>
      </w:pPr>
      <w:r w:rsidRPr="003B6ED5">
        <w:t>Strukturelle metadata</w:t>
      </w:r>
    </w:p>
    <w:p w:rsidR="001C3AC1" w:rsidRPr="003B6ED5" w:rsidRDefault="001C3AC1" w:rsidP="00DC6C01">
      <w:pPr>
        <w:pStyle w:val="Brdtekst"/>
        <w:numPr>
          <w:ilvl w:val="1"/>
          <w:numId w:val="36"/>
        </w:numPr>
      </w:pPr>
      <w:r w:rsidRPr="003B6ED5">
        <w:t>struktur, semantikk og syntaks, f.eks. gyldige verdier for personstatus, f.eks.: "bosatt", "utflyttet"</w:t>
      </w:r>
    </w:p>
    <w:p w:rsidR="001C3AC1" w:rsidRPr="003B6ED5" w:rsidRDefault="001C3AC1" w:rsidP="00DC6C01">
      <w:pPr>
        <w:pStyle w:val="Brdtekst"/>
        <w:numPr>
          <w:ilvl w:val="0"/>
          <w:numId w:val="36"/>
        </w:numPr>
      </w:pPr>
      <w:r w:rsidRPr="003B6ED5">
        <w:t>Administrative metadata</w:t>
      </w:r>
    </w:p>
    <w:p w:rsidR="001C3AC1" w:rsidRPr="003B6ED5" w:rsidRDefault="001C3AC1" w:rsidP="00DC6C01">
      <w:pPr>
        <w:pStyle w:val="Brdtekst"/>
        <w:numPr>
          <w:ilvl w:val="1"/>
          <w:numId w:val="36"/>
        </w:numPr>
      </w:pPr>
      <w:r w:rsidRPr="003B6ED5">
        <w:t>administrative, sikkerhetsmessige og juridiske forhold, f.eks. sikkerhetsklassifisering av et informasjonselement</w:t>
      </w:r>
    </w:p>
    <w:p w:rsidR="001C3AC1" w:rsidRPr="003B6ED5" w:rsidRDefault="001C3AC1" w:rsidP="00DC6C01">
      <w:pPr>
        <w:pStyle w:val="Brdtekst"/>
        <w:numPr>
          <w:ilvl w:val="0"/>
          <w:numId w:val="36"/>
        </w:numPr>
      </w:pPr>
      <w:r w:rsidRPr="003B6ED5">
        <w:t>Forvaltningsmetadata</w:t>
      </w:r>
    </w:p>
    <w:p w:rsidR="001C3AC1" w:rsidRDefault="001C3AC1" w:rsidP="00BD693C">
      <w:pPr>
        <w:pStyle w:val="Brdtekst"/>
        <w:numPr>
          <w:ilvl w:val="1"/>
          <w:numId w:val="36"/>
        </w:numPr>
      </w:pPr>
      <w:r w:rsidRPr="003B6ED5">
        <w:t>påvirker forvaltning/behandling av et informasjonselement over tid. Se</w:t>
      </w:r>
      <w:r w:rsidR="00BD693C">
        <w:t xml:space="preserve"> </w:t>
      </w:r>
      <w:r w:rsidR="00BD693C">
        <w:fldChar w:fldCharType="begin"/>
      </w:r>
      <w:r w:rsidR="00BD693C">
        <w:instrText xml:space="preserve"> REF _Ref17179259 \r \h </w:instrText>
      </w:r>
      <w:r w:rsidR="00BD693C">
        <w:fldChar w:fldCharType="separate"/>
      </w:r>
      <w:r w:rsidR="00C45127">
        <w:t>3.5.1</w:t>
      </w:r>
      <w:r w:rsidR="00BD693C">
        <w:fldChar w:fldCharType="end"/>
      </w:r>
      <w:r w:rsidR="00BD693C">
        <w:t>.</w:t>
      </w:r>
    </w:p>
    <w:p w:rsidR="00BD693C" w:rsidRPr="003B6ED5" w:rsidRDefault="00BD693C" w:rsidP="00BD693C">
      <w:pPr>
        <w:pStyle w:val="Brdtekst"/>
        <w:ind w:left="1440"/>
      </w:pPr>
    </w:p>
    <w:p w:rsidR="001C3AC1" w:rsidRPr="003B6ED5" w:rsidRDefault="001C3AC1" w:rsidP="001C3AC1">
      <w:pPr>
        <w:pStyle w:val="Brdtekst"/>
      </w:pPr>
      <w:r w:rsidRPr="003B6ED5">
        <w:t>De tre første kategoriene betegner vi som «statisk» metadata, og den siste kategorien som «foranderlig» metadata:</w:t>
      </w:r>
    </w:p>
    <w:p w:rsidR="001C3AC1" w:rsidRPr="003B6ED5" w:rsidRDefault="001C3AC1" w:rsidP="00DC6C01">
      <w:pPr>
        <w:pStyle w:val="Brdtekst"/>
        <w:numPr>
          <w:ilvl w:val="0"/>
          <w:numId w:val="11"/>
        </w:numPr>
      </w:pPr>
      <w:r w:rsidRPr="003B6ED5">
        <w:t>Statisk metadata forandres ikke fra en utveksling til en annen, f.eks. er definisjon av et informasjonsfelt statisk metadata. Slik informasjon trengs ikke å bli utvekslet som en del av meldingen, men bør være tilgjengelig via andre kanaler (webside ol.)</w:t>
      </w:r>
    </w:p>
    <w:p w:rsidR="001C3AC1" w:rsidRPr="003B6ED5" w:rsidRDefault="001C3AC1" w:rsidP="00DC6C01">
      <w:pPr>
        <w:pStyle w:val="Brdtekst"/>
        <w:numPr>
          <w:ilvl w:val="0"/>
          <w:numId w:val="11"/>
        </w:numPr>
      </w:pPr>
      <w:r w:rsidRPr="003B6ED5">
        <w:t>Foranderlig metadata gjelder selve verdiene til informasjonselementet. F.eks. kan den beskrive gyldigheten, hvor informasjonen kom fra (kilde/proveniens) eller tidsriktigheten for informasjonen.</w:t>
      </w:r>
    </w:p>
    <w:p w:rsidR="001C3AC1" w:rsidRPr="003B6ED5" w:rsidRDefault="001C3AC1" w:rsidP="001C3AC1">
      <w:pPr>
        <w:pStyle w:val="Brdtekst"/>
      </w:pPr>
    </w:p>
    <w:p w:rsidR="001C3AC1" w:rsidRPr="003B6ED5" w:rsidRDefault="001C3AC1" w:rsidP="001C3AC1">
      <w:pPr>
        <w:pStyle w:val="Brdtekst"/>
      </w:pPr>
      <w:r w:rsidRPr="003B6ED5">
        <w:t xml:space="preserve">I dette dokumentet </w:t>
      </w:r>
      <w:r w:rsidR="001B2568">
        <w:t>kommer</w:t>
      </w:r>
      <w:r w:rsidRPr="003B6ED5">
        <w:t xml:space="preserve"> vi </w:t>
      </w:r>
      <w:r w:rsidR="001B2568">
        <w:t>kun</w:t>
      </w:r>
      <w:r w:rsidRPr="003B6ED5">
        <w:t xml:space="preserve"> nærmere inn på forvaltningsmetadata som skal registreres i </w:t>
      </w:r>
      <w:r w:rsidR="001B2568">
        <w:t>R</w:t>
      </w:r>
      <w:r w:rsidRPr="003B6ED5">
        <w:t xml:space="preserve">egisteret.  </w:t>
      </w:r>
    </w:p>
    <w:p w:rsidR="001C3AC1" w:rsidRPr="003B6ED5" w:rsidRDefault="001C3AC1" w:rsidP="00852F88">
      <w:pPr>
        <w:pStyle w:val="Overskrift3"/>
      </w:pPr>
      <w:bookmarkStart w:id="54" w:name="_Forvaltningsmetadata"/>
      <w:bookmarkStart w:id="55" w:name="_Toc436842663"/>
      <w:bookmarkStart w:id="56" w:name="_Toc438119691"/>
      <w:bookmarkStart w:id="57" w:name="_Toc438119871"/>
      <w:bookmarkStart w:id="58" w:name="_Toc444438222"/>
      <w:bookmarkStart w:id="59" w:name="_Toc444618038"/>
      <w:bookmarkStart w:id="60" w:name="_Ref536517892"/>
      <w:bookmarkStart w:id="61" w:name="_Toc14779304"/>
      <w:bookmarkStart w:id="62" w:name="_Ref17179259"/>
      <w:bookmarkStart w:id="63" w:name="_Toc31981124"/>
      <w:bookmarkEnd w:id="54"/>
      <w:r w:rsidRPr="00852F88">
        <w:t>Forvaltningsmetadata</w:t>
      </w:r>
      <w:bookmarkEnd w:id="55"/>
      <w:bookmarkEnd w:id="56"/>
      <w:bookmarkEnd w:id="57"/>
      <w:bookmarkEnd w:id="58"/>
      <w:bookmarkEnd w:id="59"/>
      <w:bookmarkEnd w:id="60"/>
      <w:bookmarkEnd w:id="61"/>
      <w:bookmarkEnd w:id="62"/>
      <w:bookmarkEnd w:id="63"/>
    </w:p>
    <w:p w:rsidR="001C3AC1" w:rsidRPr="003B6ED5" w:rsidRDefault="001C3AC1" w:rsidP="001C3AC1">
      <w:pPr>
        <w:pStyle w:val="Brdtekst"/>
      </w:pPr>
      <w:r w:rsidRPr="003B6ED5">
        <w:t xml:space="preserve">Forvaltningsmetadata påvirker hvordan det sentrale informasjonselementet skal behandles og forvaltes. F.eks. for melding om navneendring er et sentralt informasjonselement «Navn». Verdien i egenskapen «Gyldighetsdato» er forvaltningsmetadata da det påvirker om ny navneendring kan gjøres (er det f.eks. minst 10 år siden siste navneendring?). </w:t>
      </w:r>
    </w:p>
    <w:p w:rsidR="001C3AC1" w:rsidRPr="003B6ED5" w:rsidRDefault="001C3AC1" w:rsidP="001C3AC1">
      <w:pPr>
        <w:pStyle w:val="Brdtekst"/>
      </w:pPr>
      <w:r w:rsidRPr="003B6ED5">
        <w:t>Forvaltningsmetadata settes på ulike tidspunkt. Noen av metadataelementene er en del av melding fra produsent (partner eller person som produserer informasjon til Folkeregisteret), andre metadata-elementer påføres som en del av Folkeregisterets saksbehandling.</w:t>
      </w:r>
    </w:p>
    <w:p w:rsidR="001C3AC1" w:rsidRPr="003B6ED5" w:rsidRDefault="001C3AC1" w:rsidP="001C3AC1">
      <w:pPr>
        <w:pStyle w:val="Brdtekst"/>
      </w:pPr>
      <w:r w:rsidRPr="003B6ED5">
        <w:lastRenderedPageBreak/>
        <w:t>Videre presenteres de metadataene som er tenkt registrert i modernisert folkeregister for de aller fleste informasjonselementer:</w:t>
      </w:r>
    </w:p>
    <w:p w:rsidR="001C3AC1" w:rsidRPr="003B6ED5" w:rsidRDefault="001C3AC1" w:rsidP="00DC6C01">
      <w:pPr>
        <w:pStyle w:val="Listeavsnitt"/>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Årsak</w:t>
      </w:r>
    </w:p>
    <w:p w:rsidR="001C3AC1" w:rsidRPr="003B6ED5" w:rsidRDefault="001C3AC1" w:rsidP="00DC6C01">
      <w:pPr>
        <w:pStyle w:val="Listeavsnitt"/>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Hva er årsaken til registrert informasjon. En person med personstatus = «bosatt» kan ha årsak = «født i Norge» eller «innflyttet til Norge»</w:t>
      </w:r>
    </w:p>
    <w:p w:rsidR="001C3AC1" w:rsidRPr="003B6ED5" w:rsidRDefault="001C3AC1" w:rsidP="00DC6C01">
      <w:pPr>
        <w:pStyle w:val="Listeavsnitt"/>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Ajourholdstidspunkt</w:t>
      </w:r>
    </w:p>
    <w:p w:rsidR="001C3AC1" w:rsidRPr="003B6ED5" w:rsidRDefault="001C3AC1" w:rsidP="00DC6C01">
      <w:pPr>
        <w:pStyle w:val="Listeavsnitt"/>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Tidspunktet informasjonen ble registrert i Registeret i Folkeregisteret</w:t>
      </w:r>
    </w:p>
    <w:p w:rsidR="001C3AC1" w:rsidRPr="003B6ED5" w:rsidRDefault="001C3AC1" w:rsidP="00DC6C01">
      <w:pPr>
        <w:pStyle w:val="Listeavsnitt"/>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Settes ved alle registreringer</w:t>
      </w:r>
    </w:p>
    <w:p w:rsidR="001C3AC1" w:rsidRPr="003B6ED5" w:rsidRDefault="001C3AC1" w:rsidP="00DC6C01">
      <w:pPr>
        <w:pStyle w:val="Listeavsnitt"/>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Gyldighetstidspunkt</w:t>
      </w:r>
    </w:p>
    <w:p w:rsidR="001C3AC1" w:rsidRPr="003B6ED5" w:rsidRDefault="001C3AC1" w:rsidP="00DC6C01">
      <w:pPr>
        <w:pStyle w:val="Listeavsnitt"/>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Tidspunktet oppdateringen gjelder fra. I det nye Folkeregisteret må vi ha kontroll på hva vi kaller tidspunkt for ajourhold og tidspunkt registreringen gjaldt fra. F.eks. vil et fødselsnummer som er tildelt ved fødsel være gyldig fra fødselsdatoen, men kan ha blitt registrert senere i Folkeregisteret</w:t>
      </w:r>
    </w:p>
    <w:p w:rsidR="001C3AC1" w:rsidRPr="003B6ED5" w:rsidRDefault="001C3AC1" w:rsidP="00DC6C01">
      <w:pPr>
        <w:pStyle w:val="Listeavsnitt"/>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 xml:space="preserve">Personopplysninger som har historikk </w:t>
      </w:r>
      <w:r w:rsidR="001B2568">
        <w:rPr>
          <w:noProof w:val="0"/>
        </w:rPr>
        <w:t>har</w:t>
      </w:r>
      <w:r w:rsidRPr="003B6ED5">
        <w:rPr>
          <w:noProof w:val="0"/>
        </w:rPr>
        <w:t xml:space="preserve"> alltid gyldighetstidstidspunkt</w:t>
      </w:r>
    </w:p>
    <w:p w:rsidR="001C3AC1" w:rsidRPr="003B6ED5" w:rsidRDefault="001C3AC1" w:rsidP="00DC6C01">
      <w:pPr>
        <w:pStyle w:val="Listeavsnitt"/>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Opphørstidspunkt</w:t>
      </w:r>
    </w:p>
    <w:p w:rsidR="001C3AC1" w:rsidRPr="003B6ED5" w:rsidRDefault="001C3AC1" w:rsidP="00DC6C01">
      <w:pPr>
        <w:pStyle w:val="Listeavsnitt"/>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Tidspunktet oppdateringen gjelder til – men ikke på</w:t>
      </w:r>
    </w:p>
    <w:p w:rsidR="001C3AC1" w:rsidRPr="003B6ED5" w:rsidRDefault="001C3AC1" w:rsidP="00DC6C01">
      <w:pPr>
        <w:pStyle w:val="Listeavsnitt"/>
        <w:numPr>
          <w:ilvl w:val="2"/>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Blir bare benyttet i tilfeller hvor opplysninger er opphørt og ikke erstattet av ny gjeldende informasjon</w:t>
      </w:r>
      <w:r w:rsidR="003F5976">
        <w:rPr>
          <w:noProof w:val="0"/>
        </w:rPr>
        <w:t>. O</w:t>
      </w:r>
      <w:r w:rsidRPr="003B6ED5">
        <w:rPr>
          <w:noProof w:val="0"/>
        </w:rPr>
        <w:t>pphørstidspunktet angi</w:t>
      </w:r>
      <w:r w:rsidR="003F5976">
        <w:rPr>
          <w:noProof w:val="0"/>
        </w:rPr>
        <w:t>r</w:t>
      </w:r>
      <w:r w:rsidRPr="003B6ED5">
        <w:rPr>
          <w:noProof w:val="0"/>
        </w:rPr>
        <w:t xml:space="preserve"> tidspunktet i</w:t>
      </w:r>
      <w:r w:rsidR="003F5976">
        <w:rPr>
          <w:noProof w:val="0"/>
        </w:rPr>
        <w:t>nformasjonen var gjeldende til.</w:t>
      </w:r>
    </w:p>
    <w:p w:rsidR="001C3AC1" w:rsidRPr="003B6ED5" w:rsidRDefault="001C3AC1" w:rsidP="00DC6C01">
      <w:pPr>
        <w:pStyle w:val="Listeavsnitt"/>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Kilde</w:t>
      </w:r>
    </w:p>
    <w:p w:rsidR="001C3AC1" w:rsidRPr="003B6ED5" w:rsidRDefault="001C3AC1" w:rsidP="00DC6C01">
      <w:pPr>
        <w:pStyle w:val="Listeavsnitt"/>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Kilde for informasjonen i registeret. Er angitt i tilfeller hvor det er behov for denne informasjonen i samfunnet</w:t>
      </w:r>
    </w:p>
    <w:p w:rsidR="001C3AC1" w:rsidRPr="003B6ED5" w:rsidRDefault="001C3AC1" w:rsidP="00DC6C01">
      <w:pPr>
        <w:pStyle w:val="Listeavsnitt"/>
        <w:numPr>
          <w:ilvl w:val="2"/>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Hvem vi mottok informasjon fra som gjorde at vi oppdaterte Folkeregisteret, f.eks. personen selv, UDI, et sykehus osv.</w:t>
      </w:r>
    </w:p>
    <w:p w:rsidR="001C3AC1" w:rsidRPr="003B6ED5" w:rsidRDefault="001C3AC1" w:rsidP="00DC6C01">
      <w:pPr>
        <w:pStyle w:val="Listeavsnitt"/>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 xml:space="preserve">Kilde er et element som i noen tilfeller </w:t>
      </w:r>
      <w:r w:rsidR="003F5976">
        <w:rPr>
          <w:noProof w:val="0"/>
        </w:rPr>
        <w:t>er</w:t>
      </w:r>
      <w:r w:rsidRPr="003B6ED5">
        <w:rPr>
          <w:noProof w:val="0"/>
        </w:rPr>
        <w:t xml:space="preserve"> taushetsbelagt, og som derfor må tilgangsstyres </w:t>
      </w:r>
    </w:p>
    <w:p w:rsidR="001C3AC1" w:rsidRPr="003B6ED5" w:rsidRDefault="001C3AC1" w:rsidP="00DC6C01">
      <w:pPr>
        <w:pStyle w:val="Listeavsnitt"/>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Er gjeldende</w:t>
      </w:r>
    </w:p>
    <w:p w:rsidR="001C3AC1" w:rsidRPr="003B6ED5" w:rsidRDefault="001C3AC1" w:rsidP="00DC6C01">
      <w:pPr>
        <w:pStyle w:val="Listeavsnitt"/>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Flagg som beskriver om informasjonen er gjeldende nå-informasjon om personen.</w:t>
      </w:r>
    </w:p>
    <w:p w:rsidR="001C3AC1" w:rsidRPr="003B6ED5" w:rsidRDefault="001C3AC1" w:rsidP="00DC6C01">
      <w:pPr>
        <w:pStyle w:val="Listeavsnitt"/>
        <w:numPr>
          <w:ilvl w:val="2"/>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 xml:space="preserve">Siden opphørstidspunktet ikke blir oppdatert på "gammelt" element når nye verdier for et element blir registrert, så </w:t>
      </w:r>
      <w:r w:rsidR="003F5976">
        <w:rPr>
          <w:noProof w:val="0"/>
        </w:rPr>
        <w:t xml:space="preserve">blir </w:t>
      </w:r>
      <w:r w:rsidRPr="003B6ED5">
        <w:rPr>
          <w:noProof w:val="0"/>
        </w:rPr>
        <w:t>dette flagget satt til «true»/«false» for alle egenskaper når nytt persondokument lagres i Registeret -  avhengig om dette er gjeldende informasjon eller historisk.</w:t>
      </w:r>
    </w:p>
    <w:p w:rsidR="001C3AC1" w:rsidRPr="003B6ED5" w:rsidRDefault="001C3AC1" w:rsidP="00DC6C01">
      <w:pPr>
        <w:pStyle w:val="Listeavsnitt"/>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Det finnes flere informasjonselementer av samme type som kan være gjeldende samtidig (utenlandskPersonidentifikasjon, legitimasjonsdokument osv.)</w:t>
      </w:r>
    </w:p>
    <w:p w:rsidR="001C3AC1" w:rsidRPr="003B6ED5" w:rsidRDefault="001C3AC1" w:rsidP="001C3AC1">
      <w:pPr>
        <w:rPr>
          <w:noProof w:val="0"/>
        </w:rPr>
      </w:pPr>
    </w:p>
    <w:p w:rsidR="001C3AC1" w:rsidRPr="003B6ED5" w:rsidRDefault="001C3AC1" w:rsidP="001C3AC1">
      <w:pPr>
        <w:pStyle w:val="Brdtekst"/>
      </w:pPr>
      <w:r w:rsidRPr="003B6ED5">
        <w:t>Samlet eksempel på metadata som registreres i Folkeregisteret for et navn:</w:t>
      </w:r>
    </w:p>
    <w:p w:rsidR="001C3AC1" w:rsidRPr="003B6ED5" w:rsidRDefault="001C3AC1" w:rsidP="00DC6C01">
      <w:pPr>
        <w:pStyle w:val="Listeavsnitt"/>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Navn: OLE OLSEN</w:t>
      </w:r>
    </w:p>
    <w:p w:rsidR="001C3AC1" w:rsidRPr="003B6ED5" w:rsidRDefault="001C3AC1" w:rsidP="00DC6C01">
      <w:pPr>
        <w:pStyle w:val="Listeavsnitt"/>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Årsak: endringINavn</w:t>
      </w:r>
    </w:p>
    <w:p w:rsidR="001C3AC1" w:rsidRPr="003B6ED5" w:rsidRDefault="001C3AC1" w:rsidP="00DC6C01">
      <w:pPr>
        <w:pStyle w:val="Listeavsnitt"/>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Ajourholdtidspunkt: 2019-01-03T09:00:00</w:t>
      </w:r>
    </w:p>
    <w:p w:rsidR="001C3AC1" w:rsidRPr="003B6ED5" w:rsidRDefault="001C3AC1" w:rsidP="00DC6C01">
      <w:pPr>
        <w:pStyle w:val="Listeavsnitt"/>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Gyldighetstidspunkt: 2019-01-03T08:59:00</w:t>
      </w:r>
    </w:p>
    <w:p w:rsidR="001C3AC1" w:rsidRPr="003B6ED5" w:rsidRDefault="001C3AC1" w:rsidP="00DC6C01">
      <w:pPr>
        <w:pStyle w:val="Listeavsnitt"/>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Kilde</w:t>
      </w:r>
      <w:r w:rsidR="00100E06">
        <w:rPr>
          <w:noProof w:val="0"/>
        </w:rPr>
        <w:t>: innbygger</w:t>
      </w:r>
    </w:p>
    <w:p w:rsidR="001C3AC1" w:rsidRPr="003B6ED5" w:rsidRDefault="001C3AC1" w:rsidP="00DC6C01">
      <w:pPr>
        <w:pStyle w:val="Listeavsnitt"/>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Er</w:t>
      </w:r>
      <w:r w:rsidR="00100E06">
        <w:rPr>
          <w:noProof w:val="0"/>
        </w:rPr>
        <w:t xml:space="preserve"> </w:t>
      </w:r>
      <w:r w:rsidRPr="003B6ED5">
        <w:rPr>
          <w:noProof w:val="0"/>
        </w:rPr>
        <w:t>gjeldende: true</w:t>
      </w:r>
    </w:p>
    <w:p w:rsidR="001C3AC1" w:rsidRPr="003B6ED5" w:rsidRDefault="001C3AC1" w:rsidP="001C3AC1">
      <w:pPr>
        <w:rPr>
          <w:noProof w:val="0"/>
        </w:rPr>
      </w:pPr>
    </w:p>
    <w:p w:rsidR="001C3AC1" w:rsidRPr="003B6ED5" w:rsidRDefault="001C3AC1" w:rsidP="001C3AC1">
      <w:pPr>
        <w:spacing w:after="200" w:line="276" w:lineRule="auto"/>
        <w:rPr>
          <w:b/>
          <w:noProof w:val="0"/>
        </w:rPr>
      </w:pPr>
      <w:r w:rsidRPr="003B6ED5">
        <w:rPr>
          <w:b/>
          <w:noProof w:val="0"/>
        </w:rPr>
        <w:br w:type="page"/>
      </w:r>
    </w:p>
    <w:p w:rsidR="001C3AC1" w:rsidRPr="003B6ED5" w:rsidRDefault="001C3AC1" w:rsidP="001C3AC1">
      <w:pPr>
        <w:rPr>
          <w:b/>
          <w:noProof w:val="0"/>
        </w:rPr>
      </w:pPr>
      <w:r w:rsidRPr="003B6ED5">
        <w:rPr>
          <w:b/>
          <w:noProof w:val="0"/>
        </w:rPr>
        <w:lastRenderedPageBreak/>
        <w:t>Eksempel på bruk av tidspunkter:</w:t>
      </w:r>
    </w:p>
    <w:p w:rsidR="001C3AC1" w:rsidRPr="003B6ED5" w:rsidRDefault="001C3AC1" w:rsidP="001C3AC1">
      <w:pPr>
        <w:rPr>
          <w:noProof w:val="0"/>
        </w:rPr>
      </w:pPr>
      <w:r w:rsidRPr="003B6ED5">
        <w:rPr>
          <w:noProof w:val="0"/>
        </w:rPr>
        <w:t>(pilene viser hvor lenge informasjonen er gyldig iht. gyldighetstidspunkt og opphørstidspunkt)</w:t>
      </w:r>
    </w:p>
    <w:p w:rsidR="001C3AC1" w:rsidRPr="003B6ED5" w:rsidRDefault="001C3AC1" w:rsidP="001C3AC1">
      <w:pPr>
        <w:rPr>
          <w:noProof w:val="0"/>
        </w:rPr>
      </w:pPr>
    </w:p>
    <w:p w:rsidR="001C3AC1" w:rsidRPr="003B6ED5" w:rsidRDefault="001C3AC1" w:rsidP="001C3AC1">
      <w:pPr>
        <w:rPr>
          <w:b/>
          <w:noProof w:val="0"/>
        </w:rPr>
      </w:pPr>
      <w:r w:rsidRPr="003B6ED5">
        <w:rPr>
          <w:noProof w:val="0"/>
        </w:rPr>
        <w:t>Informasjon "X" lagres på tidspunkt T1 og er gjeldende:</w:t>
      </w:r>
    </w:p>
    <w:p w:rsidR="001C3AC1" w:rsidRPr="003B6ED5" w:rsidRDefault="001C3AC1" w:rsidP="001C3AC1">
      <w:pPr>
        <w:rPr>
          <w:b/>
          <w:noProof w:val="0"/>
        </w:rPr>
      </w:pPr>
      <w:r w:rsidRPr="003B6ED5">
        <w:rPr>
          <w:b/>
          <w:lang w:eastAsia="nb-NO"/>
        </w:rPr>
        <w:drawing>
          <wp:inline distT="0" distB="0" distL="0" distR="0" wp14:anchorId="1FBE9F19" wp14:editId="6EEA34A8">
            <wp:extent cx="6150610" cy="931545"/>
            <wp:effectExtent l="0" t="0" r="2540" b="1905"/>
            <wp:docPr id="344" name="Bild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0610" cy="931545"/>
                    </a:xfrm>
                    <a:prstGeom prst="rect">
                      <a:avLst/>
                    </a:prstGeom>
                    <a:noFill/>
                    <a:ln>
                      <a:noFill/>
                    </a:ln>
                  </pic:spPr>
                </pic:pic>
              </a:graphicData>
            </a:graphic>
          </wp:inline>
        </w:drawing>
      </w:r>
    </w:p>
    <w:p w:rsidR="001C3AC1" w:rsidRPr="003B6ED5" w:rsidRDefault="001C3AC1" w:rsidP="001C3AC1">
      <w:pPr>
        <w:rPr>
          <w:noProof w:val="0"/>
        </w:rPr>
      </w:pPr>
      <w:r w:rsidRPr="003B6ED5">
        <w:rPr>
          <w:noProof w:val="0"/>
        </w:rPr>
        <w:t>Opphørstidspunkt er ikke satt og informasjonen "X" er gjeldende.</w:t>
      </w:r>
    </w:p>
    <w:p w:rsidR="001C3AC1" w:rsidRPr="003B6ED5" w:rsidRDefault="001C3AC1" w:rsidP="001C3AC1">
      <w:pPr>
        <w:rPr>
          <w:noProof w:val="0"/>
        </w:rPr>
      </w:pPr>
      <w:r w:rsidRPr="003B6ED5">
        <w:rPr>
          <w:lang w:eastAsia="nb-NO"/>
        </w:rPr>
        <w:drawing>
          <wp:inline distT="0" distB="0" distL="0" distR="0" wp14:anchorId="29F3022D" wp14:editId="6AA7369C">
            <wp:extent cx="6150610" cy="1483995"/>
            <wp:effectExtent l="0" t="0" r="2540" b="1905"/>
            <wp:docPr id="345" name="Bild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0610" cy="1483995"/>
                    </a:xfrm>
                    <a:prstGeom prst="rect">
                      <a:avLst/>
                    </a:prstGeom>
                    <a:noFill/>
                    <a:ln>
                      <a:noFill/>
                    </a:ln>
                  </pic:spPr>
                </pic:pic>
              </a:graphicData>
            </a:graphic>
          </wp:inline>
        </w:drawing>
      </w:r>
    </w:p>
    <w:p w:rsidR="001C3AC1" w:rsidRPr="003B6ED5" w:rsidRDefault="001C3AC1" w:rsidP="001C3AC1">
      <w:pPr>
        <w:rPr>
          <w:noProof w:val="0"/>
        </w:rPr>
      </w:pPr>
      <w:r w:rsidRPr="003B6ED5">
        <w:rPr>
          <w:noProof w:val="0"/>
        </w:rPr>
        <w:t>Ved tidspunkt T2 korrigeres informasjon "X" til "Y". Informasjon "X" er ikke lenger gyldig og skulle ikke vært gyldig så "Y" overtar for "X" som eneste informasjonselement med samme gyldighetstidspunkt som "X" hadde og "Y" er gjeldende informasjon</w:t>
      </w:r>
    </w:p>
    <w:p w:rsidR="001C3AC1" w:rsidRPr="003B6ED5" w:rsidRDefault="001C3AC1" w:rsidP="001C3AC1">
      <w:pPr>
        <w:rPr>
          <w:noProof w:val="0"/>
        </w:rPr>
      </w:pPr>
      <w:r w:rsidRPr="003B6ED5">
        <w:rPr>
          <w:lang w:eastAsia="nb-NO"/>
        </w:rPr>
        <w:drawing>
          <wp:inline distT="0" distB="0" distL="0" distR="0" wp14:anchorId="2BE6FCB4" wp14:editId="57794CCC">
            <wp:extent cx="6150610" cy="2018665"/>
            <wp:effectExtent l="0" t="0" r="2540" b="635"/>
            <wp:docPr id="346" name="Bild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0610" cy="2018665"/>
                    </a:xfrm>
                    <a:prstGeom prst="rect">
                      <a:avLst/>
                    </a:prstGeom>
                    <a:noFill/>
                    <a:ln>
                      <a:noFill/>
                    </a:ln>
                  </pic:spPr>
                </pic:pic>
              </a:graphicData>
            </a:graphic>
          </wp:inline>
        </w:drawing>
      </w:r>
    </w:p>
    <w:p w:rsidR="001C3AC1" w:rsidRPr="003B6ED5" w:rsidRDefault="001C3AC1" w:rsidP="001C3AC1">
      <w:pPr>
        <w:rPr>
          <w:noProof w:val="0"/>
        </w:rPr>
      </w:pPr>
      <w:r w:rsidRPr="003B6ED5">
        <w:rPr>
          <w:noProof w:val="0"/>
        </w:rPr>
        <w:t xml:space="preserve">Ved tidspunkt T3 endres verdien til en ny verdi "Z" med gyldighetstidspunkt T3. Informasjon Y blir historisk verdi </w:t>
      </w:r>
      <w:r w:rsidRPr="003B6ED5">
        <w:rPr>
          <w:noProof w:val="0"/>
          <w:u w:val="single"/>
        </w:rPr>
        <w:t>uten</w:t>
      </w:r>
      <w:r w:rsidRPr="003B6ED5">
        <w:rPr>
          <w:noProof w:val="0"/>
        </w:rPr>
        <w:t xml:space="preserve"> at opphørstidspunkt er satt. Verdi "Z" er nå gjeldende informasjon.</w:t>
      </w:r>
    </w:p>
    <w:p w:rsidR="001C3AC1" w:rsidRPr="003B6ED5" w:rsidRDefault="001C3AC1" w:rsidP="001C3AC1">
      <w:pPr>
        <w:rPr>
          <w:noProof w:val="0"/>
        </w:rPr>
      </w:pPr>
      <w:r w:rsidRPr="003B6ED5">
        <w:rPr>
          <w:lang w:eastAsia="nb-NO"/>
        </w:rPr>
        <w:lastRenderedPageBreak/>
        <w:drawing>
          <wp:inline distT="0" distB="0" distL="0" distR="0" wp14:anchorId="63840BEB" wp14:editId="5BCA2018">
            <wp:extent cx="6150610" cy="2553335"/>
            <wp:effectExtent l="0" t="0" r="2540" b="0"/>
            <wp:docPr id="347" name="Bild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0610" cy="2553335"/>
                    </a:xfrm>
                    <a:prstGeom prst="rect">
                      <a:avLst/>
                    </a:prstGeom>
                    <a:noFill/>
                    <a:ln>
                      <a:noFill/>
                    </a:ln>
                  </pic:spPr>
                </pic:pic>
              </a:graphicData>
            </a:graphic>
          </wp:inline>
        </w:drawing>
      </w:r>
    </w:p>
    <w:p w:rsidR="001C3AC1" w:rsidRPr="003B6ED5" w:rsidRDefault="001C3AC1" w:rsidP="001C3AC1">
      <w:pPr>
        <w:rPr>
          <w:noProof w:val="0"/>
        </w:rPr>
      </w:pPr>
      <w:r w:rsidRPr="003B6ED5">
        <w:rPr>
          <w:noProof w:val="0"/>
        </w:rPr>
        <w:t>Ved tidspunkt T4 annulleres informasjon "Z". Da fjernes "Z" fra Registeret og blir ikke historisk verdi. Verdi "Y", som til nå var eneste gyldige historiske verdi, blir gjeldende informasjon med gyldighetstidspunkt fra T1.</w:t>
      </w:r>
    </w:p>
    <w:p w:rsidR="001C3AC1" w:rsidRPr="003B6ED5" w:rsidRDefault="001C3AC1" w:rsidP="001C3AC1">
      <w:pPr>
        <w:rPr>
          <w:noProof w:val="0"/>
        </w:rPr>
      </w:pPr>
      <w:r w:rsidRPr="003B6ED5">
        <w:rPr>
          <w:noProof w:val="0"/>
        </w:rPr>
        <w:t>Alternativt ved et opphør på tidspunkt T4:</w:t>
      </w:r>
    </w:p>
    <w:p w:rsidR="001C3AC1" w:rsidRPr="003B6ED5" w:rsidRDefault="001C3AC1" w:rsidP="001C3AC1">
      <w:pPr>
        <w:rPr>
          <w:noProof w:val="0"/>
        </w:rPr>
      </w:pPr>
      <w:r w:rsidRPr="003B6ED5">
        <w:rPr>
          <w:lang w:eastAsia="nb-NO"/>
        </w:rPr>
        <w:drawing>
          <wp:inline distT="0" distB="0" distL="0" distR="0" wp14:anchorId="743E1DDE" wp14:editId="0E0CD619">
            <wp:extent cx="6150610" cy="1561465"/>
            <wp:effectExtent l="0" t="0" r="2540" b="635"/>
            <wp:docPr id="348" name="Bild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0610" cy="1561465"/>
                    </a:xfrm>
                    <a:prstGeom prst="rect">
                      <a:avLst/>
                    </a:prstGeom>
                    <a:noFill/>
                    <a:ln>
                      <a:noFill/>
                    </a:ln>
                  </pic:spPr>
                </pic:pic>
              </a:graphicData>
            </a:graphic>
          </wp:inline>
        </w:drawing>
      </w:r>
    </w:p>
    <w:p w:rsidR="001C3AC1" w:rsidRPr="003B6ED5" w:rsidRDefault="001C3AC1" w:rsidP="001C3AC1">
      <w:pPr>
        <w:rPr>
          <w:noProof w:val="0"/>
        </w:rPr>
      </w:pPr>
      <w:r w:rsidRPr="003B6ED5">
        <w:rPr>
          <w:noProof w:val="0"/>
        </w:rPr>
        <w:t>Ved opphør av informasjon "Z" på tidspunktet T4, vil det ikke finnes noe gjeldende informasjon, men to historiske egenskaper, "Y" og "Z", hvorav "Z" vil være den siste i tidslinjen og få opphørstidspunkt T4.</w:t>
      </w:r>
    </w:p>
    <w:p w:rsidR="001C3AC1" w:rsidRPr="003B6ED5" w:rsidRDefault="001C3AC1" w:rsidP="001C3AC1">
      <w:pPr>
        <w:rPr>
          <w:noProof w:val="0"/>
        </w:rPr>
      </w:pPr>
    </w:p>
    <w:p w:rsidR="00D4218D" w:rsidRDefault="00D4218D">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Theme="majorEastAsia" w:cstheme="majorBidi"/>
          <w:b/>
          <w:bCs/>
          <w:sz w:val="32"/>
          <w:szCs w:val="28"/>
          <w:lang w:eastAsia="nb-NO"/>
        </w:rPr>
      </w:pPr>
      <w:bookmarkStart w:id="64" w:name="_Informasjonsmodell"/>
      <w:bookmarkStart w:id="65" w:name="_Toc14779305"/>
      <w:bookmarkEnd w:id="64"/>
      <w:r>
        <w:br w:type="page"/>
      </w:r>
    </w:p>
    <w:p w:rsidR="00BD693C" w:rsidRDefault="00BD693C" w:rsidP="00BD693C">
      <w:pPr>
        <w:pStyle w:val="Overskrift1"/>
      </w:pPr>
      <w:bookmarkStart w:id="66" w:name="_Toc31981125"/>
      <w:r>
        <w:lastRenderedPageBreak/>
        <w:t>Introduksjon til informasjonsmodellering</w:t>
      </w:r>
      <w:bookmarkEnd w:id="66"/>
    </w:p>
    <w:p w:rsidR="00BD693C" w:rsidRPr="003B6ED5" w:rsidRDefault="008F0CD7" w:rsidP="00BD693C">
      <w:pPr>
        <w:rPr>
          <w:noProof w:val="0"/>
        </w:rPr>
      </w:pPr>
      <w:r>
        <w:rPr>
          <w:noProof w:val="0"/>
        </w:rPr>
        <w:t>Dett</w:t>
      </w:r>
      <w:r w:rsidR="00BD693C" w:rsidRPr="003B6ED5">
        <w:rPr>
          <w:noProof w:val="0"/>
        </w:rPr>
        <w:t xml:space="preserve">e </w:t>
      </w:r>
      <w:r>
        <w:rPr>
          <w:noProof w:val="0"/>
        </w:rPr>
        <w:t>kapittelet</w:t>
      </w:r>
      <w:r w:rsidR="00BD693C" w:rsidRPr="003B6ED5">
        <w:rPr>
          <w:noProof w:val="0"/>
        </w:rPr>
        <w:t xml:space="preserve"> gir en innføring i det teoretiske grunnlaget for utformingen og visningen av informasjonsmodellen for å forsøke å gi diagrammene mening for de leserne som ikke er kjent med begrepene og den visuelle fremstillingen.</w:t>
      </w:r>
    </w:p>
    <w:p w:rsidR="00BD693C" w:rsidRPr="003B6ED5" w:rsidRDefault="00BD693C" w:rsidP="00BD693C">
      <w:pPr>
        <w:pStyle w:val="Overskrift2"/>
      </w:pPr>
      <w:bookmarkStart w:id="67" w:name="_Toc14779308"/>
      <w:bookmarkStart w:id="68" w:name="_Toc31981126"/>
      <w:r w:rsidRPr="003B6ED5">
        <w:t>Bakgrunn</w:t>
      </w:r>
      <w:bookmarkEnd w:id="67"/>
      <w:bookmarkEnd w:id="68"/>
    </w:p>
    <w:p w:rsidR="00BD693C" w:rsidRPr="003B6ED5" w:rsidRDefault="00BD693C" w:rsidP="00BD693C">
      <w:pPr>
        <w:rPr>
          <w:noProof w:val="0"/>
        </w:rPr>
      </w:pPr>
      <w:r w:rsidRPr="003B6ED5">
        <w:rPr>
          <w:noProof w:val="0"/>
        </w:rPr>
        <w:t>Skatteetaten har utviklet et rammeverk (GMS) for informasjonsmodellering og modellforvaltning som inkluderer begreps- og kodelisteforvaltning.</w:t>
      </w:r>
    </w:p>
    <w:p w:rsidR="00BD693C" w:rsidRPr="003B6ED5" w:rsidRDefault="00BD693C" w:rsidP="00BD693C">
      <w:pPr>
        <w:rPr>
          <w:noProof w:val="0"/>
        </w:rPr>
      </w:pPr>
      <w:r w:rsidRPr="003B6ED5">
        <w:rPr>
          <w:noProof w:val="0"/>
        </w:rPr>
        <w:t>Rammeverket inneholder mange regler og retningslinjer og under beskrives noen av de for å gi bakgrunn og forståelse for hvorfor modellene er utformet slik de fremkommer i dokumentet.</w:t>
      </w:r>
    </w:p>
    <w:p w:rsidR="00BD693C" w:rsidRPr="003B6ED5" w:rsidRDefault="00BD693C" w:rsidP="00BD693C">
      <w:pPr>
        <w:pStyle w:val="Listeavsnitt"/>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 xml:space="preserve">Entitet: </w:t>
      </w:r>
      <w:r w:rsidRPr="003B6ED5">
        <w:rPr>
          <w:i/>
          <w:noProof w:val="0"/>
        </w:rPr>
        <w:t>informasjonsobjekt som representerer noe i denne verden</w:t>
      </w:r>
    </w:p>
    <w:p w:rsidR="00BD693C" w:rsidRPr="003B6ED5" w:rsidRDefault="00BD693C" w:rsidP="00BD693C">
      <w:pPr>
        <w:pStyle w:val="Listeavsnitt"/>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Entitetstype er en klassifikator som skal representere entiteter som er fysiske eller abstrakte og som gjerne kan identifiseres unikt.</w:t>
      </w:r>
    </w:p>
    <w:p w:rsidR="00BD693C" w:rsidRPr="003B6ED5" w:rsidRDefault="00BD693C" w:rsidP="00BD693C">
      <w:pPr>
        <w:pStyle w:val="Listeavsnitt"/>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 xml:space="preserve">Datatype: </w:t>
      </w:r>
      <w:r w:rsidRPr="003B6ED5">
        <w:rPr>
          <w:i/>
          <w:noProof w:val="0"/>
        </w:rPr>
        <w:t>beskrivelse av en sammensatt verdistruktur uten identitet</w:t>
      </w:r>
    </w:p>
    <w:p w:rsidR="00BD693C" w:rsidRPr="003B6ED5" w:rsidRDefault="00BD693C" w:rsidP="00BD693C">
      <w:pPr>
        <w:pStyle w:val="Listeavsnitt"/>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Datatyper brukes derfor som en egenskapssamling som ofte benyttes som egenskapssamling for entiteter og datatyper.</w:t>
      </w:r>
    </w:p>
    <w:p w:rsidR="00BD693C" w:rsidRPr="003B6ED5" w:rsidRDefault="00BD693C" w:rsidP="00BD693C">
      <w:pPr>
        <w:pStyle w:val="Listeavsnitt"/>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 xml:space="preserve">Kodeliste: </w:t>
      </w:r>
      <w:r w:rsidRPr="003B6ED5">
        <w:rPr>
          <w:i/>
          <w:noProof w:val="0"/>
        </w:rPr>
        <w:t>type som definerer et sett av lovlige verdier for et attributt</w:t>
      </w:r>
    </w:p>
    <w:p w:rsidR="00BD693C" w:rsidRPr="003B6ED5" w:rsidRDefault="00BD693C" w:rsidP="00BD693C">
      <w:pPr>
        <w:pStyle w:val="Listeavsnitt"/>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 xml:space="preserve">Egenskap: </w:t>
      </w:r>
      <w:r w:rsidRPr="003B6ED5">
        <w:rPr>
          <w:i/>
          <w:noProof w:val="0"/>
        </w:rPr>
        <w:t>navngitt fellesbetegnelse for attributt og rolle for en klassifikator som beskriver verdier som forekomster av klassifikatoren kan ha</w:t>
      </w:r>
    </w:p>
    <w:p w:rsidR="00BD693C" w:rsidRPr="003B6ED5" w:rsidRDefault="00BD693C" w:rsidP="00BD693C">
      <w:pPr>
        <w:pStyle w:val="Listeavsnitt"/>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Rolle: karakteristikk for klassifikator basert på en assosiasjonsende</w:t>
      </w:r>
    </w:p>
    <w:p w:rsidR="00BD693C" w:rsidRPr="003B6ED5" w:rsidRDefault="00BD693C" w:rsidP="00BD693C">
      <w:pPr>
        <w:pStyle w:val="Listeavsnitt"/>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Med andre ord er egenskapen i form av en rolle alltid forbundet med en assosiasjon (pil/linje) fra en entitetstype til en entitetstype av samme eller annen type.</w:t>
      </w:r>
    </w:p>
    <w:p w:rsidR="00BD693C" w:rsidRPr="003B6ED5" w:rsidRDefault="00BD693C" w:rsidP="00BD693C">
      <w:pPr>
        <w:pStyle w:val="Listeavsnitt"/>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Navnene (entitetstypenavn, datatypenavn, egenskapsnavn, kodelistenavn og kodelisteelementenes navn) skal uttrykke meningen med egenskapen osv. best mulig og skal derfor være:</w:t>
      </w:r>
    </w:p>
    <w:p w:rsidR="00BD693C" w:rsidRPr="003B6ED5" w:rsidRDefault="00BD693C" w:rsidP="00BD693C">
      <w:pPr>
        <w:pStyle w:val="Listeavsnitt"/>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Skrevet mest mulig uten forkortelse</w:t>
      </w:r>
    </w:p>
    <w:p w:rsidR="00BD693C" w:rsidRPr="003B6ED5" w:rsidRDefault="00BD693C" w:rsidP="00BD693C">
      <w:pPr>
        <w:pStyle w:val="Listeavsnitt"/>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Skrevet i et naturlig språk</w:t>
      </w:r>
    </w:p>
    <w:p w:rsidR="00BD693C" w:rsidRPr="003B6ED5" w:rsidRDefault="00BD693C" w:rsidP="00BD693C">
      <w:pPr>
        <w:pStyle w:val="Listeavsnitt"/>
        <w:numPr>
          <w:ilvl w:val="1"/>
          <w:numId w:val="3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rPr>
      </w:pPr>
      <w:r w:rsidRPr="003B6ED5">
        <w:rPr>
          <w:noProof w:val="0"/>
        </w:rPr>
        <w:t>Skrevet på norsk hvis mulig</w:t>
      </w:r>
    </w:p>
    <w:p w:rsidR="00BD693C" w:rsidRPr="003B6ED5" w:rsidRDefault="00BD693C" w:rsidP="00BD693C">
      <w:pPr>
        <w:rPr>
          <w:noProof w:val="0"/>
        </w:rPr>
      </w:pPr>
      <w:r w:rsidRPr="003B6ED5">
        <w:rPr>
          <w:noProof w:val="0"/>
        </w:rPr>
        <w:t xml:space="preserve">På denne måten unngår vi at f.eks. uforståelige koder i et register får lov til å utvikle seg til et </w:t>
      </w:r>
      <w:r w:rsidR="008F0CD7">
        <w:rPr>
          <w:noProof w:val="0"/>
        </w:rPr>
        <w:t>vanskelig</w:t>
      </w:r>
      <w:r w:rsidRPr="003B6ED5">
        <w:rPr>
          <w:noProof w:val="0"/>
        </w:rPr>
        <w:t xml:space="preserve"> stammespråk (nevner kun "kode 6" som eksempel).</w:t>
      </w:r>
    </w:p>
    <w:p w:rsidR="00BD693C" w:rsidRPr="003B6ED5" w:rsidRDefault="00BD693C" w:rsidP="00BD693C">
      <w:pPr>
        <w:rPr>
          <w:noProof w:val="0"/>
        </w:rPr>
      </w:pPr>
      <w:r w:rsidRPr="003B6ED5">
        <w:rPr>
          <w:noProof w:val="0"/>
        </w:rPr>
        <w:t xml:space="preserve">Egenskapsnavnene og navnene til entitets- og datatypene er begrep som har en begrepsdefinisjon. Definisjonen finnes som tekst skrevet i </w:t>
      </w:r>
      <w:r w:rsidRPr="003B6ED5">
        <w:rPr>
          <w:i/>
          <w:noProof w:val="0"/>
        </w:rPr>
        <w:t>kursiv</w:t>
      </w:r>
      <w:r w:rsidRPr="003B6ED5">
        <w:rPr>
          <w:noProof w:val="0"/>
        </w:rPr>
        <w:t xml:space="preserve"> i beskrivelsene for hver egenskap (og i listen ovenfor). Noen av definisjonene er godkjente og andre er kandidater for godkjenning. Godkjenningen er en del av pågående aktiviteter i moderniseringsprosjektet.</w:t>
      </w:r>
    </w:p>
    <w:p w:rsidR="00BD693C" w:rsidRPr="003B6ED5" w:rsidRDefault="00BD693C" w:rsidP="00BD693C">
      <w:pPr>
        <w:pStyle w:val="Overskrift2"/>
      </w:pPr>
      <w:bookmarkStart w:id="69" w:name="_Toc14779309"/>
      <w:bookmarkStart w:id="70" w:name="_Toc31981127"/>
      <w:r w:rsidRPr="003B6ED5">
        <w:t>Modell</w:t>
      </w:r>
      <w:bookmarkEnd w:id="69"/>
      <w:bookmarkEnd w:id="70"/>
    </w:p>
    <w:p w:rsidR="00BD693C" w:rsidRPr="003B6ED5" w:rsidRDefault="00BD693C" w:rsidP="00BD693C">
      <w:pPr>
        <w:rPr>
          <w:noProof w:val="0"/>
        </w:rPr>
      </w:pPr>
      <w:r w:rsidRPr="003B6ED5">
        <w:rPr>
          <w:noProof w:val="0"/>
        </w:rPr>
        <w:t>En informasjonsmodell modelleres med verktøy som sørger for at alle kjente sammenhenger mellom modellelementene er lagret og identifisert.</w:t>
      </w:r>
    </w:p>
    <w:p w:rsidR="00BD693C" w:rsidRPr="003B6ED5" w:rsidRDefault="00BD693C" w:rsidP="00BD693C">
      <w:pPr>
        <w:rPr>
          <w:noProof w:val="0"/>
        </w:rPr>
      </w:pPr>
      <w:r w:rsidRPr="003B6ED5">
        <w:rPr>
          <w:noProof w:val="0"/>
        </w:rPr>
        <w:t>Dette betyr at modellen for tjenesten for rettighetspakkene inneholder alle entitetstypene og egenskapene osv. som er nødvendige for å dekke alle aspekter av informasjonsomfanget som skal gis til konsumentene.</w:t>
      </w:r>
    </w:p>
    <w:p w:rsidR="00BD693C" w:rsidRPr="003B6ED5" w:rsidRDefault="00BD693C" w:rsidP="00BD693C">
      <w:pPr>
        <w:rPr>
          <w:noProof w:val="0"/>
        </w:rPr>
      </w:pPr>
      <w:r w:rsidRPr="003B6ED5">
        <w:rPr>
          <w:noProof w:val="0"/>
        </w:rPr>
        <w:t xml:space="preserve">Som eksempel for å forstå dette kan man tenke seg entitetstypen Folkeregisterperson som edderkoppen midt i et nettverk av </w:t>
      </w:r>
      <w:r w:rsidRPr="003B6ED5">
        <w:rPr>
          <w:noProof w:val="0"/>
          <w:u w:val="single"/>
        </w:rPr>
        <w:t>alle</w:t>
      </w:r>
      <w:r w:rsidRPr="003B6ED5">
        <w:rPr>
          <w:noProof w:val="0"/>
        </w:rPr>
        <w:t xml:space="preserve"> egenskapene (rollene) den har.</w:t>
      </w:r>
    </w:p>
    <w:p w:rsidR="00BD693C" w:rsidRPr="003B6ED5" w:rsidRDefault="00BD693C" w:rsidP="00BD693C">
      <w:pPr>
        <w:rPr>
          <w:noProof w:val="0"/>
        </w:rPr>
      </w:pPr>
      <w:r w:rsidRPr="003B6ED5">
        <w:rPr>
          <w:noProof w:val="0"/>
        </w:rPr>
        <w:t>Et diagram viser som regel bare et utsnitt av modellen – slik det er presentert videre i dokumentet for hver enkelt egenskap.</w:t>
      </w:r>
    </w:p>
    <w:p w:rsidR="00BD693C" w:rsidRPr="003B6ED5" w:rsidRDefault="00BD693C" w:rsidP="00BD693C">
      <w:pPr>
        <w:pStyle w:val="Overskrift2"/>
      </w:pPr>
      <w:bookmarkStart w:id="71" w:name="_Toc14779310"/>
      <w:bookmarkStart w:id="72" w:name="_Toc31981128"/>
      <w:r w:rsidRPr="003B6ED5">
        <w:t>Diagram</w:t>
      </w:r>
      <w:bookmarkEnd w:id="71"/>
      <w:bookmarkEnd w:id="72"/>
    </w:p>
    <w:p w:rsidR="00BD693C" w:rsidRPr="003B6ED5" w:rsidRDefault="00BD693C" w:rsidP="00BD693C">
      <w:pPr>
        <w:pStyle w:val="Brdtekst"/>
      </w:pPr>
      <w:r w:rsidRPr="003B6ED5">
        <w:t>Diagrammene som presenteres ifm. beskrivelsene kan se kryptiske ut for noen og derfor følger en kort forklaring:</w:t>
      </w:r>
    </w:p>
    <w:p w:rsidR="00BD693C" w:rsidRPr="003B6ED5" w:rsidRDefault="00BD693C" w:rsidP="00BD693C">
      <w:pPr>
        <w:pStyle w:val="Brdtekst"/>
      </w:pPr>
      <w:r w:rsidRPr="003B6ED5">
        <w:t>Boksen med navnet Folkeregisterperson representerer en person. Folkeregisterpersonen har en mengde hovedegenskaper og hver og en av disse beskrives i hver sin seksjon.</w:t>
      </w:r>
    </w:p>
    <w:p w:rsidR="00BD693C" w:rsidRPr="003B6ED5" w:rsidRDefault="00BD693C" w:rsidP="00BD693C">
      <w:pPr>
        <w:pStyle w:val="Brdtekst"/>
      </w:pPr>
      <w:r w:rsidRPr="003B6ED5">
        <w:lastRenderedPageBreak/>
        <w:t>Vi tar for oss en persons personstatus som et eksempel:</w:t>
      </w:r>
    </w:p>
    <w:p w:rsidR="00BD693C" w:rsidRPr="003B6ED5" w:rsidRDefault="00BD693C" w:rsidP="00BD693C">
      <w:pPr>
        <w:pStyle w:val="Brdtekst"/>
      </w:pPr>
      <w:r w:rsidRPr="003B6ED5">
        <w:rPr>
          <w:noProof/>
        </w:rPr>
        <w:drawing>
          <wp:inline distT="0" distB="0" distL="0" distR="0" wp14:anchorId="7935ED1D" wp14:editId="24D66467">
            <wp:extent cx="6151880" cy="1588770"/>
            <wp:effectExtent l="0" t="0" r="1270" b="0"/>
            <wp:docPr id="222" name="Bild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K Folkeregisterperson med personstatus.jpg"/>
                    <pic:cNvPicPr/>
                  </pic:nvPicPr>
                  <pic:blipFill>
                    <a:blip r:embed="rId17">
                      <a:extLst>
                        <a:ext uri="{28A0092B-C50C-407E-A947-70E740481C1C}">
                          <a14:useLocalDpi xmlns:a14="http://schemas.microsoft.com/office/drawing/2010/main" val="0"/>
                        </a:ext>
                      </a:extLst>
                    </a:blip>
                    <a:stretch>
                      <a:fillRect/>
                    </a:stretch>
                  </pic:blipFill>
                  <pic:spPr>
                    <a:xfrm>
                      <a:off x="0" y="0"/>
                      <a:ext cx="6151880" cy="1588770"/>
                    </a:xfrm>
                    <a:prstGeom prst="rect">
                      <a:avLst/>
                    </a:prstGeom>
                  </pic:spPr>
                </pic:pic>
              </a:graphicData>
            </a:graphic>
          </wp:inline>
        </w:drawing>
      </w:r>
    </w:p>
    <w:p w:rsidR="00BD693C" w:rsidRPr="003B6ED5" w:rsidRDefault="00BD693C" w:rsidP="00BD693C">
      <w:pPr>
        <w:pStyle w:val="Brdtekst"/>
      </w:pPr>
      <w:r w:rsidRPr="003B6ED5">
        <w:t xml:space="preserve">I enden av hver pil står det ofte bokstaver, et par punktum, tall og eventuelt en asterisk (*). Bokstavene er navnet til egenskapen og egenskapens type er entitetstypen som pilen peker på. I dette tilfellet er navnet </w:t>
      </w:r>
      <w:r w:rsidRPr="003B6ED5">
        <w:rPr>
          <w:i/>
        </w:rPr>
        <w:t>status</w:t>
      </w:r>
      <w:r w:rsidRPr="003B6ED5">
        <w:t xml:space="preserve"> og typen </w:t>
      </w:r>
      <w:r w:rsidRPr="003B6ED5">
        <w:rPr>
          <w:i/>
        </w:rPr>
        <w:t>Folkeregisterpersonstatus</w:t>
      </w:r>
      <w:r w:rsidRPr="003B6ED5">
        <w:t xml:space="preserve">. Tegnene under pilen, 0..*, betyr at Folkeregisterpersonen kan ha alt fra ingen til uendelig mange egenskaper ved navn </w:t>
      </w:r>
      <w:r w:rsidRPr="003B6ED5">
        <w:rPr>
          <w:i/>
        </w:rPr>
        <w:t>status</w:t>
      </w:r>
      <w:r w:rsidRPr="003B6ED5">
        <w:t xml:space="preserve">. Entitetstypen </w:t>
      </w:r>
      <w:r w:rsidRPr="003B6ED5">
        <w:rPr>
          <w:i/>
        </w:rPr>
        <w:t>Folkeregisterpersonstatus</w:t>
      </w:r>
      <w:r w:rsidRPr="003B6ED5">
        <w:t xml:space="preserve"> har også en egenskap: </w:t>
      </w:r>
      <w:r w:rsidRPr="003B6ED5">
        <w:rPr>
          <w:i/>
        </w:rPr>
        <w:t>status</w:t>
      </w:r>
      <w:r w:rsidRPr="003B6ED5">
        <w:t xml:space="preserve"> av typen </w:t>
      </w:r>
      <w:r w:rsidRPr="003B6ED5">
        <w:rPr>
          <w:i/>
        </w:rPr>
        <w:t xml:space="preserve">Personstatus </w:t>
      </w:r>
      <w:r w:rsidRPr="003B6ED5">
        <w:t xml:space="preserve">(kodeliste). Denne er obligatorisk fordi [1] betyr at egenskapen </w:t>
      </w:r>
      <w:r w:rsidRPr="003B6ED5">
        <w:rPr>
          <w:i/>
        </w:rPr>
        <w:t>status</w:t>
      </w:r>
      <w:r w:rsidRPr="003B6ED5">
        <w:t xml:space="preserve"> av typen </w:t>
      </w:r>
      <w:r w:rsidRPr="003B6ED5">
        <w:rPr>
          <w:i/>
        </w:rPr>
        <w:t>Personstatus</w:t>
      </w:r>
      <w:r w:rsidRPr="003B6ED5">
        <w:t xml:space="preserve"> skal ha 1, og bare 1 instans. Typen </w:t>
      </w:r>
      <w:r w:rsidRPr="003B6ED5">
        <w:rPr>
          <w:i/>
        </w:rPr>
        <w:t>Personstatus</w:t>
      </w:r>
      <w:r w:rsidRPr="003B6ED5">
        <w:t xml:space="preserve"> er en kodeliste som begrenser innholdet i egenskapen status til å være en av de ni tekstene som vises i </w:t>
      </w:r>
      <w:r w:rsidRPr="003B6ED5">
        <w:rPr>
          <w:i/>
        </w:rPr>
        <w:t>Personstatus</w:t>
      </w:r>
      <w:r w:rsidRPr="003B6ED5">
        <w:t>.</w:t>
      </w:r>
    </w:p>
    <w:p w:rsidR="00BD693C" w:rsidRPr="003B6ED5" w:rsidRDefault="00BD693C" w:rsidP="00BD693C">
      <w:pPr>
        <w:pStyle w:val="Brdtekst"/>
        <w:rPr>
          <w:i/>
        </w:rPr>
      </w:pPr>
      <w:r w:rsidRPr="003B6ED5">
        <w:t xml:space="preserve">Vi viser kun relasjonen mellom to entitetstyper med piler med egenskapsnavn i pilhode-enden. Dette viser at den som pekes på er en egenskap av type </w:t>
      </w:r>
      <w:r w:rsidRPr="003B6ED5">
        <w:rPr>
          <w:i/>
        </w:rPr>
        <w:t>rolle</w:t>
      </w:r>
      <w:r w:rsidRPr="003B6ED5">
        <w:t xml:space="preserve"> for den som peker. De andre egenskapene vises på formen </w:t>
      </w:r>
      <w:r w:rsidRPr="003B6ED5">
        <w:rPr>
          <w:i/>
        </w:rPr>
        <w:t>egenskapsnavn:</w:t>
      </w:r>
      <w:r w:rsidR="003E0F85">
        <w:rPr>
          <w:i/>
        </w:rPr>
        <w:t xml:space="preserve"> </w:t>
      </w:r>
      <w:r w:rsidRPr="003B6ED5">
        <w:rPr>
          <w:i/>
        </w:rPr>
        <w:t>Egenskapstype[x..y]</w:t>
      </w:r>
      <w:r w:rsidRPr="003B6ED5">
        <w:t xml:space="preserve"> og de kalles </w:t>
      </w:r>
      <w:r w:rsidRPr="003B6ED5">
        <w:rPr>
          <w:i/>
        </w:rPr>
        <w:t>attributt</w:t>
      </w:r>
      <w:r w:rsidRPr="003B6ED5">
        <w:t xml:space="preserve">. I sistnevnte benyttes egenskapstyper av typen </w:t>
      </w:r>
      <w:r w:rsidRPr="003B6ED5">
        <w:rPr>
          <w:i/>
        </w:rPr>
        <w:t xml:space="preserve">enkelttype, datatype </w:t>
      </w:r>
      <w:r w:rsidRPr="003B6ED5">
        <w:t>eller</w:t>
      </w:r>
      <w:r w:rsidRPr="003B6ED5">
        <w:rPr>
          <w:i/>
        </w:rPr>
        <w:t xml:space="preserve"> kodeliste.</w:t>
      </w:r>
    </w:p>
    <w:p w:rsidR="00BD693C" w:rsidRPr="003B6ED5" w:rsidRDefault="00BD693C" w:rsidP="00BD693C">
      <w:pPr>
        <w:pStyle w:val="Brdtekst"/>
      </w:pPr>
    </w:p>
    <w:p w:rsidR="00BD693C" w:rsidRPr="003B6ED5" w:rsidRDefault="00BD693C" w:rsidP="00BD693C">
      <w:pPr>
        <w:pStyle w:val="Brdtekst"/>
      </w:pPr>
      <w:r w:rsidRPr="003B6ED5">
        <w:t xml:space="preserve">På toppen av </w:t>
      </w:r>
      <w:r w:rsidRPr="003B6ED5">
        <w:rPr>
          <w:i/>
        </w:rPr>
        <w:t>Folkeregisterpersonstatus</w:t>
      </w:r>
      <w:r w:rsidRPr="003B6ED5">
        <w:t xml:space="preserve"> finnes det en annen type pil med et stort åpent pilhode som peker på entitetstypen </w:t>
      </w:r>
      <w:r w:rsidRPr="003B6ED5">
        <w:rPr>
          <w:i/>
        </w:rPr>
        <w:t>Registermetadata</w:t>
      </w:r>
      <w:r w:rsidRPr="003B6ED5">
        <w:t xml:space="preserve">. Dette betyr enkelt fortalt at </w:t>
      </w:r>
      <w:r w:rsidRPr="003B6ED5">
        <w:rPr>
          <w:i/>
        </w:rPr>
        <w:t>Folkeregisterstatus</w:t>
      </w:r>
      <w:r w:rsidRPr="003B6ED5">
        <w:t xml:space="preserve"> også får ("arver") egenskapene i </w:t>
      </w:r>
      <w:r w:rsidRPr="003B6ED5">
        <w:rPr>
          <w:i/>
        </w:rPr>
        <w:t>Registermetadata</w:t>
      </w:r>
      <w:r w:rsidRPr="003B6ED5">
        <w:t xml:space="preserve"> i tillegg til sin egen: egenskapen </w:t>
      </w:r>
      <w:r w:rsidRPr="003B6ED5">
        <w:rPr>
          <w:i/>
        </w:rPr>
        <w:t>status:Personstatus[1]</w:t>
      </w:r>
      <w:r w:rsidRPr="003B6ED5">
        <w:t xml:space="preserve">. </w:t>
      </w:r>
    </w:p>
    <w:p w:rsidR="00BD693C" w:rsidRPr="003B6ED5" w:rsidRDefault="00BD693C" w:rsidP="00BD693C">
      <w:pPr>
        <w:pStyle w:val="Brdtekst"/>
      </w:pPr>
      <w:r w:rsidRPr="003B6ED5">
        <w:t xml:space="preserve">Ved å se på innholdet i egenskapene i </w:t>
      </w:r>
      <w:r w:rsidRPr="003B6ED5">
        <w:rPr>
          <w:i/>
        </w:rPr>
        <w:t>Registermetadata</w:t>
      </w:r>
      <w:r w:rsidRPr="003B6ED5">
        <w:t xml:space="preserve"> for hver av egenskapene med samme navn kan vi skille mellom gjeldende egenskaper og historiske og finne ut når hver av dem ble gyldige, skrevet inn i Registeret osv.</w:t>
      </w:r>
    </w:p>
    <w:p w:rsidR="00BD693C" w:rsidRPr="003B6ED5" w:rsidRDefault="00BD693C" w:rsidP="00BD693C">
      <w:pPr>
        <w:pStyle w:val="Brdtekst"/>
      </w:pPr>
    </w:p>
    <w:p w:rsidR="00BD693C" w:rsidRPr="003B6ED5" w:rsidRDefault="00BD693C" w:rsidP="00BD693C">
      <w:pPr>
        <w:pStyle w:val="Brdtekst"/>
      </w:pPr>
      <w:r w:rsidRPr="003B6ED5">
        <w:t xml:space="preserve">Husk at en endring av en hvilken som helst av egenskapene i samlingen av egenskaper til en entitetstype som peker på </w:t>
      </w:r>
      <w:r w:rsidRPr="003B6ED5">
        <w:rPr>
          <w:i/>
        </w:rPr>
        <w:t>Registermetadata</w:t>
      </w:r>
      <w:r w:rsidRPr="003B6ED5">
        <w:t xml:space="preserve"> vil føre til endring av en eller flere av egenskapene i </w:t>
      </w:r>
      <w:r w:rsidRPr="003B6ED5">
        <w:rPr>
          <w:i/>
        </w:rPr>
        <w:t>Registermetadata</w:t>
      </w:r>
      <w:r w:rsidRPr="003B6ED5">
        <w:t xml:space="preserve">. F.eks. vil en endring av </w:t>
      </w:r>
      <w:r w:rsidRPr="003B6ED5">
        <w:rPr>
          <w:i/>
        </w:rPr>
        <w:t>adressenavn</w:t>
      </w:r>
      <w:r w:rsidRPr="003B6ED5">
        <w:t xml:space="preserve"> eller </w:t>
      </w:r>
      <w:r w:rsidRPr="003B6ED5">
        <w:rPr>
          <w:i/>
        </w:rPr>
        <w:t>skolekrets</w:t>
      </w:r>
      <w:r w:rsidRPr="003B6ED5">
        <w:t xml:space="preserve"> innen egenskapene til </w:t>
      </w:r>
      <w:r w:rsidRPr="003B6ED5">
        <w:rPr>
          <w:i/>
        </w:rPr>
        <w:t>bostedsadresse:</w:t>
      </w:r>
      <w:r w:rsidR="003E0F85">
        <w:rPr>
          <w:i/>
        </w:rPr>
        <w:t xml:space="preserve"> </w:t>
      </w:r>
      <w:r w:rsidRPr="003B6ED5">
        <w:rPr>
          <w:i/>
        </w:rPr>
        <w:t>Bostedsadresse</w:t>
      </w:r>
      <w:r w:rsidRPr="003B6ED5">
        <w:t xml:space="preserve">[0..*] resultere i opprettelsen av ett helt nytt komplett informasjonselement (med endrede og uendrede egenskaper ift. forrige "versjon") av egenskapen </w:t>
      </w:r>
      <w:r w:rsidRPr="003B6ED5">
        <w:rPr>
          <w:i/>
        </w:rPr>
        <w:t>bostedsadresse:</w:t>
      </w:r>
      <w:r w:rsidR="003E0F85">
        <w:rPr>
          <w:i/>
        </w:rPr>
        <w:t xml:space="preserve"> </w:t>
      </w:r>
      <w:r w:rsidRPr="003B6ED5">
        <w:rPr>
          <w:i/>
        </w:rPr>
        <w:t>Bostedsadresse[0..*]</w:t>
      </w:r>
      <w:r w:rsidRPr="003B6ED5">
        <w:t xml:space="preserve"> for en Folkeregisterperson.</w:t>
      </w:r>
    </w:p>
    <w:p w:rsidR="00BD693C" w:rsidRPr="003B6ED5" w:rsidRDefault="00BD693C" w:rsidP="00BD693C">
      <w:pPr>
        <w:pStyle w:val="Brdtekst"/>
      </w:pPr>
      <w:r w:rsidRPr="003B6ED5">
        <w:t>Modellen gir ingen informasjon om hvor mange gjeldende egenskaper som kan opptre samtidig i en faktisk implementering.</w:t>
      </w:r>
    </w:p>
    <w:p w:rsidR="00BD693C" w:rsidRPr="003B6ED5" w:rsidRDefault="00BD693C" w:rsidP="00BD693C">
      <w:pPr>
        <w:pStyle w:val="Brdtekst"/>
      </w:pPr>
    </w:p>
    <w:p w:rsidR="00BD693C" w:rsidRPr="003B6ED5" w:rsidRDefault="00BD693C" w:rsidP="00BD693C">
      <w:pPr>
        <w:pStyle w:val="Brdtekst"/>
      </w:pPr>
      <w:r w:rsidRPr="003B6ED5">
        <w:t xml:space="preserve">De </w:t>
      </w:r>
      <w:r w:rsidRPr="003B6ED5">
        <w:rPr>
          <w:i/>
        </w:rPr>
        <w:t>enkelttypene</w:t>
      </w:r>
      <w:r w:rsidRPr="003B6ED5">
        <w:t xml:space="preserve"> som vises helt til høyre i diagrammet er enkle egenskapstyper (grunntyper). De kan også "arve" (også kalt "spesialisere") egenskapene til den typen de peker på, f.eks. er typen </w:t>
      </w:r>
      <w:r w:rsidRPr="003B6ED5">
        <w:rPr>
          <w:i/>
        </w:rPr>
        <w:t>Fødselsnummer</w:t>
      </w:r>
      <w:r w:rsidRPr="003B6ED5">
        <w:t xml:space="preserve"> basert på </w:t>
      </w:r>
      <w:r w:rsidRPr="003B6ED5">
        <w:rPr>
          <w:i/>
        </w:rPr>
        <w:t>Tekst</w:t>
      </w:r>
      <w:r w:rsidRPr="003B6ED5">
        <w:t>.</w:t>
      </w:r>
    </w:p>
    <w:p w:rsidR="00BD693C" w:rsidRPr="003B6ED5" w:rsidRDefault="00BD693C" w:rsidP="00BD693C">
      <w:pPr>
        <w:pStyle w:val="Brdtekst"/>
      </w:pPr>
    </w:p>
    <w:p w:rsidR="00BD693C" w:rsidRPr="003B6ED5" w:rsidRDefault="00BD693C" w:rsidP="00BD693C">
      <w:pPr>
        <w:pStyle w:val="Brdtekst"/>
      </w:pPr>
      <w:r w:rsidRPr="003B6ED5">
        <w:t xml:space="preserve">Noen av diagrammene viser en stiplete pil fra en kodeliste ned til en egenskap av typen </w:t>
      </w:r>
      <w:r w:rsidRPr="003B6ED5">
        <w:rPr>
          <w:i/>
        </w:rPr>
        <w:t>Tekst</w:t>
      </w:r>
      <w:r w:rsidRPr="003B6ED5">
        <w:t xml:space="preserve">. Grunnen til dette er at vi ønsker å være fleksible med hensyn til gyldig innhold i feltet ved å distribuere gyldige versjoner av kodelister uavhengig av gyldige versjoner av modellen for svar fra tjenestekallene. Et eksempel på dette er om vi ønsker å utvide kodelisten </w:t>
      </w:r>
      <w:r w:rsidRPr="003B6ED5">
        <w:rPr>
          <w:i/>
        </w:rPr>
        <w:t>Identifikasjonsnummertype</w:t>
      </w:r>
      <w:r w:rsidRPr="003B6ED5">
        <w:t xml:space="preserve"> med </w:t>
      </w:r>
      <w:r w:rsidRPr="003B6ED5">
        <w:rPr>
          <w:i/>
        </w:rPr>
        <w:t>helsenummer</w:t>
      </w:r>
      <w:r w:rsidRPr="003B6ED5">
        <w:t xml:space="preserve"> fra produsent innen "helse", så kan vi beholde tjenestemodellen samtidig som vi distribuerer lovlige verdier av kodelisten på en omforent måte og at mottaker bare tar hensyn til sistnevnte kodeliste i applikasjoner som faktisk benytter kodene.</w:t>
      </w:r>
    </w:p>
    <w:p w:rsidR="00BD693C" w:rsidRPr="00BD693C" w:rsidRDefault="00BD693C" w:rsidP="00BD693C">
      <w:pPr>
        <w:rPr>
          <w:lang w:eastAsia="nb-NO"/>
        </w:rPr>
      </w:pPr>
    </w:p>
    <w:p w:rsidR="001C3AC1" w:rsidRPr="003B6ED5" w:rsidRDefault="001C3AC1" w:rsidP="001C3AC1">
      <w:pPr>
        <w:pStyle w:val="Overskrift1"/>
        <w:rPr>
          <w:noProof w:val="0"/>
        </w:rPr>
      </w:pPr>
      <w:bookmarkStart w:id="73" w:name="_Toc14779306"/>
      <w:bookmarkStart w:id="74" w:name="_Toc31981129"/>
      <w:bookmarkEnd w:id="65"/>
      <w:r w:rsidRPr="003B6ED5">
        <w:rPr>
          <w:noProof w:val="0"/>
        </w:rPr>
        <w:t>Informasjonsmodell og informasjonselementer</w:t>
      </w:r>
      <w:bookmarkEnd w:id="73"/>
      <w:bookmarkEnd w:id="74"/>
    </w:p>
    <w:p w:rsidR="001C3AC1" w:rsidRPr="003B6ED5" w:rsidRDefault="001C3AC1" w:rsidP="001C3AC1">
      <w:pPr>
        <w:pStyle w:val="Brdtekst"/>
      </w:pPr>
      <w:r w:rsidRPr="003B6ED5">
        <w:t>Her presenteres alle informasjonselementene som inngå</w:t>
      </w:r>
      <w:r w:rsidR="0089475C">
        <w:t>r</w:t>
      </w:r>
      <w:r w:rsidRPr="003B6ED5">
        <w:t xml:space="preserve"> i </w:t>
      </w:r>
      <w:r w:rsidR="0089475C">
        <w:t>det nye Folkeregisteret</w:t>
      </w:r>
      <w:r w:rsidRPr="003B6ED5">
        <w:t xml:space="preserve">. Vi presenterer informasjonselementer </w:t>
      </w:r>
      <w:r w:rsidR="0089475C">
        <w:t xml:space="preserve">som </w:t>
      </w:r>
      <w:r w:rsidRPr="003B6ED5">
        <w:t>videreføre</w:t>
      </w:r>
      <w:r w:rsidR="0089475C">
        <w:t>s</w:t>
      </w:r>
      <w:r w:rsidR="00F87B56">
        <w:t xml:space="preserve"> fra DSF og nye som er innført. I</w:t>
      </w:r>
      <w:r w:rsidRPr="003B6ED5">
        <w:t>nformasjonselemen</w:t>
      </w:r>
      <w:r w:rsidR="00F87B56">
        <w:t xml:space="preserve">ter vi ikke ønsker å videreføre er listet opp i kapittel </w:t>
      </w:r>
      <w:r w:rsidR="00F87B56">
        <w:fldChar w:fldCharType="begin"/>
      </w:r>
      <w:r w:rsidR="00F87B56">
        <w:instrText xml:space="preserve"> REF _Ref16862975 \r \h </w:instrText>
      </w:r>
      <w:r w:rsidR="00F87B56">
        <w:fldChar w:fldCharType="separate"/>
      </w:r>
      <w:r w:rsidR="00C45127">
        <w:t>9</w:t>
      </w:r>
      <w:r w:rsidR="00F87B56">
        <w:fldChar w:fldCharType="end"/>
      </w:r>
      <w:r w:rsidR="00F87B56">
        <w:t>.</w:t>
      </w:r>
    </w:p>
    <w:p w:rsidR="001C3AC1" w:rsidRPr="003B6ED5" w:rsidRDefault="001C3AC1" w:rsidP="001C3AC1">
      <w:pPr>
        <w:pStyle w:val="Brdtekst"/>
      </w:pPr>
      <w:r w:rsidRPr="003B6ED5">
        <w:t xml:space="preserve">Alle informasjonselementene </w:t>
      </w:r>
      <w:r w:rsidR="00CE2706">
        <w:t>er</w:t>
      </w:r>
      <w:r w:rsidRPr="003B6ED5">
        <w:t xml:space="preserve"> registrert med tilhørende forvaltningsmetadat</w:t>
      </w:r>
      <w:r w:rsidR="00F87B56">
        <w:t>a.</w:t>
      </w:r>
    </w:p>
    <w:p w:rsidR="00F87B56" w:rsidRDefault="001C3AC1" w:rsidP="001C3AC1">
      <w:pPr>
        <w:pStyle w:val="Brdtekst"/>
      </w:pPr>
      <w:r w:rsidRPr="003B6ED5">
        <w:t>Hvert informasjonselement har i modellen et eget egenskapsnavn og er tilknyttet en entitetstype (klasse) som igjen kan være knyttet til andre en</w:t>
      </w:r>
      <w:r w:rsidR="00F87B56">
        <w:t>titetstyper og/eller datatyper.</w:t>
      </w:r>
    </w:p>
    <w:p w:rsidR="001C3AC1" w:rsidRPr="003B6ED5" w:rsidRDefault="001C3AC1" w:rsidP="001C3AC1">
      <w:pPr>
        <w:pStyle w:val="Brdtekst"/>
      </w:pPr>
      <w:r w:rsidRPr="003B6ED5">
        <w:t xml:space="preserve">I beskrivelsen av et informasjonselement </w:t>
      </w:r>
      <w:r w:rsidR="00CE2706">
        <w:t>er</w:t>
      </w:r>
      <w:r w:rsidRPr="003B6ED5">
        <w:t xml:space="preserve"> seksjonen navngitt med egenskapens navn slik den fremkommer i modellen.</w:t>
      </w:r>
    </w:p>
    <w:p w:rsidR="001C3AC1" w:rsidRDefault="001C3AC1" w:rsidP="001C3AC1">
      <w:pPr>
        <w:pStyle w:val="Brdtekst"/>
      </w:pPr>
      <w:r w:rsidRPr="003B6ED5">
        <w:t>Legg merke til at modellene og begrepene inneholde</w:t>
      </w:r>
      <w:r w:rsidR="00CE2706">
        <w:t>r</w:t>
      </w:r>
      <w:r w:rsidRPr="003B6ED5">
        <w:t xml:space="preserve"> æ, ø og å, men at koder og egenskape</w:t>
      </w:r>
      <w:r w:rsidR="00CE2706">
        <w:t xml:space="preserve">r som mottas fra tjenestene </w:t>
      </w:r>
      <w:r w:rsidRPr="003B6ED5">
        <w:t>inneholde</w:t>
      </w:r>
      <w:r w:rsidR="00CE2706">
        <w:t>r</w:t>
      </w:r>
      <w:r w:rsidRPr="003B6ED5">
        <w:t xml:space="preserve"> ae, oe og aa slik eksemplene viser.</w:t>
      </w:r>
    </w:p>
    <w:p w:rsidR="00BD693C" w:rsidRPr="003B6ED5" w:rsidRDefault="00BD693C" w:rsidP="00BD693C">
      <w:pPr>
        <w:pStyle w:val="Overskrift2"/>
        <w:rPr>
          <w:noProof w:val="0"/>
        </w:rPr>
      </w:pPr>
      <w:bookmarkStart w:id="75" w:name="_Toc31981130"/>
      <w:r w:rsidRPr="003B6ED5">
        <w:rPr>
          <w:noProof w:val="0"/>
        </w:rPr>
        <w:t>Konseptuell Informasjonsmodell</w:t>
      </w:r>
      <w:bookmarkEnd w:id="75"/>
    </w:p>
    <w:p w:rsidR="00BD693C" w:rsidRPr="003B6ED5" w:rsidRDefault="00BD693C" w:rsidP="00BD693C">
      <w:pPr>
        <w:pStyle w:val="Brdtekst"/>
      </w:pPr>
      <w:r w:rsidRPr="003B6ED5">
        <w:t>Informasjonsmodellen er en konseptuell modell som skal gi en overordnet fremstilling av informasjonsinnholdet som tilgjengeliggjøres fra det nye Folkeregisteret. Boksene representerer en logisk oppdeling av informasjonen i Folkeregisteret. Denne modellen sier ingenting om den tekniske implementasjonen av Registeret.</w:t>
      </w:r>
    </w:p>
    <w:p w:rsidR="00BD693C" w:rsidRPr="003B6ED5" w:rsidRDefault="00BD693C" w:rsidP="00BD693C">
      <w:pPr>
        <w:pStyle w:val="Brdtekst"/>
      </w:pPr>
      <w:r w:rsidRPr="003B6ED5">
        <w:t>Modellen gjelder både personer med fødselsnummer og personer med d-nummer.</w:t>
      </w:r>
    </w:p>
    <w:p w:rsidR="00BD693C" w:rsidRPr="003B6ED5" w:rsidRDefault="00BD693C" w:rsidP="00BD693C">
      <w:pPr>
        <w:pStyle w:val="Brdtekst"/>
      </w:pPr>
      <w:r w:rsidRPr="003B6ED5">
        <w:t xml:space="preserve">Oppbygningen av </w:t>
      </w:r>
      <w:r>
        <w:t xml:space="preserve">modellen for </w:t>
      </w:r>
      <w:r w:rsidRPr="003B6ED5">
        <w:t xml:space="preserve">person med fødselsnummer og </w:t>
      </w:r>
      <w:r>
        <w:t xml:space="preserve">person med </w:t>
      </w:r>
      <w:r w:rsidRPr="003B6ED5">
        <w:t>d-nummer er lik, men det vil være ulike juridiske krav til informasjonen som registreres</w:t>
      </w:r>
      <w:r>
        <w:t xml:space="preserve"> og noen verdier er forbeholdt den ene kategorien</w:t>
      </w:r>
      <w:r w:rsidRPr="003B6ED5">
        <w:t xml:space="preserve">. Det </w:t>
      </w:r>
      <w:r>
        <w:t>er</w:t>
      </w:r>
      <w:r w:rsidRPr="003B6ED5">
        <w:t xml:space="preserve"> </w:t>
      </w:r>
      <w:r>
        <w:t>som regel s</w:t>
      </w:r>
      <w:r w:rsidRPr="003B6ED5">
        <w:t>trengere krav til korrekthet og ajourhold av en person med fødselsnummer.</w:t>
      </w:r>
    </w:p>
    <w:p w:rsidR="00BD693C" w:rsidRPr="003B6ED5" w:rsidRDefault="00BD693C" w:rsidP="00BD693C">
      <w:pPr>
        <w:pStyle w:val="Brdtekst"/>
      </w:pPr>
      <w:r>
        <w:rPr>
          <w:noProof/>
        </w:rPr>
        <w:lastRenderedPageBreak/>
        <w:drawing>
          <wp:inline distT="0" distB="0" distL="0" distR="0" wp14:anchorId="0A4F5219" wp14:editId="200D4D7E">
            <wp:extent cx="6120130" cy="5866130"/>
            <wp:effectExtent l="0" t="0" r="0" b="1270"/>
            <wp:docPr id="334" name="Bild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Konseptuell modell for Folkeregisterperson.jpg"/>
                    <pic:cNvPicPr/>
                  </pic:nvPicPr>
                  <pic:blipFill>
                    <a:blip r:embed="rId18">
                      <a:extLst>
                        <a:ext uri="{28A0092B-C50C-407E-A947-70E740481C1C}">
                          <a14:useLocalDpi xmlns:a14="http://schemas.microsoft.com/office/drawing/2010/main" val="0"/>
                        </a:ext>
                      </a:extLst>
                    </a:blip>
                    <a:stretch>
                      <a:fillRect/>
                    </a:stretch>
                  </pic:blipFill>
                  <pic:spPr>
                    <a:xfrm>
                      <a:off x="0" y="0"/>
                      <a:ext cx="6120130" cy="5866130"/>
                    </a:xfrm>
                    <a:prstGeom prst="rect">
                      <a:avLst/>
                    </a:prstGeom>
                  </pic:spPr>
                </pic:pic>
              </a:graphicData>
            </a:graphic>
          </wp:inline>
        </w:drawing>
      </w:r>
    </w:p>
    <w:p w:rsidR="00BD693C" w:rsidRPr="003B6ED5" w:rsidRDefault="00BD693C" w:rsidP="001C3AC1">
      <w:pPr>
        <w:pStyle w:val="Brdtekst"/>
      </w:pPr>
    </w:p>
    <w:p w:rsidR="001C3AC1" w:rsidRPr="003B6ED5" w:rsidRDefault="001C3AC1" w:rsidP="001C3AC1">
      <w:pPr>
        <w:pStyle w:val="Overskrift2"/>
        <w:rPr>
          <w:noProof w:val="0"/>
        </w:rPr>
      </w:pPr>
      <w:bookmarkStart w:id="76" w:name="_Folkeregisterperson"/>
      <w:bookmarkStart w:id="77" w:name="_Personstatus_og_identifikasjonsstat"/>
      <w:bookmarkStart w:id="78" w:name="_Toc14779311"/>
      <w:bookmarkStart w:id="79" w:name="_Toc419836759"/>
      <w:bookmarkStart w:id="80" w:name="_Toc419871147"/>
      <w:bookmarkStart w:id="81" w:name="_Toc31981131"/>
      <w:bookmarkEnd w:id="76"/>
      <w:bookmarkEnd w:id="77"/>
      <w:r w:rsidRPr="003B6ED5">
        <w:rPr>
          <w:noProof w:val="0"/>
        </w:rPr>
        <w:t>Status og identifikasjonsnummer med identifikatorstatus</w:t>
      </w:r>
      <w:bookmarkEnd w:id="78"/>
      <w:bookmarkEnd w:id="81"/>
    </w:p>
    <w:p w:rsidR="00A247D4" w:rsidRDefault="001C3AC1" w:rsidP="001C3AC1">
      <w:pPr>
        <w:pStyle w:val="Brdtekst"/>
      </w:pPr>
      <w:r w:rsidRPr="003B6ED5">
        <w:t>Status for person</w:t>
      </w:r>
      <w:r w:rsidR="00A247D4">
        <w:t xml:space="preserve"> ("</w:t>
      </w:r>
      <w:r w:rsidR="00A247D4" w:rsidRPr="003B6ED5">
        <w:t>personstatus</w:t>
      </w:r>
      <w:r w:rsidR="00A247D4">
        <w:t>")</w:t>
      </w:r>
      <w:r w:rsidRPr="003B6ED5">
        <w:t xml:space="preserve"> og identifikatorstatus (knyttet til fødselsnummer og d-nummer) erstatte</w:t>
      </w:r>
      <w:r w:rsidR="00961A11">
        <w:t>r</w:t>
      </w:r>
      <w:r w:rsidRPr="003B6ED5">
        <w:t xml:space="preserve"> dagens statuskoder for personer med fødselsnummer og d-nummer. Kodene for </w:t>
      </w:r>
      <w:r w:rsidR="00024C62">
        <w:t>S</w:t>
      </w:r>
      <w:r w:rsidRPr="003B6ED5">
        <w:t xml:space="preserve">tatus (kodeliste) sier noe om hvilken tilknytning en person har til Folkeregisteret, </w:t>
      </w:r>
      <w:r w:rsidR="00024C62">
        <w:t>som</w:t>
      </w:r>
      <w:r w:rsidRPr="003B6ED5">
        <w:t xml:space="preserve"> igjen styrer hvilke rettigheter og plikter en person har. F.eks. har en person med status «bosatt» andre typer rettigheter enn en person med status «utflyttet». Dagens statuskoder står </w:t>
      </w:r>
      <w:r w:rsidR="00A247D4">
        <w:t>sentralt i dagens Folkeregister og</w:t>
      </w:r>
      <w:r w:rsidRPr="003B6ED5">
        <w:t xml:space="preserve"> vi </w:t>
      </w:r>
      <w:r w:rsidR="00024C62">
        <w:t>hadde</w:t>
      </w:r>
      <w:r w:rsidRPr="003B6ED5">
        <w:t xml:space="preserve"> ingen intensjon om å gjøre store endringer da statuskodene </w:t>
      </w:r>
      <w:r w:rsidR="00A247D4">
        <w:t>i DSF ser ut til å fungere bra.</w:t>
      </w:r>
    </w:p>
    <w:p w:rsidR="001C3AC1" w:rsidRPr="003B6ED5" w:rsidRDefault="00A247D4" w:rsidP="001C3AC1">
      <w:pPr>
        <w:pStyle w:val="Brdtekst"/>
      </w:pPr>
      <w:r>
        <w:t>Det er</w:t>
      </w:r>
      <w:r w:rsidR="001C3AC1" w:rsidRPr="003B6ED5">
        <w:t xml:space="preserve"> noen </w:t>
      </w:r>
      <w:r>
        <w:t>mål som</w:t>
      </w:r>
      <w:r w:rsidR="001C3AC1" w:rsidRPr="003B6ED5">
        <w:t xml:space="preserve"> </w:t>
      </w:r>
      <w:r>
        <w:t>har påvirket løsningen for det nye Folkeregisteret</w:t>
      </w:r>
      <w:r w:rsidR="001C3AC1" w:rsidRPr="003B6ED5">
        <w:t>:</w:t>
      </w:r>
    </w:p>
    <w:p w:rsidR="001C3AC1" w:rsidRPr="003B6ED5" w:rsidRDefault="00A247D4" w:rsidP="00DC6C01">
      <w:pPr>
        <w:pStyle w:val="Listeavsnitt"/>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lang w:eastAsia="nb-NO"/>
        </w:rPr>
      </w:pPr>
      <w:r>
        <w:rPr>
          <w:noProof w:val="0"/>
          <w:lang w:eastAsia="nb-NO"/>
        </w:rPr>
        <w:t>En f</w:t>
      </w:r>
      <w:r w:rsidR="001C3AC1" w:rsidRPr="003B6ED5">
        <w:rPr>
          <w:noProof w:val="0"/>
          <w:lang w:eastAsia="nb-NO"/>
        </w:rPr>
        <w:t>elles oppbygning av informasjonselementene for personer med fødselsnummer og d-nummer</w:t>
      </w:r>
    </w:p>
    <w:p w:rsidR="001C3AC1" w:rsidRPr="003B6ED5" w:rsidRDefault="00A247D4" w:rsidP="00DC6C01">
      <w:pPr>
        <w:pStyle w:val="Listeavsnitt"/>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rPr>
          <w:noProof w:val="0"/>
          <w:lang w:eastAsia="nb-NO"/>
        </w:rPr>
      </w:pPr>
      <w:r>
        <w:rPr>
          <w:noProof w:val="0"/>
          <w:lang w:eastAsia="nb-NO"/>
        </w:rPr>
        <w:t>Å s</w:t>
      </w:r>
      <w:r w:rsidR="001C3AC1" w:rsidRPr="003B6ED5">
        <w:rPr>
          <w:noProof w:val="0"/>
          <w:lang w:eastAsia="nb-NO"/>
        </w:rPr>
        <w:t>ynliggjøre bedre hva som gjelder folkeregisterpersonen og hva som gjelder identifikasjonsnummeret (fødselsnummer/d-nummer)</w:t>
      </w:r>
    </w:p>
    <w:p w:rsidR="001C3AC1" w:rsidRPr="003B6ED5" w:rsidRDefault="00A247D4" w:rsidP="001C3AC1">
      <w:pPr>
        <w:pStyle w:val="Brdtekst"/>
      </w:pPr>
      <w:r w:rsidRPr="00A247D4">
        <w:rPr>
          <w:i/>
        </w:rPr>
        <w:lastRenderedPageBreak/>
        <w:t>En f</w:t>
      </w:r>
      <w:r w:rsidR="001C3AC1" w:rsidRPr="00A247D4">
        <w:rPr>
          <w:i/>
        </w:rPr>
        <w:t>elles oppbygning av status og identifika</w:t>
      </w:r>
      <w:r w:rsidR="00D91343">
        <w:rPr>
          <w:i/>
        </w:rPr>
        <w:t xml:space="preserve">sjonsnummerets </w:t>
      </w:r>
      <w:r w:rsidR="001C3AC1" w:rsidRPr="00A247D4">
        <w:rPr>
          <w:i/>
        </w:rPr>
        <w:t>status for personer med fødselsnummer og d-nummer</w:t>
      </w:r>
      <w:r w:rsidR="001C3AC1" w:rsidRPr="003B6ED5">
        <w:t>:</w:t>
      </w:r>
    </w:p>
    <w:p w:rsidR="00D91343" w:rsidRDefault="001C3AC1" w:rsidP="001C3AC1">
      <w:pPr>
        <w:pStyle w:val="Brdtekst"/>
      </w:pPr>
      <w:r w:rsidRPr="003B6ED5">
        <w:t xml:space="preserve">I dag </w:t>
      </w:r>
      <w:r w:rsidR="00D91343">
        <w:t xml:space="preserve">(i DSF) </w:t>
      </w:r>
      <w:r w:rsidRPr="003B6ED5">
        <w:t xml:space="preserve">har personer med fødselsnummer statuskoder, men personer med d-nummer har både registreringsstatus (ved endring av personinformasjon) og d-nummerstatus (ved endring av informasjon knyttet til identifikasjonsnummer). </w:t>
      </w:r>
    </w:p>
    <w:p w:rsidR="001C3AC1" w:rsidRPr="003B6ED5" w:rsidRDefault="001C3AC1" w:rsidP="001C3AC1">
      <w:pPr>
        <w:pStyle w:val="Brdtekst"/>
      </w:pPr>
      <w:r w:rsidRPr="003B6ED5">
        <w:t xml:space="preserve">Det </w:t>
      </w:r>
      <w:r w:rsidR="00961A11">
        <w:t>er</w:t>
      </w:r>
      <w:r w:rsidRPr="003B6ED5">
        <w:t xml:space="preserve"> enklere å forholde seg til felles oppbygning, da endringer som gjøres på personer med d-nummer og fødselsnummer i hovedsak er de samme, samt at overgang fra d-nummer til fødselsnummer </w:t>
      </w:r>
      <w:r w:rsidR="00961A11">
        <w:t>er</w:t>
      </w:r>
      <w:r w:rsidRPr="003B6ED5">
        <w:t xml:space="preserve"> enklere.</w:t>
      </w:r>
    </w:p>
    <w:p w:rsidR="001C3AC1" w:rsidRPr="003B6ED5" w:rsidRDefault="001C3AC1" w:rsidP="001C3AC1">
      <w:pPr>
        <w:pStyle w:val="Brdtekst"/>
      </w:pPr>
      <w:r w:rsidRPr="003B6ED5">
        <w:t xml:space="preserve">Ved bosetting </w:t>
      </w:r>
      <w:r w:rsidR="00961A11">
        <w:t>endrer</w:t>
      </w:r>
      <w:r w:rsidRPr="003B6ED5">
        <w:t xml:space="preserve"> personene bare identifikasjonsnummeret</w:t>
      </w:r>
      <w:r w:rsidR="00A247D4">
        <w:t xml:space="preserve"> fra d-nummer til fødselsnummer og</w:t>
      </w:r>
      <w:r w:rsidRPr="003B6ED5">
        <w:t xml:space="preserve"> </w:t>
      </w:r>
      <w:r w:rsidR="00A247D4">
        <w:t xml:space="preserve">noen </w:t>
      </w:r>
      <w:r w:rsidRPr="003B6ED5">
        <w:t>andre relevante informasjonselementer.</w:t>
      </w:r>
    </w:p>
    <w:p w:rsidR="001C3AC1" w:rsidRPr="003B6ED5" w:rsidRDefault="00961A11" w:rsidP="001C3AC1">
      <w:pPr>
        <w:pStyle w:val="Brdtekst"/>
      </w:pPr>
      <w:r>
        <w:t xml:space="preserve">Nye </w:t>
      </w:r>
      <w:r w:rsidR="001C3AC1" w:rsidRPr="003B6ED5">
        <w:t>verdier</w:t>
      </w:r>
      <w:r>
        <w:t xml:space="preserve"> for</w:t>
      </w:r>
      <w:r w:rsidR="001C3AC1" w:rsidRPr="003B6ED5">
        <w:t xml:space="preserve"> status og identifikasjon</w:t>
      </w:r>
      <w:r w:rsidR="00D91343">
        <w:t xml:space="preserve">snummerets </w:t>
      </w:r>
      <w:r w:rsidR="001C3AC1" w:rsidRPr="003B6ED5">
        <w:t>status er presentert i</w:t>
      </w:r>
      <w:r w:rsidR="00F87B56">
        <w:t xml:space="preserve"> kapittel </w:t>
      </w:r>
      <w:r w:rsidR="00F87B56">
        <w:fldChar w:fldCharType="begin"/>
      </w:r>
      <w:r w:rsidR="00F87B56">
        <w:instrText xml:space="preserve"> REF _Ref536774071 \r \h </w:instrText>
      </w:r>
      <w:r w:rsidR="00F87B56">
        <w:fldChar w:fldCharType="separate"/>
      </w:r>
      <w:r w:rsidR="00C45127">
        <w:t>5.2.3</w:t>
      </w:r>
      <w:r w:rsidR="00F87B56">
        <w:fldChar w:fldCharType="end"/>
      </w:r>
      <w:r w:rsidR="001C3AC1" w:rsidRPr="003B6ED5">
        <w:t xml:space="preserve"> (se informasjonselementet </w:t>
      </w:r>
      <w:r w:rsidR="00F87B56">
        <w:t>"S</w:t>
      </w:r>
      <w:r w:rsidR="001C3AC1" w:rsidRPr="003B6ED5">
        <w:t>tatus</w:t>
      </w:r>
      <w:r w:rsidR="00F87B56">
        <w:t>"</w:t>
      </w:r>
      <w:r w:rsidR="001C3AC1" w:rsidRPr="003B6ED5">
        <w:t>) og i</w:t>
      </w:r>
      <w:r w:rsidR="00F87B56">
        <w:t xml:space="preserve"> kapittel </w:t>
      </w:r>
      <w:r w:rsidR="00F87B56">
        <w:fldChar w:fldCharType="begin"/>
      </w:r>
      <w:r w:rsidR="00F87B56">
        <w:instrText xml:space="preserve"> REF _Ref16863317 \r \h </w:instrText>
      </w:r>
      <w:r w:rsidR="00F87B56">
        <w:fldChar w:fldCharType="separate"/>
      </w:r>
      <w:r w:rsidR="00C45127">
        <w:t>5.2.4</w:t>
      </w:r>
      <w:r w:rsidR="00F87B56">
        <w:fldChar w:fldCharType="end"/>
      </w:r>
      <w:r w:rsidR="00F87B56">
        <w:t xml:space="preserve"> (se informasjonselementet "Identifikasjonsnummer" sin "status"</w:t>
      </w:r>
      <w:r w:rsidR="001C3AC1" w:rsidRPr="003B6ED5">
        <w:t>).</w:t>
      </w:r>
    </w:p>
    <w:p w:rsidR="001C3AC1" w:rsidRPr="003B6ED5" w:rsidRDefault="00F87B56" w:rsidP="001C3AC1">
      <w:pPr>
        <w:pStyle w:val="Brdtekst"/>
      </w:pPr>
      <w:r>
        <w:t>Disse nye verdiene s</w:t>
      </w:r>
      <w:r w:rsidR="001C3AC1" w:rsidRPr="003B6ED5">
        <w:t>ynliggjør bedre hva som gjelder folkeregisterpersonen og hva som gjelder identifikasjonsnu</w:t>
      </w:r>
      <w:r>
        <w:t>mmeret (fødselsnummer/d-nummer):</w:t>
      </w:r>
      <w:r w:rsidR="00D91343">
        <w:t xml:space="preserve"> </w:t>
      </w:r>
      <w:r w:rsidR="001C3AC1" w:rsidRPr="003B6ED5">
        <w:t>Noen endringer gjelder kun personen, og andre endringer gjelder kun identifikasjonsnummeret, derfor er det viktig med egne status</w:t>
      </w:r>
      <w:r w:rsidR="00D91343">
        <w:t>verdier</w:t>
      </w:r>
      <w:r w:rsidR="001C3AC1" w:rsidRPr="003B6ED5">
        <w:t xml:space="preserve"> knyttet til person og egne </w:t>
      </w:r>
      <w:r w:rsidR="00D91343" w:rsidRPr="003B6ED5">
        <w:t>status</w:t>
      </w:r>
      <w:r w:rsidR="00D91343">
        <w:t>verdier</w:t>
      </w:r>
      <w:r w:rsidR="00D91343" w:rsidRPr="003B6ED5">
        <w:t xml:space="preserve"> </w:t>
      </w:r>
      <w:r w:rsidR="001C3AC1" w:rsidRPr="003B6ED5">
        <w:t xml:space="preserve">knyttet til identifikasjonsnummer. </w:t>
      </w:r>
    </w:p>
    <w:p w:rsidR="001C3AC1" w:rsidRPr="003B6ED5" w:rsidRDefault="001C3AC1" w:rsidP="001C3AC1">
      <w:pPr>
        <w:pStyle w:val="Brdtekst"/>
      </w:pPr>
      <w:r w:rsidRPr="003B6ED5">
        <w:t xml:space="preserve">F.eks. </w:t>
      </w:r>
      <w:r w:rsidR="00D91343" w:rsidRPr="003B6ED5">
        <w:t xml:space="preserve">fører </w:t>
      </w:r>
      <w:r w:rsidRPr="003B6ED5">
        <w:t xml:space="preserve">dødsfall til endring av personens status, typisk fra </w:t>
      </w:r>
      <w:r w:rsidRPr="00A102A5">
        <w:rPr>
          <w:i/>
        </w:rPr>
        <w:t>bosatt</w:t>
      </w:r>
      <w:r w:rsidRPr="003B6ED5">
        <w:t xml:space="preserve"> til </w:t>
      </w:r>
      <w:r w:rsidRPr="00A102A5">
        <w:rPr>
          <w:i/>
        </w:rPr>
        <w:t>død</w:t>
      </w:r>
      <w:r w:rsidRPr="003B6ED5">
        <w:t>. Identifikasjonsnummerets stat</w:t>
      </w:r>
      <w:r w:rsidR="00961A11">
        <w:t xml:space="preserve">us </w:t>
      </w:r>
      <w:r w:rsidRPr="003B6ED5">
        <w:t>forbli</w:t>
      </w:r>
      <w:r w:rsidR="00961A11">
        <w:t>r</w:t>
      </w:r>
      <w:r w:rsidRPr="003B6ED5">
        <w:t xml:space="preserve"> uendret, dvs. </w:t>
      </w:r>
      <w:r w:rsidR="00D91343" w:rsidRPr="003B6ED5">
        <w:t xml:space="preserve">endres </w:t>
      </w:r>
      <w:r w:rsidRPr="003B6ED5">
        <w:t xml:space="preserve">ikke fra </w:t>
      </w:r>
      <w:r w:rsidR="00A102A5" w:rsidRPr="00A102A5">
        <w:rPr>
          <w:i/>
        </w:rPr>
        <w:t>iBruk</w:t>
      </w:r>
      <w:r w:rsidRPr="003B6ED5">
        <w:t xml:space="preserve"> til </w:t>
      </w:r>
      <w:r w:rsidRPr="00A102A5">
        <w:rPr>
          <w:i/>
        </w:rPr>
        <w:t>opphørt</w:t>
      </w:r>
      <w:r w:rsidRPr="003B6ED5">
        <w:t xml:space="preserve"> </w:t>
      </w:r>
      <w:r w:rsidR="00D91343">
        <w:t>siden</w:t>
      </w:r>
      <w:r w:rsidRPr="003B6ED5">
        <w:t xml:space="preserve"> det fortsatt utføres oppgaver knyttet til personen som kan resultere</w:t>
      </w:r>
      <w:r w:rsidR="00A102A5">
        <w:t xml:space="preserve"> i endringer i Folkeregisteret.</w:t>
      </w:r>
    </w:p>
    <w:p w:rsidR="001C3AC1" w:rsidRDefault="001C3AC1" w:rsidP="001C3AC1">
      <w:pPr>
        <w:pStyle w:val="Brdtekst"/>
      </w:pPr>
      <w:r w:rsidRPr="003B6ED5">
        <w:t xml:space="preserve">Ved endring av fødselsdato </w:t>
      </w:r>
      <w:r w:rsidR="00A102A5">
        <w:t>påvirker</w:t>
      </w:r>
      <w:r w:rsidR="00D91343">
        <w:t xml:space="preserve"> dette</w:t>
      </w:r>
      <w:r w:rsidR="00A102A5">
        <w:t xml:space="preserve"> ikke</w:t>
      </w:r>
      <w:r w:rsidR="00856638">
        <w:t xml:space="preserve"> personens status, men p</w:t>
      </w:r>
      <w:r w:rsidRPr="003B6ED5">
        <w:t>ersonen registreres med ny fødselsdato og nytt i</w:t>
      </w:r>
      <w:r w:rsidR="008F136D">
        <w:t xml:space="preserve">dentifikasjonsnummer. Dette </w:t>
      </w:r>
      <w:r w:rsidRPr="003B6ED5">
        <w:t>resultere</w:t>
      </w:r>
      <w:r w:rsidR="008F136D">
        <w:t>r</w:t>
      </w:r>
      <w:r w:rsidRPr="003B6ED5">
        <w:t xml:space="preserve"> i at </w:t>
      </w:r>
      <w:r w:rsidR="00A102A5">
        <w:t xml:space="preserve">status for </w:t>
      </w:r>
      <w:r w:rsidRPr="003B6ED5">
        <w:t xml:space="preserve">det </w:t>
      </w:r>
      <w:r w:rsidR="00A102A5">
        <w:t>forrige</w:t>
      </w:r>
      <w:r w:rsidRPr="003B6ED5">
        <w:t xml:space="preserve"> identifikasjonsnummeret endres fra </w:t>
      </w:r>
      <w:r w:rsidRPr="003B6ED5">
        <w:rPr>
          <w:i/>
        </w:rPr>
        <w:t>iBruk</w:t>
      </w:r>
      <w:r w:rsidRPr="003B6ED5">
        <w:t xml:space="preserve"> til </w:t>
      </w:r>
      <w:r w:rsidRPr="003B6ED5">
        <w:rPr>
          <w:i/>
        </w:rPr>
        <w:t>opphørt</w:t>
      </w:r>
      <w:r w:rsidRPr="003B6ED5">
        <w:t>.</w:t>
      </w:r>
    </w:p>
    <w:p w:rsidR="00D4218D" w:rsidRPr="003B6ED5" w:rsidRDefault="00D4218D" w:rsidP="00D4218D">
      <w:pPr>
        <w:pStyle w:val="Overskrift3"/>
      </w:pPr>
      <w:bookmarkStart w:id="82" w:name="_Toc14779314"/>
      <w:bookmarkStart w:id="83" w:name="_Toc31981132"/>
      <w:r w:rsidRPr="003B6ED5">
        <w:t>Kodespeil fra DSF til det nye Folkeregisteret</w:t>
      </w:r>
      <w:bookmarkEnd w:id="82"/>
      <w:bookmarkEnd w:id="83"/>
      <w:r w:rsidRPr="003B6ED5">
        <w:t xml:space="preserve"> </w:t>
      </w:r>
    </w:p>
    <w:p w:rsidR="00D4218D" w:rsidRDefault="00D4218D" w:rsidP="00D4218D">
      <w:pPr>
        <w:pStyle w:val="Brdtekst"/>
      </w:pPr>
      <w:r w:rsidRPr="003B6ED5">
        <w:t>Dette er en beskrivelse av hvordan</w:t>
      </w:r>
      <w:r w:rsidR="004B3CA2">
        <w:t xml:space="preserve"> man</w:t>
      </w:r>
      <w:r w:rsidRPr="003B6ED5">
        <w:t xml:space="preserve"> skal tolke de gamle kodene «statuskoder for fødselsnummer», «d-nummer registreringsstatus» og «d-nummerstatus» opp mot de nye kodene for </w:t>
      </w:r>
      <w:r w:rsidR="004B3CA2">
        <w:t>(</w:t>
      </w:r>
      <w:r w:rsidRPr="003B6ED5">
        <w:t>person</w:t>
      </w:r>
      <w:r w:rsidR="004B3CA2">
        <w:t>)</w:t>
      </w:r>
      <w:r w:rsidRPr="003B6ED5">
        <w:t>status og i</w:t>
      </w:r>
      <w:r w:rsidR="004B3CA2" w:rsidRPr="003B6ED5">
        <w:t>dentifikasjonsnummerets stat</w:t>
      </w:r>
      <w:r w:rsidR="004B3CA2">
        <w:t>us</w:t>
      </w:r>
      <w:r w:rsidRPr="003B6ED5">
        <w:t xml:space="preserve"> i det nye Folkere</w:t>
      </w:r>
      <w:r w:rsidR="004B3CA2">
        <w:t>gisteret. Ved migreringen ble de</w:t>
      </w:r>
      <w:r w:rsidRPr="003B6ED5">
        <w:t xml:space="preserve"> gamle kodene i DSF transformert til nye i Registeret i det nye Folkeregisteret.</w:t>
      </w:r>
    </w:p>
    <w:tbl>
      <w:tblPr>
        <w:tblStyle w:val="Rutenettabell1lys-uthevingsfarge1"/>
        <w:tblW w:w="0" w:type="auto"/>
        <w:tblLook w:val="04A0" w:firstRow="1" w:lastRow="0" w:firstColumn="1" w:lastColumn="0" w:noHBand="0" w:noVBand="1"/>
      </w:tblPr>
      <w:tblGrid>
        <w:gridCol w:w="3203"/>
        <w:gridCol w:w="3207"/>
        <w:gridCol w:w="3218"/>
      </w:tblGrid>
      <w:tr w:rsidR="00BB18E9" w:rsidRPr="003B6ED5" w:rsidTr="00506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3" w:type="dxa"/>
          </w:tcPr>
          <w:p w:rsidR="00BB18E9" w:rsidRPr="003B6ED5" w:rsidRDefault="00BB18E9" w:rsidP="001C7286">
            <w:pPr>
              <w:rPr>
                <w:noProof w:val="0"/>
                <w:lang w:val="nb-NO"/>
              </w:rPr>
            </w:pPr>
            <w:r w:rsidRPr="00061FF2">
              <w:rPr>
                <w:rFonts w:ascii="Helvetica" w:eastAsia="Times New Roman" w:hAnsi="Helvetica"/>
                <w:noProof w:val="0"/>
                <w:sz w:val="21"/>
                <w:szCs w:val="21"/>
                <w:bdr w:val="none" w:sz="0" w:space="0" w:color="auto"/>
                <w:lang w:val="nb-NO" w:eastAsia="nb-NO"/>
              </w:rPr>
              <w:t>Gamle koder: </w:t>
            </w:r>
            <w:r w:rsidRPr="00061FF2">
              <w:rPr>
                <w:rFonts w:ascii="Helvetica" w:eastAsia="Times New Roman" w:hAnsi="Helvetica"/>
                <w:noProof w:val="0"/>
                <w:sz w:val="21"/>
                <w:szCs w:val="21"/>
                <w:bdr w:val="none" w:sz="0" w:space="0" w:color="auto"/>
                <w:lang w:val="nb-NO" w:eastAsia="nb-NO"/>
              </w:rPr>
              <w:br/>
              <w:t>F-nummer statuskoder</w:t>
            </w:r>
          </w:p>
        </w:tc>
        <w:tc>
          <w:tcPr>
            <w:tcW w:w="3207" w:type="dxa"/>
          </w:tcPr>
          <w:p w:rsidR="00BB18E9" w:rsidRPr="003B6ED5" w:rsidRDefault="00BB18E9" w:rsidP="001C7286">
            <w:pPr>
              <w:cnfStyle w:val="100000000000" w:firstRow="1" w:lastRow="0" w:firstColumn="0" w:lastColumn="0" w:oddVBand="0" w:evenVBand="0" w:oddHBand="0" w:evenHBand="0" w:firstRowFirstColumn="0" w:firstRowLastColumn="0" w:lastRowFirstColumn="0" w:lastRowLastColumn="0"/>
              <w:rPr>
                <w:noProof w:val="0"/>
                <w:lang w:val="nb-NO"/>
              </w:rPr>
            </w:pPr>
            <w:r w:rsidRPr="006F11E5">
              <w:rPr>
                <w:rFonts w:ascii="Helvetica" w:eastAsia="Times New Roman" w:hAnsi="Helvetica"/>
                <w:noProof w:val="0"/>
                <w:sz w:val="21"/>
                <w:szCs w:val="21"/>
                <w:bdr w:val="none" w:sz="0" w:space="0" w:color="auto"/>
                <w:lang w:eastAsia="nb-NO"/>
              </w:rPr>
              <w:t>Nye koder: </w:t>
            </w:r>
            <w:r w:rsidRPr="006F11E5">
              <w:rPr>
                <w:rFonts w:ascii="Helvetica" w:eastAsia="Times New Roman" w:hAnsi="Helvetica"/>
                <w:noProof w:val="0"/>
                <w:sz w:val="21"/>
                <w:szCs w:val="21"/>
                <w:bdr w:val="none" w:sz="0" w:space="0" w:color="auto"/>
                <w:lang w:eastAsia="nb-NO"/>
              </w:rPr>
              <w:br/>
              <w:t>Personstatus</w:t>
            </w:r>
          </w:p>
        </w:tc>
        <w:tc>
          <w:tcPr>
            <w:tcW w:w="3218" w:type="dxa"/>
          </w:tcPr>
          <w:p w:rsidR="00BB18E9" w:rsidRPr="003B6ED5" w:rsidRDefault="00BB18E9" w:rsidP="00FF73BD">
            <w:pPr>
              <w:cnfStyle w:val="100000000000" w:firstRow="1" w:lastRow="0" w:firstColumn="0" w:lastColumn="0" w:oddVBand="0" w:evenVBand="0" w:oddHBand="0" w:evenHBand="0" w:firstRowFirstColumn="0" w:firstRowLastColumn="0" w:lastRowFirstColumn="0" w:lastRowLastColumn="0"/>
              <w:rPr>
                <w:noProof w:val="0"/>
                <w:lang w:val="nb-NO"/>
              </w:rPr>
            </w:pPr>
            <w:r w:rsidRPr="006F11E5">
              <w:rPr>
                <w:rFonts w:ascii="Helvetica" w:eastAsia="Times New Roman" w:hAnsi="Helvetica"/>
                <w:noProof w:val="0"/>
                <w:sz w:val="21"/>
                <w:szCs w:val="21"/>
                <w:bdr w:val="none" w:sz="0" w:space="0" w:color="auto"/>
                <w:lang w:eastAsia="nb-NO"/>
              </w:rPr>
              <w:t>Nye koder: </w:t>
            </w:r>
            <w:r w:rsidRPr="006F11E5">
              <w:rPr>
                <w:rFonts w:ascii="Helvetica" w:eastAsia="Times New Roman" w:hAnsi="Helvetica"/>
                <w:noProof w:val="0"/>
                <w:sz w:val="21"/>
                <w:szCs w:val="21"/>
                <w:bdr w:val="none" w:sz="0" w:space="0" w:color="auto"/>
                <w:lang w:eastAsia="nb-NO"/>
              </w:rPr>
              <w:br/>
              <w:t>Identifika</w:t>
            </w:r>
            <w:r>
              <w:rPr>
                <w:rFonts w:ascii="Helvetica" w:eastAsia="Times New Roman" w:hAnsi="Helvetica"/>
                <w:noProof w:val="0"/>
                <w:sz w:val="21"/>
                <w:szCs w:val="21"/>
                <w:bdr w:val="none" w:sz="0" w:space="0" w:color="auto"/>
                <w:lang w:eastAsia="nb-NO"/>
              </w:rPr>
              <w:t>sjonsnummer</w:t>
            </w:r>
            <w:r w:rsidRPr="006F11E5">
              <w:rPr>
                <w:rFonts w:ascii="Helvetica" w:eastAsia="Times New Roman" w:hAnsi="Helvetica"/>
                <w:noProof w:val="0"/>
                <w:sz w:val="21"/>
                <w:szCs w:val="21"/>
                <w:bdr w:val="none" w:sz="0" w:space="0" w:color="auto"/>
                <w:lang w:eastAsia="nb-NO"/>
              </w:rPr>
              <w:t>status</w:t>
            </w:r>
          </w:p>
        </w:tc>
      </w:tr>
      <w:tr w:rsidR="00BB18E9" w:rsidRPr="003B6ED5" w:rsidTr="0050619C">
        <w:tc>
          <w:tcPr>
            <w:cnfStyle w:val="001000000000" w:firstRow="0" w:lastRow="0" w:firstColumn="1" w:lastColumn="0" w:oddVBand="0" w:evenVBand="0" w:oddHBand="0" w:evenHBand="0" w:firstRowFirstColumn="0" w:firstRowLastColumn="0" w:lastRowFirstColumn="0" w:lastRowLastColumn="0"/>
            <w:tcW w:w="3203" w:type="dxa"/>
          </w:tcPr>
          <w:p w:rsidR="00BB18E9" w:rsidRPr="00FF73BD" w:rsidRDefault="00BB18E9" w:rsidP="001C7286">
            <w:pPr>
              <w:rPr>
                <w:b w:val="0"/>
                <w:noProof w:val="0"/>
                <w:lang w:val="nb-NO"/>
              </w:rPr>
            </w:pPr>
            <w:r w:rsidRPr="00FF73BD">
              <w:rPr>
                <w:b w:val="0"/>
                <w:noProof w:val="0"/>
                <w:lang w:val="nb-NO"/>
              </w:rPr>
              <w:t>3 - Utvandret</w:t>
            </w:r>
          </w:p>
        </w:tc>
        <w:tc>
          <w:tcPr>
            <w:tcW w:w="3207" w:type="dxa"/>
          </w:tcPr>
          <w:p w:rsidR="00BB18E9" w:rsidRPr="003B6ED5" w:rsidRDefault="00BB18E9" w:rsidP="001C7286">
            <w:pPr>
              <w:cnfStyle w:val="000000000000" w:firstRow="0" w:lastRow="0" w:firstColumn="0" w:lastColumn="0" w:oddVBand="0" w:evenVBand="0" w:oddHBand="0" w:evenHBand="0" w:firstRowFirstColumn="0" w:firstRowLastColumn="0" w:lastRowFirstColumn="0" w:lastRowLastColumn="0"/>
              <w:rPr>
                <w:noProof w:val="0"/>
                <w:lang w:val="nb-NO"/>
              </w:rPr>
            </w:pPr>
            <w:r w:rsidRPr="00BB18E9">
              <w:rPr>
                <w:noProof w:val="0"/>
                <w:lang w:val="nb-NO"/>
              </w:rPr>
              <w:t>Utflyttet</w:t>
            </w:r>
          </w:p>
        </w:tc>
        <w:tc>
          <w:tcPr>
            <w:tcW w:w="3218" w:type="dxa"/>
          </w:tcPr>
          <w:p w:rsidR="00BB18E9" w:rsidRPr="003B6ED5" w:rsidRDefault="00BB18E9" w:rsidP="00BB18E9">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I b</w:t>
            </w:r>
            <w:r w:rsidRPr="003B6ED5">
              <w:rPr>
                <w:noProof w:val="0"/>
                <w:lang w:val="nb-NO"/>
              </w:rPr>
              <w:t>ruk</w:t>
            </w:r>
          </w:p>
        </w:tc>
      </w:tr>
      <w:tr w:rsidR="0050619C" w:rsidRPr="003B6ED5" w:rsidTr="0050619C">
        <w:tc>
          <w:tcPr>
            <w:cnfStyle w:val="001000000000" w:firstRow="0" w:lastRow="0" w:firstColumn="1" w:lastColumn="0" w:oddVBand="0" w:evenVBand="0" w:oddHBand="0" w:evenHBand="0" w:firstRowFirstColumn="0" w:firstRowLastColumn="0" w:lastRowFirstColumn="0" w:lastRowLastColumn="0"/>
            <w:tcW w:w="3203" w:type="dxa"/>
          </w:tcPr>
          <w:p w:rsidR="0050619C" w:rsidRPr="00FF73BD" w:rsidRDefault="0050619C" w:rsidP="0050619C">
            <w:pPr>
              <w:rPr>
                <w:b w:val="0"/>
                <w:noProof w:val="0"/>
                <w:lang w:val="nb-NO"/>
              </w:rPr>
            </w:pPr>
            <w:r w:rsidRPr="00FF73BD">
              <w:rPr>
                <w:b w:val="0"/>
                <w:noProof w:val="0"/>
                <w:lang w:val="nb-NO"/>
              </w:rPr>
              <w:t>4 - Forsvunnet</w:t>
            </w:r>
          </w:p>
        </w:tc>
        <w:tc>
          <w:tcPr>
            <w:tcW w:w="3207"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Forsvunnet</w:t>
            </w:r>
          </w:p>
        </w:tc>
        <w:tc>
          <w:tcPr>
            <w:tcW w:w="3218"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I b</w:t>
            </w:r>
            <w:r w:rsidRPr="003B6ED5">
              <w:rPr>
                <w:noProof w:val="0"/>
                <w:lang w:val="nb-NO"/>
              </w:rPr>
              <w:t>ruk</w:t>
            </w:r>
          </w:p>
        </w:tc>
      </w:tr>
      <w:tr w:rsidR="0050619C" w:rsidRPr="003B6ED5" w:rsidTr="0050619C">
        <w:tc>
          <w:tcPr>
            <w:cnfStyle w:val="001000000000" w:firstRow="0" w:lastRow="0" w:firstColumn="1" w:lastColumn="0" w:oddVBand="0" w:evenVBand="0" w:oddHBand="0" w:evenHBand="0" w:firstRowFirstColumn="0" w:firstRowLastColumn="0" w:lastRowFirstColumn="0" w:lastRowLastColumn="0"/>
            <w:tcW w:w="3203" w:type="dxa"/>
          </w:tcPr>
          <w:p w:rsidR="0050619C" w:rsidRPr="00FF73BD" w:rsidRDefault="0050619C" w:rsidP="0050619C">
            <w:pPr>
              <w:rPr>
                <w:b w:val="0"/>
                <w:noProof w:val="0"/>
                <w:lang w:val="nb-NO"/>
              </w:rPr>
            </w:pPr>
            <w:r w:rsidRPr="00FF73BD">
              <w:rPr>
                <w:b w:val="0"/>
                <w:noProof w:val="0"/>
                <w:lang w:val="nb-NO"/>
              </w:rPr>
              <w:t>5 - Død</w:t>
            </w:r>
          </w:p>
        </w:tc>
        <w:tc>
          <w:tcPr>
            <w:tcW w:w="3207"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Død</w:t>
            </w:r>
          </w:p>
        </w:tc>
        <w:tc>
          <w:tcPr>
            <w:tcW w:w="3218"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I b</w:t>
            </w:r>
            <w:r w:rsidRPr="003B6ED5">
              <w:rPr>
                <w:noProof w:val="0"/>
                <w:lang w:val="nb-NO"/>
              </w:rPr>
              <w:t>ruk</w:t>
            </w:r>
          </w:p>
        </w:tc>
      </w:tr>
      <w:tr w:rsidR="0050619C" w:rsidRPr="003B6ED5" w:rsidTr="0050619C">
        <w:tc>
          <w:tcPr>
            <w:cnfStyle w:val="001000000000" w:firstRow="0" w:lastRow="0" w:firstColumn="1" w:lastColumn="0" w:oddVBand="0" w:evenVBand="0" w:oddHBand="0" w:evenHBand="0" w:firstRowFirstColumn="0" w:firstRowLastColumn="0" w:lastRowFirstColumn="0" w:lastRowLastColumn="0"/>
            <w:tcW w:w="3203" w:type="dxa"/>
          </w:tcPr>
          <w:p w:rsidR="0050619C" w:rsidRPr="00FF73BD" w:rsidRDefault="0050619C" w:rsidP="0050619C">
            <w:pPr>
              <w:rPr>
                <w:b w:val="0"/>
                <w:noProof w:val="0"/>
                <w:lang w:val="nb-NO"/>
              </w:rPr>
            </w:pPr>
            <w:r w:rsidRPr="00FF73BD">
              <w:rPr>
                <w:b w:val="0"/>
                <w:noProof w:val="0"/>
                <w:lang w:val="nb-NO"/>
              </w:rPr>
              <w:t>6 - Utgått Fødselsnummer</w:t>
            </w:r>
          </w:p>
        </w:tc>
        <w:tc>
          <w:tcPr>
            <w:tcW w:w="3207"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Opphørt*</w:t>
            </w:r>
          </w:p>
        </w:tc>
        <w:tc>
          <w:tcPr>
            <w:tcW w:w="3218"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Opphørt</w:t>
            </w:r>
          </w:p>
        </w:tc>
      </w:tr>
      <w:tr w:rsidR="0050619C" w:rsidRPr="003B6ED5" w:rsidTr="0050619C">
        <w:tc>
          <w:tcPr>
            <w:cnfStyle w:val="001000000000" w:firstRow="0" w:lastRow="0" w:firstColumn="1" w:lastColumn="0" w:oddVBand="0" w:evenVBand="0" w:oddHBand="0" w:evenHBand="0" w:firstRowFirstColumn="0" w:firstRowLastColumn="0" w:lastRowFirstColumn="0" w:lastRowLastColumn="0"/>
            <w:tcW w:w="3203" w:type="dxa"/>
          </w:tcPr>
          <w:p w:rsidR="0050619C" w:rsidRPr="00FF73BD" w:rsidRDefault="0050619C" w:rsidP="0050619C">
            <w:pPr>
              <w:rPr>
                <w:b w:val="0"/>
                <w:noProof w:val="0"/>
                <w:lang w:val="nb-NO"/>
              </w:rPr>
            </w:pPr>
            <w:r w:rsidRPr="00FF73BD">
              <w:rPr>
                <w:b w:val="0"/>
                <w:noProof w:val="0"/>
                <w:lang w:val="nb-NO"/>
              </w:rPr>
              <w:t>7 - Fødselsregistrert</w:t>
            </w:r>
          </w:p>
        </w:tc>
        <w:tc>
          <w:tcPr>
            <w:tcW w:w="3207"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sidRPr="0050619C">
              <w:rPr>
                <w:noProof w:val="0"/>
                <w:lang w:val="nb-NO"/>
              </w:rPr>
              <w:t>Fødselsregistrert</w:t>
            </w:r>
          </w:p>
        </w:tc>
        <w:tc>
          <w:tcPr>
            <w:tcW w:w="3218"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I b</w:t>
            </w:r>
            <w:r w:rsidRPr="003B6ED5">
              <w:rPr>
                <w:noProof w:val="0"/>
                <w:lang w:val="nb-NO"/>
              </w:rPr>
              <w:t>ruk</w:t>
            </w:r>
          </w:p>
        </w:tc>
      </w:tr>
      <w:tr w:rsidR="0050619C" w:rsidRPr="003B6ED5" w:rsidTr="0050619C">
        <w:tc>
          <w:tcPr>
            <w:cnfStyle w:val="001000000000" w:firstRow="0" w:lastRow="0" w:firstColumn="1" w:lastColumn="0" w:oddVBand="0" w:evenVBand="0" w:oddHBand="0" w:evenHBand="0" w:firstRowFirstColumn="0" w:firstRowLastColumn="0" w:lastRowFirstColumn="0" w:lastRowLastColumn="0"/>
            <w:tcW w:w="3203" w:type="dxa"/>
          </w:tcPr>
          <w:p w:rsidR="0050619C" w:rsidRPr="00FF73BD" w:rsidRDefault="0050619C" w:rsidP="0050619C">
            <w:pPr>
              <w:rPr>
                <w:b w:val="0"/>
                <w:noProof w:val="0"/>
                <w:lang w:val="nb-NO"/>
              </w:rPr>
            </w:pPr>
            <w:r w:rsidRPr="00FF73BD">
              <w:rPr>
                <w:b w:val="0"/>
                <w:noProof w:val="0"/>
                <w:lang w:val="nb-NO"/>
              </w:rPr>
              <w:t>8 - Annullert tilgang</w:t>
            </w:r>
          </w:p>
        </w:tc>
        <w:tc>
          <w:tcPr>
            <w:tcW w:w="3207"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Ikke bosatt</w:t>
            </w:r>
          </w:p>
        </w:tc>
        <w:tc>
          <w:tcPr>
            <w:tcW w:w="3218"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I b</w:t>
            </w:r>
            <w:r w:rsidRPr="003B6ED5">
              <w:rPr>
                <w:noProof w:val="0"/>
                <w:lang w:val="nb-NO"/>
              </w:rPr>
              <w:t>ruk</w:t>
            </w:r>
          </w:p>
        </w:tc>
      </w:tr>
      <w:tr w:rsidR="0050619C" w:rsidRPr="003B6ED5" w:rsidTr="0050619C">
        <w:tc>
          <w:tcPr>
            <w:cnfStyle w:val="001000000000" w:firstRow="0" w:lastRow="0" w:firstColumn="1" w:lastColumn="0" w:oddVBand="0" w:evenVBand="0" w:oddHBand="0" w:evenHBand="0" w:firstRowFirstColumn="0" w:firstRowLastColumn="0" w:lastRowFirstColumn="0" w:lastRowLastColumn="0"/>
            <w:tcW w:w="3203" w:type="dxa"/>
          </w:tcPr>
          <w:p w:rsidR="0050619C" w:rsidRPr="00FF73BD" w:rsidRDefault="0050619C" w:rsidP="0050619C">
            <w:pPr>
              <w:rPr>
                <w:b w:val="0"/>
                <w:noProof w:val="0"/>
                <w:lang w:val="nb-NO"/>
              </w:rPr>
            </w:pPr>
            <w:r w:rsidRPr="00FF73BD">
              <w:rPr>
                <w:b w:val="0"/>
                <w:noProof w:val="0"/>
                <w:lang w:val="nb-NO"/>
              </w:rPr>
              <w:t>9 - Uregistrert person</w:t>
            </w:r>
          </w:p>
        </w:tc>
        <w:tc>
          <w:tcPr>
            <w:tcW w:w="3207"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Ikke</w:t>
            </w:r>
            <w:r>
              <w:rPr>
                <w:noProof w:val="0"/>
                <w:lang w:val="nb-NO"/>
              </w:rPr>
              <w:t xml:space="preserve"> b</w:t>
            </w:r>
            <w:r w:rsidRPr="003B6ED5">
              <w:rPr>
                <w:noProof w:val="0"/>
                <w:lang w:val="nb-NO"/>
              </w:rPr>
              <w:t>osatt</w:t>
            </w:r>
          </w:p>
        </w:tc>
        <w:tc>
          <w:tcPr>
            <w:tcW w:w="3218"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I b</w:t>
            </w:r>
            <w:r w:rsidRPr="003B6ED5">
              <w:rPr>
                <w:noProof w:val="0"/>
                <w:lang w:val="nb-NO"/>
              </w:rPr>
              <w:t>ruk</w:t>
            </w:r>
          </w:p>
        </w:tc>
      </w:tr>
    </w:tbl>
    <w:p w:rsidR="00FF73BD" w:rsidRPr="003B6ED5" w:rsidRDefault="00FF73BD" w:rsidP="00FF73BD">
      <w:pPr>
        <w:pStyle w:val="Brdtekst"/>
      </w:pPr>
      <w:r>
        <w:t xml:space="preserve">*Kun personstatus </w:t>
      </w:r>
      <w:r>
        <w:rPr>
          <w:i/>
        </w:rPr>
        <w:t>O</w:t>
      </w:r>
      <w:r w:rsidRPr="00D4218D">
        <w:rPr>
          <w:i/>
        </w:rPr>
        <w:t>pphørt</w:t>
      </w:r>
      <w:r w:rsidRPr="003B6ED5">
        <w:t xml:space="preserve"> dersom personens sist gyldige fødselsnummer har </w:t>
      </w:r>
      <w:r>
        <w:t>identifikasjonsnummer</w:t>
      </w:r>
      <w:r w:rsidRPr="003B6ED5">
        <w:t xml:space="preserve">status </w:t>
      </w:r>
      <w:r>
        <w:rPr>
          <w:i/>
        </w:rPr>
        <w:t>O</w:t>
      </w:r>
      <w:r w:rsidRPr="00D4218D">
        <w:rPr>
          <w:i/>
        </w:rPr>
        <w:t>pphørt</w:t>
      </w:r>
      <w:r w:rsidRPr="003B6ED5">
        <w:t>.</w:t>
      </w:r>
    </w:p>
    <w:p w:rsidR="00BB18E9" w:rsidRDefault="00BB18E9" w:rsidP="00D4218D">
      <w:pPr>
        <w:pStyle w:val="Brdtekst"/>
      </w:pPr>
    </w:p>
    <w:tbl>
      <w:tblPr>
        <w:tblStyle w:val="Rutenettabell1lys-uthevingsfarge1"/>
        <w:tblW w:w="0" w:type="auto"/>
        <w:tblLook w:val="04A0" w:firstRow="1" w:lastRow="0" w:firstColumn="1" w:lastColumn="0" w:noHBand="0" w:noVBand="1"/>
      </w:tblPr>
      <w:tblGrid>
        <w:gridCol w:w="4815"/>
        <w:gridCol w:w="3577"/>
      </w:tblGrid>
      <w:tr w:rsidR="0050619C" w:rsidRPr="003B6ED5" w:rsidTr="00FF7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50619C" w:rsidRPr="003B6ED5" w:rsidRDefault="0050619C" w:rsidP="001C7286">
            <w:pPr>
              <w:rPr>
                <w:noProof w:val="0"/>
                <w:lang w:val="nb-NO"/>
              </w:rPr>
            </w:pPr>
            <w:r w:rsidRPr="00061FF2">
              <w:rPr>
                <w:rFonts w:ascii="Helvetica" w:eastAsia="Times New Roman" w:hAnsi="Helvetica"/>
                <w:noProof w:val="0"/>
                <w:sz w:val="21"/>
                <w:szCs w:val="21"/>
                <w:bdr w:val="none" w:sz="0" w:space="0" w:color="auto"/>
                <w:lang w:val="nb-NO" w:eastAsia="nb-NO"/>
              </w:rPr>
              <w:t>Gamle koder: </w:t>
            </w:r>
            <w:r w:rsidRPr="00061FF2">
              <w:rPr>
                <w:rFonts w:ascii="Helvetica" w:eastAsia="Times New Roman" w:hAnsi="Helvetica"/>
                <w:noProof w:val="0"/>
                <w:sz w:val="21"/>
                <w:szCs w:val="21"/>
                <w:bdr w:val="none" w:sz="0" w:space="0" w:color="auto"/>
                <w:lang w:val="nb-NO" w:eastAsia="nb-NO"/>
              </w:rPr>
              <w:br/>
              <w:t>D-nummer registreringsstatus DSF</w:t>
            </w:r>
          </w:p>
        </w:tc>
        <w:tc>
          <w:tcPr>
            <w:tcW w:w="3577" w:type="dxa"/>
          </w:tcPr>
          <w:p w:rsidR="0050619C" w:rsidRPr="003B6ED5" w:rsidRDefault="0050619C" w:rsidP="001C7286">
            <w:pPr>
              <w:cnfStyle w:val="100000000000" w:firstRow="1" w:lastRow="0" w:firstColumn="0" w:lastColumn="0" w:oddVBand="0" w:evenVBand="0" w:oddHBand="0" w:evenHBand="0" w:firstRowFirstColumn="0" w:firstRowLastColumn="0" w:lastRowFirstColumn="0" w:lastRowLastColumn="0"/>
              <w:rPr>
                <w:noProof w:val="0"/>
                <w:lang w:val="nb-NO"/>
              </w:rPr>
            </w:pPr>
            <w:r w:rsidRPr="006F11E5">
              <w:rPr>
                <w:rFonts w:ascii="Helvetica" w:eastAsia="Times New Roman" w:hAnsi="Helvetica"/>
                <w:noProof w:val="0"/>
                <w:sz w:val="21"/>
                <w:szCs w:val="21"/>
                <w:bdr w:val="none" w:sz="0" w:space="0" w:color="auto"/>
                <w:lang w:eastAsia="nb-NO"/>
              </w:rPr>
              <w:t>Nye koder: </w:t>
            </w:r>
            <w:r w:rsidRPr="006F11E5">
              <w:rPr>
                <w:rFonts w:ascii="Helvetica" w:eastAsia="Times New Roman" w:hAnsi="Helvetica"/>
                <w:noProof w:val="0"/>
                <w:sz w:val="21"/>
                <w:szCs w:val="21"/>
                <w:bdr w:val="none" w:sz="0" w:space="0" w:color="auto"/>
                <w:lang w:eastAsia="nb-NO"/>
              </w:rPr>
              <w:br/>
              <w:t>Personstatus</w:t>
            </w:r>
          </w:p>
        </w:tc>
      </w:tr>
      <w:tr w:rsidR="0050619C"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50619C" w:rsidRPr="00FF73BD" w:rsidRDefault="0050619C" w:rsidP="0050619C">
            <w:pPr>
              <w:rPr>
                <w:b w:val="0"/>
                <w:noProof w:val="0"/>
                <w:lang w:val="nb-NO"/>
              </w:rPr>
            </w:pPr>
            <w:r w:rsidRPr="00FF73BD">
              <w:rPr>
                <w:b w:val="0"/>
                <w:noProof w:val="0"/>
                <w:lang w:val="nb-NO"/>
              </w:rPr>
              <w:t>1 - Aktiv</w:t>
            </w:r>
          </w:p>
        </w:tc>
        <w:tc>
          <w:tcPr>
            <w:tcW w:w="3577" w:type="dxa"/>
          </w:tcPr>
          <w:p w:rsidR="0050619C" w:rsidRPr="003B6ED5" w:rsidRDefault="0050619C" w:rsidP="001C7286">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Midlertidig</w:t>
            </w:r>
          </w:p>
        </w:tc>
      </w:tr>
      <w:tr w:rsidR="0050619C"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50619C" w:rsidRPr="00FF73BD" w:rsidRDefault="0050619C" w:rsidP="0050619C">
            <w:pPr>
              <w:rPr>
                <w:b w:val="0"/>
                <w:noProof w:val="0"/>
                <w:lang w:val="nb-NO"/>
              </w:rPr>
            </w:pPr>
            <w:r w:rsidRPr="00FF73BD">
              <w:rPr>
                <w:b w:val="0"/>
                <w:noProof w:val="0"/>
                <w:lang w:val="nb-NO"/>
              </w:rPr>
              <w:t>2 - Død</w:t>
            </w:r>
          </w:p>
        </w:tc>
        <w:tc>
          <w:tcPr>
            <w:tcW w:w="3577" w:type="dxa"/>
          </w:tcPr>
          <w:p w:rsidR="0050619C" w:rsidRPr="003B6ED5" w:rsidRDefault="0050619C" w:rsidP="0050619C">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Død</w:t>
            </w:r>
          </w:p>
        </w:tc>
      </w:tr>
      <w:tr w:rsidR="0050619C"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50619C" w:rsidRPr="00FF73BD" w:rsidRDefault="0050619C" w:rsidP="001C7286">
            <w:pPr>
              <w:rPr>
                <w:b w:val="0"/>
                <w:noProof w:val="0"/>
                <w:lang w:val="nb-NO"/>
              </w:rPr>
            </w:pPr>
            <w:r w:rsidRPr="00FF73BD">
              <w:rPr>
                <w:b w:val="0"/>
                <w:noProof w:val="0"/>
                <w:lang w:val="nb-NO"/>
              </w:rPr>
              <w:t>3 - Inaktiv</w:t>
            </w:r>
          </w:p>
        </w:tc>
        <w:tc>
          <w:tcPr>
            <w:tcW w:w="3577" w:type="dxa"/>
          </w:tcPr>
          <w:p w:rsidR="0050619C" w:rsidRPr="003B6ED5" w:rsidRDefault="0050619C" w:rsidP="001C7286">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Inaktiv</w:t>
            </w:r>
          </w:p>
        </w:tc>
      </w:tr>
      <w:tr w:rsidR="0050619C"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50619C" w:rsidRPr="00FF73BD" w:rsidRDefault="0050619C" w:rsidP="001C7286">
            <w:pPr>
              <w:rPr>
                <w:b w:val="0"/>
                <w:noProof w:val="0"/>
                <w:lang w:val="nb-NO"/>
              </w:rPr>
            </w:pPr>
            <w:r w:rsidRPr="00FF73BD">
              <w:rPr>
                <w:b w:val="0"/>
                <w:noProof w:val="0"/>
                <w:lang w:val="nb-NO"/>
              </w:rPr>
              <w:t>6 - Utgått Fødselsnummer</w:t>
            </w:r>
          </w:p>
        </w:tc>
        <w:tc>
          <w:tcPr>
            <w:tcW w:w="3577" w:type="dxa"/>
          </w:tcPr>
          <w:p w:rsidR="0050619C" w:rsidRPr="003B6ED5" w:rsidRDefault="0050619C" w:rsidP="001C7286">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Opphørt*</w:t>
            </w:r>
          </w:p>
        </w:tc>
      </w:tr>
      <w:tr w:rsidR="0050619C"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50619C" w:rsidRPr="00FF73BD" w:rsidRDefault="0050619C" w:rsidP="001C7286">
            <w:pPr>
              <w:rPr>
                <w:b w:val="0"/>
                <w:noProof w:val="0"/>
                <w:lang w:val="nb-NO"/>
              </w:rPr>
            </w:pPr>
            <w:r w:rsidRPr="00FF73BD">
              <w:rPr>
                <w:b w:val="0"/>
                <w:noProof w:val="0"/>
                <w:lang w:val="nb-NO"/>
              </w:rPr>
              <w:t>7 - Fødselsregistrert</w:t>
            </w:r>
          </w:p>
        </w:tc>
        <w:tc>
          <w:tcPr>
            <w:tcW w:w="3577" w:type="dxa"/>
          </w:tcPr>
          <w:p w:rsidR="0050619C" w:rsidRPr="003B6ED5" w:rsidRDefault="0050619C" w:rsidP="001C7286">
            <w:pPr>
              <w:cnfStyle w:val="000000000000" w:firstRow="0" w:lastRow="0" w:firstColumn="0" w:lastColumn="0" w:oddVBand="0" w:evenVBand="0" w:oddHBand="0" w:evenHBand="0" w:firstRowFirstColumn="0" w:firstRowLastColumn="0" w:lastRowFirstColumn="0" w:lastRowLastColumn="0"/>
              <w:rPr>
                <w:noProof w:val="0"/>
                <w:lang w:val="nb-NO"/>
              </w:rPr>
            </w:pPr>
            <w:r w:rsidRPr="0050619C">
              <w:rPr>
                <w:noProof w:val="0"/>
                <w:lang w:val="nb-NO"/>
              </w:rPr>
              <w:t>Fødselsregistrert</w:t>
            </w:r>
          </w:p>
        </w:tc>
      </w:tr>
      <w:tr w:rsidR="0050619C"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50619C" w:rsidRPr="00FF73BD" w:rsidRDefault="0050619C" w:rsidP="001C7286">
            <w:pPr>
              <w:rPr>
                <w:b w:val="0"/>
                <w:noProof w:val="0"/>
                <w:lang w:val="nb-NO"/>
              </w:rPr>
            </w:pPr>
            <w:r w:rsidRPr="00FF73BD">
              <w:rPr>
                <w:b w:val="0"/>
                <w:noProof w:val="0"/>
                <w:lang w:val="nb-NO"/>
              </w:rPr>
              <w:t>8 - Annullert tilgang</w:t>
            </w:r>
          </w:p>
        </w:tc>
        <w:tc>
          <w:tcPr>
            <w:tcW w:w="3577" w:type="dxa"/>
          </w:tcPr>
          <w:p w:rsidR="0050619C" w:rsidRPr="003B6ED5" w:rsidRDefault="0050619C" w:rsidP="001C7286">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Ikke bosatt</w:t>
            </w:r>
          </w:p>
        </w:tc>
      </w:tr>
      <w:tr w:rsidR="0050619C"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50619C" w:rsidRPr="00FF73BD" w:rsidRDefault="0050619C" w:rsidP="001C7286">
            <w:pPr>
              <w:rPr>
                <w:b w:val="0"/>
                <w:noProof w:val="0"/>
                <w:lang w:val="nb-NO"/>
              </w:rPr>
            </w:pPr>
            <w:r w:rsidRPr="00FF73BD">
              <w:rPr>
                <w:b w:val="0"/>
                <w:noProof w:val="0"/>
                <w:lang w:val="nb-NO"/>
              </w:rPr>
              <w:lastRenderedPageBreak/>
              <w:t>9 - Uregistrert person</w:t>
            </w:r>
          </w:p>
        </w:tc>
        <w:tc>
          <w:tcPr>
            <w:tcW w:w="3577" w:type="dxa"/>
          </w:tcPr>
          <w:p w:rsidR="0050619C" w:rsidRPr="003B6ED5" w:rsidRDefault="0050619C" w:rsidP="001C7286">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Ikke</w:t>
            </w:r>
            <w:r>
              <w:rPr>
                <w:noProof w:val="0"/>
                <w:lang w:val="nb-NO"/>
              </w:rPr>
              <w:t xml:space="preserve"> b</w:t>
            </w:r>
            <w:r w:rsidRPr="003B6ED5">
              <w:rPr>
                <w:noProof w:val="0"/>
                <w:lang w:val="nb-NO"/>
              </w:rPr>
              <w:t>osatt</w:t>
            </w:r>
          </w:p>
        </w:tc>
      </w:tr>
      <w:tr w:rsidR="00FF73BD"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FF73BD" w:rsidRPr="0050619C" w:rsidRDefault="00FF73BD" w:rsidP="0050619C">
            <w:pPr>
              <w:rPr>
                <w:rFonts w:ascii="Helvetica" w:eastAsia="Times New Roman" w:hAnsi="Helvetica"/>
                <w:noProof w:val="0"/>
                <w:sz w:val="21"/>
                <w:szCs w:val="21"/>
                <w:bdr w:val="none" w:sz="0" w:space="0" w:color="auto"/>
                <w:lang w:val="nb-NO" w:eastAsia="nb-NO"/>
              </w:rPr>
            </w:pPr>
            <w:r w:rsidRPr="0050619C">
              <w:rPr>
                <w:rFonts w:ascii="Helvetica" w:eastAsia="Times New Roman" w:hAnsi="Helvetica"/>
                <w:noProof w:val="0"/>
                <w:sz w:val="21"/>
                <w:szCs w:val="21"/>
                <w:bdr w:val="none" w:sz="0" w:space="0" w:color="auto"/>
                <w:lang w:val="nb-NO" w:eastAsia="nb-NO"/>
              </w:rPr>
              <w:t xml:space="preserve">Gamle koder: </w:t>
            </w:r>
          </w:p>
          <w:p w:rsidR="00FF73BD" w:rsidRPr="003B6ED5" w:rsidRDefault="00FF73BD" w:rsidP="0050619C">
            <w:pPr>
              <w:rPr>
                <w:noProof w:val="0"/>
                <w:lang w:val="nb-NO"/>
              </w:rPr>
            </w:pPr>
            <w:r w:rsidRPr="0050619C">
              <w:rPr>
                <w:rFonts w:ascii="Helvetica" w:eastAsia="Times New Roman" w:hAnsi="Helvetica"/>
                <w:noProof w:val="0"/>
                <w:sz w:val="21"/>
                <w:szCs w:val="21"/>
                <w:bdr w:val="none" w:sz="0" w:space="0" w:color="auto"/>
                <w:lang w:val="nb-NO" w:eastAsia="nb-NO"/>
              </w:rPr>
              <w:t>D-nummerstatus DSF</w:t>
            </w:r>
          </w:p>
        </w:tc>
        <w:tc>
          <w:tcPr>
            <w:tcW w:w="3577" w:type="dxa"/>
          </w:tcPr>
          <w:p w:rsidR="00FF73BD" w:rsidRPr="003B6ED5" w:rsidRDefault="00FF73BD" w:rsidP="001C7286">
            <w:pPr>
              <w:cnfStyle w:val="000000000000" w:firstRow="0" w:lastRow="0" w:firstColumn="0" w:lastColumn="0" w:oddVBand="0" w:evenVBand="0" w:oddHBand="0" w:evenHBand="0" w:firstRowFirstColumn="0" w:firstRowLastColumn="0" w:lastRowFirstColumn="0" w:lastRowLastColumn="0"/>
              <w:rPr>
                <w:noProof w:val="0"/>
                <w:lang w:val="nb-NO"/>
              </w:rPr>
            </w:pPr>
            <w:r w:rsidRPr="006F11E5">
              <w:rPr>
                <w:rFonts w:ascii="Helvetica" w:eastAsia="Times New Roman" w:hAnsi="Helvetica"/>
                <w:b/>
                <w:bCs/>
                <w:noProof w:val="0"/>
                <w:sz w:val="21"/>
                <w:szCs w:val="21"/>
                <w:bdr w:val="none" w:sz="0" w:space="0" w:color="auto"/>
                <w:lang w:eastAsia="nb-NO"/>
              </w:rPr>
              <w:t>Nye koder: </w:t>
            </w:r>
            <w:r w:rsidRPr="006F11E5">
              <w:rPr>
                <w:rFonts w:ascii="Helvetica" w:eastAsia="Times New Roman" w:hAnsi="Helvetica"/>
                <w:b/>
                <w:bCs/>
                <w:noProof w:val="0"/>
                <w:sz w:val="21"/>
                <w:szCs w:val="21"/>
                <w:bdr w:val="none" w:sz="0" w:space="0" w:color="auto"/>
                <w:lang w:eastAsia="nb-NO"/>
              </w:rPr>
              <w:br/>
              <w:t>Identifika</w:t>
            </w:r>
            <w:r>
              <w:rPr>
                <w:rFonts w:ascii="Helvetica" w:eastAsia="Times New Roman" w:hAnsi="Helvetica"/>
                <w:b/>
                <w:bCs/>
                <w:noProof w:val="0"/>
                <w:sz w:val="21"/>
                <w:szCs w:val="21"/>
                <w:bdr w:val="none" w:sz="0" w:space="0" w:color="auto"/>
                <w:lang w:eastAsia="nb-NO"/>
              </w:rPr>
              <w:t>sjonsnummer-</w:t>
            </w:r>
            <w:r w:rsidRPr="006F11E5">
              <w:rPr>
                <w:rFonts w:ascii="Helvetica" w:eastAsia="Times New Roman" w:hAnsi="Helvetica"/>
                <w:b/>
                <w:bCs/>
                <w:noProof w:val="0"/>
                <w:sz w:val="21"/>
                <w:szCs w:val="21"/>
                <w:bdr w:val="none" w:sz="0" w:space="0" w:color="auto"/>
                <w:lang w:eastAsia="nb-NO"/>
              </w:rPr>
              <w:t>status</w:t>
            </w:r>
          </w:p>
        </w:tc>
      </w:tr>
      <w:tr w:rsidR="00FF73BD"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FF73BD" w:rsidRPr="00FF73BD" w:rsidRDefault="00FF73BD" w:rsidP="00FF73BD">
            <w:pPr>
              <w:rPr>
                <w:b w:val="0"/>
                <w:noProof w:val="0"/>
                <w:lang w:val="nb-NO"/>
              </w:rPr>
            </w:pPr>
            <w:r w:rsidRPr="00FF73BD">
              <w:rPr>
                <w:b w:val="0"/>
                <w:noProof w:val="0"/>
                <w:lang w:val="nb-NO"/>
              </w:rPr>
              <w:t>2 - I bruk</w:t>
            </w:r>
          </w:p>
        </w:tc>
        <w:tc>
          <w:tcPr>
            <w:tcW w:w="3577" w:type="dxa"/>
          </w:tcPr>
          <w:p w:rsidR="00FF73BD" w:rsidRPr="003B6ED5" w:rsidRDefault="00FF73BD" w:rsidP="001C7286">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I bruk</w:t>
            </w:r>
          </w:p>
        </w:tc>
      </w:tr>
      <w:tr w:rsidR="00FF73BD"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FF73BD" w:rsidRPr="00FF73BD" w:rsidRDefault="00FF73BD" w:rsidP="001C7286">
            <w:pPr>
              <w:rPr>
                <w:b w:val="0"/>
                <w:noProof w:val="0"/>
                <w:lang w:val="nb-NO"/>
              </w:rPr>
            </w:pPr>
            <w:r w:rsidRPr="00FF73BD">
              <w:rPr>
                <w:b w:val="0"/>
                <w:noProof w:val="0"/>
                <w:lang w:val="nb-NO"/>
              </w:rPr>
              <w:t>5 - Utgått, Link til f-nummer</w:t>
            </w:r>
          </w:p>
        </w:tc>
        <w:tc>
          <w:tcPr>
            <w:tcW w:w="3577" w:type="dxa"/>
          </w:tcPr>
          <w:p w:rsidR="00FF73BD" w:rsidRPr="003B6ED5" w:rsidRDefault="00FF73BD" w:rsidP="001C7286">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Opphørt</w:t>
            </w:r>
          </w:p>
        </w:tc>
      </w:tr>
      <w:tr w:rsidR="00FF73BD"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FF73BD" w:rsidRPr="00FF73BD" w:rsidRDefault="00FF73BD" w:rsidP="001C7286">
            <w:pPr>
              <w:rPr>
                <w:b w:val="0"/>
                <w:noProof w:val="0"/>
                <w:lang w:val="nb-NO"/>
              </w:rPr>
            </w:pPr>
            <w:r w:rsidRPr="00FF73BD">
              <w:rPr>
                <w:b w:val="0"/>
                <w:noProof w:val="0"/>
                <w:lang w:val="nb-NO"/>
              </w:rPr>
              <w:t>6 - Utgått, dublett</w:t>
            </w:r>
          </w:p>
        </w:tc>
        <w:tc>
          <w:tcPr>
            <w:tcW w:w="3577" w:type="dxa"/>
          </w:tcPr>
          <w:p w:rsidR="00FF73BD" w:rsidRPr="003B6ED5" w:rsidRDefault="00FF73BD" w:rsidP="001C7286">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Opphørt</w:t>
            </w:r>
          </w:p>
        </w:tc>
      </w:tr>
      <w:tr w:rsidR="00FF73BD"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FF73BD" w:rsidRPr="00FF73BD" w:rsidRDefault="00FF73BD" w:rsidP="001C7286">
            <w:pPr>
              <w:rPr>
                <w:b w:val="0"/>
                <w:noProof w:val="0"/>
                <w:lang w:val="nb-NO"/>
              </w:rPr>
            </w:pPr>
            <w:r w:rsidRPr="00FF73BD">
              <w:rPr>
                <w:b w:val="0"/>
                <w:noProof w:val="0"/>
                <w:lang w:val="nb-NO"/>
              </w:rPr>
              <w:t>7 - Utgått, avgang</w:t>
            </w:r>
          </w:p>
        </w:tc>
        <w:tc>
          <w:tcPr>
            <w:tcW w:w="3577" w:type="dxa"/>
          </w:tcPr>
          <w:p w:rsidR="00FF73BD" w:rsidRPr="003B6ED5" w:rsidRDefault="00FF73BD" w:rsidP="001C7286">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Opphørt</w:t>
            </w:r>
          </w:p>
        </w:tc>
      </w:tr>
      <w:tr w:rsidR="00FF73BD" w:rsidRPr="003B6ED5" w:rsidTr="00FF73BD">
        <w:tc>
          <w:tcPr>
            <w:cnfStyle w:val="001000000000" w:firstRow="0" w:lastRow="0" w:firstColumn="1" w:lastColumn="0" w:oddVBand="0" w:evenVBand="0" w:oddHBand="0" w:evenHBand="0" w:firstRowFirstColumn="0" w:firstRowLastColumn="0" w:lastRowFirstColumn="0" w:lastRowLastColumn="0"/>
            <w:tcW w:w="4815" w:type="dxa"/>
          </w:tcPr>
          <w:p w:rsidR="00FF73BD" w:rsidRPr="00FF73BD" w:rsidRDefault="00FF73BD" w:rsidP="001C7286">
            <w:pPr>
              <w:rPr>
                <w:b w:val="0"/>
                <w:noProof w:val="0"/>
                <w:lang w:val="nb-NO"/>
              </w:rPr>
            </w:pPr>
            <w:r w:rsidRPr="00FF73BD">
              <w:rPr>
                <w:b w:val="0"/>
                <w:noProof w:val="0"/>
                <w:lang w:val="nb-NO"/>
              </w:rPr>
              <w:t>9 - Utgått, korrigert til nytt d-nummer</w:t>
            </w:r>
          </w:p>
        </w:tc>
        <w:tc>
          <w:tcPr>
            <w:tcW w:w="3577" w:type="dxa"/>
          </w:tcPr>
          <w:p w:rsidR="00FF73BD" w:rsidRPr="003B6ED5" w:rsidRDefault="00FF73BD" w:rsidP="001C7286">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Opphørt</w:t>
            </w:r>
          </w:p>
        </w:tc>
      </w:tr>
    </w:tbl>
    <w:p w:rsidR="00D4218D" w:rsidRPr="003B6ED5" w:rsidRDefault="00D4218D" w:rsidP="00D4218D">
      <w:pPr>
        <w:pStyle w:val="Brdtekst"/>
      </w:pPr>
    </w:p>
    <w:p w:rsidR="00D4218D" w:rsidRPr="003B6ED5" w:rsidRDefault="00D4218D" w:rsidP="00D4218D">
      <w:pPr>
        <w:pStyle w:val="Overskrift3"/>
        <w:rPr>
          <w:noProof w:val="0"/>
        </w:rPr>
      </w:pPr>
      <w:bookmarkStart w:id="84" w:name="_Toc14779315"/>
      <w:bookmarkStart w:id="85" w:name="_Toc31981133"/>
      <w:r w:rsidRPr="003B6ED5">
        <w:rPr>
          <w:noProof w:val="0"/>
        </w:rPr>
        <w:t>Informasjon fra migrering</w:t>
      </w:r>
      <w:bookmarkEnd w:id="84"/>
      <w:bookmarkEnd w:id="85"/>
    </w:p>
    <w:p w:rsidR="00D4218D" w:rsidRPr="003B6ED5" w:rsidRDefault="00D4218D" w:rsidP="00D4218D">
      <w:pPr>
        <w:pStyle w:val="Brdtekst"/>
      </w:pPr>
      <w:r w:rsidRPr="003B6ED5">
        <w:t xml:space="preserve">Se kodespeil ovenfor som redegjør transformasjonen. Tabellen nedenfor gir transformasjonen </w:t>
      </w:r>
      <w:r w:rsidR="00FF73BD">
        <w:t>til</w:t>
      </w:r>
      <w:r w:rsidRPr="003B6ED5">
        <w:t xml:space="preserve"> </w:t>
      </w:r>
      <w:r w:rsidRPr="003B6ED5">
        <w:rPr>
          <w:u w:val="single"/>
        </w:rPr>
        <w:t>faktiske</w:t>
      </w:r>
      <w:r w:rsidRPr="003B6ED5">
        <w:t xml:space="preserve"> kodeverdier i XML/JSON</w:t>
      </w:r>
      <w:r w:rsidR="00FF73BD">
        <w:t xml:space="preserve"> i Registeret.</w:t>
      </w:r>
    </w:p>
    <w:tbl>
      <w:tblPr>
        <w:tblStyle w:val="Rutenettabell1lys-uthevingsfarge1"/>
        <w:tblW w:w="0" w:type="auto"/>
        <w:tblLook w:val="04A0" w:firstRow="1" w:lastRow="0" w:firstColumn="1" w:lastColumn="0" w:noHBand="0" w:noVBand="1"/>
      </w:tblPr>
      <w:tblGrid>
        <w:gridCol w:w="3208"/>
        <w:gridCol w:w="3209"/>
        <w:gridCol w:w="3211"/>
      </w:tblGrid>
      <w:tr w:rsidR="00D4218D" w:rsidRPr="003B6ED5" w:rsidTr="00D4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Fødselsnummer statuskoder DSF</w:t>
            </w:r>
          </w:p>
        </w:tc>
        <w:tc>
          <w:tcPr>
            <w:tcW w:w="3226" w:type="dxa"/>
          </w:tcPr>
          <w:p w:rsidR="00D4218D" w:rsidRPr="003B6ED5" w:rsidRDefault="00D4218D" w:rsidP="00D4218D">
            <w:pPr>
              <w:cnfStyle w:val="100000000000" w:firstRow="1" w:lastRow="0" w:firstColumn="0" w:lastColumn="0" w:oddVBand="0" w:evenVBand="0" w:oddHBand="0" w:evenHBand="0" w:firstRowFirstColumn="0" w:firstRowLastColumn="0" w:lastRowFirstColumn="0" w:lastRowLastColumn="0"/>
              <w:rPr>
                <w:noProof w:val="0"/>
                <w:lang w:val="nb-NO"/>
              </w:rPr>
            </w:pPr>
            <w:r w:rsidRPr="003B6ED5">
              <w:rPr>
                <w:noProof w:val="0"/>
                <w:lang w:val="nb-NO"/>
              </w:rPr>
              <w:t>Fødselsnummer personstatus</w:t>
            </w:r>
          </w:p>
        </w:tc>
        <w:tc>
          <w:tcPr>
            <w:tcW w:w="3226" w:type="dxa"/>
          </w:tcPr>
          <w:p w:rsidR="00D4218D" w:rsidRPr="003B6ED5" w:rsidRDefault="00D4218D" w:rsidP="00D4218D">
            <w:pPr>
              <w:cnfStyle w:val="100000000000" w:firstRow="1" w:lastRow="0" w:firstColumn="0" w:lastColumn="0" w:oddVBand="0" w:evenVBand="0" w:oddHBand="0" w:evenHBand="0" w:firstRowFirstColumn="0" w:firstRowLastColumn="0" w:lastRowFirstColumn="0" w:lastRowLastColumn="0"/>
              <w:rPr>
                <w:noProof w:val="0"/>
                <w:lang w:val="nb-NO"/>
              </w:rPr>
            </w:pPr>
            <w:r w:rsidRPr="003B6ED5">
              <w:rPr>
                <w:noProof w:val="0"/>
                <w:lang w:val="nb-NO"/>
              </w:rPr>
              <w:t>Fødselsnummer identifikatorstatus</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1</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bosatt</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iBruk</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3</w:t>
            </w:r>
          </w:p>
        </w:tc>
        <w:tc>
          <w:tcPr>
            <w:tcW w:w="3226" w:type="dxa"/>
          </w:tcPr>
          <w:p w:rsidR="00D4218D" w:rsidRPr="003B6ED5" w:rsidRDefault="009D48DE" w:rsidP="00D4218D">
            <w:pPr>
              <w:cnfStyle w:val="000000000000" w:firstRow="0" w:lastRow="0" w:firstColumn="0" w:lastColumn="0" w:oddVBand="0" w:evenVBand="0" w:oddHBand="0" w:evenHBand="0" w:firstRowFirstColumn="0" w:firstRowLastColumn="0" w:lastRowFirstColumn="0" w:lastRowLastColumn="0"/>
              <w:rPr>
                <w:noProof w:val="0"/>
                <w:lang w:val="nb-NO"/>
              </w:rPr>
            </w:pPr>
            <w:r>
              <w:rPr>
                <w:noProof w:val="0"/>
                <w:lang w:val="nb-NO"/>
              </w:rPr>
              <w:t>utflyttet</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iBruk</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4</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forsvunnet</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iBruk</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5</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doed</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iBruk</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6</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opphoert</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opphoert</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7</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foedselsregistrert</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iBruk</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8</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ikkeBosatt</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iBruk</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9</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ikkeBosatt</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iBruk</w:t>
            </w:r>
          </w:p>
        </w:tc>
      </w:tr>
    </w:tbl>
    <w:p w:rsidR="00D4218D" w:rsidRPr="003B6ED5" w:rsidRDefault="00D4218D" w:rsidP="00D4218D">
      <w:pPr>
        <w:rPr>
          <w:noProof w:val="0"/>
        </w:rPr>
      </w:pPr>
    </w:p>
    <w:tbl>
      <w:tblPr>
        <w:tblStyle w:val="Rutenettabell1lys-uthevingsfarge1"/>
        <w:tblW w:w="0" w:type="auto"/>
        <w:tblLook w:val="04A0" w:firstRow="1" w:lastRow="0" w:firstColumn="1" w:lastColumn="0" w:noHBand="0" w:noVBand="1"/>
      </w:tblPr>
      <w:tblGrid>
        <w:gridCol w:w="3226"/>
        <w:gridCol w:w="3226"/>
      </w:tblGrid>
      <w:tr w:rsidR="00D4218D" w:rsidRPr="003B6ED5" w:rsidTr="00D4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D-nummer registreringsstatus DSF</w:t>
            </w:r>
          </w:p>
        </w:tc>
        <w:tc>
          <w:tcPr>
            <w:tcW w:w="3226" w:type="dxa"/>
          </w:tcPr>
          <w:p w:rsidR="00D4218D" w:rsidRPr="003B6ED5" w:rsidRDefault="00D4218D" w:rsidP="00D4218D">
            <w:pPr>
              <w:cnfStyle w:val="100000000000" w:firstRow="1" w:lastRow="0" w:firstColumn="0" w:lastColumn="0" w:oddVBand="0" w:evenVBand="0" w:oddHBand="0" w:evenHBand="0" w:firstRowFirstColumn="0" w:firstRowLastColumn="0" w:lastRowFirstColumn="0" w:lastRowLastColumn="0"/>
              <w:rPr>
                <w:noProof w:val="0"/>
                <w:lang w:val="nb-NO"/>
              </w:rPr>
            </w:pPr>
            <w:r w:rsidRPr="003B6ED5">
              <w:rPr>
                <w:noProof w:val="0"/>
                <w:lang w:val="nb-NO"/>
              </w:rPr>
              <w:t>D-nummer personstatus</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1</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midlertidig</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2</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doed</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4</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inaktiv</w:t>
            </w:r>
          </w:p>
        </w:tc>
      </w:tr>
    </w:tbl>
    <w:p w:rsidR="00D4218D" w:rsidRPr="003B6ED5" w:rsidRDefault="00D4218D" w:rsidP="00D4218D">
      <w:pPr>
        <w:rPr>
          <w:noProof w:val="0"/>
        </w:rPr>
      </w:pPr>
    </w:p>
    <w:tbl>
      <w:tblPr>
        <w:tblStyle w:val="Rutenettabell1lys-uthevingsfarge1"/>
        <w:tblW w:w="0" w:type="auto"/>
        <w:tblLook w:val="04A0" w:firstRow="1" w:lastRow="0" w:firstColumn="1" w:lastColumn="0" w:noHBand="0" w:noVBand="1"/>
      </w:tblPr>
      <w:tblGrid>
        <w:gridCol w:w="3226"/>
        <w:gridCol w:w="3226"/>
      </w:tblGrid>
      <w:tr w:rsidR="00D4218D" w:rsidRPr="003B6ED5" w:rsidTr="00D421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D-nummerstatus DSF</w:t>
            </w:r>
          </w:p>
        </w:tc>
        <w:tc>
          <w:tcPr>
            <w:tcW w:w="3226" w:type="dxa"/>
          </w:tcPr>
          <w:p w:rsidR="00D4218D" w:rsidRPr="003B6ED5" w:rsidRDefault="00D4218D" w:rsidP="00D4218D">
            <w:pPr>
              <w:cnfStyle w:val="100000000000" w:firstRow="1" w:lastRow="0" w:firstColumn="0" w:lastColumn="0" w:oddVBand="0" w:evenVBand="0" w:oddHBand="0" w:evenHBand="0" w:firstRowFirstColumn="0" w:firstRowLastColumn="0" w:lastRowFirstColumn="0" w:lastRowLastColumn="0"/>
              <w:rPr>
                <w:noProof w:val="0"/>
                <w:lang w:val="nb-NO"/>
              </w:rPr>
            </w:pPr>
            <w:r w:rsidRPr="003B6ED5">
              <w:rPr>
                <w:noProof w:val="0"/>
                <w:lang w:val="nb-NO"/>
              </w:rPr>
              <w:t>D-nummer identifikatorstatus</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2</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iBruk</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5</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opphoert</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6</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opphoert</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7</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opphoert</w:t>
            </w:r>
          </w:p>
        </w:tc>
      </w:tr>
      <w:tr w:rsidR="00D4218D" w:rsidRPr="003B6ED5" w:rsidTr="00D4218D">
        <w:tc>
          <w:tcPr>
            <w:cnfStyle w:val="001000000000" w:firstRow="0" w:lastRow="0" w:firstColumn="1" w:lastColumn="0" w:oddVBand="0" w:evenVBand="0" w:oddHBand="0" w:evenHBand="0" w:firstRowFirstColumn="0" w:firstRowLastColumn="0" w:lastRowFirstColumn="0" w:lastRowLastColumn="0"/>
            <w:tcW w:w="3226" w:type="dxa"/>
          </w:tcPr>
          <w:p w:rsidR="00D4218D" w:rsidRPr="003B6ED5" w:rsidRDefault="00D4218D" w:rsidP="00D4218D">
            <w:pPr>
              <w:rPr>
                <w:noProof w:val="0"/>
                <w:lang w:val="nb-NO"/>
              </w:rPr>
            </w:pPr>
            <w:r w:rsidRPr="003B6ED5">
              <w:rPr>
                <w:noProof w:val="0"/>
                <w:lang w:val="nb-NO"/>
              </w:rPr>
              <w:t>9</w:t>
            </w:r>
          </w:p>
        </w:tc>
        <w:tc>
          <w:tcPr>
            <w:tcW w:w="3226" w:type="dxa"/>
          </w:tcPr>
          <w:p w:rsidR="00D4218D" w:rsidRPr="003B6ED5" w:rsidRDefault="00D4218D" w:rsidP="00D4218D">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opphoert</w:t>
            </w:r>
          </w:p>
        </w:tc>
      </w:tr>
    </w:tbl>
    <w:p w:rsidR="00D4218D" w:rsidRPr="003B6ED5" w:rsidRDefault="00D4218D" w:rsidP="001C3AC1">
      <w:pPr>
        <w:pStyle w:val="Brdtekst"/>
      </w:pPr>
    </w:p>
    <w:p w:rsidR="001C3AC1" w:rsidRPr="003B6ED5" w:rsidRDefault="001C3AC1" w:rsidP="001C3AC1">
      <w:pPr>
        <w:pStyle w:val="Overskrift3"/>
        <w:rPr>
          <w:noProof w:val="0"/>
        </w:rPr>
      </w:pPr>
      <w:bookmarkStart w:id="86" w:name="_Ref536774071"/>
      <w:bookmarkStart w:id="87" w:name="_Toc14779312"/>
      <w:bookmarkStart w:id="88" w:name="_Toc31981134"/>
      <w:r w:rsidRPr="003B6ED5">
        <w:rPr>
          <w:noProof w:val="0"/>
        </w:rPr>
        <w:lastRenderedPageBreak/>
        <w:t>Status</w:t>
      </w:r>
      <w:bookmarkEnd w:id="86"/>
      <w:bookmarkEnd w:id="87"/>
      <w:bookmarkEnd w:id="88"/>
    </w:p>
    <w:p w:rsidR="001C3AC1" w:rsidRPr="003B6ED5" w:rsidRDefault="001C3AC1" w:rsidP="001C3AC1">
      <w:pPr>
        <w:rPr>
          <w:noProof w:val="0"/>
        </w:rPr>
      </w:pPr>
      <w:r w:rsidRPr="003B6ED5">
        <w:rPr>
          <w:lang w:eastAsia="nb-NO"/>
        </w:rPr>
        <w:drawing>
          <wp:inline distT="0" distB="0" distL="0" distR="0" wp14:anchorId="2D2036E7" wp14:editId="47E7166E">
            <wp:extent cx="6151880" cy="1588770"/>
            <wp:effectExtent l="0" t="0" r="1270" b="0"/>
            <wp:docPr id="290" name="Bild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K Folkeregisterperson med personstatus.jpg"/>
                    <pic:cNvPicPr/>
                  </pic:nvPicPr>
                  <pic:blipFill>
                    <a:blip r:embed="rId17">
                      <a:extLst>
                        <a:ext uri="{28A0092B-C50C-407E-A947-70E740481C1C}">
                          <a14:useLocalDpi xmlns:a14="http://schemas.microsoft.com/office/drawing/2010/main" val="0"/>
                        </a:ext>
                      </a:extLst>
                    </a:blip>
                    <a:stretch>
                      <a:fillRect/>
                    </a:stretch>
                  </pic:blipFill>
                  <pic:spPr>
                    <a:xfrm>
                      <a:off x="0" y="0"/>
                      <a:ext cx="6151880" cy="1588770"/>
                    </a:xfrm>
                    <a:prstGeom prst="rect">
                      <a:avLst/>
                    </a:prstGeom>
                  </pic:spPr>
                </pic:pic>
              </a:graphicData>
            </a:graphic>
          </wp:inline>
        </w:drawing>
      </w:r>
    </w:p>
    <w:p w:rsidR="001C3AC1" w:rsidRPr="003B6ED5" w:rsidRDefault="001C3AC1" w:rsidP="001C3AC1">
      <w:pPr>
        <w:pStyle w:val="Brdtekst"/>
      </w:pPr>
      <w:r w:rsidRPr="003B6ED5">
        <w:rPr>
          <w:noProof/>
        </w:rPr>
        <mc:AlternateContent>
          <mc:Choice Requires="wps">
            <w:drawing>
              <wp:anchor distT="0" distB="0" distL="114300" distR="114300" simplePos="0" relativeHeight="251668480" behindDoc="0" locked="0" layoutInCell="1" allowOverlap="1" wp14:anchorId="075463FD" wp14:editId="4B8C9536">
                <wp:simplePos x="0" y="0"/>
                <wp:positionH relativeFrom="margin">
                  <wp:align>right</wp:align>
                </wp:positionH>
                <wp:positionV relativeFrom="paragraph">
                  <wp:posOffset>261399</wp:posOffset>
                </wp:positionV>
                <wp:extent cx="6138407" cy="361950"/>
                <wp:effectExtent l="0" t="0" r="15240" b="19050"/>
                <wp:wrapNone/>
                <wp:docPr id="16"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8407" cy="361950"/>
                        </a:xfrm>
                        <a:prstGeom prst="rect">
                          <a:avLst/>
                        </a:prstGeom>
                        <a:solidFill>
                          <a:srgbClr val="FFFFFF"/>
                        </a:solidFill>
                        <a:ln w="9525">
                          <a:solidFill>
                            <a:srgbClr val="000000"/>
                          </a:solidFill>
                          <a:miter lim="800000"/>
                          <a:headEnd/>
                          <a:tailEnd/>
                        </a:ln>
                      </wps:spPr>
                      <wps:txbx>
                        <w:txbxContent>
                          <w:p w:rsidR="008B2043" w:rsidRPr="00E23807" w:rsidRDefault="008B2043" w:rsidP="001C3AC1">
                            <w:r w:rsidRPr="00E23807">
                              <w:t>status.status = "bosatt"</w:t>
                            </w:r>
                          </w:p>
                          <w:p w:rsidR="008B2043" w:rsidRPr="007069B6" w:rsidRDefault="008B2043" w:rsidP="001C3AC1">
                            <w:r w:rsidRPr="007069B6">
                              <w:t xml:space="preserve"> </w:t>
                            </w:r>
                          </w:p>
                          <w:p w:rsidR="008B2043" w:rsidRPr="007069B6"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463FD" id="Tekstboks 2" o:spid="_x0000_s1038" type="#_x0000_t202" style="position:absolute;margin-left:432.15pt;margin-top:20.6pt;width:483.35pt;height:28.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">
                <v:textbox>
                  <w:txbxContent>
                    <w:p w:rsidR="008B2043" w:rsidRPr="00E23807" w:rsidRDefault="008B2043" w:rsidP="001C3AC1">
                      <w:r w:rsidRPr="00E23807">
                        <w:t>status.status = "bosatt"</w:t>
                      </w:r>
                    </w:p>
                    <w:p w:rsidR="008B2043" w:rsidRPr="007069B6" w:rsidRDefault="008B2043" w:rsidP="001C3AC1">
                      <w:r w:rsidRPr="007069B6">
                        <w:t xml:space="preserve"> </w:t>
                      </w:r>
                    </w:p>
                    <w:p w:rsidR="008B2043" w:rsidRPr="007069B6" w:rsidRDefault="008B2043" w:rsidP="001C3AC1"/>
                  </w:txbxContent>
                </v:textbox>
                <w10:wrap anchorx="margin"/>
              </v:shape>
            </w:pict>
          </mc:Fallback>
        </mc:AlternateContent>
      </w:r>
      <w:r w:rsidRPr="003B6ED5">
        <w:t>Eksempel:</w:t>
      </w:r>
    </w:p>
    <w:p w:rsidR="001C3AC1" w:rsidRPr="003B6ED5" w:rsidRDefault="001C3AC1" w:rsidP="001C3AC1">
      <w:pPr>
        <w:pStyle w:val="Brdtekst"/>
      </w:pPr>
    </w:p>
    <w:p w:rsidR="001C3AC1" w:rsidRPr="003B6ED5" w:rsidRDefault="001C3AC1" w:rsidP="001C3AC1">
      <w:pPr>
        <w:pStyle w:val="Brdtekst"/>
      </w:pP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status</w:t>
            </w:r>
          </w:p>
        </w:tc>
        <w:tc>
          <w:tcPr>
            <w:tcW w:w="3853"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kode for en persons status i forhold til dennes tilknytning til Norge og Folkeregisteret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Gyldige verdier:</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bosatt</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utflyttet</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forsvunnet</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doed (død)</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opphoert (opphørt)</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foedselsregistrert (fødselsregistrert)</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midlertidig</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inaktiv</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ikkeBosatt (ikke bosatt)</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aktiv</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bosatt</w:t>
            </w:r>
          </w:p>
          <w:p w:rsidR="001C3AC1" w:rsidRPr="003B6ED5" w:rsidRDefault="001C3AC1" w:rsidP="006B1E38">
            <w:pPr>
              <w:rPr>
                <w:noProof w:val="0"/>
                <w:lang w:val="nb-NO" w:eastAsia="nb-NO"/>
              </w:rPr>
            </w:pPr>
          </w:p>
          <w:p w:rsidR="001C3AC1" w:rsidRPr="003B6ED5" w:rsidRDefault="001C3AC1" w:rsidP="006B1E38">
            <w:pPr>
              <w:rPr>
                <w:noProof w:val="0"/>
                <w:lang w:val="nb-NO"/>
              </w:rPr>
            </w:pP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rPr>
            </w:pPr>
            <w:r w:rsidRPr="003B6ED5">
              <w:rPr>
                <w:i/>
                <w:noProof w:val="0"/>
                <w:lang w:val="nb-NO"/>
              </w:rPr>
              <w:t>registreringsstatus i Folkeregisteret for en person som oppholder seg lovlig i en norsk kommune i minst seks måneder</w:t>
            </w:r>
          </w:p>
          <w:p w:rsidR="001C3AC1" w:rsidRPr="003B6ED5" w:rsidRDefault="001C3AC1" w:rsidP="00DC6C01">
            <w:pPr>
              <w:pStyle w:val="Listeavsnit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 xml:space="preserve">Personstatusen </w:t>
            </w:r>
            <w:r w:rsidRPr="003B6ED5">
              <w:rPr>
                <w:i/>
                <w:noProof w:val="0"/>
                <w:lang w:val="nb-NO"/>
              </w:rPr>
              <w:t>bosatt</w:t>
            </w:r>
            <w:r w:rsidRPr="003B6ED5">
              <w:rPr>
                <w:noProof w:val="0"/>
                <w:lang w:val="nb-NO"/>
              </w:rPr>
              <w:t xml:space="preserve"> benyttes om personer som har eller skal ha opphold i Norge i 6 måneder eller mer. Dersom en person innfrir kravet til bosetting, skal personen tildeles fødselsnummer.</w:t>
            </w:r>
          </w:p>
          <w:p w:rsidR="001C3AC1" w:rsidRPr="003B6ED5" w:rsidRDefault="001C3AC1" w:rsidP="00DC6C01">
            <w:pPr>
              <w:pStyle w:val="Listeavsnit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 xml:space="preserve">Personer som skal ha personstatus </w:t>
            </w:r>
            <w:r w:rsidRPr="003B6ED5">
              <w:rPr>
                <w:i/>
                <w:noProof w:val="0"/>
                <w:lang w:val="nb-NO"/>
              </w:rPr>
              <w:t xml:space="preserve">bosatt </w:t>
            </w:r>
            <w:r w:rsidRPr="003B6ED5">
              <w:rPr>
                <w:noProof w:val="0"/>
                <w:lang w:val="nb-NO"/>
              </w:rPr>
              <w:t>(enten eller):</w:t>
            </w:r>
          </w:p>
          <w:p w:rsidR="001C3AC1" w:rsidRPr="003B6ED5" w:rsidRDefault="001C3AC1" w:rsidP="00DC6C01">
            <w:pPr>
              <w:pStyle w:val="Listeavsnitt"/>
              <w:numPr>
                <w:ilvl w:val="1"/>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Personer som fødes i Norge, med en eller to bosatte foreldre</w:t>
            </w:r>
          </w:p>
          <w:p w:rsidR="001C3AC1" w:rsidRPr="003B6ED5" w:rsidRDefault="001C3AC1" w:rsidP="00DC6C01">
            <w:pPr>
              <w:pStyle w:val="Listeavsnitt"/>
              <w:numPr>
                <w:ilvl w:val="1"/>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Personer som innflytter til Norge, med hensikt å oppholde seg i landet i 6 måneder eller lengre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utflyttet</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rPr>
            </w:pPr>
            <w:r w:rsidRPr="003B6ED5">
              <w:rPr>
                <w:i/>
                <w:noProof w:val="0"/>
                <w:lang w:val="nb-NO"/>
              </w:rPr>
              <w:t>registreringsstatus i Folkeregisteret for en person som er vedtatt utflyttet fra Norge iht. kriterier i Folkeregisterloven § 4-3</w:t>
            </w:r>
          </w:p>
          <w:p w:rsidR="001C3AC1" w:rsidRPr="003B6ED5" w:rsidRDefault="001C3AC1" w:rsidP="00DC6C01">
            <w:pPr>
              <w:pStyle w:val="Listeavsnitt"/>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 xml:space="preserve">Personstatusen </w:t>
            </w:r>
            <w:r w:rsidRPr="003B6ED5">
              <w:rPr>
                <w:i/>
                <w:noProof w:val="0"/>
                <w:lang w:val="nb-NO"/>
              </w:rPr>
              <w:t>utflyttet</w:t>
            </w:r>
            <w:r w:rsidRPr="003B6ED5">
              <w:rPr>
                <w:noProof w:val="0"/>
                <w:lang w:val="nb-NO"/>
              </w:rPr>
              <w:t xml:space="preserve"> benyttes om personer med fødselsnummer som ikke er bosatt i Norge</w:t>
            </w:r>
          </w:p>
          <w:p w:rsidR="001C3AC1" w:rsidRPr="003B6ED5" w:rsidRDefault="001C3AC1" w:rsidP="00DC6C01">
            <w:pPr>
              <w:pStyle w:val="Listeavsnitt"/>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Personer som s</w:t>
            </w:r>
            <w:r w:rsidR="00AD204A">
              <w:rPr>
                <w:noProof w:val="0"/>
                <w:lang w:val="nb-NO"/>
              </w:rPr>
              <w:t xml:space="preserve">kal ha personstatus </w:t>
            </w:r>
            <w:r w:rsidR="00AD204A">
              <w:rPr>
                <w:i/>
                <w:noProof w:val="0"/>
                <w:lang w:val="nb-NO"/>
              </w:rPr>
              <w:t>utflyttet</w:t>
            </w:r>
            <w:r w:rsidRPr="003B6ED5">
              <w:rPr>
                <w:noProof w:val="0"/>
                <w:lang w:val="nb-NO"/>
              </w:rPr>
              <w:t xml:space="preserve"> (enten eller):</w:t>
            </w:r>
          </w:p>
          <w:p w:rsidR="001C3AC1" w:rsidRPr="003B6ED5" w:rsidRDefault="001C3AC1" w:rsidP="00DC6C01">
            <w:pPr>
              <w:pStyle w:val="Listeavsnitt"/>
              <w:numPr>
                <w:ilvl w:val="1"/>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Personer som melder flytting, og får innvilget utflytting fra Norge av Folkeregisteret</w:t>
            </w:r>
          </w:p>
          <w:p w:rsidR="001C3AC1" w:rsidRPr="003B6ED5" w:rsidRDefault="001C3AC1" w:rsidP="00DC6C01">
            <w:pPr>
              <w:pStyle w:val="Listeavsnitt"/>
              <w:numPr>
                <w:ilvl w:val="1"/>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 xml:space="preserve">Personer som ikke har hatt opphold i Norge i over 6 måneder </w:t>
            </w:r>
          </w:p>
          <w:p w:rsidR="001C3AC1" w:rsidRPr="003B6ED5" w:rsidRDefault="001C3AC1" w:rsidP="00DC6C01">
            <w:pPr>
              <w:pStyle w:val="Listeavsnitt"/>
              <w:numPr>
                <w:ilvl w:val="1"/>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Personer som ikke får innvilget eller fornyet oppholdstillatelse</w:t>
            </w:r>
          </w:p>
          <w:p w:rsidR="001C3AC1" w:rsidRPr="003B6ED5" w:rsidRDefault="001C3AC1" w:rsidP="00DC6C01">
            <w:pPr>
              <w:pStyle w:val="Listeavsnitt"/>
              <w:numPr>
                <w:ilvl w:val="1"/>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Personer som har ukjent oppholdssted i 2 år, og det blir truffet vedtak om utflytting</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lastRenderedPageBreak/>
              <w:t>forsvunnet</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rPr>
            </w:pPr>
            <w:r w:rsidRPr="003B6ED5">
              <w:rPr>
                <w:i/>
                <w:noProof w:val="0"/>
                <w:lang w:val="nb-NO"/>
              </w:rPr>
              <w:t>registreringsstatus i Folkeregisteret for en person som er blitt borte i forbindelse med ulykke, naturkatastrofe, forbrytelse eller er savnet på sjøen, i fjellet eller lignende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Personer som har forsvunnet fra samfunnet.</w:t>
            </w:r>
          </w:p>
          <w:p w:rsidR="001C3AC1" w:rsidRPr="003B6ED5" w:rsidRDefault="001C3AC1" w:rsidP="00DC6C01">
            <w:pPr>
              <w:pStyle w:val="Listeavsnitt"/>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 xml:space="preserve">Personer som </w:t>
            </w:r>
            <w:r w:rsidR="00933DB1">
              <w:rPr>
                <w:noProof w:val="0"/>
                <w:lang w:val="nb-NO"/>
              </w:rPr>
              <w:t>får</w:t>
            </w:r>
            <w:r w:rsidRPr="003B6ED5">
              <w:rPr>
                <w:noProof w:val="0"/>
                <w:lang w:val="nb-NO"/>
              </w:rPr>
              <w:t xml:space="preserve"> personstatus </w:t>
            </w:r>
            <w:r w:rsidRPr="003B6ED5">
              <w:rPr>
                <w:i/>
                <w:noProof w:val="0"/>
                <w:lang w:val="nb-NO"/>
              </w:rPr>
              <w:t>forsvunnet</w:t>
            </w:r>
            <w:r w:rsidRPr="003B6ED5">
              <w:rPr>
                <w:noProof w:val="0"/>
                <w:lang w:val="nb-NO"/>
              </w:rPr>
              <w:t>:</w:t>
            </w:r>
          </w:p>
          <w:p w:rsidR="001C3AC1" w:rsidRPr="003B6ED5" w:rsidRDefault="001C3AC1" w:rsidP="00DC6C01">
            <w:pPr>
              <w:pStyle w:val="Listeavsnitt"/>
              <w:numPr>
                <w:ilvl w:val="1"/>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Personer med fødsels- eller d-nummer som meldes til Folkeregisteret som forsvunnet av politi eller påtalemyndighet.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død</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rPr>
            </w:pPr>
            <w:r w:rsidRPr="003B6ED5">
              <w:rPr>
                <w:i/>
                <w:noProof w:val="0"/>
                <w:lang w:val="nb-NO"/>
              </w:rPr>
              <w:t>registreringsstatus i Folkeregisteret for en person som er erklært død av lege eller domstolen</w:t>
            </w:r>
          </w:p>
          <w:p w:rsidR="001C3AC1" w:rsidRPr="003B6ED5" w:rsidRDefault="001C3AC1" w:rsidP="00DC6C01">
            <w:pPr>
              <w:pStyle w:val="Listeavsnitt"/>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 xml:space="preserve">Personstatusen </w:t>
            </w:r>
            <w:r w:rsidRPr="003B6ED5">
              <w:rPr>
                <w:i/>
                <w:noProof w:val="0"/>
                <w:lang w:val="nb-NO"/>
              </w:rPr>
              <w:t>død</w:t>
            </w:r>
            <w:r w:rsidRPr="003B6ED5">
              <w:rPr>
                <w:noProof w:val="0"/>
                <w:lang w:val="nb-NO"/>
              </w:rPr>
              <w:t xml:space="preserve"> benyttes om personer med fødsels- eller d-nummer som er registrert døde i Folkeregisteret.</w:t>
            </w:r>
          </w:p>
          <w:p w:rsidR="001C3AC1" w:rsidRPr="003B6ED5" w:rsidRDefault="001C3AC1" w:rsidP="00DC6C01">
            <w:pPr>
              <w:pStyle w:val="Listeavsnitt"/>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 xml:space="preserve">Personstatusen </w:t>
            </w:r>
            <w:r w:rsidRPr="00AD204A">
              <w:rPr>
                <w:i/>
                <w:noProof w:val="0"/>
                <w:lang w:val="nb-NO"/>
              </w:rPr>
              <w:t>død</w:t>
            </w:r>
            <w:r w:rsidRPr="003B6ED5">
              <w:rPr>
                <w:noProof w:val="0"/>
                <w:lang w:val="nb-NO"/>
              </w:rPr>
              <w:t xml:space="preserve"> kan beskrives som en «sluttstatus», som innebærer at det kun gjøres korrigeringer og ikke vil gjøres nye endringer på personen i folkeregisteret for annet enn kontaktinformasjon for dødsbo etter endringene i forbindelse med dødsfallet</w:t>
            </w:r>
          </w:p>
          <w:p w:rsidR="001C3AC1" w:rsidRPr="003B6ED5" w:rsidRDefault="001C3AC1" w:rsidP="00DC6C01">
            <w:pPr>
              <w:pStyle w:val="Listeavsnitt"/>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 xml:space="preserve">Personer som </w:t>
            </w:r>
            <w:r w:rsidR="00933DB1">
              <w:rPr>
                <w:noProof w:val="0"/>
                <w:lang w:val="nb-NO"/>
              </w:rPr>
              <w:t>får</w:t>
            </w:r>
            <w:r w:rsidRPr="003B6ED5">
              <w:rPr>
                <w:noProof w:val="0"/>
                <w:lang w:val="nb-NO"/>
              </w:rPr>
              <w:t xml:space="preserve"> personstatus </w:t>
            </w:r>
            <w:r w:rsidRPr="003B6ED5">
              <w:rPr>
                <w:i/>
                <w:noProof w:val="0"/>
                <w:lang w:val="nb-NO"/>
              </w:rPr>
              <w:t>død</w:t>
            </w:r>
            <w:r w:rsidRPr="003B6ED5">
              <w:rPr>
                <w:noProof w:val="0"/>
                <w:lang w:val="nb-NO"/>
              </w:rPr>
              <w:t>:</w:t>
            </w:r>
          </w:p>
          <w:p w:rsidR="001C3AC1" w:rsidRPr="003B6ED5" w:rsidRDefault="001C3AC1" w:rsidP="00DC6C01">
            <w:pPr>
              <w:pStyle w:val="Listeavsnitt"/>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 xml:space="preserve">Personer med fødsels- </w:t>
            </w:r>
            <w:r w:rsidR="00933DB1">
              <w:rPr>
                <w:noProof w:val="0"/>
                <w:lang w:val="nb-NO"/>
              </w:rPr>
              <w:t>eller d-nummer som dør i Norge (</w:t>
            </w:r>
            <w:r w:rsidRPr="003B6ED5">
              <w:rPr>
                <w:noProof w:val="0"/>
                <w:lang w:val="nb-NO"/>
              </w:rPr>
              <w:t>meldt av lege</w:t>
            </w:r>
            <w:r w:rsidR="00933DB1">
              <w:rPr>
                <w:noProof w:val="0"/>
                <w:lang w:val="nb-NO"/>
              </w:rPr>
              <w:t>)</w:t>
            </w:r>
          </w:p>
          <w:p w:rsidR="001C3AC1" w:rsidRPr="003B6ED5" w:rsidRDefault="001C3AC1" w:rsidP="00DC6C01">
            <w:pPr>
              <w:pStyle w:val="Listeavsnitt"/>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Personer med fødsels- eller d-nummer som erklæres døde ved dødskjennelse fra Tingretten (dødsformodningsdom)</w:t>
            </w:r>
          </w:p>
          <w:p w:rsidR="001C3AC1" w:rsidRPr="003B6ED5" w:rsidRDefault="001C3AC1" w:rsidP="00DC6C01">
            <w:pPr>
              <w:pStyle w:val="Listeavsnitt"/>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Personer som dør i utlandet, som meldes fra utenriksstasjonene</w:t>
            </w:r>
            <w:r w:rsidR="00AD204A">
              <w:rPr>
                <w:noProof w:val="0"/>
                <w:lang w:val="nb-NO"/>
              </w:rPr>
              <w:t xml:space="preserve"> eller NAV</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opphørt</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rPr>
            </w:pPr>
            <w:r w:rsidRPr="003B6ED5">
              <w:rPr>
                <w:i/>
                <w:noProof w:val="0"/>
                <w:lang w:val="nb-NO"/>
              </w:rPr>
              <w:t>registreringsstatus i Folkeregisteret for personinformasjon som ikke korresponderer med en fysisk person</w:t>
            </w:r>
          </w:p>
          <w:p w:rsidR="001C3AC1" w:rsidRPr="003B6ED5" w:rsidRDefault="001C3AC1" w:rsidP="00DC6C01">
            <w:pPr>
              <w:pStyle w:val="Listeavsnit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 xml:space="preserve">Personstatusen </w:t>
            </w:r>
            <w:r w:rsidRPr="003B6ED5">
              <w:rPr>
                <w:i/>
                <w:noProof w:val="0"/>
                <w:lang w:val="nb-NO"/>
              </w:rPr>
              <w:t>opphørt</w:t>
            </w:r>
            <w:r w:rsidRPr="003B6ED5">
              <w:rPr>
                <w:noProof w:val="0"/>
                <w:lang w:val="nb-NO"/>
              </w:rPr>
              <w:t xml:space="preserve"> benyttes om </w:t>
            </w:r>
            <w:r w:rsidR="00AD204A">
              <w:rPr>
                <w:noProof w:val="0"/>
                <w:lang w:val="nb-NO"/>
              </w:rPr>
              <w:t>folkeregister</w:t>
            </w:r>
            <w:r w:rsidRPr="003B6ED5">
              <w:rPr>
                <w:noProof w:val="0"/>
                <w:lang w:val="nb-NO"/>
              </w:rPr>
              <w:t xml:space="preserve">personer som er tildelt personidentifikator i folkeregisteret, hvor persondokumentet ikke lenger er gyldig for en </w:t>
            </w:r>
            <w:r w:rsidR="00AD204A">
              <w:rPr>
                <w:noProof w:val="0"/>
                <w:lang w:val="nb-NO"/>
              </w:rPr>
              <w:t xml:space="preserve">fysisk </w:t>
            </w:r>
            <w:r w:rsidRPr="003B6ED5">
              <w:rPr>
                <w:noProof w:val="0"/>
                <w:lang w:val="nb-NO"/>
              </w:rPr>
              <w:t>person. Dette vil være tilfelle for personer hvor man i etterkant finner ut at en opprettelse av en folkeregisterperson ikke skulle vært gjennomført.</w:t>
            </w:r>
          </w:p>
          <w:p w:rsidR="001C3AC1" w:rsidRPr="003B6ED5" w:rsidRDefault="001C3AC1" w:rsidP="00DC6C01">
            <w:pPr>
              <w:pStyle w:val="Listeavsnit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 xml:space="preserve">Personstatusen </w:t>
            </w:r>
            <w:r w:rsidRPr="003B6ED5">
              <w:rPr>
                <w:i/>
                <w:noProof w:val="0"/>
                <w:lang w:val="nb-NO"/>
              </w:rPr>
              <w:t>opphørt</w:t>
            </w:r>
            <w:r w:rsidRPr="003B6ED5">
              <w:rPr>
                <w:noProof w:val="0"/>
                <w:lang w:val="nb-NO"/>
              </w:rPr>
              <w:t xml:space="preserve"> signaliserer at identiteten i Folkeregisteret ikke representerer en person med en tilknytning til samfunnet, og er å anse som en «sluttstatus» på lik linje med </w:t>
            </w:r>
            <w:r w:rsidRPr="003B6ED5">
              <w:rPr>
                <w:i/>
                <w:noProof w:val="0"/>
                <w:lang w:val="nb-NO"/>
              </w:rPr>
              <w:t>død</w:t>
            </w:r>
            <w:r w:rsidRPr="003B6ED5">
              <w:rPr>
                <w:noProof w:val="0"/>
                <w:lang w:val="nb-NO"/>
              </w:rPr>
              <w:t>.</w:t>
            </w:r>
          </w:p>
          <w:p w:rsidR="001C3AC1" w:rsidRPr="003B6ED5" w:rsidRDefault="001C3AC1" w:rsidP="00DC6C01">
            <w:pPr>
              <w:pStyle w:val="Listeavsnit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Personer som få</w:t>
            </w:r>
            <w:r w:rsidR="00933DB1">
              <w:rPr>
                <w:noProof w:val="0"/>
                <w:lang w:val="nb-NO"/>
              </w:rPr>
              <w:t>r</w:t>
            </w:r>
            <w:r w:rsidRPr="003B6ED5">
              <w:rPr>
                <w:noProof w:val="0"/>
                <w:lang w:val="nb-NO"/>
              </w:rPr>
              <w:t xml:space="preserve"> personstatus </w:t>
            </w:r>
            <w:r w:rsidRPr="003B6ED5">
              <w:rPr>
                <w:i/>
                <w:noProof w:val="0"/>
                <w:lang w:val="nb-NO"/>
              </w:rPr>
              <w:t>opphørt</w:t>
            </w:r>
            <w:r w:rsidRPr="003B6ED5">
              <w:rPr>
                <w:noProof w:val="0"/>
                <w:lang w:val="nb-NO"/>
              </w:rPr>
              <w:t>:</w:t>
            </w:r>
          </w:p>
          <w:p w:rsidR="001C3AC1" w:rsidRPr="003B6ED5" w:rsidRDefault="001C3AC1" w:rsidP="00DC6C01">
            <w:pPr>
              <w:pStyle w:val="Listeavsnitt"/>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Falsk identitet</w:t>
            </w:r>
          </w:p>
          <w:p w:rsidR="001C3AC1" w:rsidRPr="003B6ED5" w:rsidRDefault="001C3AC1" w:rsidP="00DC6C01">
            <w:pPr>
              <w:pStyle w:val="Listeavsnitt"/>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Annullert fødsel</w:t>
            </w:r>
          </w:p>
          <w:p w:rsidR="001C3AC1" w:rsidRPr="003B6ED5" w:rsidRDefault="001C3AC1" w:rsidP="00DC6C01">
            <w:pPr>
              <w:pStyle w:val="Listeavsnitt"/>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Annullert tildeling av d-nummer</w:t>
            </w:r>
          </w:p>
          <w:p w:rsidR="001C3AC1" w:rsidRPr="003B6ED5" w:rsidRDefault="001C3AC1" w:rsidP="00DC6C01">
            <w:pPr>
              <w:pStyle w:val="Listeavsnitt"/>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Annullert tildeling av fødselsnummer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fødselsregistrert</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rPr>
            </w:pPr>
            <w:r w:rsidRPr="003B6ED5">
              <w:rPr>
                <w:i/>
                <w:noProof w:val="0"/>
                <w:lang w:val="nb-NO"/>
              </w:rPr>
              <w:t>registreringsstatus i Folkeregisteret for en person som er født i Norge, men som ikke oppfyller kravene til å oppnå registreringsstatus bosatt</w:t>
            </w:r>
          </w:p>
          <w:p w:rsidR="001C3AC1" w:rsidRPr="003B6ED5" w:rsidRDefault="001C3AC1" w:rsidP="00DC6C01">
            <w:pPr>
              <w:pStyle w:val="Listeavsnit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 xml:space="preserve">Personstatusen </w:t>
            </w:r>
            <w:r w:rsidRPr="003B6ED5">
              <w:rPr>
                <w:i/>
                <w:noProof w:val="0"/>
                <w:lang w:val="nb-NO"/>
              </w:rPr>
              <w:t>fødselsregistrert</w:t>
            </w:r>
            <w:r w:rsidRPr="003B6ED5">
              <w:rPr>
                <w:noProof w:val="0"/>
                <w:lang w:val="nb-NO"/>
              </w:rPr>
              <w:t xml:space="preserve"> benyttes om personer som er født i Norge, og oppfyller kravet til tildeling av fødselsnummer, men som ikke skal registreres som </w:t>
            </w:r>
            <w:r w:rsidRPr="003B6ED5">
              <w:rPr>
                <w:i/>
                <w:noProof w:val="0"/>
                <w:lang w:val="nb-NO"/>
              </w:rPr>
              <w:t>bosatt</w:t>
            </w:r>
            <w:r w:rsidRPr="003B6ED5">
              <w:rPr>
                <w:noProof w:val="0"/>
                <w:lang w:val="nb-NO"/>
              </w:rPr>
              <w:t>.</w:t>
            </w:r>
          </w:p>
          <w:p w:rsidR="001C3AC1" w:rsidRPr="003B6ED5" w:rsidRDefault="001C3AC1" w:rsidP="00DC6C01">
            <w:pPr>
              <w:pStyle w:val="Listeavsnit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Denne statuskoden bygger på at Folkeregisteret er det offisielle fødselsregister i Norge og derfor kan utstede fødselsattester med sikker notoritet for denne gruppen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midlertidig</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rPr>
            </w:pPr>
            <w:r w:rsidRPr="003B6ED5">
              <w:rPr>
                <w:i/>
                <w:noProof w:val="0"/>
                <w:lang w:val="nb-NO"/>
              </w:rPr>
              <w:t>registreringsstatus i Folkeregisteret for en person med d-nummer som har eller har hatt en midlertidig tilknytning til Norge og som kan eller har kunnet oppholde seg lovlig i landet i opptil seks måneder per opphold</w:t>
            </w:r>
          </w:p>
          <w:p w:rsidR="001C3AC1" w:rsidRPr="003B6ED5" w:rsidRDefault="001C3AC1" w:rsidP="00DC6C01">
            <w:pPr>
              <w:pStyle w:val="Listeavsnit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 xml:space="preserve">Personstatusen </w:t>
            </w:r>
            <w:r w:rsidRPr="003B6ED5">
              <w:rPr>
                <w:i/>
                <w:noProof w:val="0"/>
                <w:lang w:val="nb-NO"/>
              </w:rPr>
              <w:t>midlertidig</w:t>
            </w:r>
            <w:r w:rsidRPr="003B6ED5">
              <w:rPr>
                <w:noProof w:val="0"/>
                <w:lang w:val="nb-NO"/>
              </w:rPr>
              <w:t xml:space="preserve"> benyttes for personer som er tildelt d-nummer, og som er å regne som aktive i det norske samfunnet. </w:t>
            </w:r>
          </w:p>
          <w:p w:rsidR="001C3AC1" w:rsidRPr="003B6ED5" w:rsidRDefault="001C3AC1" w:rsidP="00DC6C01">
            <w:pPr>
              <w:pStyle w:val="Listeavsnit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Personer som få</w:t>
            </w:r>
            <w:r w:rsidR="00933DB1">
              <w:rPr>
                <w:noProof w:val="0"/>
                <w:lang w:val="nb-NO"/>
              </w:rPr>
              <w:t>r</w:t>
            </w:r>
            <w:r w:rsidRPr="003B6ED5">
              <w:rPr>
                <w:noProof w:val="0"/>
                <w:lang w:val="nb-NO"/>
              </w:rPr>
              <w:t xml:space="preserve"> personstatus </w:t>
            </w:r>
            <w:r w:rsidRPr="003B6ED5">
              <w:rPr>
                <w:i/>
                <w:noProof w:val="0"/>
                <w:lang w:val="nb-NO"/>
              </w:rPr>
              <w:t>midlertidig</w:t>
            </w:r>
            <w:r w:rsidRPr="003B6ED5">
              <w:rPr>
                <w:noProof w:val="0"/>
                <w:lang w:val="nb-NO"/>
              </w:rPr>
              <w:t>:</w:t>
            </w:r>
          </w:p>
          <w:p w:rsidR="001C3AC1" w:rsidRPr="003B6ED5" w:rsidRDefault="001C3AC1" w:rsidP="00DC6C01">
            <w:pPr>
              <w:pStyle w:val="Listeavsnitt"/>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lastRenderedPageBreak/>
              <w:t>Person som er tildelt d-nummer frem til gyldighetsperioden på 5 år utløper</w:t>
            </w:r>
          </w:p>
          <w:p w:rsidR="001C3AC1" w:rsidRPr="003B6ED5" w:rsidRDefault="001C3AC1" w:rsidP="00DC6C01">
            <w:pPr>
              <w:pStyle w:val="Listeavsnitt"/>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Personer med reaktivert d-nummer som følge av forespørsel fra rekvirent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lastRenderedPageBreak/>
              <w:t>inaktiv</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registreringsstatus i Folkeregisteret for en person med d-nummer som har vært inaktiv i en regelbestemt tid</w:t>
            </w:r>
          </w:p>
          <w:p w:rsidR="001C3AC1" w:rsidRPr="003B6ED5" w:rsidRDefault="001C3AC1" w:rsidP="00DC6C01">
            <w:pPr>
              <w:pStyle w:val="Listeavsnitt"/>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rFonts w:eastAsia="Times New Roman"/>
                <w:noProof w:val="0"/>
                <w:lang w:val="nb-NO" w:eastAsia="nb-NO"/>
              </w:rPr>
            </w:pPr>
            <w:r w:rsidRPr="003B6ED5">
              <w:rPr>
                <w:noProof w:val="0"/>
                <w:lang w:val="nb-NO"/>
              </w:rPr>
              <w:t xml:space="preserve">Personstatusen </w:t>
            </w:r>
            <w:r w:rsidRPr="003B6ED5">
              <w:rPr>
                <w:i/>
                <w:noProof w:val="0"/>
                <w:lang w:val="nb-NO"/>
              </w:rPr>
              <w:t>inaktiv</w:t>
            </w:r>
            <w:r w:rsidRPr="003B6ED5">
              <w:rPr>
                <w:noProof w:val="0"/>
                <w:lang w:val="nb-NO"/>
              </w:rPr>
              <w:t xml:space="preserve"> benyttes for personer som er tildelt d-nummer, og som er å regne som inaktive i det norske samfunnet. Det vil si at det ikke er registrert noen aktivitet. (</w:t>
            </w:r>
            <w:r w:rsidRPr="003B6ED5">
              <w:rPr>
                <w:rFonts w:eastAsia="Times New Roman"/>
                <w:noProof w:val="0"/>
                <w:lang w:val="nb-NO" w:eastAsia="nb-NO"/>
              </w:rPr>
              <w:t>Ikke registrert noen aktivitet hos Skatteetaten mht. inntekt, endringer i Folkeregisteret osv.)</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ikkeBosatt</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rPr>
            </w:pPr>
            <w:r w:rsidRPr="003B6ED5">
              <w:rPr>
                <w:i/>
                <w:noProof w:val="0"/>
                <w:lang w:val="nb-NO"/>
              </w:rPr>
              <w:t>registreringsstatus i Folkeregisteret for en person som ikke er offisielt bosatt i Norge</w:t>
            </w:r>
          </w:p>
          <w:p w:rsidR="001C3AC1" w:rsidRPr="003B6ED5" w:rsidRDefault="001C3AC1" w:rsidP="00DC6C01">
            <w:pPr>
              <w:pStyle w:val="Listeavsnitt"/>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 xml:space="preserve">Personstatusen </w:t>
            </w:r>
            <w:r w:rsidRPr="003B6ED5">
              <w:rPr>
                <w:i/>
                <w:noProof w:val="0"/>
                <w:lang w:val="nb-NO"/>
              </w:rPr>
              <w:t>ikkeBosatt</w:t>
            </w:r>
            <w:r w:rsidRPr="003B6ED5">
              <w:rPr>
                <w:noProof w:val="0"/>
                <w:lang w:val="nb-NO"/>
              </w:rPr>
              <w:t xml:space="preserve"> benyttes for norske statsborgere som har behov for fødselsnummer, men som ikke er bosatt i Norge.</w:t>
            </w:r>
          </w:p>
          <w:p w:rsidR="001C3AC1" w:rsidRPr="003B6ED5" w:rsidRDefault="001C3AC1" w:rsidP="00DC6C01">
            <w:pPr>
              <w:pStyle w:val="Listeavsnitt"/>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Person som få</w:t>
            </w:r>
            <w:r w:rsidR="00933DB1">
              <w:rPr>
                <w:noProof w:val="0"/>
                <w:lang w:val="nb-NO"/>
              </w:rPr>
              <w:t>r</w:t>
            </w:r>
            <w:r w:rsidRPr="003B6ED5">
              <w:rPr>
                <w:noProof w:val="0"/>
                <w:lang w:val="nb-NO"/>
              </w:rPr>
              <w:t xml:space="preserve"> personstatus </w:t>
            </w:r>
            <w:r w:rsidRPr="003B6ED5">
              <w:rPr>
                <w:i/>
                <w:noProof w:val="0"/>
                <w:lang w:val="nb-NO"/>
              </w:rPr>
              <w:t>ikkeBosatt</w:t>
            </w:r>
            <w:r w:rsidRPr="003B6ED5">
              <w:rPr>
                <w:noProof w:val="0"/>
                <w:lang w:val="nb-NO"/>
              </w:rPr>
              <w:t>:</w:t>
            </w:r>
          </w:p>
          <w:p w:rsidR="001C3AC1" w:rsidRPr="003B6ED5" w:rsidRDefault="001C3AC1" w:rsidP="00DC6C01">
            <w:pPr>
              <w:pStyle w:val="Listeavsnitt"/>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Norsk borger født i Norge og utflyttet før 1.10.1964 eller norsk borger født i utlandet og som aldri har vært bosatt i Norge</w:t>
            </w:r>
          </w:p>
          <w:p w:rsidR="001C3AC1" w:rsidRPr="003B6ED5" w:rsidRDefault="001C3AC1" w:rsidP="00DC6C01">
            <w:pPr>
              <w:pStyle w:val="Listeavsnitt"/>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Personer som har fått annullert sin innflytting (innvandring)</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aktiv</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oppgitt personstatus fra Folkeregisteret til konsumenter uten hjemmel til taushetsbelagt informasjon for personer med personstatus forsvunnet, fødselsregistrert, midlertidig og ikkeBosatt</w:t>
            </w:r>
          </w:p>
          <w:p w:rsidR="001C3AC1" w:rsidRPr="003B6ED5" w:rsidRDefault="001C3AC1" w:rsidP="00DC6C01">
            <w:pPr>
              <w:pStyle w:val="Listeavsnitt"/>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Personstatusen </w:t>
            </w:r>
            <w:r w:rsidRPr="003B6ED5">
              <w:rPr>
                <w:i/>
                <w:noProof w:val="0"/>
                <w:lang w:val="nb-NO" w:eastAsia="nb-NO"/>
              </w:rPr>
              <w:t>aktiv</w:t>
            </w:r>
            <w:r w:rsidRPr="003B6ED5">
              <w:rPr>
                <w:noProof w:val="0"/>
                <w:lang w:val="nb-NO" w:eastAsia="nb-NO"/>
              </w:rPr>
              <w:t xml:space="preserve"> er en status som ikke finnes lagret i Registeret, men som gis til konsumenter uten rettighet til taushetsbelagt personstatus.</w:t>
            </w:r>
          </w:p>
        </w:tc>
      </w:tr>
    </w:tbl>
    <w:p w:rsidR="001C3AC1" w:rsidRPr="003B6ED5" w:rsidRDefault="001C3AC1" w:rsidP="001C3AC1">
      <w:pPr>
        <w:pStyle w:val="Overskrift3"/>
        <w:rPr>
          <w:noProof w:val="0"/>
        </w:rPr>
      </w:pPr>
      <w:bookmarkStart w:id="89" w:name="_Toc14779313"/>
      <w:bookmarkStart w:id="90" w:name="_Ref16863305"/>
      <w:bookmarkStart w:id="91" w:name="_Ref16863317"/>
      <w:bookmarkStart w:id="92" w:name="_Toc31981135"/>
      <w:r w:rsidRPr="003B6ED5">
        <w:rPr>
          <w:noProof w:val="0"/>
        </w:rPr>
        <w:t>Identifikasjonsnummer</w:t>
      </w:r>
      <w:bookmarkEnd w:id="89"/>
      <w:bookmarkEnd w:id="90"/>
      <w:bookmarkEnd w:id="91"/>
      <w:bookmarkEnd w:id="92"/>
    </w:p>
    <w:p w:rsidR="001C3AC1" w:rsidRPr="003B6ED5" w:rsidRDefault="001C3AC1" w:rsidP="001C3AC1">
      <w:pPr>
        <w:pStyle w:val="Brdtekst"/>
      </w:pPr>
      <w:r w:rsidRPr="003B6ED5">
        <w:br/>
        <w:t>Definisjon: personidentifikasjonsnummer = en fellesbetegnelse for alle identifikatorer knyttet til en person</w:t>
      </w:r>
    </w:p>
    <w:p w:rsidR="001C3AC1" w:rsidRPr="003B6ED5" w:rsidRDefault="001C3AC1" w:rsidP="001C3AC1">
      <w:pPr>
        <w:pStyle w:val="Brdtekst"/>
      </w:pPr>
      <w:r w:rsidRPr="003B6ED5">
        <w:t xml:space="preserve">Dette er folkeregisterpersons personidentifikasjonsnummer. Innen Folkeregisteret betegnes dette som </w:t>
      </w:r>
      <w:r w:rsidRPr="003B6ED5">
        <w:rPr>
          <w:i/>
        </w:rPr>
        <w:t>folkeregisteridentifikator</w:t>
      </w:r>
      <w:r w:rsidRPr="003B6ED5">
        <w:t xml:space="preserve"> </w:t>
      </w:r>
      <w:r w:rsidR="00632BCE">
        <w:t>og</w:t>
      </w:r>
      <w:r w:rsidRPr="003B6ED5">
        <w:t xml:space="preserve"> er en fellesbetegnelse for begrepsnavnene fødselsnummer og d-nummer. En folkeregisterpersons egenskap </w:t>
      </w:r>
      <w:r w:rsidRPr="003B6ED5">
        <w:rPr>
          <w:i/>
        </w:rPr>
        <w:t>identifikasjonsnummer</w:t>
      </w:r>
      <w:r w:rsidRPr="003B6ED5">
        <w:t xml:space="preserve"> inneholder derfor dennes </w:t>
      </w:r>
      <w:r w:rsidRPr="003B6ED5">
        <w:rPr>
          <w:i/>
        </w:rPr>
        <w:t>folkeregisteridentifikator</w:t>
      </w:r>
      <w:r w:rsidRPr="003B6ED5">
        <w:t xml:space="preserve"> (gjeldende og historiske).</w:t>
      </w:r>
    </w:p>
    <w:p w:rsidR="001C3AC1" w:rsidRPr="003B6ED5" w:rsidRDefault="001C3AC1" w:rsidP="001C3AC1">
      <w:pPr>
        <w:rPr>
          <w:noProof w:val="0"/>
        </w:rPr>
      </w:pPr>
      <w:r w:rsidRPr="003B6ED5">
        <w:rPr>
          <w:lang w:eastAsia="nb-NO"/>
        </w:rPr>
        <w:drawing>
          <wp:inline distT="0" distB="0" distL="0" distR="0" wp14:anchorId="6B450A36" wp14:editId="52A5B267">
            <wp:extent cx="6151880" cy="1513840"/>
            <wp:effectExtent l="0" t="0" r="1270" b="0"/>
            <wp:docPr id="296" name="Bild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K Folkeregisterperson med identifikasjonsnummer.jpg"/>
                    <pic:cNvPicPr/>
                  </pic:nvPicPr>
                  <pic:blipFill>
                    <a:blip r:embed="rId19">
                      <a:extLst>
                        <a:ext uri="{28A0092B-C50C-407E-A947-70E740481C1C}">
                          <a14:useLocalDpi xmlns:a14="http://schemas.microsoft.com/office/drawing/2010/main" val="0"/>
                        </a:ext>
                      </a:extLst>
                    </a:blip>
                    <a:stretch>
                      <a:fillRect/>
                    </a:stretch>
                  </pic:blipFill>
                  <pic:spPr>
                    <a:xfrm>
                      <a:off x="0" y="0"/>
                      <a:ext cx="6151880" cy="1513840"/>
                    </a:xfrm>
                    <a:prstGeom prst="rect">
                      <a:avLst/>
                    </a:prstGeom>
                  </pic:spPr>
                </pic:pic>
              </a:graphicData>
            </a:graphic>
          </wp:inline>
        </w:drawing>
      </w:r>
    </w:p>
    <w:p w:rsidR="001C3AC1" w:rsidRPr="003B6ED5" w:rsidRDefault="001C3AC1" w:rsidP="001C3AC1">
      <w:pPr>
        <w:pStyle w:val="Brdtekst"/>
      </w:pPr>
      <w:r w:rsidRPr="003B6ED5">
        <w:t>Eksempel:</w:t>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77696" behindDoc="0" locked="0" layoutInCell="1" allowOverlap="1" wp14:anchorId="39B9EBC4" wp14:editId="2C968995">
                <wp:simplePos x="0" y="0"/>
                <wp:positionH relativeFrom="margin">
                  <wp:align>left</wp:align>
                </wp:positionH>
                <wp:positionV relativeFrom="paragraph">
                  <wp:posOffset>61595</wp:posOffset>
                </wp:positionV>
                <wp:extent cx="6109335" cy="676275"/>
                <wp:effectExtent l="0" t="0" r="24765" b="28575"/>
                <wp:wrapNone/>
                <wp:docPr id="304"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9335" cy="676275"/>
                        </a:xfrm>
                        <a:prstGeom prst="rect">
                          <a:avLst/>
                        </a:prstGeom>
                        <a:solidFill>
                          <a:srgbClr val="FFFFFF"/>
                        </a:solidFill>
                        <a:ln w="9525">
                          <a:solidFill>
                            <a:srgbClr val="000000"/>
                          </a:solidFill>
                          <a:miter lim="800000"/>
                          <a:headEnd/>
                          <a:tailEnd/>
                        </a:ln>
                      </wps:spPr>
                      <wps:txbx>
                        <w:txbxContent>
                          <w:p w:rsidR="008B2043" w:rsidRPr="00E23807" w:rsidRDefault="008B2043" w:rsidP="001C3AC1">
                            <w:r w:rsidRPr="00E23807">
                              <w:t>identifikasjonsnummer.status = "iBruk"</w:t>
                            </w:r>
                          </w:p>
                          <w:p w:rsidR="008B2043" w:rsidRPr="00E23807" w:rsidRDefault="008B2043" w:rsidP="001C3AC1">
                            <w:r w:rsidRPr="00E23807">
                              <w:t>identifikasjonsnummer.foedselsEllerDNummer = "15056512345"</w:t>
                            </w:r>
                          </w:p>
                          <w:p w:rsidR="008B2043" w:rsidRPr="00E23807" w:rsidRDefault="008B2043" w:rsidP="001C3AC1">
                            <w:r w:rsidRPr="00E23807">
                              <w:t>identifikasjonsnummer.identifikatortype = "foedselsnummer"</w:t>
                            </w:r>
                          </w:p>
                          <w:p w:rsidR="008B2043" w:rsidRDefault="008B2043" w:rsidP="001C3AC1"/>
                          <w:p w:rsidR="008B2043" w:rsidRPr="0081399D" w:rsidRDefault="008B2043" w:rsidP="001C3AC1"/>
                          <w:p w:rsidR="008B2043" w:rsidRPr="007069B6" w:rsidRDefault="008B2043" w:rsidP="001C3AC1">
                            <w:r w:rsidRPr="007069B6">
                              <w:t xml:space="preserve"> </w:t>
                            </w:r>
                          </w:p>
                          <w:p w:rsidR="008B2043" w:rsidRPr="007069B6"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9EBC4" id="_x0000_s1039" type="#_x0000_t202" style="position:absolute;margin-left:0;margin-top:4.85pt;width:481.05pt;height:53.2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">
                <v:textbox>
                  <w:txbxContent>
                    <w:p w:rsidR="008B2043" w:rsidRPr="00E23807" w:rsidRDefault="008B2043" w:rsidP="001C3AC1">
                      <w:r w:rsidRPr="00E23807">
                        <w:t>identifikasjonsnummer.status = "iBruk"</w:t>
                      </w:r>
                    </w:p>
                    <w:p w:rsidR="008B2043" w:rsidRPr="00E23807" w:rsidRDefault="008B2043" w:rsidP="001C3AC1">
                      <w:r w:rsidRPr="00E23807">
                        <w:t>identifikasjonsnummer.foedselsEllerDNummer = "15056512345"</w:t>
                      </w:r>
                    </w:p>
                    <w:p w:rsidR="008B2043" w:rsidRPr="00E23807" w:rsidRDefault="008B2043" w:rsidP="001C3AC1">
                      <w:r w:rsidRPr="00E23807">
                        <w:t>identifikasjonsnummer.identifikatortype = "foedselsnummer"</w:t>
                      </w:r>
                    </w:p>
                    <w:p w:rsidR="008B2043" w:rsidRDefault="008B2043" w:rsidP="001C3AC1"/>
                    <w:p w:rsidR="008B2043" w:rsidRPr="0081399D" w:rsidRDefault="008B2043" w:rsidP="001C3AC1"/>
                    <w:p w:rsidR="008B2043" w:rsidRPr="007069B6" w:rsidRDefault="008B2043" w:rsidP="001C3AC1">
                      <w:r w:rsidRPr="007069B6">
                        <w:t xml:space="preserve"> </w:t>
                      </w:r>
                    </w:p>
                    <w:p w:rsidR="008B2043" w:rsidRPr="007069B6" w:rsidRDefault="008B2043" w:rsidP="001C3AC1"/>
                  </w:txbxContent>
                </v:textbox>
                <w10:wrap anchorx="margin"/>
              </v:shape>
            </w:pict>
          </mc:Fallback>
        </mc:AlternateContent>
      </w: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lastRenderedPageBreak/>
              <w:t>Informasjon-</w:t>
            </w:r>
          </w:p>
          <w:p w:rsidR="001C3AC1" w:rsidRPr="003B6ED5" w:rsidRDefault="001C3AC1" w:rsidP="006B1E38">
            <w:pPr>
              <w:rPr>
                <w:noProof w:val="0"/>
                <w:lang w:val="nb-NO" w:eastAsia="nb-NO"/>
              </w:rPr>
            </w:pPr>
            <w:r w:rsidRPr="003B6ED5">
              <w:rPr>
                <w:noProof w:val="0"/>
                <w:lang w:val="nb-NO" w:eastAsia="nb-NO"/>
              </w:rPr>
              <w:t>Selement eller kodeverdi</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identifikatortype</w:t>
            </w:r>
          </w:p>
        </w:tc>
        <w:tc>
          <w:tcPr>
            <w:tcW w:w="3853"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rPr>
              <w:t>identifikatortypene</w:t>
            </w:r>
            <w:r w:rsidRPr="003B6ED5">
              <w:rPr>
                <w:i/>
                <w:noProof w:val="0"/>
                <w:lang w:val="nb-NO" w:eastAsia="nb-NO"/>
              </w:rPr>
              <w:t xml:space="preserve"> som vil registreres i Folkeregisteret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Følgende mulige:</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Fødselsnummer (foedselsnummer)</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d-nummer (dNummer)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For et fødselsnummer er oppbygningen: DDMMYY+«2 individsifre»+kjønn+ 2 kontrollsifre, f.eks. 01016532887.</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Kjønn=mann: oddetall, kjønn=kvinne: partall.</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For et d-nummer legges 4 til på det første sifferet i fødselsdagen – ellers er alt likt som ved fødselsnummer. F.eks. en person med fødselsdato 010165 få</w:t>
            </w:r>
            <w:r w:rsidR="00933DB1">
              <w:rPr>
                <w:noProof w:val="0"/>
                <w:lang w:val="nb-NO" w:eastAsia="nb-NO"/>
              </w:rPr>
              <w:t>r</w:t>
            </w:r>
            <w:r w:rsidRPr="003B6ED5">
              <w:rPr>
                <w:noProof w:val="0"/>
                <w:lang w:val="nb-NO" w:eastAsia="nb-NO"/>
              </w:rPr>
              <w:t xml:space="preserve"> d-nummer 410165xxxxx.</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jobbes med ny oppbygning av fødselsn</w:t>
            </w:r>
            <w:r w:rsidR="00632BCE">
              <w:rPr>
                <w:noProof w:val="0"/>
                <w:lang w:val="nb-NO" w:eastAsia="nb-NO"/>
              </w:rPr>
              <w:t>ummer og d-nummer. Modernisert F</w:t>
            </w:r>
            <w:r w:rsidRPr="003B6ED5">
              <w:rPr>
                <w:noProof w:val="0"/>
                <w:lang w:val="nb-NO" w:eastAsia="nb-NO"/>
              </w:rPr>
              <w:t>olkeregister har lagt til rette for den nye oppbygningen.</w:t>
            </w:r>
          </w:p>
        </w:tc>
      </w:tr>
      <w:tr w:rsidR="001C3AC1" w:rsidRPr="003B6ED5" w:rsidTr="00632BCE">
        <w:trPr>
          <w:trHeight w:val="927"/>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632BCE" w:rsidP="006B1E38">
            <w:pPr>
              <w:rPr>
                <w:noProof w:val="0"/>
                <w:lang w:val="nb-NO" w:eastAsia="nb-NO"/>
              </w:rPr>
            </w:pPr>
            <w:r>
              <w:rPr>
                <w:noProof w:val="0"/>
                <w:lang w:val="nb-NO" w:eastAsia="nb-NO"/>
              </w:rPr>
              <w:t>fødselsEllerDNummer</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verdien til personidentifikasjonsnummeret (folkeregisteridentifikatoren)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color w:val="000000"/>
                <w:lang w:val="nb-NO" w:eastAsia="nb-NO"/>
              </w:rPr>
            </w:pPr>
            <w:r w:rsidRPr="003B6ED5">
              <w:rPr>
                <w:noProof w:val="0"/>
                <w:lang w:val="nb-NO" w:eastAsia="nb-NO"/>
              </w:rPr>
              <w:t>Når Folkeregistermyndigheten setter fødselsdatoen som del av fødsels- eller d-nummeret så gjøres dette etter definerte regler</w:t>
            </w:r>
            <w:r w:rsidRPr="003B6ED5">
              <w:rPr>
                <w:rStyle w:val="Fotnotereferanse"/>
                <w:rFonts w:ascii="Calibri" w:eastAsia="Times New Roman" w:hAnsi="Calibri" w:cs="Calibri"/>
                <w:noProof w:val="0"/>
                <w:lang w:val="nb-NO" w:eastAsia="nb-NO"/>
              </w:rPr>
              <w:footnoteReference w:id="4"/>
            </w:r>
            <w:r w:rsidRPr="003B6ED5">
              <w:rPr>
                <w:noProof w:val="0"/>
                <w:lang w:val="nb-NO" w:eastAsia="nb-NO"/>
              </w:rPr>
              <w: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status</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status for en folkeregisteridentifikator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Fødselsnummer og d-nummer </w:t>
            </w:r>
            <w:r w:rsidR="00933DB1">
              <w:rPr>
                <w:noProof w:val="0"/>
                <w:lang w:val="nb-NO" w:eastAsia="nb-NO"/>
              </w:rPr>
              <w:t>kan</w:t>
            </w:r>
            <w:r w:rsidRPr="003B6ED5">
              <w:rPr>
                <w:noProof w:val="0"/>
                <w:lang w:val="nb-NO" w:eastAsia="nb-NO"/>
              </w:rPr>
              <w:t xml:space="preserve"> ha en status:</w:t>
            </w:r>
          </w:p>
          <w:p w:rsidR="001C3AC1" w:rsidRPr="003B6ED5" w:rsidRDefault="008365C3" w:rsidP="00DC6C01">
            <w:pPr>
              <w:pStyle w:val="Listeavsnitt"/>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iBruk</w:t>
            </w:r>
            <w:r>
              <w:rPr>
                <w:noProof w:val="0"/>
                <w:lang w:val="nb-NO" w:eastAsia="nb-NO"/>
              </w:rPr>
              <w:t xml:space="preserve"> (I bruk)</w:t>
            </w:r>
          </w:p>
          <w:p w:rsidR="001C3AC1" w:rsidRPr="003B6ED5" w:rsidRDefault="008365C3" w:rsidP="008365C3">
            <w:pPr>
              <w:pStyle w:val="Listeavsnitt"/>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opphoert</w:t>
            </w:r>
            <w:r>
              <w:rPr>
                <w:noProof w:val="0"/>
                <w:lang w:val="nb-NO" w:eastAsia="nb-NO"/>
              </w:rPr>
              <w:t xml:space="preserve"> (O</w:t>
            </w:r>
            <w:r w:rsidR="001C3AC1" w:rsidRPr="003B6ED5">
              <w:rPr>
                <w:noProof w:val="0"/>
                <w:lang w:val="nb-NO" w:eastAsia="nb-NO"/>
              </w:rPr>
              <w:t>pphørt</w:t>
            </w:r>
            <w:r>
              <w:rPr>
                <w:noProof w:val="0"/>
                <w:lang w:val="nb-NO" w:eastAsia="nb-NO"/>
              </w:rPr>
              <w:t>)</w:t>
            </w:r>
          </w:p>
        </w:tc>
      </w:tr>
      <w:tr w:rsidR="001C3AC1" w:rsidRPr="003B6ED5" w:rsidTr="00632BCE">
        <w:trPr>
          <w:trHeight w:val="433"/>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iBruk</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Folkeregisteridentifikatoren er i bruk og gjeldende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opphørt</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Folkeregisteridentifikatoren er ugyldig og skal derfor ikke benyttes i samfunnet.</w:t>
            </w:r>
          </w:p>
          <w:p w:rsidR="001C3AC1" w:rsidRPr="003B6ED5" w:rsidRDefault="001C3AC1" w:rsidP="00933DB1">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Ved oppslag i tjenester mot Folkeregisteret </w:t>
            </w:r>
            <w:r w:rsidR="00933DB1">
              <w:rPr>
                <w:noProof w:val="0"/>
                <w:lang w:val="nb-NO" w:eastAsia="nb-NO"/>
              </w:rPr>
              <w:t>får</w:t>
            </w:r>
            <w:r w:rsidRPr="003B6ED5">
              <w:rPr>
                <w:noProof w:val="0"/>
                <w:lang w:val="nb-NO" w:eastAsia="nb-NO"/>
              </w:rPr>
              <w:t xml:space="preserve"> man "treff" med en opphørt folkeregisteridentifikator. Hvis folkeregisterpersonen har fått ny folkeregisteridentifikator </w:t>
            </w:r>
            <w:r w:rsidR="00933DB1">
              <w:rPr>
                <w:noProof w:val="0"/>
                <w:lang w:val="nb-NO" w:eastAsia="nb-NO"/>
              </w:rPr>
              <w:t>får</w:t>
            </w:r>
            <w:r w:rsidRPr="003B6ED5">
              <w:rPr>
                <w:noProof w:val="0"/>
                <w:lang w:val="nb-NO" w:eastAsia="nb-NO"/>
              </w:rPr>
              <w:t xml:space="preserve"> man returnert den gjeldende (med status </w:t>
            </w:r>
            <w:r w:rsidRPr="003B6ED5">
              <w:rPr>
                <w:i/>
                <w:noProof w:val="0"/>
                <w:lang w:val="nb-NO" w:eastAsia="nb-NO"/>
              </w:rPr>
              <w:t>iBruk</w:t>
            </w:r>
            <w:r w:rsidRPr="003B6ED5">
              <w:rPr>
                <w:noProof w:val="0"/>
                <w:lang w:val="nb-NO" w:eastAsia="nb-NO"/>
              </w:rPr>
              <w:t>).</w:t>
            </w:r>
          </w:p>
        </w:tc>
      </w:tr>
    </w:tbl>
    <w:p w:rsidR="001C3AC1" w:rsidRPr="003B6ED5" w:rsidRDefault="001C3AC1" w:rsidP="006B1E38">
      <w:pPr>
        <w:pStyle w:val="Overskrift2"/>
        <w:rPr>
          <w:noProof w:val="0"/>
        </w:rPr>
      </w:pPr>
      <w:bookmarkStart w:id="93" w:name="_Folkeregisterperson_1"/>
      <w:bookmarkStart w:id="94" w:name="_Toc14779316"/>
      <w:bookmarkStart w:id="95" w:name="_Toc31981136"/>
      <w:bookmarkEnd w:id="93"/>
      <w:r w:rsidRPr="003B6ED5">
        <w:rPr>
          <w:noProof w:val="0"/>
        </w:rPr>
        <w:t>Fødsel og fødsel i Norge</w:t>
      </w:r>
      <w:bookmarkEnd w:id="94"/>
      <w:bookmarkEnd w:id="95"/>
    </w:p>
    <w:p w:rsidR="001C3AC1" w:rsidRPr="003B6ED5" w:rsidRDefault="001C3AC1" w:rsidP="001C3AC1">
      <w:pPr>
        <w:rPr>
          <w:noProof w:val="0"/>
        </w:rPr>
      </w:pPr>
      <w:r w:rsidRPr="003B6ED5">
        <w:rPr>
          <w:noProof w:val="0"/>
        </w:rPr>
        <w:t>Dette er to nye informasjonselementer i det nye Folkeregisteret.</w:t>
      </w:r>
    </w:p>
    <w:p w:rsidR="001C3AC1" w:rsidRPr="003B6ED5" w:rsidRDefault="001C3AC1" w:rsidP="001C3AC1">
      <w:pPr>
        <w:pStyle w:val="Brdtekst"/>
      </w:pPr>
      <w:r w:rsidRPr="003B6ED5">
        <w:t xml:space="preserve">Dette er to veldig relaterte egenskaper for en Folkeregisterperson. Fødsel gir opplysninger om personens fødsel helt uavhengig av om denne er født i Norge eller ikke. Fødsel i Norge gir tilleggsinformasjon om fødselen hvis den har skjedd i Norge og er ment for bruk av spesielt interesserte og er derfor skilt ut fra </w:t>
      </w:r>
      <w:r w:rsidRPr="003B6ED5">
        <w:rPr>
          <w:i/>
        </w:rPr>
        <w:t>fødsel</w:t>
      </w:r>
      <w:r w:rsidRPr="003B6ED5">
        <w:t>.</w:t>
      </w:r>
    </w:p>
    <w:p w:rsidR="001C3AC1" w:rsidRPr="003B6ED5" w:rsidRDefault="001C3AC1" w:rsidP="001C3AC1">
      <w:pPr>
        <w:pStyle w:val="Brdtekst"/>
      </w:pPr>
      <w:r w:rsidRPr="003B6ED5">
        <w:t>Det finnes ikke historiske data for disse informasjonselementene fordi det skal finnes maksimum en sannhet for hvert informasjonselement - selv om denne kan være korrigert flere ganger.</w:t>
      </w:r>
    </w:p>
    <w:p w:rsidR="001C3AC1" w:rsidRPr="003B6ED5" w:rsidRDefault="001C3AC1" w:rsidP="001C3AC1">
      <w:pPr>
        <w:rPr>
          <w:noProof w:val="0"/>
        </w:rPr>
      </w:pPr>
      <w:r w:rsidRPr="003B6ED5">
        <w:rPr>
          <w:lang w:eastAsia="nb-NO"/>
        </w:rPr>
        <w:lastRenderedPageBreak/>
        <w:drawing>
          <wp:inline distT="0" distB="0" distL="0" distR="0" wp14:anchorId="4BA25FB5" wp14:editId="2F3E836A">
            <wp:extent cx="6151880" cy="2425065"/>
            <wp:effectExtent l="0" t="0" r="1270" b="0"/>
            <wp:docPr id="303" name="Bild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K Folkeregisterperson med fødsel.jpg"/>
                    <pic:cNvPicPr/>
                  </pic:nvPicPr>
                  <pic:blipFill>
                    <a:blip r:embed="rId20">
                      <a:extLst>
                        <a:ext uri="{28A0092B-C50C-407E-A947-70E740481C1C}">
                          <a14:useLocalDpi xmlns:a14="http://schemas.microsoft.com/office/drawing/2010/main" val="0"/>
                        </a:ext>
                      </a:extLst>
                    </a:blip>
                    <a:stretch>
                      <a:fillRect/>
                    </a:stretch>
                  </pic:blipFill>
                  <pic:spPr>
                    <a:xfrm>
                      <a:off x="0" y="0"/>
                      <a:ext cx="6151880" cy="2425065"/>
                    </a:xfrm>
                    <a:prstGeom prst="rect">
                      <a:avLst/>
                    </a:prstGeom>
                  </pic:spPr>
                </pic:pic>
              </a:graphicData>
            </a:graphic>
          </wp:inline>
        </w:drawing>
      </w:r>
    </w:p>
    <w:p w:rsidR="001C3AC1" w:rsidRPr="003B6ED5" w:rsidRDefault="001C3AC1" w:rsidP="001C3AC1">
      <w:pPr>
        <w:pStyle w:val="Brdtekst"/>
      </w:pPr>
      <w:r w:rsidRPr="003B6ED5">
        <w:rPr>
          <w:noProof/>
        </w:rPr>
        <mc:AlternateContent>
          <mc:Choice Requires="wps">
            <w:drawing>
              <wp:anchor distT="0" distB="0" distL="114300" distR="114300" simplePos="0" relativeHeight="251678720" behindDoc="0" locked="0" layoutInCell="1" allowOverlap="1" wp14:anchorId="0C443920" wp14:editId="30503C45">
                <wp:simplePos x="0" y="0"/>
                <wp:positionH relativeFrom="margin">
                  <wp:align>right</wp:align>
                </wp:positionH>
                <wp:positionV relativeFrom="paragraph">
                  <wp:posOffset>280670</wp:posOffset>
                </wp:positionV>
                <wp:extent cx="6092190" cy="809625"/>
                <wp:effectExtent l="0" t="0" r="22860" b="28575"/>
                <wp:wrapTopAndBottom/>
                <wp:docPr id="9"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809625"/>
                        </a:xfrm>
                        <a:prstGeom prst="rect">
                          <a:avLst/>
                        </a:prstGeom>
                        <a:solidFill>
                          <a:srgbClr val="FFFFFF"/>
                        </a:solidFill>
                        <a:ln w="9525">
                          <a:solidFill>
                            <a:srgbClr val="000000"/>
                          </a:solidFill>
                          <a:miter lim="800000"/>
                          <a:headEnd/>
                          <a:tailEnd/>
                        </a:ln>
                      </wps:spPr>
                      <wps:txbx>
                        <w:txbxContent>
                          <w:p w:rsidR="008B2043" w:rsidRPr="00E23807" w:rsidRDefault="008B2043" w:rsidP="001C3AC1">
                            <w:r>
                              <w:t>foedsel.foedselsdato = "1985-06-11"</w:t>
                            </w:r>
                          </w:p>
                          <w:p w:rsidR="008B2043" w:rsidRPr="00E23807" w:rsidRDefault="008B2043" w:rsidP="001C3AC1">
                            <w:r>
                              <w:t>foedsel.foedselsaar = "1985"</w:t>
                            </w:r>
                          </w:p>
                          <w:p w:rsidR="008B2043" w:rsidRPr="00E23807" w:rsidRDefault="008B2043" w:rsidP="001C3AC1">
                            <w:r>
                              <w:t>foedsel.foedested = "Moskva"</w:t>
                            </w:r>
                          </w:p>
                          <w:p w:rsidR="008B2043" w:rsidRPr="00411A65" w:rsidRDefault="008B2043" w:rsidP="001C3AC1">
                            <w:r>
                              <w:t>foedsel.foedeland = "URS"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43920" id="_x0000_s1040" type="#_x0000_t202" style="position:absolute;margin-left:428.5pt;margin-top:22.1pt;width:479.7pt;height:63.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">
                <v:textbox>
                  <w:txbxContent>
                    <w:p w:rsidR="008B2043" w:rsidRPr="00E23807" w:rsidRDefault="008B2043" w:rsidP="001C3AC1">
                      <w:r>
                        <w:t>foedsel.foedselsdato = "1985-06-11"</w:t>
                      </w:r>
                    </w:p>
                    <w:p w:rsidR="008B2043" w:rsidRPr="00E23807" w:rsidRDefault="008B2043" w:rsidP="001C3AC1">
                      <w:r>
                        <w:t>foedsel.foedselsaar = "1985"</w:t>
                      </w:r>
                    </w:p>
                    <w:p w:rsidR="008B2043" w:rsidRPr="00E23807" w:rsidRDefault="008B2043" w:rsidP="001C3AC1">
                      <w:r>
                        <w:t>foedsel.foedested = "Moskva"</w:t>
                      </w:r>
                    </w:p>
                    <w:p w:rsidR="008B2043" w:rsidRPr="00411A65" w:rsidRDefault="008B2043" w:rsidP="001C3AC1">
                      <w:r>
                        <w:t>foedsel.foedeland = "URS"</w:t>
                      </w:r>
                    </w:p>
                  </w:txbxContent>
                </v:textbox>
                <w10:wrap type="topAndBottom" anchorx="margin"/>
              </v:shape>
            </w:pict>
          </mc:Fallback>
        </mc:AlternateContent>
      </w:r>
      <w:r w:rsidRPr="003B6ED5">
        <w:t>Eksempel:</w:t>
      </w:r>
    </w:p>
    <w:p w:rsidR="001C3AC1" w:rsidRPr="003B6ED5" w:rsidRDefault="001C3AC1" w:rsidP="001C3AC1">
      <w:pPr>
        <w:rPr>
          <w:noProof w:val="0"/>
        </w:rPr>
      </w:pP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76672" behindDoc="0" locked="0" layoutInCell="1" allowOverlap="1" wp14:anchorId="1124ED06" wp14:editId="50A5BD5F">
                <wp:simplePos x="0" y="0"/>
                <wp:positionH relativeFrom="margin">
                  <wp:align>right</wp:align>
                </wp:positionH>
                <wp:positionV relativeFrom="paragraph">
                  <wp:posOffset>5715</wp:posOffset>
                </wp:positionV>
                <wp:extent cx="6092190" cy="1323975"/>
                <wp:effectExtent l="0" t="0" r="22860" b="28575"/>
                <wp:wrapNone/>
                <wp:docPr id="306"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1323975"/>
                        </a:xfrm>
                        <a:prstGeom prst="rect">
                          <a:avLst/>
                        </a:prstGeom>
                        <a:solidFill>
                          <a:srgbClr val="FFFFFF"/>
                        </a:solidFill>
                        <a:ln w="9525">
                          <a:solidFill>
                            <a:srgbClr val="000000"/>
                          </a:solidFill>
                          <a:miter lim="800000"/>
                          <a:headEnd/>
                          <a:tailEnd/>
                        </a:ln>
                      </wps:spPr>
                      <wps:txbx>
                        <w:txbxContent>
                          <w:p w:rsidR="008B2043" w:rsidRPr="00E23807" w:rsidRDefault="008B2043" w:rsidP="001C3AC1">
                            <w:r>
                              <w:t>foedsel.foedselsdato = "1965-05-10"</w:t>
                            </w:r>
                          </w:p>
                          <w:p w:rsidR="008B2043" w:rsidRPr="00E23807" w:rsidRDefault="008B2043" w:rsidP="001C3AC1">
                            <w:r>
                              <w:t>foedsel.foedselsaar = "1965"</w:t>
                            </w:r>
                          </w:p>
                          <w:p w:rsidR="008B2043" w:rsidRPr="00E23807" w:rsidRDefault="008B2043" w:rsidP="001C3AC1">
                            <w:r>
                              <w:t>foedsel.foedested = "Oslo"</w:t>
                            </w:r>
                          </w:p>
                          <w:p w:rsidR="008B2043" w:rsidRPr="00E23807" w:rsidRDefault="008B2043" w:rsidP="001C3AC1">
                            <w:r>
                              <w:t>foedsel.foedekommuneINorge = "0301"</w:t>
                            </w:r>
                          </w:p>
                          <w:p w:rsidR="008B2043" w:rsidRDefault="008B2043" w:rsidP="001C3AC1">
                            <w:r>
                              <w:t>foedsel.foedeland = "NOR"</w:t>
                            </w:r>
                          </w:p>
                          <w:p w:rsidR="008B2043" w:rsidRPr="00E23807" w:rsidRDefault="008B2043" w:rsidP="001C3AC1">
                            <w:r>
                              <w:t>foedselINorge.</w:t>
                            </w:r>
                            <w:r w:rsidRPr="00C74F6A">
                              <w:t>f</w:t>
                            </w:r>
                            <w:r>
                              <w:t>oe</w:t>
                            </w:r>
                            <w:r w:rsidRPr="00C74F6A">
                              <w:t>dselsinstitusjonsnavn</w:t>
                            </w:r>
                            <w:r>
                              <w:t xml:space="preserve"> = "Aker sykehus"</w:t>
                            </w:r>
                          </w:p>
                          <w:p w:rsidR="008B2043" w:rsidRPr="00E23807" w:rsidRDefault="008B2043" w:rsidP="001C3AC1">
                            <w:r>
                              <w:t>foedselINorge.rekkefoelgenummer = "21"</w:t>
                            </w:r>
                          </w:p>
                          <w:p w:rsidR="008B2043" w:rsidRPr="007069B6" w:rsidRDefault="008B2043" w:rsidP="001C3AC1">
                            <w:r w:rsidRPr="007069B6">
                              <w:t xml:space="preserve"> </w:t>
                            </w:r>
                          </w:p>
                          <w:p w:rsidR="008B2043" w:rsidRPr="007069B6"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4ED06" id="_x0000_s1041" type="#_x0000_t202" style="position:absolute;margin-left:428.5pt;margin-top:.45pt;width:479.7pt;height:104.2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">
                <v:textbox>
                  <w:txbxContent>
                    <w:p w:rsidR="008B2043" w:rsidRPr="00E23807" w:rsidRDefault="008B2043" w:rsidP="001C3AC1">
                      <w:r>
                        <w:t>foedsel.foedselsdato = "1965-05-10"</w:t>
                      </w:r>
                    </w:p>
                    <w:p w:rsidR="008B2043" w:rsidRPr="00E23807" w:rsidRDefault="008B2043" w:rsidP="001C3AC1">
                      <w:r>
                        <w:t>foedsel.foedselsaar = "1965"</w:t>
                      </w:r>
                    </w:p>
                    <w:p w:rsidR="008B2043" w:rsidRPr="00E23807" w:rsidRDefault="008B2043" w:rsidP="001C3AC1">
                      <w:r>
                        <w:t>foedsel.foedested = "Oslo"</w:t>
                      </w:r>
                    </w:p>
                    <w:p w:rsidR="008B2043" w:rsidRPr="00E23807" w:rsidRDefault="008B2043" w:rsidP="001C3AC1">
                      <w:r>
                        <w:t>foedsel.foedekommuneINorge = "0301"</w:t>
                      </w:r>
                    </w:p>
                    <w:p w:rsidR="008B2043" w:rsidRDefault="008B2043" w:rsidP="001C3AC1">
                      <w:r>
                        <w:t>foedsel.foedeland = "NOR"</w:t>
                      </w:r>
                    </w:p>
                    <w:p w:rsidR="008B2043" w:rsidRPr="00E23807" w:rsidRDefault="008B2043" w:rsidP="001C3AC1">
                      <w:r>
                        <w:t>foedselINorge.</w:t>
                      </w:r>
                      <w:r w:rsidRPr="00C74F6A">
                        <w:t>f</w:t>
                      </w:r>
                      <w:r>
                        <w:t>oe</w:t>
                      </w:r>
                      <w:r w:rsidRPr="00C74F6A">
                        <w:t>dselsinstitusjonsnavn</w:t>
                      </w:r>
                      <w:r>
                        <w:t xml:space="preserve"> = "Aker sykehus"</w:t>
                      </w:r>
                    </w:p>
                    <w:p w:rsidR="008B2043" w:rsidRPr="00E23807" w:rsidRDefault="008B2043" w:rsidP="001C3AC1">
                      <w:r>
                        <w:t>foedselINorge.rekkefoelgenummer = "21"</w:t>
                      </w:r>
                    </w:p>
                    <w:p w:rsidR="008B2043" w:rsidRPr="007069B6" w:rsidRDefault="008B2043" w:rsidP="001C3AC1">
                      <w:r w:rsidRPr="007069B6">
                        <w:t xml:space="preserve"> </w:t>
                      </w:r>
                    </w:p>
                    <w:p w:rsidR="008B2043" w:rsidRPr="007069B6" w:rsidRDefault="008B2043" w:rsidP="001C3AC1"/>
                  </w:txbxContent>
                </v:textbox>
                <w10:wrap anchorx="margin"/>
              </v:shape>
            </w:pict>
          </mc:Fallback>
        </mc:AlternateContent>
      </w: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Informasjon-selement</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1147" w:type="pct"/>
            <w:tcBorders>
              <w:top w:val="none" w:sz="0" w:space="0" w:color="auto"/>
              <w:left w:val="none" w:sz="0" w:space="0" w:color="auto"/>
              <w:bottom w:val="none" w:sz="0" w:space="0" w:color="auto"/>
            </w:tcBorders>
            <w:hideMark/>
          </w:tcPr>
          <w:p w:rsidR="001C3AC1" w:rsidRPr="003B6ED5" w:rsidRDefault="001C3AC1" w:rsidP="006B1E38">
            <w:pPr>
              <w:rPr>
                <w:noProof w:val="0"/>
                <w:lang w:val="nb-NO" w:eastAsia="nb-NO"/>
              </w:rPr>
            </w:pPr>
            <w:r w:rsidRPr="003B6ED5">
              <w:rPr>
                <w:noProof w:val="0"/>
                <w:lang w:val="nb-NO" w:eastAsia="nb-NO"/>
              </w:rPr>
              <w:t>fødselsdato</w:t>
            </w:r>
          </w:p>
        </w:tc>
        <w:tc>
          <w:tcPr>
            <w:tcW w:w="3853" w:type="pct"/>
            <w:tcBorders>
              <w:top w:val="none" w:sz="0" w:space="0" w:color="auto"/>
              <w:bottom w:val="none" w:sz="0" w:space="0" w:color="auto"/>
              <w:right w:val="none" w:sz="0" w:space="0" w:color="auto"/>
            </w:tcBorders>
            <w:hideMark/>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datoen personen er født/antas å være født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 dagens folkeregister (DSF) har vi ikke eget felt for fødselsdato. Fødselsdatoen (riktig eller fiktiv) fremkommer kun av fødselsnummer/d-nummer. Dette betyr at når vi ikke har ubrukte tilgjengelige fødselsnumre/d-numre for en spesifikk fødselsdato så settes en fiktiv fødselsdato i fødselsnummeret/d-nummeret. Den reelle fødselsdatoen er dermed ikke tilgjengelig i DSF.</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Etter migrering av fødselsinformasjon fra DSF til Registeret og etter at Freg er master:</w:t>
            </w:r>
          </w:p>
          <w:p w:rsidR="001C3AC1" w:rsidRPr="003B6ED5" w:rsidRDefault="001C3AC1" w:rsidP="00933DB1">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 modernisert folkeregister tilgjengeliggjøre</w:t>
            </w:r>
            <w:r w:rsidR="00933DB1">
              <w:rPr>
                <w:noProof w:val="0"/>
                <w:lang w:val="nb-NO" w:eastAsia="nb-NO"/>
              </w:rPr>
              <w:t>s</w:t>
            </w:r>
            <w:r w:rsidRPr="003B6ED5">
              <w:rPr>
                <w:noProof w:val="0"/>
                <w:lang w:val="nb-NO" w:eastAsia="nb-NO"/>
              </w:rPr>
              <w:t xml:space="preserve"> den faktiske eller den fastsatte fødselsdatoen fra norske myndigheter. Denne kan avvike fra den fødselsdatoen som inngår i fødselsnummeret/d-nummeret.</w:t>
            </w:r>
          </w:p>
        </w:tc>
      </w:tr>
      <w:tr w:rsidR="001C3AC1" w:rsidRPr="003B6ED5" w:rsidTr="006B1E38">
        <w:trPr>
          <w:trHeight w:val="739"/>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fødselsår</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året personen er født eller antas å være født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lastRenderedPageBreak/>
              <w:t xml:space="preserve">I dagens folkeregister har vi ikke eget felt for fødselsår. Fødselsårets to siste siffer fremkommer kun av fødselsnummer/d-nummer. </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Under migrering fra DSF er det spesielle regler for å finne riktig århundre.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Etter migrering av fødselsinformasjon fra DSF til Registeret og etter at Registeret er master:</w:t>
            </w:r>
          </w:p>
          <w:p w:rsidR="001C3AC1" w:rsidRPr="003B6ED5" w:rsidRDefault="001C3AC1" w:rsidP="00933DB1">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I modernisert folkeregister tilgjengeliggjøre</w:t>
            </w:r>
            <w:r w:rsidR="00933DB1">
              <w:rPr>
                <w:noProof w:val="0"/>
                <w:lang w:val="nb-NO" w:eastAsia="nb-NO"/>
              </w:rPr>
              <w:t>s</w:t>
            </w:r>
            <w:r w:rsidRPr="003B6ED5">
              <w:rPr>
                <w:noProof w:val="0"/>
                <w:lang w:val="nb-NO" w:eastAsia="nb-NO"/>
              </w:rPr>
              <w:t xml:space="preserve"> det fastsatte fødselsåret for personer født i utlandet og det vedtatte fødselsåret for personer født i Norge.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1147" w:type="pct"/>
            <w:tcBorders>
              <w:top w:val="none" w:sz="0" w:space="0" w:color="auto"/>
              <w:left w:val="none" w:sz="0" w:space="0" w:color="auto"/>
              <w:bottom w:val="none" w:sz="0" w:space="0" w:color="auto"/>
            </w:tcBorders>
          </w:tcPr>
          <w:p w:rsidR="001C3AC1" w:rsidRPr="003B6ED5" w:rsidRDefault="001C3AC1" w:rsidP="006B1E38">
            <w:pPr>
              <w:rPr>
                <w:noProof w:val="0"/>
                <w:lang w:val="nb-NO" w:eastAsia="nb-NO"/>
              </w:rPr>
            </w:pPr>
            <w:r w:rsidRPr="003B6ED5">
              <w:rPr>
                <w:noProof w:val="0"/>
                <w:lang w:val="nb-NO" w:eastAsia="nb-NO"/>
              </w:rPr>
              <w:lastRenderedPageBreak/>
              <w:t>fødested</w:t>
            </w:r>
          </w:p>
        </w:tc>
        <w:tc>
          <w:tcPr>
            <w:tcW w:w="3853" w:type="pct"/>
            <w:tcBorders>
              <w:top w:val="none" w:sz="0" w:space="0" w:color="auto"/>
              <w:bottom w:val="none" w:sz="0" w:space="0" w:color="auto"/>
              <w:right w:val="none" w:sz="0"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sted i et land hvor personen er født</w:t>
            </w:r>
          </w:p>
          <w:p w:rsidR="001C3AC1" w:rsidRPr="003B6ED5" w:rsidRDefault="001C3AC1" w:rsidP="00DC6C01">
            <w:pPr>
              <w:pStyle w:val="Listeavsnitt"/>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Personer som er født i Norge: navnet på kommunen på fødselstidspunktet - hvis det er lagret</w:t>
            </w:r>
            <w:r w:rsidR="00632BCE">
              <w:rPr>
                <w:noProof w:val="0"/>
                <w:lang w:val="nb-NO" w:eastAsia="nb-NO"/>
              </w:rPr>
              <w:t>,</w:t>
            </w:r>
            <w:r w:rsidR="0021009D">
              <w:rPr>
                <w:noProof w:val="0"/>
                <w:lang w:val="nb-NO" w:eastAsia="nb-NO"/>
              </w:rPr>
              <w:t xml:space="preserve"> eller navnet på fødselsinstitusjonen</w:t>
            </w:r>
          </w:p>
          <w:p w:rsidR="001C3AC1" w:rsidRPr="003B6ED5" w:rsidRDefault="001C3AC1" w:rsidP="0021009D">
            <w:pPr>
              <w:pStyle w:val="Listeavsnitt"/>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Personer som er født i utlandet: type steder kan variere fra land til land. </w:t>
            </w:r>
          </w:p>
        </w:tc>
      </w:tr>
      <w:tr w:rsidR="001C3AC1" w:rsidRPr="003B6ED5" w:rsidTr="006B1E38">
        <w:trPr>
          <w:trHeight w:val="739"/>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fødekommuneINorge</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kommunen barnet faktisk ble født i</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Innholdet er kommunenummeret på fødselstidspunktet.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Denne informasjonen ligger under fødsel og ikke fødselINorge fordi det da er lettere tilgjengelig i normale oppslag.</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fødeland</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landet en person er født som landkode (ISO 3166-1 alfa 3)</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Innholdet er en tre-bokstavs kode i majuskel format (store bokstaver) iht. ISO 3166-1 alfa 3</w:t>
            </w:r>
          </w:p>
        </w:tc>
      </w:tr>
      <w:tr w:rsidR="001C3AC1" w:rsidRPr="003B6ED5" w:rsidTr="006B1E38">
        <w:trPr>
          <w:trHeight w:val="1069"/>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fødselsinstitusjonsnavn</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navnet på helseinstitusjon i Norge hvor fødselen ble registrert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color w:val="000000" w:themeColor="text1"/>
                <w:lang w:val="nb-NO" w:eastAsia="nb-NO"/>
              </w:rPr>
            </w:pPr>
            <w:r w:rsidRPr="003B6ED5">
              <w:rPr>
                <w:noProof w:val="0"/>
                <w:lang w:val="nb-NO" w:eastAsia="nb-NO"/>
              </w:rPr>
              <w:t>For eksempel "Molde sjukehus"</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rekkefølgenummer</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informasjon om nummer i rekken og antall barn i en flerfødsel</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F.eks. om du er den førstefødte eller andrefødte tvillingen. </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Dette er ikke et felt som registreres i dagens folkeregister, men som fremkommer av fødselsmeldingen fra Helse og tilgjengeliggjøres i endringstransaksjonen. </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933DB1" w:rsidP="006B1E38">
            <w:pPr>
              <w:cnfStyle w:val="000000100000" w:firstRow="0" w:lastRow="0" w:firstColumn="0" w:lastColumn="0" w:oddVBand="0" w:evenVBand="0" w:oddHBand="1" w:evenHBand="0" w:firstRowFirstColumn="0" w:firstRowLastColumn="0" w:lastRowFirstColumn="0" w:lastRowLastColumn="0"/>
              <w:rPr>
                <w:noProof w:val="0"/>
                <w:color w:val="000000"/>
                <w:lang w:val="nb-NO" w:eastAsia="nb-NO"/>
              </w:rPr>
            </w:pPr>
            <w:r>
              <w:rPr>
                <w:noProof w:val="0"/>
                <w:lang w:val="nb-NO" w:eastAsia="nb-NO"/>
              </w:rPr>
              <w:t>Man vil kunne</w:t>
            </w:r>
            <w:r w:rsidR="001C3AC1" w:rsidRPr="003B6ED5">
              <w:rPr>
                <w:noProof w:val="0"/>
                <w:lang w:val="nb-NO" w:eastAsia="nb-NO"/>
              </w:rPr>
              <w:t xml:space="preserve"> registrere rekkefølgenummeret i Registeret når Registeret er master.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shd w:val="clear" w:color="auto" w:fill="FFFFFF"/>
                <w:lang w:val="nb-NO"/>
              </w:rPr>
            </w:pPr>
            <w:r w:rsidRPr="003B6ED5">
              <w:rPr>
                <w:noProof w:val="0"/>
                <w:shd w:val="clear" w:color="auto" w:fill="FFFFFF"/>
                <w:lang w:val="nb-NO"/>
              </w:rPr>
              <w:t>Første siffer = antall barn i flerfødsel, andre siffer = nummer i rekken.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shd w:val="clear" w:color="auto" w:fill="FFFFFF"/>
                <w:lang w:val="nb-NO"/>
              </w:rPr>
              <w:t xml:space="preserve">Eksempel: </w:t>
            </w:r>
            <w:r w:rsidRPr="003B6ED5">
              <w:rPr>
                <w:noProof w:val="0"/>
                <w:lang w:val="nb-NO" w:eastAsia="nb-NO"/>
              </w:rPr>
              <w:t>21 betyr førstefødte tvilling.</w:t>
            </w:r>
          </w:p>
        </w:tc>
      </w:tr>
    </w:tbl>
    <w:p w:rsidR="001C3AC1" w:rsidRPr="003B6ED5" w:rsidRDefault="001C3AC1" w:rsidP="00356EC5">
      <w:pPr>
        <w:pStyle w:val="Overskrift2"/>
        <w:rPr>
          <w:noProof w:val="0"/>
        </w:rPr>
      </w:pPr>
      <w:bookmarkStart w:id="96" w:name="_Ref536195862"/>
      <w:bookmarkStart w:id="97" w:name="_Toc14779317"/>
      <w:bookmarkStart w:id="98" w:name="_Toc31981137"/>
      <w:r w:rsidRPr="003B6ED5">
        <w:rPr>
          <w:noProof w:val="0"/>
        </w:rPr>
        <w:t>Navn</w:t>
      </w:r>
      <w:bookmarkEnd w:id="96"/>
      <w:bookmarkEnd w:id="97"/>
      <w:bookmarkEnd w:id="98"/>
    </w:p>
    <w:p w:rsidR="001C3AC1" w:rsidRPr="003B6ED5" w:rsidRDefault="001C3AC1" w:rsidP="001C3AC1">
      <w:pPr>
        <w:rPr>
          <w:noProof w:val="0"/>
        </w:rPr>
      </w:pPr>
      <w:r w:rsidRPr="003B6ED5">
        <w:rPr>
          <w:lang w:eastAsia="nb-NO"/>
        </w:rPr>
        <w:drawing>
          <wp:inline distT="0" distB="0" distL="0" distR="0" wp14:anchorId="015EB637" wp14:editId="29810126">
            <wp:extent cx="6151880" cy="2050415"/>
            <wp:effectExtent l="0" t="0" r="1270" b="6985"/>
            <wp:docPr id="331" name="Bild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K Folkeregisterperson med navn.jpg"/>
                    <pic:cNvPicPr/>
                  </pic:nvPicPr>
                  <pic:blipFill>
                    <a:blip r:embed="rId21">
                      <a:extLst>
                        <a:ext uri="{28A0092B-C50C-407E-A947-70E740481C1C}">
                          <a14:useLocalDpi xmlns:a14="http://schemas.microsoft.com/office/drawing/2010/main" val="0"/>
                        </a:ext>
                      </a:extLst>
                    </a:blip>
                    <a:stretch>
                      <a:fillRect/>
                    </a:stretch>
                  </pic:blipFill>
                  <pic:spPr>
                    <a:xfrm>
                      <a:off x="0" y="0"/>
                      <a:ext cx="6151880" cy="2050415"/>
                    </a:xfrm>
                    <a:prstGeom prst="rect">
                      <a:avLst/>
                    </a:prstGeom>
                  </pic:spPr>
                </pic:pic>
              </a:graphicData>
            </a:graphic>
          </wp:inline>
        </w:drawing>
      </w:r>
    </w:p>
    <w:p w:rsidR="001C3AC1" w:rsidRPr="003B6ED5" w:rsidRDefault="00356EC5" w:rsidP="001C3AC1">
      <w:pPr>
        <w:rPr>
          <w:noProof w:val="0"/>
        </w:rPr>
      </w:pPr>
      <w:r w:rsidRPr="003B6ED5">
        <w:rPr>
          <w:lang w:eastAsia="nb-NO"/>
        </w:rPr>
        <w:lastRenderedPageBreak/>
        <mc:AlternateContent>
          <mc:Choice Requires="wps">
            <w:drawing>
              <wp:anchor distT="0" distB="0" distL="114300" distR="114300" simplePos="0" relativeHeight="251679744" behindDoc="0" locked="0" layoutInCell="1" allowOverlap="1" wp14:anchorId="5515C5E1" wp14:editId="3F551B1F">
                <wp:simplePos x="0" y="0"/>
                <wp:positionH relativeFrom="page">
                  <wp:posOffset>762000</wp:posOffset>
                </wp:positionH>
                <wp:positionV relativeFrom="paragraph">
                  <wp:posOffset>178435</wp:posOffset>
                </wp:positionV>
                <wp:extent cx="6305550" cy="2781300"/>
                <wp:effectExtent l="0" t="0" r="19050" b="19050"/>
                <wp:wrapTopAndBottom/>
                <wp:docPr id="1"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781300"/>
                        </a:xfrm>
                        <a:prstGeom prst="rect">
                          <a:avLst/>
                        </a:prstGeom>
                        <a:solidFill>
                          <a:srgbClr val="FFFFFF"/>
                        </a:solidFill>
                        <a:ln w="9525">
                          <a:solidFill>
                            <a:srgbClr val="000000"/>
                          </a:solidFill>
                          <a:miter lim="800000"/>
                          <a:headEnd/>
                          <a:tailEnd/>
                        </a:ln>
                      </wps:spPr>
                      <wps:txbx>
                        <w:txbxContent>
                          <w:p w:rsidR="008B2043" w:rsidRPr="00E23807" w:rsidRDefault="008B2043" w:rsidP="001C3AC1">
                            <w:r>
                              <w:t>navn.fornavn = "PER KRISTIAN ARNE"</w:t>
                            </w:r>
                          </w:p>
                          <w:p w:rsidR="008B2043" w:rsidRPr="00E23807" w:rsidRDefault="008B2043" w:rsidP="001C3AC1">
                            <w:r>
                              <w:t>navn.mellomnavn = "HANSEN"</w:t>
                            </w:r>
                          </w:p>
                          <w:p w:rsidR="008B2043" w:rsidRPr="00E23807" w:rsidRDefault="008B2043" w:rsidP="001C3AC1">
                            <w:r>
                              <w:t>navn.etternavn = "OLSEN"</w:t>
                            </w:r>
                          </w:p>
                          <w:p w:rsidR="008B2043" w:rsidRDefault="008B2043" w:rsidP="001C3AC1">
                            <w:r>
                              <w:t>navn.forkortetNavn = "OLSEN PER KRISTIAN ARNE H."</w:t>
                            </w:r>
                          </w:p>
                          <w:p w:rsidR="008B2043" w:rsidRDefault="008B2043" w:rsidP="001C3AC1"/>
                          <w:p w:rsidR="008B2043" w:rsidRDefault="008B2043" w:rsidP="001C3AC1">
                            <w:r>
                              <w:t>Fremtidig bruk av originalt navn:</w:t>
                            </w:r>
                          </w:p>
                          <w:p w:rsidR="008B2043" w:rsidRPr="00E23807" w:rsidRDefault="008B2043" w:rsidP="001C3AC1">
                            <w:r>
                              <w:t>navn.fornavn = "Andzelika"</w:t>
                            </w:r>
                          </w:p>
                          <w:p w:rsidR="008B2043" w:rsidRPr="00E23807" w:rsidRDefault="008B2043" w:rsidP="001C3AC1">
                            <w:r>
                              <w:t>navn.etternavn = "Górka"</w:t>
                            </w:r>
                          </w:p>
                          <w:p w:rsidR="008B2043" w:rsidRPr="00E23807" w:rsidRDefault="008B2043" w:rsidP="001C3AC1">
                            <w:r w:rsidRPr="00F7775A">
                              <w:t>originaltNavn</w:t>
                            </w:r>
                            <w:r>
                              <w:t>.navn.fornavn = "And</w:t>
                            </w:r>
                            <w:r w:rsidRPr="00F56F87">
                              <w:t>ż</w:t>
                            </w:r>
                            <w:r>
                              <w:t>elika"</w:t>
                            </w:r>
                          </w:p>
                          <w:p w:rsidR="008B2043" w:rsidRDefault="008B2043" w:rsidP="001C3AC1">
                            <w:r w:rsidRPr="00F7775A">
                              <w:t>originaltNavn</w:t>
                            </w:r>
                            <w:r>
                              <w:t>.navn.etternavn = "Górka"</w:t>
                            </w:r>
                          </w:p>
                          <w:p w:rsidR="008B2043" w:rsidRDefault="008B2043" w:rsidP="001C3AC1"/>
                          <w:p w:rsidR="008B2043" w:rsidRPr="00E23807" w:rsidRDefault="008B2043" w:rsidP="001C3AC1">
                            <w:r>
                              <w:t>navn.fornavn = "Mariana"</w:t>
                            </w:r>
                          </w:p>
                          <w:p w:rsidR="008B2043" w:rsidRPr="00E23807" w:rsidRDefault="008B2043" w:rsidP="001C3AC1">
                            <w:r>
                              <w:t>navn.etternavn = "Tkachenko"</w:t>
                            </w:r>
                          </w:p>
                          <w:p w:rsidR="008B2043" w:rsidRPr="00E23807" w:rsidRDefault="008B2043" w:rsidP="001C3AC1">
                            <w:r w:rsidRPr="00F7775A">
                              <w:t>originaltNavn</w:t>
                            </w:r>
                            <w:r>
                              <w:t>.navn.fornavn = "</w:t>
                            </w:r>
                            <w:r w:rsidRPr="00F56F87">
                              <w:t>Мар'яна</w:t>
                            </w:r>
                            <w:r>
                              <w:t>"</w:t>
                            </w:r>
                          </w:p>
                          <w:p w:rsidR="008B2043" w:rsidRDefault="008B2043" w:rsidP="001C3AC1">
                            <w:r w:rsidRPr="00F7775A">
                              <w:t>originaltNavn</w:t>
                            </w:r>
                            <w:r>
                              <w:t>.navn.etternavn = "</w:t>
                            </w:r>
                            <w:r w:rsidRPr="00F56F87">
                              <w:t>Ткаченко</w:t>
                            </w:r>
                            <w:r>
                              <w:t>"</w:t>
                            </w:r>
                          </w:p>
                          <w:p w:rsidR="008B2043" w:rsidRPr="00411A65"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5C5E1" id="_x0000_s1042" type="#_x0000_t202" style="position:absolute;margin-left:60pt;margin-top:14.05pt;width:496.5pt;height:219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">
                <v:textbox>
                  <w:txbxContent>
                    <w:p w:rsidR="008B2043" w:rsidRPr="00E23807" w:rsidRDefault="008B2043" w:rsidP="001C3AC1">
                      <w:r>
                        <w:t>navn.fornavn = "PER KRISTIAN ARNE"</w:t>
                      </w:r>
                    </w:p>
                    <w:p w:rsidR="008B2043" w:rsidRPr="00E23807" w:rsidRDefault="008B2043" w:rsidP="001C3AC1">
                      <w:r>
                        <w:t>navn.mellomnavn = "HANSEN"</w:t>
                      </w:r>
                    </w:p>
                    <w:p w:rsidR="008B2043" w:rsidRPr="00E23807" w:rsidRDefault="008B2043" w:rsidP="001C3AC1">
                      <w:r>
                        <w:t>navn.etternavn = "OLSEN"</w:t>
                      </w:r>
                    </w:p>
                    <w:p w:rsidR="008B2043" w:rsidRDefault="008B2043" w:rsidP="001C3AC1">
                      <w:r>
                        <w:t>navn.forkortetNavn = "OLSEN PER KRISTIAN ARNE H."</w:t>
                      </w:r>
                    </w:p>
                    <w:p w:rsidR="008B2043" w:rsidRDefault="008B2043" w:rsidP="001C3AC1"/>
                    <w:p w:rsidR="008B2043" w:rsidRDefault="008B2043" w:rsidP="001C3AC1">
                      <w:r>
                        <w:t>Fremtidig bruk av originalt navn:</w:t>
                      </w:r>
                    </w:p>
                    <w:p w:rsidR="008B2043" w:rsidRPr="00E23807" w:rsidRDefault="008B2043" w:rsidP="001C3AC1">
                      <w:r>
                        <w:t>navn.fornavn = "Andzelika"</w:t>
                      </w:r>
                    </w:p>
                    <w:p w:rsidR="008B2043" w:rsidRPr="00E23807" w:rsidRDefault="008B2043" w:rsidP="001C3AC1">
                      <w:r>
                        <w:t>navn.etternavn = "Górka"</w:t>
                      </w:r>
                    </w:p>
                    <w:p w:rsidR="008B2043" w:rsidRPr="00E23807" w:rsidRDefault="008B2043" w:rsidP="001C3AC1">
                      <w:r w:rsidRPr="00F7775A">
                        <w:t>originaltNavn</w:t>
                      </w:r>
                      <w:r>
                        <w:t>.navn.fornavn = "And</w:t>
                      </w:r>
                      <w:r w:rsidRPr="00F56F87">
                        <w:t>ż</w:t>
                      </w:r>
                      <w:r>
                        <w:t>elika"</w:t>
                      </w:r>
                    </w:p>
                    <w:p w:rsidR="008B2043" w:rsidRDefault="008B2043" w:rsidP="001C3AC1">
                      <w:r w:rsidRPr="00F7775A">
                        <w:t>originaltNavn</w:t>
                      </w:r>
                      <w:r>
                        <w:t>.navn.etternavn = "Górka"</w:t>
                      </w:r>
                    </w:p>
                    <w:p w:rsidR="008B2043" w:rsidRDefault="008B2043" w:rsidP="001C3AC1"/>
                    <w:p w:rsidR="008B2043" w:rsidRPr="00E23807" w:rsidRDefault="008B2043" w:rsidP="001C3AC1">
                      <w:r>
                        <w:t>navn.fornavn = "Mariana"</w:t>
                      </w:r>
                    </w:p>
                    <w:p w:rsidR="008B2043" w:rsidRPr="00E23807" w:rsidRDefault="008B2043" w:rsidP="001C3AC1">
                      <w:r>
                        <w:t>navn.etternavn = "Tkachenko"</w:t>
                      </w:r>
                    </w:p>
                    <w:p w:rsidR="008B2043" w:rsidRPr="00E23807" w:rsidRDefault="008B2043" w:rsidP="001C3AC1">
                      <w:r w:rsidRPr="00F7775A">
                        <w:t>originaltNavn</w:t>
                      </w:r>
                      <w:r>
                        <w:t>.navn.fornavn = "</w:t>
                      </w:r>
                      <w:r w:rsidRPr="00F56F87">
                        <w:t>Мар'яна</w:t>
                      </w:r>
                      <w:r>
                        <w:t>"</w:t>
                      </w:r>
                    </w:p>
                    <w:p w:rsidR="008B2043" w:rsidRDefault="008B2043" w:rsidP="001C3AC1">
                      <w:r w:rsidRPr="00F7775A">
                        <w:t>originaltNavn</w:t>
                      </w:r>
                      <w:r>
                        <w:t>.navn.etternavn = "</w:t>
                      </w:r>
                      <w:r w:rsidRPr="00F56F87">
                        <w:t>Ткаченко</w:t>
                      </w:r>
                      <w:r>
                        <w:t>"</w:t>
                      </w:r>
                    </w:p>
                    <w:p w:rsidR="008B2043" w:rsidRPr="00411A65" w:rsidRDefault="008B2043" w:rsidP="001C3AC1"/>
                  </w:txbxContent>
                </v:textbox>
                <w10:wrap type="topAndBottom" anchorx="page"/>
              </v:shape>
            </w:pict>
          </mc:Fallback>
        </mc:AlternateContent>
      </w:r>
      <w:r w:rsidR="001C3AC1" w:rsidRPr="003B6ED5">
        <w:rPr>
          <w:noProof w:val="0"/>
        </w:rPr>
        <w:t>Eksempel:</w:t>
      </w:r>
    </w:p>
    <w:p w:rsidR="001C3AC1" w:rsidRPr="003B6ED5" w:rsidRDefault="001C3AC1" w:rsidP="001C3AC1">
      <w:pPr>
        <w:rPr>
          <w:noProof w:val="0"/>
        </w:rPr>
      </w:pPr>
    </w:p>
    <w:p w:rsidR="001C3AC1" w:rsidRPr="003B6ED5" w:rsidRDefault="001C3AC1" w:rsidP="00356EC5">
      <w:pPr>
        <w:pStyle w:val="Brdtekst"/>
      </w:pPr>
      <w:r w:rsidRPr="003B6ED5">
        <w:t>I nest siste eksempel er ż transformert til z fordi ż ikke støttes i det nye Folkeregisteret. Tegnet ó er derimot et tegn som støttes i det nye Folkeregisteret i motsetning til i DSF.</w:t>
      </w:r>
    </w:p>
    <w:p w:rsidR="001C3AC1" w:rsidRPr="003B6ED5" w:rsidRDefault="001C3AC1" w:rsidP="00356EC5">
      <w:pPr>
        <w:pStyle w:val="Brdtekst"/>
      </w:pPr>
      <w:r w:rsidRPr="003B6ED5">
        <w:t>I siste eksempel kommer navnet fra et dokument som inneholder tegn som er benyttet i legitimasjonspapirer fra Ukraina og som dermed må translittereres iht. ICAO spesifikasjonen</w:t>
      </w:r>
      <w:r w:rsidR="00034C40">
        <w:t xml:space="preserve"> 9303 del 3</w:t>
      </w:r>
      <w:r w:rsidRPr="003B6ED5">
        <w:t>.</w:t>
      </w:r>
      <w:r w:rsidR="00356EC5" w:rsidRPr="003B6ED5">
        <w:t xml:space="preserve"> (</w:t>
      </w:r>
      <w:r w:rsidR="00356EC5" w:rsidRPr="003B6ED5">
        <w:rPr>
          <w:rStyle w:val="Sterk"/>
          <w:rFonts w:cs="Arial"/>
          <w:color w:val="39474E"/>
        </w:rPr>
        <w:t xml:space="preserve">International Civil Aviation Organization </w:t>
      </w:r>
      <w:r w:rsidR="00356EC5" w:rsidRPr="003B6ED5">
        <w:rPr>
          <w:rFonts w:cs="Arial"/>
          <w:color w:val="39474E"/>
        </w:rPr>
        <w:t>er et FN-spesialisert byrå)</w:t>
      </w:r>
    </w:p>
    <w:tbl>
      <w:tblPr>
        <w:tblStyle w:val="Lysliste-uthevingsfarge1"/>
        <w:tblW w:w="4997" w:type="pct"/>
        <w:tblInd w:w="-5" w:type="dxa"/>
        <w:tblLayout w:type="fixed"/>
        <w:tblLook w:val="04A0" w:firstRow="1" w:lastRow="0" w:firstColumn="1" w:lastColumn="0" w:noHBand="0" w:noVBand="1"/>
      </w:tblPr>
      <w:tblGrid>
        <w:gridCol w:w="2205"/>
        <w:gridCol w:w="7407"/>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Informasjon-selement</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personnavn</w:t>
            </w:r>
          </w:p>
        </w:tc>
        <w:tc>
          <w:tcPr>
            <w:tcW w:w="3853" w:type="pct"/>
            <w:hideMark/>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navn på person som består av fornavn og ett enkelt eller dobbelt etternavn og kan i tillegg bestå av mellomnavn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Fullt navn bestående av</w:t>
            </w:r>
          </w:p>
          <w:p w:rsidR="001C3AC1" w:rsidRPr="003B6ED5" w:rsidRDefault="001C3AC1" w:rsidP="00DC6C01">
            <w:pPr>
              <w:pStyle w:val="Listeavsnitt"/>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Etternavn (1 eller 2 med bindestrek)</w:t>
            </w:r>
          </w:p>
          <w:p w:rsidR="001C3AC1" w:rsidRPr="003B6ED5" w:rsidRDefault="001C3AC1" w:rsidP="00DC6C01">
            <w:pPr>
              <w:pStyle w:val="Listeavsnitt"/>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Fornavn (1 eller flere)</w:t>
            </w:r>
          </w:p>
          <w:p w:rsidR="001C3AC1" w:rsidRPr="003B6ED5" w:rsidRDefault="001C3AC1" w:rsidP="00DC6C01">
            <w:pPr>
              <w:pStyle w:val="Listeavsnitt"/>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Mellomnavn (0 eller flere med bindestrek)</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Folkeregistermyndighetens enkeltvedtak ifm. første gangs navnevalg og senere endringer av navn gjøres iht. Navneloven. Denne gjelder ikke for personer med d-nummer og det vil derfor forekomme personnavn i Registeret som ikke følger Navnelovens krav til format. Ref. Navneloven § 14.</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Under migrering</w:t>
            </w:r>
            <w:r w:rsidR="00B44322">
              <w:rPr>
                <w:noProof w:val="0"/>
                <w:lang w:val="nb-NO" w:eastAsia="nb-NO"/>
              </w:rPr>
              <w:t>en</w:t>
            </w:r>
            <w:r w:rsidRPr="003B6ED5">
              <w:rPr>
                <w:noProof w:val="0"/>
                <w:lang w:val="nb-NO" w:eastAsia="nb-NO"/>
              </w:rPr>
              <w:t xml:space="preserve"> av personnavn til Registeret </w:t>
            </w:r>
            <w:r w:rsidR="00B44322">
              <w:rPr>
                <w:noProof w:val="0"/>
                <w:lang w:val="nb-NO" w:eastAsia="nb-NO"/>
              </w:rPr>
              <w:t>ble</w:t>
            </w:r>
            <w:r w:rsidRPr="003B6ED5">
              <w:rPr>
                <w:noProof w:val="0"/>
                <w:lang w:val="nb-NO" w:eastAsia="nb-NO"/>
              </w:rPr>
              <w:t xml:space="preserve"> navnene overført slik de ligger i DSF. Dette betyr at alle bokstavene </w:t>
            </w:r>
            <w:r w:rsidR="00B44322">
              <w:rPr>
                <w:noProof w:val="0"/>
                <w:lang w:val="nb-NO" w:eastAsia="nb-NO"/>
              </w:rPr>
              <w:t>er</w:t>
            </w:r>
            <w:r w:rsidRPr="003B6ED5">
              <w:rPr>
                <w:noProof w:val="0"/>
                <w:lang w:val="nb-NO" w:eastAsia="nb-NO"/>
              </w:rPr>
              <w:t xml:space="preserve"> på majuskel-form (versaler/"store bokstav"). De </w:t>
            </w:r>
            <w:r w:rsidR="00B44322">
              <w:rPr>
                <w:noProof w:val="0"/>
                <w:lang w:val="nb-NO" w:eastAsia="nb-NO"/>
              </w:rPr>
              <w:t>er</w:t>
            </w:r>
            <w:r w:rsidRPr="003B6ED5">
              <w:rPr>
                <w:noProof w:val="0"/>
                <w:lang w:val="nb-NO" w:eastAsia="nb-NO"/>
              </w:rPr>
              <w:t xml:space="preserve"> lagret i Registeret på UTF-8 format iht. tegnsettet </w:t>
            </w:r>
            <w:r w:rsidRPr="003B6ED5">
              <w:rPr>
                <w:noProof w:val="0"/>
                <w:color w:val="000000"/>
                <w:lang w:val="nb-NO" w:eastAsia="nb-NO"/>
              </w:rPr>
              <w:t xml:space="preserve">ISO 10646, men siden DSF er master så definerer DSF utvalget av tegn. </w:t>
            </w:r>
            <w:r w:rsidRPr="003B6ED5">
              <w:rPr>
                <w:noProof w:val="0"/>
                <w:lang w:val="nb-NO" w:eastAsia="nb-NO"/>
              </w:rPr>
              <w:t>I dagens Folkeregister forkortes hvert del-navn om det er flere enn 50 tegn fra kilden.</w:t>
            </w:r>
          </w:p>
          <w:p w:rsidR="00B44322" w:rsidRDefault="00B44322"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Når Registeret er master: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er uklart om man vil gå over til å benytte både store og små bokstaver (majuskel/minuskel) når det nye Folkeregisteret tar over.</w:t>
            </w:r>
          </w:p>
          <w:p w:rsidR="001C3AC1" w:rsidRPr="003B6ED5" w:rsidRDefault="00B44322"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Det nye</w:t>
            </w:r>
            <w:r w:rsidR="001C3AC1" w:rsidRPr="003B6ED5">
              <w:rPr>
                <w:noProof w:val="0"/>
                <w:lang w:val="nb-NO" w:eastAsia="nb-NO"/>
              </w:rPr>
              <w:t xml:space="preserve"> </w:t>
            </w:r>
            <w:r>
              <w:rPr>
                <w:noProof w:val="0"/>
                <w:lang w:val="nb-NO" w:eastAsia="nb-NO"/>
              </w:rPr>
              <w:t>F</w:t>
            </w:r>
            <w:r w:rsidR="001C3AC1" w:rsidRPr="003B6ED5">
              <w:rPr>
                <w:noProof w:val="0"/>
                <w:lang w:val="nb-NO" w:eastAsia="nb-NO"/>
              </w:rPr>
              <w:t>olkeregister</w:t>
            </w:r>
            <w:r>
              <w:rPr>
                <w:noProof w:val="0"/>
                <w:lang w:val="nb-NO" w:eastAsia="nb-NO"/>
              </w:rPr>
              <w:t>et</w:t>
            </w:r>
            <w:r w:rsidR="001C3AC1" w:rsidRPr="003B6ED5">
              <w:rPr>
                <w:noProof w:val="0"/>
                <w:lang w:val="nb-NO" w:eastAsia="nb-NO"/>
              </w:rPr>
              <w:t xml:space="preserve"> </w:t>
            </w:r>
            <w:r>
              <w:rPr>
                <w:noProof w:val="0"/>
                <w:lang w:val="nb-NO" w:eastAsia="nb-NO"/>
              </w:rPr>
              <w:t>følger</w:t>
            </w:r>
            <w:r w:rsidR="001C3AC1" w:rsidRPr="003B6ED5">
              <w:rPr>
                <w:noProof w:val="0"/>
                <w:lang w:val="nb-NO" w:eastAsia="nb-NO"/>
              </w:rPr>
              <w:t xml:space="preserve"> standard ISO 10646 for tegnsett. Dette </w:t>
            </w:r>
            <w:r>
              <w:rPr>
                <w:noProof w:val="0"/>
                <w:lang w:val="nb-NO" w:eastAsia="nb-NO"/>
              </w:rPr>
              <w:t>muliggjør</w:t>
            </w:r>
            <w:r w:rsidR="001C3AC1" w:rsidRPr="003B6ED5">
              <w:rPr>
                <w:noProof w:val="0"/>
                <w:lang w:val="nb-NO" w:eastAsia="nb-NO"/>
              </w:rPr>
              <w:t xml:space="preserve"> registrering av flere typer tegn i navnefeltene (fornavn, mellomnavn, etternavn) </w:t>
            </w:r>
            <w:r w:rsidR="001C3AC1" w:rsidRPr="003B6ED5">
              <w:rPr>
                <w:noProof w:val="0"/>
                <w:lang w:val="nb-NO" w:eastAsia="nb-NO"/>
              </w:rPr>
              <w:lastRenderedPageBreak/>
              <w:t xml:space="preserve">enn i dagens folkeregister (DSF). </w:t>
            </w:r>
            <w:r>
              <w:rPr>
                <w:noProof w:val="0"/>
                <w:lang w:val="nb-NO" w:eastAsia="nb-NO"/>
              </w:rPr>
              <w:t>Freg</w:t>
            </w:r>
            <w:r w:rsidR="001C3AC1" w:rsidRPr="003B6ED5">
              <w:rPr>
                <w:noProof w:val="0"/>
                <w:lang w:val="nb-NO" w:eastAsia="nb-NO"/>
              </w:rPr>
              <w:t xml:space="preserve"> s</w:t>
            </w:r>
            <w:r>
              <w:rPr>
                <w:noProof w:val="0"/>
                <w:lang w:val="nb-NO" w:eastAsia="nb-NO"/>
              </w:rPr>
              <w:t>tøtter blant annet</w:t>
            </w:r>
            <w:r w:rsidR="001C3AC1" w:rsidRPr="003B6ED5">
              <w:rPr>
                <w:noProof w:val="0"/>
                <w:lang w:val="nb-NO" w:eastAsia="nb-NO"/>
              </w:rPr>
              <w:t xml:space="preserve"> alle samiske tegn som det er ønskelig å registrere i Folkeregisteret iht. § 8 i «Forskrift om IT-standarder i offentlig forvaltning» og eventuelle andre tegn som følger norsk språktradisjon.</w:t>
            </w:r>
          </w:p>
          <w:p w:rsidR="001C3AC1"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Skatteetaten har bestemt hvilke tegn, i henhold til norsk språktradisjon og allerede tillatte tegn i DSF, som faktisk skal kunne registreres og tilgjengeliggjøres fra Folkeregisteret.</w:t>
            </w:r>
          </w:p>
          <w:p w:rsidR="00B44322" w:rsidRPr="003B6ED5" w:rsidRDefault="00B44322"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Tegnene som er tillatt i det offisielle navnet er:</w:t>
            </w:r>
          </w:p>
          <w:p w:rsidR="001C3AC1" w:rsidRPr="00866B79" w:rsidRDefault="001C3AC1" w:rsidP="006B1E3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noProof w:val="0"/>
                <w:sz w:val="22"/>
                <w:szCs w:val="22"/>
                <w:lang w:val="nb-NO"/>
              </w:rPr>
            </w:pPr>
            <w:r w:rsidRPr="00866B79">
              <w:rPr>
                <w:rFonts w:asciiTheme="minorHAnsi" w:hAnsiTheme="minorHAnsi" w:cstheme="minorHAnsi"/>
                <w:noProof w:val="0"/>
                <w:sz w:val="22"/>
                <w:szCs w:val="22"/>
                <w:lang w:val="nb-NO"/>
              </w:rPr>
              <w:t>abcdefghijklmnopqrstuvwxyzæøåABCDEFGHIJKLMNOPQRSTUVWXYZÆØÅ</w:t>
            </w:r>
          </w:p>
          <w:p w:rsidR="001C3AC1" w:rsidRPr="003B6ED5" w:rsidRDefault="0060320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866B79">
              <w:rPr>
                <w:rFonts w:asciiTheme="minorHAnsi" w:hAnsiTheme="minorHAnsi" w:cstheme="minorHAnsi"/>
                <w:noProof w:val="0"/>
                <w:sz w:val="22"/>
                <w:szCs w:val="22"/>
                <w:lang w:val="nb-NO"/>
              </w:rPr>
              <w:t>ÁÀÄÇČĐ</w:t>
            </w:r>
            <w:r w:rsidR="001C3AC1" w:rsidRPr="00866B79">
              <w:rPr>
                <w:rFonts w:asciiTheme="minorHAnsi" w:hAnsiTheme="minorHAnsi" w:cstheme="minorHAnsi"/>
                <w:noProof w:val="0"/>
                <w:sz w:val="22"/>
                <w:szCs w:val="22"/>
                <w:lang w:val="nb-NO"/>
              </w:rPr>
              <w:t>ÉÈÊ Î Ï ÑŊÓÒÔÖŠŦÙÜŽáàäçčđéèê î ï ñŋóòôöšŧùüž</w:t>
            </w:r>
            <w:r w:rsidR="001C3AC1" w:rsidRPr="003B6ED5">
              <w:rPr>
                <w:noProof w:val="0"/>
                <w:lang w:val="nb-NO"/>
              </w:rPr>
              <w:t xml:space="preserve"> i tillegg kommer spesialtegnene "-" (bindestrek mellom deler av etternavn eller mellomnavn),"</w:t>
            </w:r>
            <w:r w:rsidR="001C3AC1" w:rsidRPr="003B6ED5">
              <w:rPr>
                <w:noProof w:val="0"/>
                <w:szCs w:val="20"/>
                <w:lang w:val="nb-NO"/>
              </w:rPr>
              <w:t>’</w:t>
            </w:r>
            <w:r w:rsidR="001C3AC1" w:rsidRPr="003B6ED5">
              <w:rPr>
                <w:noProof w:val="0"/>
                <w:lang w:val="nb-NO"/>
              </w:rPr>
              <w:t>"(</w:t>
            </w:r>
            <w:r w:rsidR="001C3AC1" w:rsidRPr="003B6ED5">
              <w:rPr>
                <w:noProof w:val="0"/>
                <w:color w:val="000000"/>
                <w:lang w:val="nb-NO" w:eastAsia="nb-NO"/>
              </w:rPr>
              <w:t>U+2019)</w:t>
            </w:r>
            <w:r w:rsidR="001C3AC1" w:rsidRPr="003B6ED5">
              <w:rPr>
                <w:noProof w:val="0"/>
                <w:lang w:val="nb-NO"/>
              </w:rPr>
              <w:t>,"'" (</w:t>
            </w:r>
            <w:r w:rsidR="001C3AC1" w:rsidRPr="003B6ED5">
              <w:rPr>
                <w:noProof w:val="0"/>
                <w:color w:val="000000"/>
                <w:lang w:val="nb-NO" w:eastAsia="nb-NO"/>
              </w:rPr>
              <w:t>U+0060)</w:t>
            </w:r>
            <w:r w:rsidR="001C3AC1" w:rsidRPr="003B6ED5">
              <w:rPr>
                <w:noProof w:val="0"/>
                <w:lang w:val="nb-NO"/>
              </w:rPr>
              <w:t xml:space="preserve"> og "*" (for &lt;mors fornavn&gt;*PIKE eller GUTT for nyfødte).</w:t>
            </w:r>
          </w:p>
          <w:p w:rsidR="00B44322" w:rsidRDefault="00B44322" w:rsidP="006B1E38">
            <w:pPr>
              <w:cnfStyle w:val="000000100000" w:firstRow="0" w:lastRow="0" w:firstColumn="0" w:lastColumn="0" w:oddVBand="0" w:evenVBand="0" w:oddHBand="1" w:evenHBand="0" w:firstRowFirstColumn="0" w:firstRowLastColumn="0" w:lastRowFirstColumn="0" w:lastRowLastColumn="0"/>
              <w:rPr>
                <w:noProof w:val="0"/>
                <w:lang w:val="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Det er ingen lengdebegrensning for delnavnene.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Gyldighetstidspunktet settes til vedtaksdato fra Folkeregistermyndigheten.</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lastRenderedPageBreak/>
              <w:t>fornavn</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navn som kan stå på første plass i et personnavn</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color w:val="000000"/>
                <w:lang w:val="nb-NO" w:eastAsia="nb-NO"/>
              </w:rPr>
            </w:pPr>
            <w:r w:rsidRPr="003B6ED5">
              <w:rPr>
                <w:noProof w:val="0"/>
                <w:lang w:val="nb-NO" w:eastAsia="nb-NO"/>
              </w:rPr>
              <w:t>mellomnavn</w:t>
            </w:r>
          </w:p>
        </w:tc>
        <w:tc>
          <w:tcPr>
            <w:tcW w:w="3853" w:type="pct"/>
          </w:tcPr>
          <w:p w:rsidR="001C3AC1"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navn som kan tas som etternavn, kan tas som mellomnavn</w:t>
            </w:r>
          </w:p>
          <w:p w:rsidR="00034C40" w:rsidRPr="00034C40" w:rsidRDefault="00034C40"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Mellomnavnet må være utformet i henhold til lov om personnavn</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etternavn</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navn som i rekkefølge er etter fornavn og eventuelt mellomnavn som skal være i henhold til Lov om personnavn</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forkortetNavn</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personnavn som benyttes ved maskinelle utskrifter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Så lenge DSF er master: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Dersom et personnavn er så langt at det ikke er synlig i en vinduskonvolutt så må det forkortes. I dagens Folkeregister forkortes personnavn om det er flere enn 25 tegn.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Forkortet navn inneholde</w:t>
            </w:r>
            <w:r w:rsidR="00933DB1">
              <w:rPr>
                <w:noProof w:val="0"/>
                <w:lang w:val="nb-NO" w:eastAsia="nb-NO"/>
              </w:rPr>
              <w:t>r</w:t>
            </w:r>
            <w:r w:rsidRPr="003B6ED5">
              <w:rPr>
                <w:noProof w:val="0"/>
                <w:lang w:val="nb-NO" w:eastAsia="nb-NO"/>
              </w:rPr>
              <w:t xml:space="preserve"> navn på formatet </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”etternavn fornavn mellomnavn” (hvorav minst ett navn faktisk er forkortet)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For eksempel ”OLSEN PER KRISTIAN ARNE H.” hvor mellomnavnet HANSEN er forkortet</w:t>
            </w:r>
            <w:r w:rsidR="00933DB1">
              <w:rPr>
                <w:noProof w:val="0"/>
                <w:lang w:val="nb-NO" w:eastAsia="nb-NO"/>
              </w:rPr>
              <w:t xml:space="preserve"> til H</w:t>
            </w:r>
            <w:r w:rsidRPr="003B6ED5">
              <w:rPr>
                <w:noProof w:val="0"/>
                <w:lang w:val="nb-NO" w:eastAsia="nb-NO"/>
              </w:rPr>
              <w: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Når Registeret er master:</w:t>
            </w:r>
          </w:p>
          <w:p w:rsidR="001C3AC1" w:rsidRPr="003B6ED5" w:rsidRDefault="001C3AC1" w:rsidP="00A56BD0">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Det nye Folkeregisteret vil forkorte navn med flere enn </w:t>
            </w:r>
            <w:r w:rsidR="00933DB1">
              <w:rPr>
                <w:noProof w:val="0"/>
                <w:lang w:val="nb-NO" w:eastAsia="nb-NO"/>
              </w:rPr>
              <w:t xml:space="preserve">til sammen </w:t>
            </w:r>
            <w:r w:rsidRPr="003B6ED5">
              <w:rPr>
                <w:noProof w:val="0"/>
                <w:lang w:val="nb-NO" w:eastAsia="nb-NO"/>
              </w:rPr>
              <w:t xml:space="preserve">40 tegn </w:t>
            </w:r>
            <w:r w:rsidR="00933DB1">
              <w:rPr>
                <w:noProof w:val="0"/>
                <w:lang w:val="nb-NO" w:eastAsia="nb-NO"/>
              </w:rPr>
              <w:t xml:space="preserve">i </w:t>
            </w:r>
            <w:r w:rsidR="00A56BD0">
              <w:rPr>
                <w:noProof w:val="0"/>
                <w:lang w:val="nb-NO" w:eastAsia="nb-NO"/>
              </w:rPr>
              <w:t xml:space="preserve">det fulle navnet på forkortet form, </w:t>
            </w:r>
            <w:r w:rsidRPr="003B6ED5">
              <w:rPr>
                <w:noProof w:val="0"/>
                <w:lang w:val="nb-NO" w:eastAsia="nb-NO"/>
              </w:rPr>
              <w:t>fra tidspunktet når Registeret er master.</w:t>
            </w:r>
            <w:r w:rsidR="00034C40">
              <w:rPr>
                <w:noProof w:val="0"/>
                <w:lang w:val="nb-NO" w:eastAsia="nb-NO"/>
              </w:rPr>
              <w:t xml:space="preserve"> Det vil ikke bli utført endring på migrert informasjon</w:t>
            </w:r>
            <w:r w:rsidR="00873A87">
              <w:rPr>
                <w:noProof w:val="0"/>
                <w:lang w:val="nb-NO" w:eastAsia="nb-NO"/>
              </w:rPr>
              <w:t xml:space="preserve"> fra 25 til 40 tegn.</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originaltNavn</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personens navn iht. godkjent identifikasjonsdokument ved opprettelse av en folkeregisterperson i Folkeregisteret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Dette er et nytt felt i Folkeregisteret og vil bli benyttet tidligst etter at Registeret er master.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Når Registeret er master så </w:t>
            </w:r>
            <w:r w:rsidRPr="00873A87">
              <w:rPr>
                <w:noProof w:val="0"/>
                <w:u w:val="single"/>
                <w:lang w:val="nb-NO" w:eastAsia="nb-NO"/>
              </w:rPr>
              <w:t>kan</w:t>
            </w:r>
            <w:r w:rsidRPr="003B6ED5">
              <w:rPr>
                <w:noProof w:val="0"/>
                <w:lang w:val="nb-NO" w:eastAsia="nb-NO"/>
              </w:rPr>
              <w:t xml:space="preserve"> det bli benyttet som følger: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Dette navnet vil bli skrevet på originalt tegnsett fra identifikasjonsdokumentet. Dette støtte</w:t>
            </w:r>
            <w:r w:rsidR="00D34304">
              <w:rPr>
                <w:noProof w:val="0"/>
                <w:lang w:val="nb-NO" w:eastAsia="nb-NO"/>
              </w:rPr>
              <w:t>s</w:t>
            </w:r>
            <w:r w:rsidRPr="003B6ED5">
              <w:rPr>
                <w:noProof w:val="0"/>
                <w:lang w:val="nb-NO" w:eastAsia="nb-NO"/>
              </w:rPr>
              <w:t xml:space="preserve"> av tegnsettet ISO 10646 lagret på UTF-8 format og vi kan derfor i praksis lagre alle verdens tegn.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Denne datatypen inneholder fornavn, mellomnavn og etternavn, men reglene for innhold etter Navneloven gjelder ikke for utenlandske navn på original form.</w:t>
            </w:r>
          </w:p>
        </w:tc>
      </w:tr>
    </w:tbl>
    <w:p w:rsidR="001C3AC1" w:rsidRPr="003B6ED5" w:rsidRDefault="001C3AC1" w:rsidP="001C3AC1">
      <w:pPr>
        <w:rPr>
          <w:noProof w:val="0"/>
        </w:rPr>
      </w:pPr>
    </w:p>
    <w:p w:rsidR="001C3AC1" w:rsidRPr="003B6ED5" w:rsidRDefault="001C3AC1" w:rsidP="00356EC5">
      <w:pPr>
        <w:pStyle w:val="Overskrift2"/>
        <w:rPr>
          <w:noProof w:val="0"/>
        </w:rPr>
      </w:pPr>
      <w:bookmarkStart w:id="99" w:name="_Toc14779318"/>
      <w:bookmarkStart w:id="100" w:name="_Toc31981138"/>
      <w:r w:rsidRPr="003B6ED5">
        <w:rPr>
          <w:noProof w:val="0"/>
        </w:rPr>
        <w:t>Kjønn</w:t>
      </w:r>
      <w:bookmarkEnd w:id="99"/>
      <w:bookmarkEnd w:id="100"/>
    </w:p>
    <w:p w:rsidR="001C3AC1" w:rsidRPr="003B6ED5" w:rsidRDefault="001C3AC1" w:rsidP="001C3AC1">
      <w:pPr>
        <w:rPr>
          <w:noProof w:val="0"/>
        </w:rPr>
      </w:pPr>
      <w:r w:rsidRPr="003B6ED5">
        <w:rPr>
          <w:noProof w:val="0"/>
        </w:rPr>
        <w:t>Denne informasjonen er ny i Folkeregisteret ved at den er koblet fra folkeregisteridentifikatoren.</w:t>
      </w:r>
    </w:p>
    <w:p w:rsidR="001C3AC1" w:rsidRPr="003B6ED5" w:rsidRDefault="001C3AC1" w:rsidP="001C3AC1">
      <w:pPr>
        <w:rPr>
          <w:noProof w:val="0"/>
        </w:rPr>
      </w:pPr>
      <w:r w:rsidRPr="003B6ED5">
        <w:rPr>
          <w:lang w:eastAsia="nb-NO"/>
        </w:rPr>
        <w:drawing>
          <wp:inline distT="0" distB="0" distL="0" distR="0" wp14:anchorId="3EFE5645" wp14:editId="3E405F05">
            <wp:extent cx="6151880" cy="1687195"/>
            <wp:effectExtent l="0" t="0" r="1270" b="8255"/>
            <wp:docPr id="338" name="Bild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K Folkeregisterperson med kjønn.jpg"/>
                    <pic:cNvPicPr/>
                  </pic:nvPicPr>
                  <pic:blipFill>
                    <a:blip r:embed="rId22">
                      <a:extLst>
                        <a:ext uri="{28A0092B-C50C-407E-A947-70E740481C1C}">
                          <a14:useLocalDpi xmlns:a14="http://schemas.microsoft.com/office/drawing/2010/main" val="0"/>
                        </a:ext>
                      </a:extLst>
                    </a:blip>
                    <a:stretch>
                      <a:fillRect/>
                    </a:stretch>
                  </pic:blipFill>
                  <pic:spPr>
                    <a:xfrm>
                      <a:off x="0" y="0"/>
                      <a:ext cx="6151880" cy="1687195"/>
                    </a:xfrm>
                    <a:prstGeom prst="rect">
                      <a:avLst/>
                    </a:prstGeom>
                  </pic:spPr>
                </pic:pic>
              </a:graphicData>
            </a:graphic>
          </wp:inline>
        </w:drawing>
      </w:r>
    </w:p>
    <w:p w:rsidR="001C3AC1" w:rsidRPr="003B6ED5" w:rsidRDefault="00356EC5" w:rsidP="001C3AC1">
      <w:pPr>
        <w:rPr>
          <w:noProof w:val="0"/>
        </w:rPr>
      </w:pPr>
      <w:r w:rsidRPr="003B6ED5">
        <w:rPr>
          <w:lang w:eastAsia="nb-NO"/>
        </w:rPr>
        <mc:AlternateContent>
          <mc:Choice Requires="wps">
            <w:drawing>
              <wp:anchor distT="0" distB="0" distL="114300" distR="114300" simplePos="0" relativeHeight="251680768" behindDoc="0" locked="0" layoutInCell="1" allowOverlap="1" wp14:anchorId="468A275F" wp14:editId="3D153836">
                <wp:simplePos x="0" y="0"/>
                <wp:positionH relativeFrom="margin">
                  <wp:align>right</wp:align>
                </wp:positionH>
                <wp:positionV relativeFrom="paragraph">
                  <wp:posOffset>210820</wp:posOffset>
                </wp:positionV>
                <wp:extent cx="6096000" cy="285750"/>
                <wp:effectExtent l="0" t="0" r="19050" b="19050"/>
                <wp:wrapTopAndBottom/>
                <wp:docPr id="6"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285750"/>
                        </a:xfrm>
                        <a:prstGeom prst="rect">
                          <a:avLst/>
                        </a:prstGeom>
                        <a:solidFill>
                          <a:srgbClr val="FFFFFF"/>
                        </a:solidFill>
                        <a:ln w="9525">
                          <a:solidFill>
                            <a:srgbClr val="000000"/>
                          </a:solidFill>
                          <a:miter lim="800000"/>
                          <a:headEnd/>
                          <a:tailEnd/>
                        </a:ln>
                      </wps:spPr>
                      <wps:txbx>
                        <w:txbxContent>
                          <w:p w:rsidR="008B2043" w:rsidRPr="00E23807" w:rsidRDefault="008B2043" w:rsidP="001C3AC1">
                            <w:r>
                              <w:t>kjoenn.kjoenn = "kvinne"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A275F" id="_x0000_s1043" type="#_x0000_t202" style="position:absolute;margin-left:428.8pt;margin-top:16.6pt;width:480pt;height:22.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">
                <v:textbox>
                  <w:txbxContent>
                    <w:p w:rsidR="008B2043" w:rsidRPr="00E23807" w:rsidRDefault="008B2043" w:rsidP="001C3AC1">
                      <w:r>
                        <w:t>kjoenn.kjoenn = "kvinne"</w:t>
                      </w:r>
                    </w:p>
                  </w:txbxContent>
                </v:textbox>
                <w10:wrap type="topAndBottom" anchorx="margin"/>
              </v:shape>
            </w:pict>
          </mc:Fallback>
        </mc:AlternateContent>
      </w:r>
      <w:r w:rsidR="001C3AC1"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Informasjon-selement</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147" w:type="pct"/>
            <w:tcBorders>
              <w:top w:val="none" w:sz="0" w:space="0" w:color="auto"/>
              <w:left w:val="none" w:sz="0" w:space="0" w:color="auto"/>
              <w:bottom w:val="none" w:sz="0" w:space="0" w:color="auto"/>
            </w:tcBorders>
          </w:tcPr>
          <w:p w:rsidR="001C3AC1" w:rsidRPr="003B6ED5" w:rsidRDefault="001C3AC1" w:rsidP="006B1E38">
            <w:pPr>
              <w:rPr>
                <w:noProof w:val="0"/>
                <w:lang w:val="nb-NO" w:eastAsia="nb-NO"/>
              </w:rPr>
            </w:pPr>
            <w:r w:rsidRPr="003B6ED5">
              <w:rPr>
                <w:noProof w:val="0"/>
                <w:lang w:val="nb-NO" w:eastAsia="nb-NO"/>
              </w:rPr>
              <w:t>kjønn</w:t>
            </w:r>
          </w:p>
        </w:tc>
        <w:tc>
          <w:tcPr>
            <w:tcW w:w="3853" w:type="pct"/>
            <w:tcBorders>
              <w:top w:val="none" w:sz="0" w:space="0" w:color="auto"/>
              <w:bottom w:val="none" w:sz="0" w:space="0" w:color="auto"/>
              <w:right w:val="none" w:sz="0"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det kjønnet en person er registrert med i Folkeregisteret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Dette er et nytt eget informasjonsfelt i Folkeregisteret siden det kun var en del av informasjonen i fødsels- eller d-nummeret i DSF.</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Informasjonen gir det «juridiske kjønn» som personen har fått eller selv har valgt.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Mulige verdier etter Folkeregisterloven:</w:t>
            </w:r>
          </w:p>
          <w:p w:rsidR="001C3AC1" w:rsidRPr="003B6ED5" w:rsidRDefault="001C3AC1" w:rsidP="00DC6C01">
            <w:pPr>
              <w:pStyle w:val="Listeavsnitt"/>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mann</w:t>
            </w:r>
          </w:p>
          <w:p w:rsidR="001C3AC1" w:rsidRPr="003B6ED5" w:rsidRDefault="001C3AC1" w:rsidP="00DC6C01">
            <w:pPr>
              <w:pStyle w:val="Listeavsnitt"/>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kvinne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Under migrering </w:t>
            </w:r>
            <w:r w:rsidR="00FA65E5">
              <w:rPr>
                <w:noProof w:val="0"/>
                <w:lang w:val="nb-NO" w:eastAsia="nb-NO"/>
              </w:rPr>
              <w:t>ble</w:t>
            </w:r>
            <w:r w:rsidRPr="003B6ED5">
              <w:rPr>
                <w:noProof w:val="0"/>
                <w:lang w:val="nb-NO" w:eastAsia="nb-NO"/>
              </w:rPr>
              <w:t xml:space="preserve"> kjønn s</w:t>
            </w:r>
            <w:r w:rsidR="00FA65E5">
              <w:rPr>
                <w:noProof w:val="0"/>
                <w:lang w:val="nb-NO" w:eastAsia="nb-NO"/>
              </w:rPr>
              <w:t>att</w:t>
            </w:r>
            <w:r w:rsidRPr="003B6ED5">
              <w:rPr>
                <w:noProof w:val="0"/>
                <w:lang w:val="nb-NO" w:eastAsia="nb-NO"/>
              </w:rPr>
              <w:t xml:space="preserve"> ut fra kodingen av kjønn som del av fødsels- eller d-nummer (3. siffer i personnummeret som partall gir </w:t>
            </w:r>
            <w:r w:rsidRPr="003B6ED5">
              <w:rPr>
                <w:i/>
                <w:noProof w:val="0"/>
                <w:lang w:val="nb-NO" w:eastAsia="nb-NO"/>
              </w:rPr>
              <w:t>kvinne</w:t>
            </w:r>
            <w:r w:rsidRPr="003B6ED5">
              <w:rPr>
                <w:noProof w:val="0"/>
                <w:lang w:val="nb-NO" w:eastAsia="nb-NO"/>
              </w:rPr>
              <w:t>.)</w:t>
            </w:r>
          </w:p>
          <w:p w:rsidR="001C3AC1" w:rsidRPr="003B6ED5" w:rsidRDefault="00FA65E5" w:rsidP="00FA65E5">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K</w:t>
            </w:r>
            <w:r w:rsidR="001C3AC1" w:rsidRPr="003B6ED5">
              <w:rPr>
                <w:noProof w:val="0"/>
                <w:lang w:val="nb-NO" w:eastAsia="nb-NO"/>
              </w:rPr>
              <w:t xml:space="preserve">jønn </w:t>
            </w:r>
            <w:r>
              <w:rPr>
                <w:noProof w:val="0"/>
                <w:lang w:val="nb-NO" w:eastAsia="nb-NO"/>
              </w:rPr>
              <w:t xml:space="preserve">kan nå </w:t>
            </w:r>
            <w:r w:rsidR="001C3AC1" w:rsidRPr="003B6ED5">
              <w:rPr>
                <w:noProof w:val="0"/>
                <w:lang w:val="nb-NO" w:eastAsia="nb-NO"/>
              </w:rPr>
              <w:t>endres separat i Freg.</w:t>
            </w:r>
          </w:p>
        </w:tc>
      </w:tr>
    </w:tbl>
    <w:p w:rsidR="001C3AC1" w:rsidRPr="003B6ED5" w:rsidRDefault="001C3AC1" w:rsidP="00356EC5">
      <w:pPr>
        <w:pStyle w:val="Overskrift2"/>
        <w:rPr>
          <w:noProof w:val="0"/>
        </w:rPr>
      </w:pPr>
      <w:bookmarkStart w:id="101" w:name="_Toc14779319"/>
      <w:bookmarkStart w:id="102" w:name="_Toc31981139"/>
      <w:r w:rsidRPr="003B6ED5">
        <w:rPr>
          <w:noProof w:val="0"/>
        </w:rPr>
        <w:t>Sivilstand</w:t>
      </w:r>
      <w:bookmarkEnd w:id="101"/>
      <w:bookmarkEnd w:id="102"/>
    </w:p>
    <w:p w:rsidR="001C3AC1" w:rsidRPr="003B6ED5" w:rsidRDefault="001C3AC1" w:rsidP="001C3AC1">
      <w:pPr>
        <w:rPr>
          <w:noProof w:val="0"/>
        </w:rPr>
      </w:pPr>
      <w:r w:rsidRPr="003B6ED5">
        <w:rPr>
          <w:lang w:eastAsia="nb-NO"/>
        </w:rPr>
        <w:drawing>
          <wp:inline distT="0" distB="0" distL="0" distR="0" wp14:anchorId="721A3B24" wp14:editId="735BD7E0">
            <wp:extent cx="6151880" cy="2503805"/>
            <wp:effectExtent l="0" t="0" r="1270" b="0"/>
            <wp:docPr id="323" name="Bild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K Folkeregisterperson med sivilstand.jpg"/>
                    <pic:cNvPicPr/>
                  </pic:nvPicPr>
                  <pic:blipFill>
                    <a:blip r:embed="rId23">
                      <a:extLst>
                        <a:ext uri="{28A0092B-C50C-407E-A947-70E740481C1C}">
                          <a14:useLocalDpi xmlns:a14="http://schemas.microsoft.com/office/drawing/2010/main" val="0"/>
                        </a:ext>
                      </a:extLst>
                    </a:blip>
                    <a:stretch>
                      <a:fillRect/>
                    </a:stretch>
                  </pic:blipFill>
                  <pic:spPr>
                    <a:xfrm>
                      <a:off x="0" y="0"/>
                      <a:ext cx="6151880" cy="2503805"/>
                    </a:xfrm>
                    <a:prstGeom prst="rect">
                      <a:avLst/>
                    </a:prstGeom>
                  </pic:spPr>
                </pic:pic>
              </a:graphicData>
            </a:graphic>
          </wp:inline>
        </w:drawing>
      </w:r>
    </w:p>
    <w:p w:rsidR="001C3AC1" w:rsidRPr="003B6ED5" w:rsidRDefault="00356EC5" w:rsidP="001C3AC1">
      <w:pPr>
        <w:rPr>
          <w:noProof w:val="0"/>
        </w:rPr>
      </w:pPr>
      <w:r w:rsidRPr="003B6ED5">
        <w:rPr>
          <w:lang w:eastAsia="nb-NO"/>
        </w:rPr>
        <w:lastRenderedPageBreak/>
        <mc:AlternateContent>
          <mc:Choice Requires="wps">
            <w:drawing>
              <wp:anchor distT="0" distB="0" distL="114300" distR="114300" simplePos="0" relativeHeight="251685888" behindDoc="0" locked="0" layoutInCell="1" allowOverlap="1" wp14:anchorId="257599B3" wp14:editId="2B961C1B">
                <wp:simplePos x="0" y="0"/>
                <wp:positionH relativeFrom="margin">
                  <wp:align>right</wp:align>
                </wp:positionH>
                <wp:positionV relativeFrom="paragraph">
                  <wp:posOffset>228600</wp:posOffset>
                </wp:positionV>
                <wp:extent cx="6092190" cy="1152525"/>
                <wp:effectExtent l="0" t="0" r="22860" b="28575"/>
                <wp:wrapTopAndBottom/>
                <wp:docPr id="13"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1152525"/>
                        </a:xfrm>
                        <a:prstGeom prst="rect">
                          <a:avLst/>
                        </a:prstGeom>
                        <a:solidFill>
                          <a:srgbClr val="FFFFFF"/>
                        </a:solidFill>
                        <a:ln w="9525">
                          <a:solidFill>
                            <a:srgbClr val="000000"/>
                          </a:solidFill>
                          <a:miter lim="800000"/>
                          <a:headEnd/>
                          <a:tailEnd/>
                        </a:ln>
                      </wps:spPr>
                      <wps:txbx>
                        <w:txbxContent>
                          <w:p w:rsidR="008B2043" w:rsidRPr="00E23807" w:rsidRDefault="008B2043" w:rsidP="001C3AC1">
                            <w:r>
                              <w:t>sivilstand.sivilstand = "gift"</w:t>
                            </w:r>
                          </w:p>
                          <w:p w:rsidR="008B2043" w:rsidRPr="00E23807" w:rsidRDefault="008B2043" w:rsidP="001C3AC1">
                            <w:r>
                              <w:t>sivilstand.sivilstandsdato = "2001-06-20"</w:t>
                            </w:r>
                          </w:p>
                          <w:p w:rsidR="008B2043" w:rsidRPr="00E23807" w:rsidRDefault="008B2043" w:rsidP="001C3AC1">
                            <w:r>
                              <w:t>sivilstand.myndighet = "denNorskeKirke"</w:t>
                            </w:r>
                          </w:p>
                          <w:p w:rsidR="008B2043" w:rsidRDefault="008B2043" w:rsidP="001C3AC1">
                            <w:r>
                              <w:t>sivilstand.kommune = "0704"</w:t>
                            </w:r>
                          </w:p>
                          <w:p w:rsidR="008B2043" w:rsidRDefault="008B2043" w:rsidP="001C3AC1">
                            <w:r>
                              <w:t>sivilstand.sted = "Tønsberg kirke"</w:t>
                            </w:r>
                          </w:p>
                          <w:p w:rsidR="008B2043" w:rsidRPr="00411A65" w:rsidRDefault="008B2043" w:rsidP="001C3AC1">
                            <w:r>
                              <w:t>sivilstand.</w:t>
                            </w:r>
                            <w:r w:rsidRPr="00DE2A13">
                              <w:t xml:space="preserve"> </w:t>
                            </w:r>
                            <w:r>
                              <w:t>relatertVedSivilstand = "21028423326"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599B3" id="_x0000_s1044" type="#_x0000_t202" style="position:absolute;margin-left:428.5pt;margin-top:18pt;width:479.7pt;height:90.7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">
                <v:textbox>
                  <w:txbxContent>
                    <w:p w:rsidR="008B2043" w:rsidRPr="00E23807" w:rsidRDefault="008B2043" w:rsidP="001C3AC1">
                      <w:r>
                        <w:t>sivilstand.sivilstand = "gift"</w:t>
                      </w:r>
                    </w:p>
                    <w:p w:rsidR="008B2043" w:rsidRPr="00E23807" w:rsidRDefault="008B2043" w:rsidP="001C3AC1">
                      <w:r>
                        <w:t>sivilstand.sivilstandsdato = "2001-06-20"</w:t>
                      </w:r>
                    </w:p>
                    <w:p w:rsidR="008B2043" w:rsidRPr="00E23807" w:rsidRDefault="008B2043" w:rsidP="001C3AC1">
                      <w:r>
                        <w:t>sivilstand.myndighet = "denNorskeKirke"</w:t>
                      </w:r>
                    </w:p>
                    <w:p w:rsidR="008B2043" w:rsidRDefault="008B2043" w:rsidP="001C3AC1">
                      <w:r>
                        <w:t>sivilstand.kommune = "0704"</w:t>
                      </w:r>
                    </w:p>
                    <w:p w:rsidR="008B2043" w:rsidRDefault="008B2043" w:rsidP="001C3AC1">
                      <w:r>
                        <w:t>sivilstand.sted = "Tønsberg kirke"</w:t>
                      </w:r>
                    </w:p>
                    <w:p w:rsidR="008B2043" w:rsidRPr="00411A65" w:rsidRDefault="008B2043" w:rsidP="001C3AC1">
                      <w:r>
                        <w:t>sivilstand.</w:t>
                      </w:r>
                      <w:r w:rsidRPr="00DE2A13">
                        <w:t xml:space="preserve"> </w:t>
                      </w:r>
                      <w:r>
                        <w:t>relatertVedSivilstand = "21028423326"</w:t>
                      </w:r>
                    </w:p>
                  </w:txbxContent>
                </v:textbox>
                <w10:wrap type="topAndBottom" anchorx="margin"/>
              </v:shape>
            </w:pict>
          </mc:Fallback>
        </mc:AlternateContent>
      </w:r>
      <w:r w:rsidR="001C3AC1" w:rsidRPr="003B6ED5">
        <w:rPr>
          <w:noProof w:val="0"/>
        </w:rPr>
        <w:t>Eksempel:</w:t>
      </w:r>
    </w:p>
    <w:p w:rsidR="001C3AC1" w:rsidRPr="003B6ED5" w:rsidRDefault="001C3AC1" w:rsidP="001C3AC1">
      <w:pPr>
        <w:rPr>
          <w:noProof w:val="0"/>
        </w:rPr>
      </w:pP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sivilstand</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myndighetenes kategorisering av en persons stilling i nære parforhold til en annen levende eller død person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Vi viderefører dagens verdier:</w:t>
            </w:r>
          </w:p>
          <w:p w:rsidR="001C3AC1" w:rsidRPr="003B6ED5" w:rsidRDefault="001C3AC1" w:rsidP="00DC6C01">
            <w:pPr>
              <w:pStyle w:val="Listeavsnitt"/>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uoppgitt</w:t>
            </w:r>
            <w:r w:rsidRPr="003B6ED5">
              <w:rPr>
                <w:noProof w:val="0"/>
                <w:lang w:val="nb-NO" w:eastAsia="nb-NO"/>
              </w:rPr>
              <w:t xml:space="preserve"> (kode i DSF: 0)</w:t>
            </w:r>
          </w:p>
          <w:p w:rsidR="001C3AC1" w:rsidRPr="003B6ED5" w:rsidRDefault="001C3AC1" w:rsidP="00DC6C01">
            <w:pPr>
              <w:pStyle w:val="Listeavsnitt"/>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ugift</w:t>
            </w:r>
            <w:r w:rsidRPr="003B6ED5">
              <w:rPr>
                <w:noProof w:val="0"/>
                <w:lang w:val="nb-NO" w:eastAsia="nb-NO"/>
              </w:rPr>
              <w:t xml:space="preserve"> (kode i DSF: 1)</w:t>
            </w:r>
          </w:p>
          <w:p w:rsidR="001C3AC1" w:rsidRPr="003B6ED5" w:rsidRDefault="001C3AC1" w:rsidP="00DC6C01">
            <w:pPr>
              <w:pStyle w:val="Listeavsnitt"/>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gift</w:t>
            </w:r>
            <w:r w:rsidRPr="003B6ED5">
              <w:rPr>
                <w:noProof w:val="0"/>
                <w:lang w:val="nb-NO" w:eastAsia="nb-NO"/>
              </w:rPr>
              <w:t xml:space="preserve"> (kode i DSF: 2)</w:t>
            </w:r>
          </w:p>
          <w:p w:rsidR="001C3AC1" w:rsidRPr="003B6ED5" w:rsidRDefault="001C3AC1" w:rsidP="00DC6C01">
            <w:pPr>
              <w:pStyle w:val="Listeavsnitt"/>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enkeEllerEnkemann</w:t>
            </w:r>
            <w:r w:rsidRPr="003B6ED5">
              <w:rPr>
                <w:noProof w:val="0"/>
                <w:lang w:val="nb-NO" w:eastAsia="nb-NO"/>
              </w:rPr>
              <w:t xml:space="preserve"> (enke eller enkemann) (kode i DSF: 3)</w:t>
            </w:r>
          </w:p>
          <w:p w:rsidR="001C3AC1" w:rsidRPr="003B6ED5" w:rsidRDefault="001C3AC1" w:rsidP="00DC6C01">
            <w:pPr>
              <w:pStyle w:val="Listeavsnitt"/>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skilt</w:t>
            </w:r>
            <w:r w:rsidRPr="003B6ED5">
              <w:rPr>
                <w:noProof w:val="0"/>
                <w:lang w:val="nb-NO" w:eastAsia="nb-NO"/>
              </w:rPr>
              <w:t xml:space="preserve"> (kode i DSF: 4)</w:t>
            </w:r>
          </w:p>
          <w:p w:rsidR="001C3AC1" w:rsidRPr="003B6ED5" w:rsidRDefault="001C3AC1" w:rsidP="00DC6C01">
            <w:pPr>
              <w:pStyle w:val="Listeavsnitt"/>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separert</w:t>
            </w:r>
            <w:r w:rsidRPr="003B6ED5">
              <w:rPr>
                <w:noProof w:val="0"/>
                <w:lang w:val="nb-NO" w:eastAsia="nb-NO"/>
              </w:rPr>
              <w:t xml:space="preserve"> (kode i DSF: 5)</w:t>
            </w:r>
          </w:p>
          <w:p w:rsidR="001C3AC1" w:rsidRPr="003B6ED5" w:rsidRDefault="001C3AC1" w:rsidP="00DC6C01">
            <w:pPr>
              <w:pStyle w:val="Listeavsnitt"/>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registrertPartner</w:t>
            </w:r>
            <w:r w:rsidR="002436E9">
              <w:rPr>
                <w:noProof w:val="0"/>
                <w:lang w:val="nb-NO" w:eastAsia="nb-NO"/>
              </w:rPr>
              <w:t xml:space="preserve"> </w:t>
            </w:r>
            <w:r w:rsidRPr="003B6ED5">
              <w:rPr>
                <w:noProof w:val="0"/>
                <w:lang w:val="nb-NO" w:eastAsia="nb-NO"/>
              </w:rPr>
              <w:t>(registrert partner) (kode i DSF: 6)</w:t>
            </w:r>
          </w:p>
          <w:p w:rsidR="001C3AC1" w:rsidRPr="003B6ED5" w:rsidRDefault="001C3AC1" w:rsidP="00DC6C01">
            <w:pPr>
              <w:pStyle w:val="Listeavsnitt"/>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separertPartner</w:t>
            </w:r>
            <w:r w:rsidRPr="003B6ED5">
              <w:rPr>
                <w:noProof w:val="0"/>
                <w:lang w:val="nb-NO" w:eastAsia="nb-NO"/>
              </w:rPr>
              <w:t xml:space="preserve"> (separert partner) (kode i DSF: 7)</w:t>
            </w:r>
          </w:p>
          <w:p w:rsidR="001C3AC1" w:rsidRPr="003B6ED5" w:rsidRDefault="001C3AC1" w:rsidP="00DC6C01">
            <w:pPr>
              <w:pStyle w:val="Listeavsnitt"/>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skiltPartner</w:t>
            </w:r>
            <w:r w:rsidRPr="003B6ED5">
              <w:rPr>
                <w:noProof w:val="0"/>
                <w:lang w:val="nb-NO" w:eastAsia="nb-NO"/>
              </w:rPr>
              <w:t xml:space="preserve"> (skilt partner) (kode i DSF: 8)</w:t>
            </w:r>
          </w:p>
          <w:p w:rsidR="001C3AC1" w:rsidRPr="003B6ED5" w:rsidRDefault="001C3AC1" w:rsidP="00DC6C01">
            <w:pPr>
              <w:pStyle w:val="Listeavsnitt"/>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8365C3">
              <w:rPr>
                <w:i/>
                <w:noProof w:val="0"/>
                <w:lang w:val="nb-NO" w:eastAsia="nb-NO"/>
              </w:rPr>
              <w:t>gjenlevendePartner</w:t>
            </w:r>
            <w:r w:rsidRPr="003B6ED5">
              <w:rPr>
                <w:noProof w:val="0"/>
                <w:lang w:val="nb-NO" w:eastAsia="nb-NO"/>
              </w:rPr>
              <w:t xml:space="preserve"> (gjenlevende partner) (kode i DSF: 9)</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sivilstandsdato</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dato da endring i sivilstand fant sted</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myndighet</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lovlig rett og makt til å bestemme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finnes til enhver tid en ubundet separat kodeliste for lovlige verdier.</w:t>
            </w:r>
          </w:p>
          <w:p w:rsidR="00A924F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I DSF er denne verdien representert med </w:t>
            </w:r>
            <w:r w:rsidRPr="003B6ED5">
              <w:rPr>
                <w:i/>
                <w:noProof w:val="0"/>
                <w:lang w:val="nb-NO" w:eastAsia="nb-NO"/>
              </w:rPr>
              <w:t>vigselstype</w:t>
            </w:r>
            <w:r w:rsidRPr="003B6ED5">
              <w:rPr>
                <w:noProof w:val="0"/>
                <w:lang w:val="nb-NO" w:eastAsia="nb-NO"/>
              </w:rPr>
              <w:t xml:space="preserve"> (VIGSELSTYPE). Vigselstype er transformert til kode for </w:t>
            </w:r>
            <w:r w:rsidRPr="003B6ED5">
              <w:rPr>
                <w:i/>
                <w:noProof w:val="0"/>
                <w:lang w:val="nb-NO" w:eastAsia="nb-NO"/>
              </w:rPr>
              <w:t>myndighet</w:t>
            </w:r>
            <w:r w:rsidR="002436E9">
              <w:rPr>
                <w:noProof w:val="0"/>
                <w:lang w:val="nb-NO" w:eastAsia="nb-NO"/>
              </w:rPr>
              <w:t xml:space="preserve"> ved migrering</w:t>
            </w:r>
            <w:r w:rsidR="00A924F5">
              <w:rPr>
                <w:noProof w:val="0"/>
                <w:lang w:val="nb-NO" w:eastAsia="nb-NO"/>
              </w:rPr>
              <w:t>:</w:t>
            </w:r>
          </w:p>
          <w:p w:rsidR="00A924F5" w:rsidRDefault="00A924F5" w:rsidP="00A924F5">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A924F5">
              <w:rPr>
                <w:noProof w:val="0"/>
                <w:lang w:val="nb-NO" w:eastAsia="nb-NO"/>
              </w:rPr>
              <w:t>1 = Kirkelig</w:t>
            </w:r>
            <w:r>
              <w:rPr>
                <w:noProof w:val="0"/>
                <w:lang w:val="nb-NO" w:eastAsia="nb-NO"/>
              </w:rPr>
              <w:t xml:space="preserve"> til </w:t>
            </w:r>
            <w:r w:rsidRPr="00A924F5">
              <w:rPr>
                <w:i/>
                <w:noProof w:val="0"/>
                <w:lang w:val="nb-NO" w:eastAsia="nb-NO"/>
              </w:rPr>
              <w:t>denNorskeKirke</w:t>
            </w:r>
          </w:p>
          <w:p w:rsidR="001C3AC1" w:rsidRDefault="00A924F5" w:rsidP="00A924F5">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 xml:space="preserve">2 = Borgerlig til </w:t>
            </w:r>
            <w:r w:rsidR="002436E9" w:rsidRPr="00A924F5">
              <w:rPr>
                <w:i/>
                <w:noProof w:val="0"/>
                <w:lang w:val="nb-NO" w:eastAsia="nb-NO"/>
              </w:rPr>
              <w:t>borgerlig</w:t>
            </w:r>
          </w:p>
          <w:p w:rsidR="00A924F5" w:rsidRDefault="00A924F5" w:rsidP="00A924F5">
            <w:pPr>
              <w:cnfStyle w:val="000000100000" w:firstRow="0" w:lastRow="0" w:firstColumn="0" w:lastColumn="0" w:oddVBand="0" w:evenVBand="0" w:oddHBand="1" w:evenHBand="0" w:firstRowFirstColumn="0" w:firstRowLastColumn="0" w:lastRowFirstColumn="0" w:lastRowLastColumn="0"/>
              <w:rPr>
                <w:i/>
                <w:noProof w:val="0"/>
                <w:lang w:val="nb-NO" w:eastAsia="nb-NO"/>
              </w:rPr>
            </w:pPr>
            <w:r>
              <w:rPr>
                <w:noProof w:val="0"/>
                <w:lang w:val="nb-NO" w:eastAsia="nb-NO"/>
              </w:rPr>
              <w:t xml:space="preserve">3 = Dissenter til </w:t>
            </w:r>
            <w:r>
              <w:rPr>
                <w:i/>
                <w:noProof w:val="0"/>
                <w:lang w:val="nb-NO" w:eastAsia="nb-NO"/>
              </w:rPr>
              <w:t>trosEllerLivssynssamfunnMedVigselsrett</w:t>
            </w:r>
          </w:p>
          <w:p w:rsidR="00A924F5" w:rsidRPr="00A924F5" w:rsidRDefault="00A924F5" w:rsidP="00A924F5">
            <w:pPr>
              <w:cnfStyle w:val="000000100000" w:firstRow="0" w:lastRow="0" w:firstColumn="0" w:lastColumn="0" w:oddVBand="0" w:evenVBand="0" w:oddHBand="1" w:evenHBand="0" w:firstRowFirstColumn="0" w:firstRowLastColumn="0" w:lastRowFirstColumn="0" w:lastRowLastColumn="0"/>
              <w:rPr>
                <w:i/>
                <w:noProof w:val="0"/>
                <w:lang w:val="nb-NO" w:eastAsia="nb-NO"/>
              </w:rPr>
            </w:pPr>
            <w:r>
              <w:rPr>
                <w:noProof w:val="0"/>
                <w:lang w:val="nb-NO" w:eastAsia="nb-NO"/>
              </w:rPr>
              <w:t xml:space="preserve">4 = Utlandet til </w:t>
            </w:r>
            <w:r>
              <w:rPr>
                <w:i/>
                <w:noProof w:val="0"/>
                <w:lang w:val="nb-NO" w:eastAsia="nb-NO"/>
              </w:rPr>
              <w:t>utenlandskMyndighet</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kommune</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rPr>
            </w:pPr>
            <w:r w:rsidRPr="003B6ED5">
              <w:rPr>
                <w:i/>
                <w:noProof w:val="0"/>
                <w:lang w:val="nb-NO"/>
              </w:rPr>
              <w:t>område som utgjør en egen politisk og administrativ enhet underlagt staten, men med et visst selvstyre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Kommunen der sivilstanden ble endret. Ved giftemål oppgis kun kommunenummeret når det er en representant for kommunen som er vigsler. Feltet inneholder kommunenummeret</w:t>
            </w:r>
            <w:r w:rsidR="003F3217">
              <w:rPr>
                <w:noProof w:val="0"/>
                <w:lang w:val="nb-NO"/>
              </w:rPr>
              <w: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sted</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geografisk lokasjon angitt ved adresse eller mindre nøyaktig plassering</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Stedsnavn i inn- eller utland der sivilstanden ble endret.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rFonts w:eastAsia="Times New Roman"/>
                <w:i/>
                <w:noProof w:val="0"/>
                <w:color w:val="000000"/>
                <w:lang w:val="nb-NO" w:eastAsia="nb-NO"/>
              </w:rPr>
            </w:pPr>
            <w:r w:rsidRPr="003B6ED5">
              <w:rPr>
                <w:noProof w:val="0"/>
                <w:lang w:val="nb-NO" w:eastAsia="nb-NO"/>
              </w:rPr>
              <w:t>Feltet inneholder et stedsnavn i fri tekst.</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utland</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territorier som ikke er omfattet av begrepet «riket»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Utlandet (representert med landkoden) der sivilstanden ble endret.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rFonts w:eastAsia="Times New Roman"/>
                <w:i/>
                <w:noProof w:val="0"/>
                <w:color w:val="000000"/>
                <w:lang w:val="nb-NO" w:eastAsia="nb-NO"/>
              </w:rPr>
            </w:pPr>
            <w:r w:rsidRPr="003B6ED5">
              <w:rPr>
                <w:noProof w:val="0"/>
                <w:lang w:val="nb-NO" w:eastAsia="nb-NO"/>
              </w:rPr>
              <w:t>Innholdet er en tre-bokstavs kode i majuskel format (store bokstaver) iht. ISO 3166-1 alfa 3</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lastRenderedPageBreak/>
              <w:t>relatertVedSivilstand</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relasjon til registrert person i Folkeregisteret som er ektefelle eller partner til relasjonseier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Eksplisitt angivelse (fødsels- eller d-nummer) av hvem personen er gift med eller separert fra. Hvis innholdet er kun fødselsdato så er det en biperson (DDMMÅÅ00000). Det blir ikke lagret noe hvis fødselsdatoen ikke er kjent.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Se </w:t>
            </w:r>
            <w:r w:rsidRPr="003B6ED5">
              <w:rPr>
                <w:noProof w:val="0"/>
                <w:lang w:eastAsia="nb-NO"/>
              </w:rPr>
              <w:fldChar w:fldCharType="begin"/>
            </w:r>
            <w:r w:rsidRPr="003B6ED5">
              <w:rPr>
                <w:noProof w:val="0"/>
                <w:lang w:val="nb-NO" w:eastAsia="nb-NO"/>
              </w:rPr>
              <w:instrText xml:space="preserve"> REF _Ref10642450 \r \h </w:instrText>
            </w:r>
            <w:r w:rsidRPr="003B6ED5">
              <w:rPr>
                <w:noProof w:val="0"/>
                <w:lang w:eastAsia="nb-NO"/>
              </w:rPr>
            </w:r>
            <w:r w:rsidRPr="003B6ED5">
              <w:rPr>
                <w:noProof w:val="0"/>
                <w:lang w:eastAsia="nb-NO"/>
              </w:rPr>
              <w:fldChar w:fldCharType="separate"/>
            </w:r>
            <w:r w:rsidR="00C45127">
              <w:rPr>
                <w:noProof w:val="0"/>
                <w:lang w:val="nb-NO" w:eastAsia="nb-NO"/>
              </w:rPr>
              <w:t>0</w:t>
            </w:r>
            <w:r w:rsidRPr="003B6ED5">
              <w:rPr>
                <w:noProof w:val="0"/>
                <w:lang w:eastAsia="nb-NO"/>
              </w:rPr>
              <w:fldChar w:fldCharType="end"/>
            </w:r>
            <w:r w:rsidRPr="003B6ED5">
              <w:rPr>
                <w:noProof w:val="0"/>
                <w:lang w:val="nb-NO" w:eastAsia="nb-NO"/>
              </w:rPr>
              <w:t xml:space="preserve"> Familierelasjon for beskrivelse av biperson</w:t>
            </w:r>
            <w:r w:rsidR="003F3217">
              <w:rPr>
                <w:noProof w:val="0"/>
                <w:lang w:val="nb-NO" w:eastAsia="nb-NO"/>
              </w:rPr>
              <w:t>.</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uoppgitt</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sivilstand er ikke stadfestet med godkjent grunnlag</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ugift</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person som aldri har inngått ekteskap</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gift</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person som er i et ekteskap</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enkeEllerEnkemann</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gjenlevende person fra et ekteskap</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skilt</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person som er lovlig skilt fra tidligere ektefelle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separert</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person som er i en separasjonsperiode fra sin ektefelle</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registrertPartner</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person som er i et partnerskap iht partnerskapsloven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separertPartner</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person som er i en separasjonsperiode fra sin partner</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skiltPartner</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person som er lovlig skilt fra tidligere partner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gjenlevendePartner</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gjenlevende person fra et partnerskap</w:t>
            </w:r>
          </w:p>
        </w:tc>
      </w:tr>
    </w:tbl>
    <w:p w:rsidR="001C3AC1" w:rsidRPr="003B6ED5" w:rsidRDefault="001C3AC1" w:rsidP="001C3AC1">
      <w:pPr>
        <w:rPr>
          <w:noProof w:val="0"/>
        </w:rPr>
      </w:pPr>
      <w:bookmarkStart w:id="103" w:name="_Ref10642450"/>
    </w:p>
    <w:p w:rsidR="001C3AC1" w:rsidRPr="003B6ED5" w:rsidRDefault="001C3AC1" w:rsidP="001C3AC1">
      <w:pPr>
        <w:rPr>
          <w:noProof w:val="0"/>
        </w:rPr>
      </w:pPr>
      <w:r w:rsidRPr="003B6ED5">
        <w:rPr>
          <w:noProof w:val="0"/>
        </w:rPr>
        <w:t>Kodelisten MyndighetForSivilstand</w:t>
      </w:r>
      <w:r w:rsidR="003B6ED5" w:rsidRPr="003B6ED5">
        <w:rPr>
          <w:noProof w:val="0"/>
        </w:rPr>
        <w:t>:</w:t>
      </w:r>
    </w:p>
    <w:tbl>
      <w:tblPr>
        <w:tblStyle w:val="Lysliste-uthevingsfarg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7"/>
        <w:gridCol w:w="6385"/>
        <w:gridCol w:w="1876"/>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Kodeverdi</w:t>
            </w:r>
          </w:p>
        </w:tc>
        <w:tc>
          <w:tcPr>
            <w:tcW w:w="3316" w:type="pct"/>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Beskrivelse</w:t>
            </w:r>
          </w:p>
        </w:tc>
        <w:tc>
          <w:tcPr>
            <w:tcW w:w="974" w:type="pct"/>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Merknad</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folkeregistermyndigheten</w:t>
            </w:r>
          </w:p>
        </w:tc>
        <w:tc>
          <w:tcPr>
            <w:tcW w:w="331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Forvalter av Folkeregisterloven og Folkeregisterforskriften</w:t>
            </w:r>
          </w:p>
        </w:tc>
        <w:tc>
          <w:tcPr>
            <w:tcW w:w="974"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Benyttes ved korrigeringer og dødsfall</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barneUngdomsOgFamilieforvaltningen</w:t>
            </w:r>
          </w:p>
        </w:tc>
        <w:tc>
          <w:tcPr>
            <w:tcW w:w="331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Fellesbetegnelse for Barne-, ungdoms- og familieetaten med underliggende myndigheter</w:t>
            </w:r>
          </w:p>
        </w:tc>
        <w:tc>
          <w:tcPr>
            <w:tcW w:w="974"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Benyttes ved adopsjon av barn ved status ugift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domstolen</w:t>
            </w:r>
          </w:p>
        </w:tc>
        <w:tc>
          <w:tcPr>
            <w:tcW w:w="331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Fellesbetegnelse for enhver rettsinstans som gjør vedtak vedrørende sivilstand</w:t>
            </w:r>
          </w:p>
        </w:tc>
        <w:tc>
          <w:tcPr>
            <w:tcW w:w="974"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Benyttes ved skilsmisse</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denNorskeKirke</w:t>
            </w:r>
          </w:p>
        </w:tc>
        <w:tc>
          <w:tcPr>
            <w:tcW w:w="331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Den Norske Kirke er fra 2008 et eget rettssubjekt og er Norges folkekirke iht. Grunnloven.</w:t>
            </w:r>
          </w:p>
        </w:tc>
        <w:tc>
          <w:tcPr>
            <w:tcW w:w="974"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Benyttes ved vigsel</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trosEllerLivssynssamf</w:t>
            </w:r>
            <w:r w:rsidRPr="003B6ED5">
              <w:rPr>
                <w:noProof w:val="0"/>
                <w:lang w:val="nb-NO" w:eastAsia="nb-NO"/>
              </w:rPr>
              <w:lastRenderedPageBreak/>
              <w:t>unnMedVigselsrett</w:t>
            </w:r>
          </w:p>
        </w:tc>
        <w:tc>
          <w:tcPr>
            <w:tcW w:w="331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lastRenderedPageBreak/>
              <w:t>Fellesbetegnelse for alle tros- eller livssynssamfunn i Norge med vigselsrett</w:t>
            </w:r>
          </w:p>
        </w:tc>
        <w:tc>
          <w:tcPr>
            <w:tcW w:w="974"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Benyttes ved vigsel</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særskiltOppnevntVigsler</w:t>
            </w:r>
          </w:p>
        </w:tc>
        <w:tc>
          <w:tcPr>
            <w:tcW w:w="331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Særskilt vigsler oppnevnt av kulturdepartementet i tilfeller der det er behov for det på grunn av lange avstander eller av andre grunner.</w:t>
            </w:r>
          </w:p>
        </w:tc>
        <w:tc>
          <w:tcPr>
            <w:tcW w:w="974"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Benyttes ved vigsel</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sysselmannenPåSvalbard</w:t>
            </w:r>
          </w:p>
        </w:tc>
        <w:tc>
          <w:tcPr>
            <w:tcW w:w="331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Sysselmannen på Svalbard har myndighet til å utføre borgerlig vigsel samt har samme myndighet som fylkesmannen ift. separasjon og skilsmisse.</w:t>
            </w:r>
          </w:p>
        </w:tc>
        <w:tc>
          <w:tcPr>
            <w:tcW w:w="974"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Benyttes ved vigsel, separasjon og skilsmisse</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utenrikstjenesten</w:t>
            </w:r>
          </w:p>
        </w:tc>
        <w:tc>
          <w:tcPr>
            <w:tcW w:w="331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Det fremgår av ekteskapsloven § 12 bokstav c at norsk utenrikstjenestemann ved utenriksstasjon kan foreta vigsler (borgerlig). Denne adgangen er nærmere regulert i lov av 3. mai 2002 nr. 13 om utenrikstjenesten § 17 samt Utenriksinstruksen. En norsk utenriksstasjon har ikke uten videre vigselsrett, men kan få det etter nærmere bestemmelser.</w:t>
            </w:r>
          </w:p>
        </w:tc>
        <w:tc>
          <w:tcPr>
            <w:tcW w:w="974"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Benyttes ved vigsel</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fylkesmannen</w:t>
            </w:r>
          </w:p>
        </w:tc>
        <w:tc>
          <w:tcPr>
            <w:tcW w:w="331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Fylkesmannen er meldingskilde for separasjon, skilsmisse og oppløsning av ekteskap/partnerskap  for ektefeller og registrerte partnere.</w:t>
            </w:r>
          </w:p>
        </w:tc>
        <w:tc>
          <w:tcPr>
            <w:tcW w:w="974"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Benyttes ved oppløsning, separasjon og skilsmisse</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utlendingsmyndigheten</w:t>
            </w:r>
          </w:p>
        </w:tc>
        <w:tc>
          <w:tcPr>
            <w:tcW w:w="331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Utenriksdepartementet, Utlendingsdirektoratet, Utlendingsnemnda,​ politiet​ og norske utenriksstasjoner.</w:t>
            </w:r>
          </w:p>
        </w:tc>
        <w:tc>
          <w:tcPr>
            <w:tcW w:w="974"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Benyttes for alle verdier.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ansattIKommune</w:t>
            </w:r>
          </w:p>
        </w:tc>
        <w:tc>
          <w:tcPr>
            <w:tcW w:w="331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Noen ansatte i kommunene har vigselsrett.</w:t>
            </w:r>
          </w:p>
        </w:tc>
        <w:tc>
          <w:tcPr>
            <w:tcW w:w="974"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Benyttes ved vigsel</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nordiskMyndighet</w:t>
            </w:r>
          </w:p>
        </w:tc>
        <w:tc>
          <w:tcPr>
            <w:tcW w:w="331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Myndighet i Sverige, Danmark, Finland og Island har myndighet til å oppgi sivilstand for sine lands statsborgere.</w:t>
            </w:r>
          </w:p>
        </w:tc>
        <w:tc>
          <w:tcPr>
            <w:tcW w:w="974"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Benyttes for alle verdier.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utenlandskMyndighetUtenomNorden</w:t>
            </w:r>
          </w:p>
        </w:tc>
        <w:tc>
          <w:tcPr>
            <w:tcW w:w="331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Utenlandske myndigheter i land og stater som er godkjente av Utenriksdepartementet har myndighet til å oppgi sivilstand for sine lands statsborgere.</w:t>
            </w:r>
          </w:p>
        </w:tc>
        <w:tc>
          <w:tcPr>
            <w:tcW w:w="974"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Benyttes for alle verdier.</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utenlandskMyndighet</w:t>
            </w:r>
          </w:p>
        </w:tc>
        <w:tc>
          <w:tcPr>
            <w:tcW w:w="331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Se ovenfor</w:t>
            </w:r>
          </w:p>
        </w:tc>
        <w:tc>
          <w:tcPr>
            <w:tcW w:w="974"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Se ovenfor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710" w:type="pct"/>
          </w:tcPr>
          <w:p w:rsidR="001C3AC1" w:rsidRPr="003B6ED5" w:rsidRDefault="001C3AC1" w:rsidP="006B1E38">
            <w:pPr>
              <w:rPr>
                <w:noProof w:val="0"/>
                <w:lang w:val="nb-NO" w:eastAsia="nb-NO"/>
              </w:rPr>
            </w:pPr>
            <w:r w:rsidRPr="003B6ED5">
              <w:rPr>
                <w:noProof w:val="0"/>
                <w:lang w:val="nb-NO" w:eastAsia="nb-NO"/>
              </w:rPr>
              <w:t>borgerlig</w:t>
            </w:r>
          </w:p>
        </w:tc>
        <w:tc>
          <w:tcPr>
            <w:tcW w:w="331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Borgerlig vielse.</w:t>
            </w:r>
          </w:p>
        </w:tc>
        <w:tc>
          <w:tcPr>
            <w:tcW w:w="974"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Benyttes kun ved migrering av vigselstype fra DSF</w:t>
            </w:r>
          </w:p>
        </w:tc>
      </w:tr>
    </w:tbl>
    <w:p w:rsidR="001C3AC1" w:rsidRPr="003B6ED5" w:rsidRDefault="001C3AC1" w:rsidP="001C3AC1">
      <w:pPr>
        <w:rPr>
          <w:noProof w:val="0"/>
        </w:rPr>
      </w:pPr>
    </w:p>
    <w:p w:rsidR="001C3AC1" w:rsidRPr="003B6ED5" w:rsidRDefault="001C3AC1" w:rsidP="003B6ED5">
      <w:pPr>
        <w:pStyle w:val="Overskrift2"/>
        <w:rPr>
          <w:noProof w:val="0"/>
        </w:rPr>
      </w:pPr>
      <w:bookmarkStart w:id="104" w:name="_Toc14779320"/>
      <w:bookmarkStart w:id="105" w:name="_Toc31981140"/>
      <w:r w:rsidRPr="003B6ED5">
        <w:rPr>
          <w:noProof w:val="0"/>
        </w:rPr>
        <w:lastRenderedPageBreak/>
        <w:t>Familierelasjon</w:t>
      </w:r>
      <w:bookmarkEnd w:id="103"/>
      <w:bookmarkEnd w:id="104"/>
      <w:bookmarkEnd w:id="105"/>
    </w:p>
    <w:p w:rsidR="001C3AC1" w:rsidRPr="003B6ED5" w:rsidRDefault="001C3AC1" w:rsidP="001C3AC1">
      <w:pPr>
        <w:rPr>
          <w:noProof w:val="0"/>
        </w:rPr>
      </w:pPr>
      <w:r w:rsidRPr="003B6ED5">
        <w:rPr>
          <w:lang w:eastAsia="nb-NO"/>
        </w:rPr>
        <w:drawing>
          <wp:inline distT="0" distB="0" distL="0" distR="0" wp14:anchorId="38C0F480" wp14:editId="5D70B148">
            <wp:extent cx="6151880" cy="2438400"/>
            <wp:effectExtent l="0" t="0" r="1270" b="0"/>
            <wp:docPr id="292" name="Bild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K Folkeregisterperson med familierelasjon.jpg"/>
                    <pic:cNvPicPr/>
                  </pic:nvPicPr>
                  <pic:blipFill>
                    <a:blip r:embed="rId24">
                      <a:extLst>
                        <a:ext uri="{28A0092B-C50C-407E-A947-70E740481C1C}">
                          <a14:useLocalDpi xmlns:a14="http://schemas.microsoft.com/office/drawing/2010/main" val="0"/>
                        </a:ext>
                      </a:extLst>
                    </a:blip>
                    <a:stretch>
                      <a:fillRect/>
                    </a:stretch>
                  </pic:blipFill>
                  <pic:spPr>
                    <a:xfrm>
                      <a:off x="0" y="0"/>
                      <a:ext cx="6151880" cy="2438400"/>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81792" behindDoc="0" locked="0" layoutInCell="1" allowOverlap="1" wp14:anchorId="474E0EBE" wp14:editId="189864F8">
                <wp:simplePos x="0" y="0"/>
                <wp:positionH relativeFrom="margin">
                  <wp:align>left</wp:align>
                </wp:positionH>
                <wp:positionV relativeFrom="paragraph">
                  <wp:posOffset>246380</wp:posOffset>
                </wp:positionV>
                <wp:extent cx="6101715" cy="1352550"/>
                <wp:effectExtent l="0" t="0" r="13335" b="19050"/>
                <wp:wrapTopAndBottom/>
                <wp:docPr id="19"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715" cy="1352550"/>
                        </a:xfrm>
                        <a:prstGeom prst="rect">
                          <a:avLst/>
                        </a:prstGeom>
                        <a:solidFill>
                          <a:srgbClr val="FFFFFF"/>
                        </a:solidFill>
                        <a:ln w="9525">
                          <a:solidFill>
                            <a:srgbClr val="000000"/>
                          </a:solidFill>
                          <a:miter lim="800000"/>
                          <a:headEnd/>
                          <a:tailEnd/>
                        </a:ln>
                      </wps:spPr>
                      <wps:txbx>
                        <w:txbxContent>
                          <w:p w:rsidR="008B2043" w:rsidRPr="00E23807" w:rsidRDefault="008B2043" w:rsidP="001C3AC1">
                            <w:r>
                              <w:t>familierelasjon.</w:t>
                            </w:r>
                            <w:r w:rsidRPr="00D20B58">
                              <w:t xml:space="preserve">relatertPersonsRolle </w:t>
                            </w:r>
                            <w:r>
                              <w:t>= "far"</w:t>
                            </w:r>
                          </w:p>
                          <w:p w:rsidR="008B2043" w:rsidRPr="00E23807" w:rsidRDefault="008B2043" w:rsidP="001C3AC1">
                            <w:r>
                              <w:t>familierelasjon.</w:t>
                            </w:r>
                            <w:r w:rsidRPr="00D20B58">
                              <w:t xml:space="preserve">minRolleForPerson </w:t>
                            </w:r>
                            <w:r>
                              <w:t>= "barn"</w:t>
                            </w:r>
                          </w:p>
                          <w:p w:rsidR="008B2043" w:rsidRDefault="008B2043" w:rsidP="001C3AC1">
                            <w:r>
                              <w:t>familierelasjon.</w:t>
                            </w:r>
                            <w:r w:rsidRPr="00D20B58">
                              <w:t>relatertPersonUtenFolkeregisteridentifikator</w:t>
                            </w:r>
                            <w:r>
                              <w:t>.navn.fornavn</w:t>
                            </w:r>
                            <w:r w:rsidRPr="00D20B58">
                              <w:t xml:space="preserve"> </w:t>
                            </w:r>
                            <w:r>
                              <w:t>= "PEDRO"</w:t>
                            </w:r>
                          </w:p>
                          <w:p w:rsidR="008B2043" w:rsidRPr="00E23807" w:rsidRDefault="008B2043" w:rsidP="001C3AC1">
                            <w:r>
                              <w:t>familierelasjon.</w:t>
                            </w:r>
                            <w:r w:rsidRPr="00D20B58">
                              <w:t>relatertPersonUtenFolkeregisteridentifikator</w:t>
                            </w:r>
                            <w:r>
                              <w:t>.navn.etternavn</w:t>
                            </w:r>
                            <w:r w:rsidRPr="00D20B58">
                              <w:t xml:space="preserve"> </w:t>
                            </w:r>
                            <w:r>
                              <w:t>= "GARCIA"</w:t>
                            </w:r>
                          </w:p>
                          <w:p w:rsidR="008B2043" w:rsidRDefault="008B2043" w:rsidP="001C3AC1">
                            <w:r>
                              <w:t>familierelasjon.</w:t>
                            </w:r>
                            <w:r w:rsidRPr="00D20B58">
                              <w:t>relatertPersonUtenFolkeregisteridentifikator</w:t>
                            </w:r>
                            <w:r>
                              <w:t>.foedselsdato</w:t>
                            </w:r>
                            <w:r w:rsidRPr="00D20B58">
                              <w:t xml:space="preserve"> </w:t>
                            </w:r>
                            <w:r>
                              <w:t>= "1949-09-25"</w:t>
                            </w:r>
                          </w:p>
                          <w:p w:rsidR="008B2043" w:rsidRDefault="008B2043" w:rsidP="001C3AC1">
                            <w:r>
                              <w:t>familierelasjon.</w:t>
                            </w:r>
                            <w:r w:rsidRPr="00D20B58">
                              <w:t>relatertPersonUtenFolkeregisteridentifikator</w:t>
                            </w:r>
                            <w:r>
                              <w:t>.statsborgerskap = "ESP"</w:t>
                            </w:r>
                          </w:p>
                          <w:p w:rsidR="008B2043" w:rsidRDefault="008B2043" w:rsidP="001C3AC1">
                            <w:r>
                              <w:t>familierelasjon.</w:t>
                            </w:r>
                            <w:r w:rsidRPr="00D20B58">
                              <w:t>relatertPersonUtenFolkeregisteridentifikator</w:t>
                            </w:r>
                            <w:r>
                              <w:t>.kjoenn = "mann"</w:t>
                            </w:r>
                          </w:p>
                          <w:p w:rsidR="008B2043" w:rsidRDefault="008B2043" w:rsidP="001C3AC1"/>
                          <w:p w:rsidR="008B2043" w:rsidRDefault="008B2043" w:rsidP="001C3AC1"/>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E0EBE" id="_x0000_s1045" type="#_x0000_t202" style="position:absolute;margin-left:0;margin-top:19.4pt;width:480.45pt;height:106.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">
                <v:textbox>
                  <w:txbxContent>
                    <w:p w:rsidR="008B2043" w:rsidRPr="00E23807" w:rsidRDefault="008B2043" w:rsidP="001C3AC1">
                      <w:r>
                        <w:t>familierelasjon.</w:t>
                      </w:r>
                      <w:r w:rsidRPr="00D20B58">
                        <w:t xml:space="preserve">relatertPersonsRolle </w:t>
                      </w:r>
                      <w:r>
                        <w:t>= "far"</w:t>
                      </w:r>
                    </w:p>
                    <w:p w:rsidR="008B2043" w:rsidRPr="00E23807" w:rsidRDefault="008B2043" w:rsidP="001C3AC1">
                      <w:r>
                        <w:t>familierelasjon.</w:t>
                      </w:r>
                      <w:r w:rsidRPr="00D20B58">
                        <w:t xml:space="preserve">minRolleForPerson </w:t>
                      </w:r>
                      <w:r>
                        <w:t>= "barn"</w:t>
                      </w:r>
                    </w:p>
                    <w:p w:rsidR="008B2043" w:rsidRDefault="008B2043" w:rsidP="001C3AC1">
                      <w:r>
                        <w:t>familierelasjon.</w:t>
                      </w:r>
                      <w:r w:rsidRPr="00D20B58">
                        <w:t>relatertPersonUtenFolkeregisteridentifikator</w:t>
                      </w:r>
                      <w:r>
                        <w:t>.navn.fornavn</w:t>
                      </w:r>
                      <w:r w:rsidRPr="00D20B58">
                        <w:t xml:space="preserve"> </w:t>
                      </w:r>
                      <w:r>
                        <w:t>= "PEDRO"</w:t>
                      </w:r>
                    </w:p>
                    <w:p w:rsidR="008B2043" w:rsidRPr="00E23807" w:rsidRDefault="008B2043" w:rsidP="001C3AC1">
                      <w:r>
                        <w:t>familierelasjon.</w:t>
                      </w:r>
                      <w:r w:rsidRPr="00D20B58">
                        <w:t>relatertPersonUtenFolkeregisteridentifikator</w:t>
                      </w:r>
                      <w:r>
                        <w:t>.navn.etternavn</w:t>
                      </w:r>
                      <w:r w:rsidRPr="00D20B58">
                        <w:t xml:space="preserve"> </w:t>
                      </w:r>
                      <w:r>
                        <w:t>= "GARCIA"</w:t>
                      </w:r>
                    </w:p>
                    <w:p w:rsidR="008B2043" w:rsidRDefault="008B2043" w:rsidP="001C3AC1">
                      <w:r>
                        <w:t>familierelasjon.</w:t>
                      </w:r>
                      <w:r w:rsidRPr="00D20B58">
                        <w:t>relatertPersonUtenFolkeregisteridentifikator</w:t>
                      </w:r>
                      <w:r>
                        <w:t>.foedselsdato</w:t>
                      </w:r>
                      <w:r w:rsidRPr="00D20B58">
                        <w:t xml:space="preserve"> </w:t>
                      </w:r>
                      <w:r>
                        <w:t>= "1949-09-25"</w:t>
                      </w:r>
                    </w:p>
                    <w:p w:rsidR="008B2043" w:rsidRDefault="008B2043" w:rsidP="001C3AC1">
                      <w:r>
                        <w:t>familierelasjon.</w:t>
                      </w:r>
                      <w:r w:rsidRPr="00D20B58">
                        <w:t>relatertPersonUtenFolkeregisteridentifikator</w:t>
                      </w:r>
                      <w:r>
                        <w:t>.statsborgerskap = "ESP"</w:t>
                      </w:r>
                    </w:p>
                    <w:p w:rsidR="008B2043" w:rsidRDefault="008B2043" w:rsidP="001C3AC1">
                      <w:r>
                        <w:t>familierelasjon.</w:t>
                      </w:r>
                      <w:r w:rsidRPr="00D20B58">
                        <w:t>relatertPersonUtenFolkeregisteridentifikator</w:t>
                      </w:r>
                      <w:r>
                        <w:t>.kjoenn = "mann"</w:t>
                      </w:r>
                    </w:p>
                    <w:p w:rsidR="008B2043" w:rsidRDefault="008B2043" w:rsidP="001C3AC1"/>
                    <w:p w:rsidR="008B2043" w:rsidRDefault="008B2043" w:rsidP="001C3AC1"/>
                    <w:p w:rsidR="008B2043" w:rsidRPr="00E23807" w:rsidRDefault="008B2043" w:rsidP="001C3AC1"/>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bottom w:val="single" w:sz="4" w:space="0" w:color="000000" w:themeColor="text1"/>
            </w:tcBorders>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853" w:type="pct"/>
            <w:tcBorders>
              <w:bottom w:val="single" w:sz="4" w:space="0" w:color="000000" w:themeColor="text1"/>
            </w:tcBorders>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left w:val="single" w:sz="4" w:space="0" w:color="auto"/>
              <w:bottom w:val="single" w:sz="4" w:space="0" w:color="000000" w:themeColor="text1"/>
            </w:tcBorders>
          </w:tcPr>
          <w:p w:rsidR="001C3AC1" w:rsidRPr="003B6ED5" w:rsidRDefault="001C3AC1" w:rsidP="006B1E38">
            <w:pPr>
              <w:rPr>
                <w:noProof w:val="0"/>
                <w:lang w:val="nb-NO" w:eastAsia="nb-NO"/>
              </w:rPr>
            </w:pPr>
            <w:r w:rsidRPr="003B6ED5">
              <w:rPr>
                <w:noProof w:val="0"/>
                <w:lang w:val="nb-NO" w:eastAsia="nb-NO"/>
              </w:rPr>
              <w:t>Familierelasjon</w:t>
            </w:r>
          </w:p>
        </w:tc>
        <w:tc>
          <w:tcPr>
            <w:tcW w:w="3853" w:type="pct"/>
            <w:tcBorders>
              <w:top w:val="single" w:sz="4" w:space="0" w:color="000000" w:themeColor="text1"/>
              <w:bottom w:val="single" w:sz="4" w:space="0" w:color="000000" w:themeColor="text1"/>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relasjon til mor, far, medmor, barn, søsken, ektefelle, partner og dødfødt barn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Informasjonselementene oppdateres på grunnlag av mange forskjellige samfunnshendelser og det er derfor forskjellige vedtak osv. som vil ligge grunn for innholdet i gyldighetstidspunkt og andre metadata.</w:t>
            </w:r>
          </w:p>
          <w:p w:rsidR="001C3AC1" w:rsidRPr="003B6ED5" w:rsidRDefault="001C3AC1" w:rsidP="00D34304">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Informasjonselementet er autonomt ved at rollene i relasjonen er beskrevet uttømmende. Hvis folkeregisterpersonen har relasjon til person med adressebeskyttelse, så </w:t>
            </w:r>
            <w:r w:rsidR="00D34304">
              <w:rPr>
                <w:noProof w:val="0"/>
                <w:lang w:val="nb-NO" w:eastAsia="nb-NO"/>
              </w:rPr>
              <w:t xml:space="preserve">beskrives </w:t>
            </w:r>
            <w:r w:rsidRPr="003B6ED5">
              <w:rPr>
                <w:noProof w:val="0"/>
                <w:lang w:val="nb-NO" w:eastAsia="nb-NO"/>
              </w:rPr>
              <w:t xml:space="preserve">denne personen med kun navn og kjønn. </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left w:val="single" w:sz="4" w:space="0" w:color="auto"/>
              <w:bottom w:val="single" w:sz="4" w:space="0" w:color="000000" w:themeColor="text1"/>
            </w:tcBorders>
          </w:tcPr>
          <w:p w:rsidR="001C3AC1" w:rsidRPr="003B6ED5" w:rsidRDefault="001C3AC1" w:rsidP="006B1E38">
            <w:pPr>
              <w:rPr>
                <w:noProof w:val="0"/>
                <w:lang w:val="nb-NO" w:eastAsia="nb-NO"/>
              </w:rPr>
            </w:pPr>
            <w:r w:rsidRPr="003B6ED5">
              <w:rPr>
                <w:noProof w:val="0"/>
                <w:lang w:val="nb-NO" w:eastAsia="nb-NO"/>
              </w:rPr>
              <w:t>relatertPerson</w:t>
            </w:r>
          </w:p>
        </w:tc>
        <w:tc>
          <w:tcPr>
            <w:tcW w:w="3853" w:type="pct"/>
            <w:tcBorders>
              <w:top w:val="single" w:sz="4" w:space="0" w:color="000000" w:themeColor="text1"/>
              <w:bottom w:val="single" w:sz="4" w:space="0" w:color="000000" w:themeColor="text1"/>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person som har familierelasjon til gjeldende person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Folkeregisteridentifikatoren til relatert person.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tcBorders>
          </w:tcPr>
          <w:p w:rsidR="001C3AC1" w:rsidRPr="003B6ED5" w:rsidRDefault="001C3AC1" w:rsidP="006B1E38">
            <w:pPr>
              <w:rPr>
                <w:noProof w:val="0"/>
                <w:lang w:val="nb-NO" w:eastAsia="nb-NO"/>
              </w:rPr>
            </w:pPr>
            <w:r w:rsidRPr="003B6ED5">
              <w:rPr>
                <w:noProof w:val="0"/>
                <w:lang w:val="nb-NO" w:eastAsia="nb-NO"/>
              </w:rPr>
              <w:t>relatertPersonUtenFolkeregisteridentifikator</w:t>
            </w:r>
          </w:p>
        </w:tc>
        <w:tc>
          <w:tcPr>
            <w:tcW w:w="3853" w:type="pct"/>
            <w:tcBorders>
              <w:top w:val="single" w:sz="4" w:space="0" w:color="000000" w:themeColor="text1"/>
              <w:bottom w:val="single" w:sz="4" w:space="0" w:color="000000" w:themeColor="text1"/>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person som har familierelasjon til gjeldende person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Identifiserende informasjon om relatert person. Se nedenfor.</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trHeight w:val="93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left w:val="single" w:sz="4" w:space="0" w:color="auto"/>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relatertPersonsRolle</w:t>
            </w:r>
            <w:r w:rsidRPr="003B6ED5">
              <w:rPr>
                <w:noProof w:val="0"/>
                <w:lang w:val="nb-NO" w:eastAsia="nb-NO"/>
              </w:rPr>
              <w:br/>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rollen til relatert person i en familierelasjon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Kodeverdi for relasjonens rolle for relasjonseier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left w:val="single" w:sz="4" w:space="0" w:color="auto"/>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minRolleForPerson</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gjeldende persons rolle til relatert person i en familierelasjon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Kodeverdi for relasjonseiers rolle for relatert person</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trHeight w:val="93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left w:val="single" w:sz="4" w:space="0" w:color="auto"/>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lastRenderedPageBreak/>
              <w:t>mor</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relasjon til registrert person som er biologisk mor eller adoptivmor til relasjonseier</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left w:val="single" w:sz="4" w:space="0" w:color="auto"/>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far</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relasjon til registrert person i Folkeregisteret som er biologisk far eller adoptivfar til relasjonseier</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trHeight w:val="93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left w:val="single" w:sz="4" w:space="0" w:color="auto"/>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medmor</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relasjon til registrert person i Folkeregisteret som er medmor til relasjonseier</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left w:val="single" w:sz="4" w:space="0" w:color="auto"/>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barn</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relasjon til registrert person i Folkeregisteret som er barn eller adoptivbarn til relasjonseier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color w:val="000000"/>
                <w:lang w:val="nb-NO" w:eastAsia="nb-NO"/>
              </w:rPr>
            </w:pPr>
            <w:r w:rsidRPr="003B6ED5">
              <w:rPr>
                <w:noProof w:val="0"/>
                <w:lang w:val="nb-NO" w:eastAsia="nb-NO"/>
              </w:rPr>
              <w:t>Relasjonen er uavhengig av om foreldre har foreldreansvar for barnet.</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trHeight w:val="93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left w:val="single" w:sz="4" w:space="0" w:color="auto"/>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søsken</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relasjon til registrert person i Folkeregisteret som er hel- eller halvsøsken til relasjonseier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Nytt felt som viser relasjon mellom søsken (både hel- og halv). Vi har ikke avdekket behov for å definere om det er helsøsken/halvsøsken, eller om man har samme mor eller far. Dette kan fremkomme ved å se på søsknenes foreldre.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p>
          <w:p w:rsidR="001C3AC1" w:rsidRPr="003B6ED5" w:rsidRDefault="001C3AC1" w:rsidP="00D34304">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Denne relasjonen er ny og ble </w:t>
            </w:r>
            <w:r w:rsidR="00D34304">
              <w:rPr>
                <w:noProof w:val="0"/>
                <w:lang w:val="nb-NO" w:eastAsia="nb-NO"/>
              </w:rPr>
              <w:t>ikke</w:t>
            </w:r>
            <w:r w:rsidRPr="003B6ED5">
              <w:rPr>
                <w:noProof w:val="0"/>
                <w:lang w:val="nb-NO" w:eastAsia="nb-NO"/>
              </w:rPr>
              <w:t xml:space="preserve"> med i Registeret ved migrering</w:t>
            </w:r>
            <w:r w:rsidR="00D34304">
              <w:rPr>
                <w:noProof w:val="0"/>
                <w:lang w:val="nb-NO" w:eastAsia="nb-NO"/>
              </w:rPr>
              <w:t>en</w:t>
            </w:r>
            <w:r w:rsidRPr="003B6ED5">
              <w:rPr>
                <w:noProof w:val="0"/>
                <w:lang w:val="nb-NO" w:eastAsia="nb-NO"/>
              </w:rPr>
              <w:t xml:space="preserve"> fra DSF. Det er uklart </w:t>
            </w:r>
            <w:r w:rsidR="00D34304">
              <w:rPr>
                <w:noProof w:val="0"/>
                <w:lang w:val="nb-NO" w:eastAsia="nb-NO"/>
              </w:rPr>
              <w:t xml:space="preserve">om og eventuelt </w:t>
            </w:r>
            <w:r w:rsidRPr="003B6ED5">
              <w:rPr>
                <w:noProof w:val="0"/>
                <w:lang w:val="nb-NO" w:eastAsia="nb-NO"/>
              </w:rPr>
              <w:t>når</w:t>
            </w:r>
            <w:r w:rsidR="00D34304">
              <w:rPr>
                <w:noProof w:val="0"/>
                <w:lang w:val="nb-NO" w:eastAsia="nb-NO"/>
              </w:rPr>
              <w:t xml:space="preserve"> </w:t>
            </w:r>
            <w:r w:rsidRPr="003B6ED5">
              <w:rPr>
                <w:noProof w:val="0"/>
                <w:lang w:val="nb-NO" w:eastAsia="nb-NO"/>
              </w:rPr>
              <w:t>de</w:t>
            </w:r>
            <w:r w:rsidR="00D34304">
              <w:rPr>
                <w:noProof w:val="0"/>
                <w:lang w:val="nb-NO" w:eastAsia="nb-NO"/>
              </w:rPr>
              <w:t>nne relasjonen</w:t>
            </w:r>
            <w:r w:rsidRPr="003B6ED5">
              <w:rPr>
                <w:noProof w:val="0"/>
                <w:lang w:val="nb-NO" w:eastAsia="nb-NO"/>
              </w:rPr>
              <w:t xml:space="preserve"> skal utledes og legges inn </w:t>
            </w:r>
            <w:r w:rsidR="00D34304">
              <w:rPr>
                <w:noProof w:val="0"/>
                <w:lang w:val="nb-NO" w:eastAsia="nb-NO"/>
              </w:rPr>
              <w:t>etter at</w:t>
            </w:r>
            <w:r w:rsidRPr="003B6ED5">
              <w:rPr>
                <w:noProof w:val="0"/>
                <w:lang w:val="nb-NO" w:eastAsia="nb-NO"/>
              </w:rPr>
              <w:t xml:space="preserve"> Registeret er master.</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93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left w:val="single" w:sz="4" w:space="0" w:color="auto"/>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ektefelleEllerPartner</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relasjon til registrert person i Folkeregisteret som er ektefelle eller partner til relasjonseier</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trHeight w:val="399"/>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dødfødtBarn</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relasjon til registrert person i Folkeregisteret som er dødfødt barn til relasjonseier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Ny relasjon i Registeret ift. DSF når Registeret er master.</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RelatertBiperson</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Navn, kjønn, fødselsdato og statsborgerskap er identifiserende informasjon som benyttes i mangel av norsk personidentifikasjonsnummer. Ingen av informasjonene er obligatoriske, så det kan hende at det ikke føres opp en biperson hvis informasjonen er for mangelfull.</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er mulig at personen senere vil b</w:t>
            </w:r>
            <w:r w:rsidR="00FA65E5">
              <w:rPr>
                <w:noProof w:val="0"/>
                <w:lang w:val="nb-NO" w:eastAsia="nb-NO"/>
              </w:rPr>
              <w:t>l</w:t>
            </w:r>
            <w:r w:rsidRPr="003B6ED5">
              <w:rPr>
                <w:noProof w:val="0"/>
                <w:lang w:val="nb-NO" w:eastAsia="nb-NO"/>
              </w:rPr>
              <w:t>i opprettet i Registeret og få et personidentifikasjonsnummer, men det er ikke sikkert at det blir utført forvaltningsoppgaver for å erstatte bipersoner med deres</w:t>
            </w:r>
            <w:r w:rsidR="00FA65E5">
              <w:rPr>
                <w:noProof w:val="0"/>
                <w:lang w:val="nb-NO" w:eastAsia="nb-NO"/>
              </w:rPr>
              <w:t xml:space="preserve"> tilsvarende</w:t>
            </w:r>
            <w:r w:rsidRPr="003B6ED5">
              <w:rPr>
                <w:noProof w:val="0"/>
                <w:lang w:val="nb-NO" w:eastAsia="nb-NO"/>
              </w:rPr>
              <w:t xml:space="preserve"> folkeregisterpersoner i Registeret.</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trHeight w:val="399"/>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navn</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personnavnet til relatert biperson. Se </w:t>
            </w:r>
            <w:r w:rsidRPr="003B6ED5">
              <w:rPr>
                <w:noProof w:val="0"/>
                <w:lang w:eastAsia="nb-NO"/>
              </w:rPr>
              <w:fldChar w:fldCharType="begin"/>
            </w:r>
            <w:r w:rsidRPr="003B6ED5">
              <w:rPr>
                <w:noProof w:val="0"/>
                <w:lang w:val="nb-NO" w:eastAsia="nb-NO"/>
              </w:rPr>
              <w:instrText xml:space="preserve"> REF _Ref536530064 \r \h </w:instrText>
            </w:r>
            <w:r w:rsidRPr="003B6ED5">
              <w:rPr>
                <w:noProof w:val="0"/>
                <w:lang w:eastAsia="nb-NO"/>
              </w:rPr>
            </w:r>
            <w:r w:rsidRPr="003B6ED5">
              <w:rPr>
                <w:noProof w:val="0"/>
                <w:lang w:eastAsia="nb-NO"/>
              </w:rPr>
              <w:fldChar w:fldCharType="separate"/>
            </w:r>
            <w:r w:rsidR="00C45127">
              <w:rPr>
                <w:noProof w:val="0"/>
                <w:lang w:val="nb-NO" w:eastAsia="nb-NO"/>
              </w:rPr>
              <w:t>5.26.2</w:t>
            </w:r>
            <w:r w:rsidRPr="003B6ED5">
              <w:rPr>
                <w:noProof w:val="0"/>
                <w:lang w:eastAsia="nb-NO"/>
              </w:rPr>
              <w:fldChar w:fldCharType="end"/>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fødselsdato</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fødselsdatoen til relatert biperson</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trHeight w:val="399"/>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statsborgerskap</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statsborgerskap til relatert biperson</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kjønn</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kjønnet til relatert biperson</w:t>
            </w:r>
          </w:p>
        </w:tc>
      </w:tr>
    </w:tbl>
    <w:p w:rsidR="001C3AC1" w:rsidRPr="003B6ED5" w:rsidRDefault="001C3AC1" w:rsidP="003B6ED5">
      <w:pPr>
        <w:pStyle w:val="Overskrift2"/>
        <w:rPr>
          <w:noProof w:val="0"/>
        </w:rPr>
      </w:pPr>
      <w:bookmarkStart w:id="106" w:name="_Toc14779321"/>
      <w:bookmarkStart w:id="107" w:name="_Toc31981141"/>
      <w:r w:rsidRPr="003B6ED5">
        <w:rPr>
          <w:noProof w:val="0"/>
        </w:rPr>
        <w:lastRenderedPageBreak/>
        <w:t>Foreldreansvar</w:t>
      </w:r>
      <w:bookmarkEnd w:id="106"/>
      <w:bookmarkEnd w:id="107"/>
    </w:p>
    <w:p w:rsidR="001C3AC1" w:rsidRPr="003B6ED5" w:rsidRDefault="001C3AC1" w:rsidP="001C3AC1">
      <w:pPr>
        <w:rPr>
          <w:noProof w:val="0"/>
        </w:rPr>
      </w:pPr>
      <w:r w:rsidRPr="003B6ED5">
        <w:rPr>
          <w:lang w:eastAsia="nb-NO"/>
        </w:rPr>
        <w:drawing>
          <wp:inline distT="0" distB="0" distL="0" distR="0" wp14:anchorId="29663EAF" wp14:editId="527F8914">
            <wp:extent cx="6151880" cy="1729740"/>
            <wp:effectExtent l="0" t="0" r="1270" b="3810"/>
            <wp:docPr id="301" name="Bild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K Folkeregisterperson med foreldreansvar.jpg"/>
                    <pic:cNvPicPr/>
                  </pic:nvPicPr>
                  <pic:blipFill>
                    <a:blip r:embed="rId25">
                      <a:extLst>
                        <a:ext uri="{28A0092B-C50C-407E-A947-70E740481C1C}">
                          <a14:useLocalDpi xmlns:a14="http://schemas.microsoft.com/office/drawing/2010/main" val="0"/>
                        </a:ext>
                      </a:extLst>
                    </a:blip>
                    <a:stretch>
                      <a:fillRect/>
                    </a:stretch>
                  </pic:blipFill>
                  <pic:spPr>
                    <a:xfrm>
                      <a:off x="0" y="0"/>
                      <a:ext cx="6151880" cy="1729740"/>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704320" behindDoc="0" locked="0" layoutInCell="1" allowOverlap="1" wp14:anchorId="01BAA560" wp14:editId="706716EF">
                <wp:simplePos x="0" y="0"/>
                <wp:positionH relativeFrom="margin">
                  <wp:align>left</wp:align>
                </wp:positionH>
                <wp:positionV relativeFrom="paragraph">
                  <wp:posOffset>265430</wp:posOffset>
                </wp:positionV>
                <wp:extent cx="6214745" cy="647700"/>
                <wp:effectExtent l="0" t="0" r="14605" b="19050"/>
                <wp:wrapTopAndBottom/>
                <wp:docPr id="26"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745" cy="647700"/>
                        </a:xfrm>
                        <a:prstGeom prst="rect">
                          <a:avLst/>
                        </a:prstGeom>
                        <a:solidFill>
                          <a:srgbClr val="FFFFFF"/>
                        </a:solidFill>
                        <a:ln w="9525">
                          <a:solidFill>
                            <a:srgbClr val="000000"/>
                          </a:solidFill>
                          <a:miter lim="800000"/>
                          <a:headEnd/>
                          <a:tailEnd/>
                        </a:ln>
                      </wps:spPr>
                      <wps:txbx>
                        <w:txbxContent>
                          <w:p w:rsidR="008B2043" w:rsidRPr="00E23807" w:rsidRDefault="008B2043" w:rsidP="001C3AC1">
                            <w:r>
                              <w:t>foreldreansvar.ansvar</w:t>
                            </w:r>
                            <w:r w:rsidRPr="00D20B58">
                              <w:t xml:space="preserve"> </w:t>
                            </w:r>
                            <w:r>
                              <w:t>= "far"</w:t>
                            </w:r>
                          </w:p>
                          <w:p w:rsidR="008B2043" w:rsidRPr="00E23807" w:rsidRDefault="008B2043" w:rsidP="001C3AC1">
                            <w:r>
                              <w:t>foreldreansvar.</w:t>
                            </w:r>
                            <w:r w:rsidRPr="006405FE">
                              <w:t xml:space="preserve">ansvarssubjekt </w:t>
                            </w:r>
                            <w:r>
                              <w:t>= "01018823456"</w:t>
                            </w:r>
                          </w:p>
                          <w:p w:rsidR="008B2043" w:rsidRDefault="008B2043" w:rsidP="001C3AC1">
                            <w:r>
                              <w:t>foreldreansvar.ansvarlig</w:t>
                            </w:r>
                            <w:r w:rsidRPr="00D20B58">
                              <w:t xml:space="preserve"> </w:t>
                            </w:r>
                            <w:r>
                              <w:t>= "01016334567"</w:t>
                            </w:r>
                          </w:p>
                          <w:p w:rsidR="008B2043" w:rsidRDefault="008B2043" w:rsidP="001C3AC1">
                            <w:r>
                              <w:t>Informasjonen vil være lik for både far og barn i dette tilfellet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AA560" id="_x0000_s1046" type="#_x0000_t202" style="position:absolute;margin-left:0;margin-top:20.9pt;width:489.35pt;height:51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">
                <v:textbox>
                  <w:txbxContent>
                    <w:p w:rsidR="008B2043" w:rsidRPr="00E23807" w:rsidRDefault="008B2043" w:rsidP="001C3AC1">
                      <w:r>
                        <w:t>foreldreansvar.ansvar</w:t>
                      </w:r>
                      <w:r w:rsidRPr="00D20B58">
                        <w:t xml:space="preserve"> </w:t>
                      </w:r>
                      <w:r>
                        <w:t>= "far"</w:t>
                      </w:r>
                    </w:p>
                    <w:p w:rsidR="008B2043" w:rsidRPr="00E23807" w:rsidRDefault="008B2043" w:rsidP="001C3AC1">
                      <w:r>
                        <w:t>foreldreansvar.</w:t>
                      </w:r>
                      <w:r w:rsidRPr="006405FE">
                        <w:t xml:space="preserve">ansvarssubjekt </w:t>
                      </w:r>
                      <w:r>
                        <w:t>= "01018823456"</w:t>
                      </w:r>
                    </w:p>
                    <w:p w:rsidR="008B2043" w:rsidRDefault="008B2043" w:rsidP="001C3AC1">
                      <w:r>
                        <w:t>foreldreansvar.ansvarlig</w:t>
                      </w:r>
                      <w:r w:rsidRPr="00D20B58">
                        <w:t xml:space="preserve"> </w:t>
                      </w:r>
                      <w:r>
                        <w:t>= "01016334567"</w:t>
                      </w:r>
                    </w:p>
                    <w:p w:rsidR="008B2043" w:rsidRDefault="008B2043" w:rsidP="001C3AC1">
                      <w:r>
                        <w:t>Informasjonen vil være lik for både far og barn i dette tilfellet</w:t>
                      </w:r>
                    </w:p>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147" w:type="pct"/>
            <w:tcBorders>
              <w:top w:val="none" w:sz="0" w:space="0" w:color="auto"/>
              <w:left w:val="none" w:sz="0" w:space="0" w:color="auto"/>
              <w:bottom w:val="none" w:sz="0" w:space="0" w:color="auto"/>
            </w:tcBorders>
          </w:tcPr>
          <w:p w:rsidR="001C3AC1" w:rsidRPr="003B6ED5" w:rsidRDefault="001C3AC1" w:rsidP="006B1E38">
            <w:pPr>
              <w:rPr>
                <w:noProof w:val="0"/>
                <w:lang w:val="nb-NO" w:eastAsia="nb-NO"/>
              </w:rPr>
            </w:pPr>
            <w:r w:rsidRPr="003B6ED5">
              <w:rPr>
                <w:noProof w:val="0"/>
                <w:lang w:val="nb-NO" w:eastAsia="nb-NO"/>
              </w:rPr>
              <w:t>Foreldreansvar</w:t>
            </w:r>
          </w:p>
        </w:tc>
        <w:tc>
          <w:tcPr>
            <w:tcW w:w="3853" w:type="pct"/>
            <w:tcBorders>
              <w:top w:val="none" w:sz="0" w:space="0" w:color="auto"/>
              <w:bottom w:val="none" w:sz="0" w:space="0" w:color="auto"/>
              <w:right w:val="none" w:sz="0"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barnet har krav på omsut og omtanke frå dei som har foreldreansvaret. Dei har rett og plikt til å ta avgjerder for barnet i personlege tilhøve innanfor dei grensene som §§ 31 til 33 set. Foreldreansvaret skal utøvast ut frå barnet sine interesser og behov. Dei som har foreldreansvaret, er skyldige til å gje barnet forsvarleg oppseding og forsyting. Dei skal syte for at barnet får utdanning etter evne og givnad</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Inneholder hvem som evt. har foreldremyndighet for en umyndig person.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foreldremyndighet = myndighet til å inneha og utøve et foreldreansvar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I DSF registreres informasjonen kun på barnet. I det nye Folkeregisteret registreres også ansvaret som en person har for et barn. </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Kodeverdier i DSF:</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 M, F, C, A, U eller «blank» (mellomrom)</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Hvor verdiene representerer:</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D</w:t>
            </w:r>
            <w:r w:rsidR="00564E6C">
              <w:rPr>
                <w:noProof w:val="0"/>
                <w:lang w:val="nb-NO"/>
              </w:rPr>
              <w:t xml:space="preserve"> </w:t>
            </w:r>
            <w:r w:rsidRPr="003B6ED5">
              <w:rPr>
                <w:noProof w:val="0"/>
                <w:lang w:val="nb-NO"/>
              </w:rPr>
              <w:t>=</w:t>
            </w:r>
            <w:r w:rsidR="00564E6C">
              <w:rPr>
                <w:noProof w:val="0"/>
                <w:lang w:val="nb-NO"/>
              </w:rPr>
              <w:t xml:space="preserve"> </w:t>
            </w:r>
            <w:r w:rsidRPr="003B6ED5">
              <w:rPr>
                <w:noProof w:val="0"/>
                <w:lang w:val="nb-NO"/>
              </w:rPr>
              <w:t xml:space="preserve">Delt (presenteres som </w:t>
            </w:r>
            <w:r w:rsidRPr="003B6ED5">
              <w:rPr>
                <w:i/>
                <w:noProof w:val="0"/>
                <w:lang w:val="nb-NO"/>
              </w:rPr>
              <w:t>felles</w:t>
            </w:r>
            <w:r w:rsidRPr="003B6ED5">
              <w:rPr>
                <w:noProof w:val="0"/>
                <w:lang w:val="nb-NO"/>
              </w:rPr>
              <w:t>)</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M</w:t>
            </w:r>
            <w:r w:rsidR="00564E6C">
              <w:rPr>
                <w:noProof w:val="0"/>
                <w:lang w:val="nb-NO"/>
              </w:rPr>
              <w:t xml:space="preserve"> </w:t>
            </w:r>
            <w:r w:rsidRPr="003B6ED5">
              <w:rPr>
                <w:noProof w:val="0"/>
                <w:lang w:val="nb-NO"/>
              </w:rPr>
              <w:t>=</w:t>
            </w:r>
            <w:r w:rsidR="00564E6C">
              <w:rPr>
                <w:noProof w:val="0"/>
                <w:lang w:val="nb-NO"/>
              </w:rPr>
              <w:t xml:space="preserve"> </w:t>
            </w:r>
            <w:r w:rsidRPr="003B6ED5">
              <w:rPr>
                <w:noProof w:val="0"/>
                <w:lang w:val="nb-NO"/>
              </w:rPr>
              <w:t>Mor</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F</w:t>
            </w:r>
            <w:r w:rsidR="00564E6C">
              <w:rPr>
                <w:noProof w:val="0"/>
                <w:lang w:val="nb-NO"/>
              </w:rPr>
              <w:t xml:space="preserve"> </w:t>
            </w:r>
            <w:r w:rsidRPr="003B6ED5">
              <w:rPr>
                <w:noProof w:val="0"/>
                <w:lang w:val="nb-NO"/>
              </w:rPr>
              <w:t>=</w:t>
            </w:r>
            <w:r w:rsidR="00564E6C">
              <w:rPr>
                <w:noProof w:val="0"/>
                <w:lang w:val="nb-NO"/>
              </w:rPr>
              <w:t xml:space="preserve"> </w:t>
            </w:r>
            <w:r w:rsidRPr="003B6ED5">
              <w:rPr>
                <w:noProof w:val="0"/>
                <w:lang w:val="nb-NO"/>
              </w:rPr>
              <w:t>Far</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C</w:t>
            </w:r>
            <w:r w:rsidR="00564E6C">
              <w:rPr>
                <w:noProof w:val="0"/>
                <w:lang w:val="nb-NO"/>
              </w:rPr>
              <w:t xml:space="preserve"> </w:t>
            </w:r>
            <w:r w:rsidRPr="003B6ED5">
              <w:rPr>
                <w:noProof w:val="0"/>
                <w:lang w:val="nb-NO"/>
              </w:rPr>
              <w:t>=</w:t>
            </w:r>
            <w:r w:rsidR="00564E6C">
              <w:rPr>
                <w:noProof w:val="0"/>
                <w:lang w:val="nb-NO"/>
              </w:rPr>
              <w:t xml:space="preserve"> </w:t>
            </w:r>
            <w:r w:rsidRPr="003B6ED5">
              <w:rPr>
                <w:noProof w:val="0"/>
                <w:lang w:val="nb-NO"/>
              </w:rPr>
              <w:t>Medmor</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w:t>
            </w:r>
            <w:r w:rsidR="00564E6C">
              <w:rPr>
                <w:noProof w:val="0"/>
                <w:lang w:val="nb-NO"/>
              </w:rPr>
              <w:t xml:space="preserve"> </w:t>
            </w:r>
            <w:r w:rsidRPr="003B6ED5">
              <w:rPr>
                <w:noProof w:val="0"/>
                <w:lang w:val="nb-NO"/>
              </w:rPr>
              <w:t>=</w:t>
            </w:r>
            <w:r w:rsidR="00564E6C">
              <w:rPr>
                <w:noProof w:val="0"/>
                <w:lang w:val="nb-NO"/>
              </w:rPr>
              <w:t xml:space="preserve"> </w:t>
            </w:r>
            <w:r w:rsidRPr="003B6ED5">
              <w:rPr>
                <w:noProof w:val="0"/>
                <w:lang w:val="nb-NO"/>
              </w:rPr>
              <w:t>Andre</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rFonts w:eastAsia="Times New Roman"/>
                <w:noProof w:val="0"/>
                <w:lang w:val="nb-NO" w:eastAsia="nb-NO"/>
              </w:rPr>
            </w:pPr>
            <w:r w:rsidRPr="003B6ED5">
              <w:rPr>
                <w:noProof w:val="0"/>
                <w:lang w:val="nb-NO"/>
              </w:rPr>
              <w:t>U</w:t>
            </w:r>
            <w:r w:rsidR="00564E6C">
              <w:rPr>
                <w:noProof w:val="0"/>
                <w:lang w:val="nb-NO"/>
              </w:rPr>
              <w:t xml:space="preserve"> </w:t>
            </w:r>
            <w:r w:rsidRPr="003B6ED5">
              <w:rPr>
                <w:noProof w:val="0"/>
                <w:lang w:val="nb-NO"/>
              </w:rPr>
              <w:t>=</w:t>
            </w:r>
            <w:r w:rsidR="00564E6C">
              <w:rPr>
                <w:noProof w:val="0"/>
                <w:lang w:val="nb-NO"/>
              </w:rPr>
              <w:t xml:space="preserve"> </w:t>
            </w:r>
            <w:r w:rsidRPr="003B6ED5">
              <w:rPr>
                <w:noProof w:val="0"/>
                <w:lang w:val="nb-NO"/>
              </w:rPr>
              <w:t>Ukjent</w:t>
            </w:r>
          </w:p>
          <w:p w:rsidR="001C3AC1" w:rsidRPr="00564E6C" w:rsidRDefault="001C3AC1" w:rsidP="006B1E38">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rFonts w:eastAsia="Times New Roman"/>
                <w:noProof w:val="0"/>
                <w:lang w:val="nb-NO" w:eastAsia="nb-NO"/>
              </w:rPr>
            </w:pPr>
            <w:r w:rsidRPr="003B6ED5">
              <w:rPr>
                <w:noProof w:val="0"/>
                <w:lang w:val="nb-NO"/>
              </w:rPr>
              <w:t>«blank»</w:t>
            </w:r>
            <w:r w:rsidR="00564E6C">
              <w:rPr>
                <w:noProof w:val="0"/>
                <w:lang w:val="nb-NO"/>
              </w:rPr>
              <w:t xml:space="preserve"> </w:t>
            </w:r>
            <w:r w:rsidRPr="003B6ED5">
              <w:rPr>
                <w:noProof w:val="0"/>
                <w:lang w:val="nb-NO"/>
              </w:rPr>
              <w:t>=</w:t>
            </w:r>
            <w:r w:rsidR="00564E6C">
              <w:rPr>
                <w:noProof w:val="0"/>
                <w:lang w:val="nb-NO"/>
              </w:rPr>
              <w:t xml:space="preserve"> </w:t>
            </w:r>
            <w:r w:rsidRPr="003B6ED5">
              <w:rPr>
                <w:noProof w:val="0"/>
                <w:lang w:val="nb-NO"/>
              </w:rPr>
              <w:t>Ingen verdi for personer som har fylt 18 år.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Kodeverdier i Registeret i Freg:</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felles</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mor</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far</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medmor</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andre</w:t>
            </w:r>
          </w:p>
          <w:p w:rsidR="001C3AC1" w:rsidRPr="003B6ED5" w:rsidRDefault="001C3AC1" w:rsidP="00DC6C01">
            <w:pPr>
              <w:pStyle w:val="Listeavsnitt"/>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rFonts w:eastAsia="Times New Roman"/>
                <w:noProof w:val="0"/>
                <w:color w:val="000000"/>
                <w:lang w:val="nb-NO" w:eastAsia="nb-NO"/>
              </w:rPr>
            </w:pPr>
            <w:r w:rsidRPr="003B6ED5">
              <w:rPr>
                <w:noProof w:val="0"/>
                <w:lang w:val="nb-NO"/>
              </w:rPr>
              <w:t>ukjent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lastRenderedPageBreak/>
              <w:t xml:space="preserve">I Registeret </w:t>
            </w:r>
            <w:r w:rsidR="00B83786">
              <w:rPr>
                <w:noProof w:val="0"/>
                <w:lang w:val="nb-NO" w:eastAsia="nb-NO"/>
              </w:rPr>
              <w:t>vises</w:t>
            </w:r>
            <w:r w:rsidRPr="003B6ED5">
              <w:rPr>
                <w:noProof w:val="0"/>
                <w:lang w:val="nb-NO" w:eastAsia="nb-NO"/>
              </w:rPr>
              <w:t xml:space="preserve"> ansvaret som en to-veis relasjon vha. identifikatorer eller identifiserende informasjon.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 gjeldende relasjonene til personer/barnevernsnemnd o.l. vil i opphøre når personen ikke lenger er underlagt foreldreansvar.</w:t>
            </w:r>
          </w:p>
          <w:p w:rsidR="001C3AC1" w:rsidRPr="003B6ED5" w:rsidRDefault="00FA65E5" w:rsidP="00FA65E5">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I</w:t>
            </w:r>
            <w:r w:rsidR="001C3AC1" w:rsidRPr="003B6ED5">
              <w:rPr>
                <w:noProof w:val="0"/>
                <w:lang w:val="nb-NO" w:eastAsia="nb-NO"/>
              </w:rPr>
              <w:t xml:space="preserve">nformasjonen er migrert fra DSF </w:t>
            </w:r>
            <w:r>
              <w:rPr>
                <w:noProof w:val="0"/>
                <w:lang w:val="nb-NO" w:eastAsia="nb-NO"/>
              </w:rPr>
              <w:t>og</w:t>
            </w:r>
            <w:r w:rsidR="001C3AC1" w:rsidRPr="003B6ED5">
              <w:rPr>
                <w:noProof w:val="0"/>
                <w:lang w:val="nb-NO" w:eastAsia="nb-NO"/>
              </w:rPr>
              <w:t xml:space="preserve"> Registeret </w:t>
            </w:r>
            <w:r>
              <w:rPr>
                <w:noProof w:val="0"/>
                <w:lang w:val="nb-NO" w:eastAsia="nb-NO"/>
              </w:rPr>
              <w:t>blir</w:t>
            </w:r>
            <w:r w:rsidR="001C3AC1" w:rsidRPr="003B6ED5">
              <w:rPr>
                <w:noProof w:val="0"/>
                <w:lang w:val="nb-NO" w:eastAsia="nb-NO"/>
              </w:rPr>
              <w:t xml:space="preserve"> oppdatert i takt med DSF.</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color w:val="000000"/>
                <w:lang w:val="nb-NO" w:eastAsia="nb-NO"/>
              </w:rPr>
            </w:pPr>
            <w:r w:rsidRPr="003B6ED5">
              <w:rPr>
                <w:noProof w:val="0"/>
                <w:lang w:val="nb-NO" w:eastAsia="nb-NO"/>
              </w:rPr>
              <w:lastRenderedPageBreak/>
              <w:t>ansvar</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Kodeliste for foreldreansvar, se nedenfor.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ansvarssubjekt</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det barnet som er omfattet av et foreldreansvar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Fødsels- eller d-nummeret til barnet.</w:t>
            </w:r>
          </w:p>
        </w:tc>
      </w:tr>
      <w:tr w:rsidR="001C3AC1" w:rsidRPr="003B6ED5" w:rsidTr="006B1E38">
        <w:trPr>
          <w:trHeight w:val="343"/>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ansvarlig</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den som har myndighet til å inneha og utøve et foreldreansvar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Fødsels- eller d-nummer til person som har forelderansvar.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ansvarligOrganisasjon</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den som har myndighet til å inneha og utøve et foreldreansvar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Organisasjonsnummer til myndighet som har foreldreansvar.</w:t>
            </w:r>
          </w:p>
        </w:tc>
      </w:tr>
      <w:tr w:rsidR="001C3AC1" w:rsidRPr="003B6ED5" w:rsidTr="006B1E38">
        <w:trPr>
          <w:trHeight w:val="343"/>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ansvarssubjektUtenIdentifikator</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det barnet som er omfattet av et foreldreansvar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Identifiserende informasjon om barnet (biperson).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ansvarligUtenIdentifikator</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den som har myndighet til å inneha og utøve et foreldreansvar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Identifiserende informasjon om person som har forelderansvar (biperson).</w:t>
            </w:r>
          </w:p>
        </w:tc>
      </w:tr>
      <w:tr w:rsidR="001C3AC1" w:rsidRPr="003B6ED5" w:rsidTr="006B1E38">
        <w:trPr>
          <w:trHeight w:val="343"/>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felles</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to foreldres felles solidariske ansvar for å utføre et samarbeid vedrørende foreldreansvar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mor</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mor har foreldreansvaret</w:t>
            </w:r>
          </w:p>
        </w:tc>
      </w:tr>
      <w:tr w:rsidR="001C3AC1" w:rsidRPr="003B6ED5" w:rsidTr="006B1E38">
        <w:trPr>
          <w:trHeight w:val="343"/>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far</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far har foreldreansvaret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medmor</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medmor har foreldreansvaret</w:t>
            </w:r>
          </w:p>
        </w:tc>
      </w:tr>
      <w:tr w:rsidR="001C3AC1" w:rsidRPr="003B6ED5" w:rsidTr="006B1E38">
        <w:trPr>
          <w:trHeight w:val="343"/>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andre</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rPr>
            </w:pPr>
            <w:r w:rsidRPr="003B6ED5">
              <w:rPr>
                <w:i/>
                <w:noProof w:val="0"/>
                <w:lang w:val="nb-NO"/>
              </w:rPr>
              <w:t>foreldreansvaret er gitt til annen myndighet enn foreldrene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rFonts w:eastAsia="Times New Roman"/>
                <w:noProof w:val="0"/>
                <w:lang w:val="nb-NO" w:eastAsia="nb-NO"/>
              </w:rPr>
            </w:pPr>
            <w:r w:rsidRPr="003B6ED5">
              <w:rPr>
                <w:noProof w:val="0"/>
                <w:lang w:val="nb-NO"/>
              </w:rPr>
              <w:t>Se ansvarligOrganisasjon.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ukjent</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rPr>
            </w:pPr>
            <w:r w:rsidRPr="003B6ED5">
              <w:rPr>
                <w:i/>
                <w:noProof w:val="0"/>
                <w:lang w:val="nb-NO"/>
              </w:rPr>
              <w:t>det er ukjent hvem som har foreldreansvaret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Dette kan forekomme som verdi når ansvaret ikke er etablert ennå.</w:t>
            </w:r>
          </w:p>
        </w:tc>
      </w:tr>
    </w:tbl>
    <w:p w:rsidR="001C3AC1" w:rsidRPr="003B6ED5" w:rsidRDefault="001C3AC1" w:rsidP="003B6ED5">
      <w:pPr>
        <w:pStyle w:val="Overskrift2"/>
        <w:rPr>
          <w:noProof w:val="0"/>
        </w:rPr>
      </w:pPr>
      <w:bookmarkStart w:id="108" w:name="_Toc14779322"/>
      <w:bookmarkStart w:id="109" w:name="_Toc31981142"/>
      <w:r w:rsidRPr="003B6ED5">
        <w:rPr>
          <w:noProof w:val="0"/>
        </w:rPr>
        <w:t>Adresser i det nye Folkeregisteret</w:t>
      </w:r>
      <w:bookmarkEnd w:id="108"/>
      <w:bookmarkEnd w:id="109"/>
    </w:p>
    <w:p w:rsidR="001C3AC1" w:rsidRPr="003B6ED5" w:rsidRDefault="001C3AC1" w:rsidP="001C3AC1">
      <w:pPr>
        <w:rPr>
          <w:noProof w:val="0"/>
        </w:rPr>
      </w:pPr>
      <w:r w:rsidRPr="003B6ED5">
        <w:rPr>
          <w:noProof w:val="0"/>
        </w:rPr>
        <w:t>Det nye folkeregisteret inneholde</w:t>
      </w:r>
      <w:r w:rsidR="00FA65E5">
        <w:rPr>
          <w:noProof w:val="0"/>
        </w:rPr>
        <w:t>r</w:t>
      </w:r>
      <w:r w:rsidRPr="003B6ED5">
        <w:rPr>
          <w:noProof w:val="0"/>
        </w:rPr>
        <w:t xml:space="preserve"> mange forskjellige typer adresser for mange forskjellige formål. Her følger en kortfattet beskrivelse av hvilke typer, hvilken nøyaktighet de må ha ift. matrikkelen</w:t>
      </w:r>
      <w:r w:rsidR="00BC16BD">
        <w:rPr>
          <w:noProof w:val="0"/>
        </w:rPr>
        <w:t xml:space="preserve"> hos Kartverket</w:t>
      </w:r>
      <w:r w:rsidRPr="003B6ED5">
        <w:rPr>
          <w:noProof w:val="0"/>
        </w:rPr>
        <w:t>, hvilke typer og hvor mange</w:t>
      </w:r>
      <w:r w:rsidR="00BC16BD">
        <w:rPr>
          <w:noProof w:val="0"/>
        </w:rPr>
        <w:t xml:space="preserve"> adressetyper</w:t>
      </w:r>
      <w:r w:rsidRPr="003B6ED5">
        <w:rPr>
          <w:noProof w:val="0"/>
        </w:rPr>
        <w:t xml:space="preserve"> som kan benyttes for personer med fødselsnummer og tilsvarende for personer med d-nummer.</w:t>
      </w:r>
    </w:p>
    <w:p w:rsidR="001C3AC1" w:rsidRPr="003B6ED5" w:rsidRDefault="001C3AC1" w:rsidP="001C3AC1">
      <w:pPr>
        <w:rPr>
          <w:b/>
          <w:noProof w:val="0"/>
        </w:rPr>
      </w:pPr>
    </w:p>
    <w:p w:rsidR="001C3AC1" w:rsidRPr="003B6ED5" w:rsidRDefault="001C3AC1" w:rsidP="001C3AC1">
      <w:pPr>
        <w:rPr>
          <w:b/>
          <w:noProof w:val="0"/>
        </w:rPr>
      </w:pPr>
      <w:r w:rsidRPr="003B6ED5">
        <w:rPr>
          <w:b/>
          <w:noProof w:val="0"/>
        </w:rPr>
        <w:t>Samlet antall adresser</w:t>
      </w:r>
    </w:p>
    <w:p w:rsidR="001C3AC1" w:rsidRPr="003B6ED5" w:rsidRDefault="001C3AC1" w:rsidP="001C3AC1">
      <w:pPr>
        <w:rPr>
          <w:noProof w:val="0"/>
        </w:rPr>
      </w:pPr>
      <w:r w:rsidRPr="003B6ED5">
        <w:rPr>
          <w:noProof w:val="0"/>
        </w:rPr>
        <w:t>En person med fødselsnummer kan maksimum samtidig ha 1 bostedsadresse, 1 oppholdsadresse, 1 postadresse og 1 postadresse i utlandet. Et barn med fødselsnummer kan i tillegg ha 1 delt bosted.</w:t>
      </w:r>
    </w:p>
    <w:p w:rsidR="001C3AC1" w:rsidRPr="003B6ED5" w:rsidRDefault="001C3AC1" w:rsidP="001C3AC1">
      <w:pPr>
        <w:rPr>
          <w:noProof w:val="0"/>
        </w:rPr>
      </w:pPr>
      <w:r w:rsidRPr="003B6ED5">
        <w:rPr>
          <w:noProof w:val="0"/>
        </w:rPr>
        <w:t>En person med d-nummer kan maksimum samtidig ha 1 oppholdsadresse, 1 postadresse og 1 postadresse i utlandet.</w:t>
      </w:r>
    </w:p>
    <w:p w:rsidR="001C3AC1" w:rsidRPr="003B6ED5" w:rsidRDefault="001C3AC1" w:rsidP="001C3AC1">
      <w:pPr>
        <w:rPr>
          <w:noProof w:val="0"/>
        </w:rPr>
      </w:pPr>
    </w:p>
    <w:p w:rsidR="001C3AC1" w:rsidRPr="003B6ED5" w:rsidRDefault="001C3AC1" w:rsidP="001C3AC1">
      <w:pPr>
        <w:rPr>
          <w:b/>
          <w:noProof w:val="0"/>
        </w:rPr>
      </w:pPr>
      <w:r w:rsidRPr="003B6ED5">
        <w:rPr>
          <w:b/>
          <w:noProof w:val="0"/>
        </w:rPr>
        <w:t>Bostedsadresse</w:t>
      </w:r>
    </w:p>
    <w:p w:rsidR="001C3AC1" w:rsidRPr="003B6ED5" w:rsidRDefault="001C3AC1" w:rsidP="001C3AC1">
      <w:pPr>
        <w:rPr>
          <w:noProof w:val="0"/>
        </w:rPr>
      </w:pPr>
      <w:r w:rsidRPr="003B6ED5">
        <w:rPr>
          <w:noProof w:val="0"/>
        </w:rPr>
        <w:t xml:space="preserve">Alle med status </w:t>
      </w:r>
      <w:r w:rsidRPr="003B6ED5">
        <w:rPr>
          <w:i/>
          <w:noProof w:val="0"/>
        </w:rPr>
        <w:t>bosatt</w:t>
      </w:r>
      <w:r w:rsidRPr="003B6ED5">
        <w:rPr>
          <w:noProof w:val="0"/>
        </w:rPr>
        <w:t xml:space="preserve"> skal ha en registrert bostedsadresse fra de blir bosatt, selv om denne </w:t>
      </w:r>
      <w:r w:rsidR="00BC16BD">
        <w:rPr>
          <w:noProof w:val="0"/>
        </w:rPr>
        <w:t xml:space="preserve">kun </w:t>
      </w:r>
      <w:r w:rsidRPr="003B6ED5">
        <w:rPr>
          <w:noProof w:val="0"/>
        </w:rPr>
        <w:t xml:space="preserve">er av typen </w:t>
      </w:r>
      <w:r w:rsidRPr="003B6ED5">
        <w:rPr>
          <w:i/>
          <w:noProof w:val="0"/>
        </w:rPr>
        <w:t>ukjentBosted</w:t>
      </w:r>
      <w:r w:rsidRPr="003B6ED5">
        <w:rPr>
          <w:noProof w:val="0"/>
        </w:rPr>
        <w:t xml:space="preserve"> uten kjent kommunenummer.</w:t>
      </w:r>
    </w:p>
    <w:p w:rsidR="001C3AC1" w:rsidRPr="003B6ED5" w:rsidRDefault="001C3AC1" w:rsidP="001C3AC1">
      <w:pPr>
        <w:rPr>
          <w:noProof w:val="0"/>
        </w:rPr>
      </w:pPr>
      <w:r w:rsidRPr="003B6ED5">
        <w:rPr>
          <w:noProof w:val="0"/>
        </w:rPr>
        <w:t>Benyttes kun for personer med fødselsnummer. Adressen skal finnes nøyaktig representert i matrikkelen hos Kartverket. En person kan kun ha en gjeldende bostedsadresse. Folkeregistermyndigheten er vedtaksmyndighet for enkeltvedtak om flytting innenlands til ny bostedsadresse og bestemmer derfor faktisk flyttedato som legges i gyldighetstidspunkt</w:t>
      </w:r>
      <w:r w:rsidR="00BC16BD">
        <w:rPr>
          <w:noProof w:val="0"/>
        </w:rPr>
        <w:t>. E</w:t>
      </w:r>
      <w:r w:rsidRPr="003B6ED5">
        <w:rPr>
          <w:noProof w:val="0"/>
        </w:rPr>
        <w:t xml:space="preserve">genskapen </w:t>
      </w:r>
      <w:r w:rsidRPr="00BC16BD">
        <w:rPr>
          <w:i/>
          <w:noProof w:val="0"/>
        </w:rPr>
        <w:t>flyttedato</w:t>
      </w:r>
      <w:r w:rsidRPr="003B6ED5">
        <w:rPr>
          <w:noProof w:val="0"/>
        </w:rPr>
        <w:t xml:space="preserve"> er dermed kun en påstand fra innbygger og benyttes ikke i juridisk sammenheng.</w:t>
      </w:r>
    </w:p>
    <w:p w:rsidR="001C3AC1" w:rsidRPr="003B6ED5" w:rsidRDefault="001C3AC1" w:rsidP="001C3AC1">
      <w:pPr>
        <w:rPr>
          <w:noProof w:val="0"/>
        </w:rPr>
      </w:pPr>
    </w:p>
    <w:p w:rsidR="001C3AC1" w:rsidRPr="003B6ED5" w:rsidRDefault="001C3AC1" w:rsidP="001C3AC1">
      <w:pPr>
        <w:rPr>
          <w:b/>
          <w:noProof w:val="0"/>
        </w:rPr>
      </w:pPr>
      <w:r w:rsidRPr="003B6ED5">
        <w:rPr>
          <w:b/>
          <w:noProof w:val="0"/>
        </w:rPr>
        <w:t>Delt bosted for barn</w:t>
      </w:r>
    </w:p>
    <w:p w:rsidR="001C3AC1" w:rsidRPr="003B6ED5" w:rsidRDefault="001C3AC1" w:rsidP="001C3AC1">
      <w:pPr>
        <w:rPr>
          <w:noProof w:val="0"/>
        </w:rPr>
      </w:pPr>
      <w:r w:rsidRPr="003B6ED5">
        <w:rPr>
          <w:noProof w:val="0"/>
        </w:rPr>
        <w:t>Det finnes ikke krav til at et barn skal registreres med opplysninger om delt bosted.</w:t>
      </w:r>
    </w:p>
    <w:p w:rsidR="001C3AC1" w:rsidRPr="003B6ED5" w:rsidRDefault="001C3AC1" w:rsidP="001C3AC1">
      <w:pPr>
        <w:rPr>
          <w:noProof w:val="0"/>
        </w:rPr>
      </w:pPr>
      <w:r w:rsidRPr="003B6ED5">
        <w:rPr>
          <w:noProof w:val="0"/>
        </w:rPr>
        <w:t xml:space="preserve">Et barn med fødselsnummer kan ha registrert én avtale om delt bosted med tilhørende adresseinformasjon hvor selve adresseinformasjonen er lik bostedsadressen til den av de med felles foreldreansvar </w:t>
      </w:r>
      <w:r w:rsidR="00BC16BD">
        <w:rPr>
          <w:noProof w:val="0"/>
        </w:rPr>
        <w:t>for</w:t>
      </w:r>
      <w:r w:rsidRPr="003B6ED5">
        <w:rPr>
          <w:noProof w:val="0"/>
        </w:rPr>
        <w:t xml:space="preserve"> barnet som har en adresse som ikke er lik barnets bostedsadresse.</w:t>
      </w:r>
    </w:p>
    <w:p w:rsidR="001C3AC1" w:rsidRPr="003B6ED5" w:rsidRDefault="001C3AC1" w:rsidP="001C3AC1">
      <w:pPr>
        <w:rPr>
          <w:noProof w:val="0"/>
        </w:rPr>
      </w:pPr>
    </w:p>
    <w:p w:rsidR="001C3AC1" w:rsidRPr="003B6ED5" w:rsidRDefault="001C3AC1" w:rsidP="001C3AC1">
      <w:pPr>
        <w:rPr>
          <w:b/>
          <w:noProof w:val="0"/>
        </w:rPr>
      </w:pPr>
      <w:r w:rsidRPr="003B6ED5">
        <w:rPr>
          <w:b/>
          <w:noProof w:val="0"/>
        </w:rPr>
        <w:t>Oppholdsadresse</w:t>
      </w:r>
    </w:p>
    <w:p w:rsidR="001C3AC1" w:rsidRPr="003B6ED5" w:rsidRDefault="001C3AC1" w:rsidP="001C3AC1">
      <w:pPr>
        <w:rPr>
          <w:noProof w:val="0"/>
        </w:rPr>
      </w:pPr>
      <w:r w:rsidRPr="003B6ED5">
        <w:rPr>
          <w:noProof w:val="0"/>
        </w:rPr>
        <w:t>Det finnes ikke krav til at en person skal registreres med oppholdsadresse.</w:t>
      </w:r>
    </w:p>
    <w:p w:rsidR="001C3AC1" w:rsidRPr="003B6ED5" w:rsidRDefault="001C3AC1" w:rsidP="001C3AC1">
      <w:pPr>
        <w:rPr>
          <w:noProof w:val="0"/>
        </w:rPr>
      </w:pPr>
      <w:r w:rsidRPr="003B6ED5">
        <w:rPr>
          <w:noProof w:val="0"/>
        </w:rPr>
        <w:t xml:space="preserve">Benyttes både for personer med fødselsnummer og personer med d-nummer. Bør om mulig finnes nøyaktig representert i matrikkelen hos Kartverket for de norske adressene. En person kan kun ha én gjeldende oppholdsadresse. Folkeregistermyndigheten er registreringsmyndighet for ny oppholdsadresse så gyldighetstidspunkt settes lik påstått </w:t>
      </w:r>
      <w:r w:rsidRPr="00BC16BD">
        <w:rPr>
          <w:i/>
          <w:noProof w:val="0"/>
        </w:rPr>
        <w:t>oppholdsadressedato</w:t>
      </w:r>
      <w:r w:rsidRPr="003B6ED5">
        <w:rPr>
          <w:noProof w:val="0"/>
        </w:rPr>
        <w:t>.</w:t>
      </w:r>
    </w:p>
    <w:p w:rsidR="001C3AC1" w:rsidRPr="003B6ED5" w:rsidRDefault="001C3AC1" w:rsidP="001C3AC1">
      <w:pPr>
        <w:rPr>
          <w:noProof w:val="0"/>
        </w:rPr>
      </w:pPr>
      <w:r w:rsidRPr="003B6ED5">
        <w:rPr>
          <w:noProof w:val="0"/>
        </w:rPr>
        <w:t>En person med fødselsnummer kan registrere én oppholdsadresse i Norge eller i utlandet. I tillegg kan denne oppgi en kode for "opphold annet sted". Benyttes typisk når man faktisk oppholder seg klart mest på oppholdsadressen.</w:t>
      </w:r>
    </w:p>
    <w:p w:rsidR="001C3AC1" w:rsidRPr="003B6ED5" w:rsidRDefault="001C3AC1" w:rsidP="001C3AC1">
      <w:pPr>
        <w:rPr>
          <w:noProof w:val="0"/>
        </w:rPr>
      </w:pPr>
      <w:r w:rsidRPr="003B6ED5">
        <w:rPr>
          <w:noProof w:val="0"/>
        </w:rPr>
        <w:t xml:space="preserve">En person med d-nummer kan kun registrere én norsk (inkludert Svalbard) oppholdsadresse. </w:t>
      </w:r>
      <w:r w:rsidR="00BC16BD">
        <w:rPr>
          <w:noProof w:val="0"/>
        </w:rPr>
        <w:t>Kode for "o</w:t>
      </w:r>
      <w:r w:rsidRPr="003B6ED5">
        <w:rPr>
          <w:noProof w:val="0"/>
        </w:rPr>
        <w:t>pphold annet sted" benyttes ikke. Registreres oftest ved ankomst til landet og kan i første omgang være adresser til mottakssentre</w:t>
      </w:r>
      <w:r w:rsidR="00BC16BD">
        <w:rPr>
          <w:noProof w:val="0"/>
        </w:rPr>
        <w:t xml:space="preserve"> ol.</w:t>
      </w:r>
      <w:r w:rsidRPr="003B6ED5">
        <w:rPr>
          <w:noProof w:val="0"/>
        </w:rPr>
        <w:t>. Benyttes som hovedadresse for alt fra GEO-lokalisering til postmottak.</w:t>
      </w:r>
    </w:p>
    <w:p w:rsidR="001C3AC1" w:rsidRPr="003B6ED5" w:rsidRDefault="001C3AC1" w:rsidP="001C3AC1">
      <w:pPr>
        <w:rPr>
          <w:noProof w:val="0"/>
        </w:rPr>
      </w:pPr>
    </w:p>
    <w:p w:rsidR="001C3AC1" w:rsidRPr="003B6ED5" w:rsidRDefault="001C3AC1" w:rsidP="001C3AC1">
      <w:pPr>
        <w:rPr>
          <w:b/>
          <w:noProof w:val="0"/>
        </w:rPr>
      </w:pPr>
      <w:r w:rsidRPr="003B6ED5">
        <w:rPr>
          <w:b/>
          <w:noProof w:val="0"/>
        </w:rPr>
        <w:t>Postadresse</w:t>
      </w:r>
    </w:p>
    <w:p w:rsidR="001C3AC1" w:rsidRPr="003B6ED5" w:rsidRDefault="001C3AC1" w:rsidP="001C3AC1">
      <w:pPr>
        <w:rPr>
          <w:noProof w:val="0"/>
        </w:rPr>
      </w:pPr>
      <w:r w:rsidRPr="003B6ED5">
        <w:rPr>
          <w:noProof w:val="0"/>
        </w:rPr>
        <w:t>Benyttes oftest for personer som i en tidsperiode sjelden oppholder seg på bostedsadressen.</w:t>
      </w:r>
    </w:p>
    <w:p w:rsidR="001C3AC1" w:rsidRPr="003B6ED5" w:rsidRDefault="001C3AC1" w:rsidP="001C3AC1">
      <w:pPr>
        <w:rPr>
          <w:noProof w:val="0"/>
        </w:rPr>
      </w:pPr>
      <w:r w:rsidRPr="003B6ED5">
        <w:rPr>
          <w:noProof w:val="0"/>
        </w:rPr>
        <w:t>Det finnes ikke krav til at en person skal registreres med postadresse, men det er nok en nødvendighet for personer med adressebeskyttelse "stengt fortrolig" hvis de skal motta post via Kripos eller Barnevernet.</w:t>
      </w:r>
    </w:p>
    <w:p w:rsidR="001C3AC1" w:rsidRPr="003B6ED5" w:rsidRDefault="001C3AC1" w:rsidP="001C3AC1">
      <w:pPr>
        <w:rPr>
          <w:noProof w:val="0"/>
        </w:rPr>
      </w:pPr>
      <w:r w:rsidRPr="003B6ED5">
        <w:rPr>
          <w:noProof w:val="0"/>
        </w:rPr>
        <w:t>Benyttes både for personer med fødselsnummer og personer med d-nummer. Bør om mulig finnes nøyaktig representert i matrikkelen hos Kartverket for de norske veg- og matrikkeladressene. En person kan kun ha én gjeldende postadresse. Folkeregistermyndigheten er registreringsmyndighet for ny postadresse så gyldighetstidspunkt settes lik påstått dato.</w:t>
      </w:r>
    </w:p>
    <w:p w:rsidR="001C3AC1" w:rsidRPr="003B6ED5" w:rsidRDefault="001C3AC1" w:rsidP="001C3AC1">
      <w:pPr>
        <w:rPr>
          <w:noProof w:val="0"/>
        </w:rPr>
      </w:pPr>
    </w:p>
    <w:p w:rsidR="001C3AC1" w:rsidRPr="003B6ED5" w:rsidRDefault="001C3AC1" w:rsidP="001C3AC1">
      <w:pPr>
        <w:rPr>
          <w:b/>
          <w:noProof w:val="0"/>
        </w:rPr>
      </w:pPr>
      <w:r w:rsidRPr="003B6ED5">
        <w:rPr>
          <w:b/>
          <w:noProof w:val="0"/>
        </w:rPr>
        <w:t>Postadresse i utlandet</w:t>
      </w:r>
    </w:p>
    <w:p w:rsidR="001C3AC1" w:rsidRPr="003B6ED5" w:rsidRDefault="001C3AC1" w:rsidP="001C3AC1">
      <w:pPr>
        <w:rPr>
          <w:noProof w:val="0"/>
        </w:rPr>
      </w:pPr>
      <w:r w:rsidRPr="003B6ED5">
        <w:rPr>
          <w:noProof w:val="0"/>
        </w:rPr>
        <w:t>Postadresse i utlandet oppgis ofte i forbindelse med lange utenlandsopphold (f.eks. pensjonister) eller for kommunikasjon med f.eks. personer med d-nummer som har avsluttet sitt opphold i Norge for en periode, men fortsatt er i dialog med norske myndigheter.</w:t>
      </w:r>
    </w:p>
    <w:p w:rsidR="001C3AC1" w:rsidRPr="003B6ED5" w:rsidRDefault="001C3AC1" w:rsidP="001C3AC1">
      <w:pPr>
        <w:rPr>
          <w:noProof w:val="0"/>
        </w:rPr>
      </w:pPr>
      <w:r w:rsidRPr="003B6ED5">
        <w:rPr>
          <w:noProof w:val="0"/>
        </w:rPr>
        <w:t xml:space="preserve">Det finnes ikke krav til at en person skal registreres med postadresse i utlandet. </w:t>
      </w:r>
    </w:p>
    <w:p w:rsidR="001C3AC1" w:rsidRPr="003B6ED5" w:rsidRDefault="001C3AC1" w:rsidP="001C3AC1">
      <w:pPr>
        <w:rPr>
          <w:noProof w:val="0"/>
        </w:rPr>
      </w:pPr>
      <w:r w:rsidRPr="003B6ED5">
        <w:rPr>
          <w:noProof w:val="0"/>
        </w:rPr>
        <w:t>Benyttes både for personer med fødselsnummer og personer med d-nummer. En person kan kun ha én gjeldende postadresse i utlandet. Folkeregistermyndigheten er registreringsmyndighet for ny postadresse i utlandet så gyldighetstidspunkt settes lik påstått dato.</w:t>
      </w:r>
    </w:p>
    <w:p w:rsidR="001C3AC1" w:rsidRPr="003B6ED5" w:rsidRDefault="001C3AC1" w:rsidP="001C3AC1">
      <w:pPr>
        <w:rPr>
          <w:noProof w:val="0"/>
        </w:rPr>
      </w:pPr>
    </w:p>
    <w:p w:rsidR="001C3AC1" w:rsidRPr="003B6ED5" w:rsidRDefault="001C3AC1" w:rsidP="001C3AC1">
      <w:pPr>
        <w:rPr>
          <w:b/>
          <w:noProof w:val="0"/>
        </w:rPr>
      </w:pPr>
      <w:r w:rsidRPr="003B6ED5">
        <w:rPr>
          <w:b/>
          <w:noProof w:val="0"/>
        </w:rPr>
        <w:t>Preferert kontaktadresse</w:t>
      </w:r>
    </w:p>
    <w:p w:rsidR="001C3AC1" w:rsidRPr="003B6ED5" w:rsidRDefault="001C3AC1" w:rsidP="001C3AC1">
      <w:pPr>
        <w:rPr>
          <w:noProof w:val="0"/>
        </w:rPr>
      </w:pPr>
      <w:r w:rsidRPr="003B6ED5">
        <w:rPr>
          <w:noProof w:val="0"/>
        </w:rPr>
        <w:t xml:space="preserve">Dette er ikke en adresse i tillegg til de ovenfor, men kun et valg av hvilken av de andre registrerte adressene en person har som skal fungere som kontaktadresse for </w:t>
      </w:r>
      <w:r w:rsidR="00BC16BD">
        <w:rPr>
          <w:noProof w:val="0"/>
        </w:rPr>
        <w:t>øyeblikket</w:t>
      </w:r>
      <w:r w:rsidRPr="003B6ED5">
        <w:rPr>
          <w:noProof w:val="0"/>
        </w:rPr>
        <w:t xml:space="preserve">. </w:t>
      </w:r>
    </w:p>
    <w:p w:rsidR="001C3AC1" w:rsidRPr="003B6ED5" w:rsidRDefault="001C3AC1" w:rsidP="00AB6F0F">
      <w:pPr>
        <w:pStyle w:val="Overskrift3"/>
      </w:pPr>
      <w:bookmarkStart w:id="110" w:name="_Toc14779323"/>
      <w:bookmarkStart w:id="111" w:name="_Toc31981143"/>
      <w:r w:rsidRPr="003B6ED5">
        <w:t>Bostedsadresse</w:t>
      </w:r>
      <w:bookmarkEnd w:id="110"/>
      <w:bookmarkEnd w:id="111"/>
    </w:p>
    <w:p w:rsidR="001C3AC1" w:rsidRPr="003B6ED5" w:rsidRDefault="001C3AC1" w:rsidP="001C3AC1">
      <w:pPr>
        <w:rPr>
          <w:noProof w:val="0"/>
        </w:rPr>
      </w:pPr>
      <w:r w:rsidRPr="003B6ED5">
        <w:rPr>
          <w:noProof w:val="0"/>
        </w:rPr>
        <w:t>Denne informasjonen er håndtert på ny struktur i den nye Folkeregisteret.</w:t>
      </w:r>
    </w:p>
    <w:p w:rsidR="001C3AC1" w:rsidRPr="003B6ED5" w:rsidRDefault="001C3AC1" w:rsidP="001C3AC1">
      <w:pPr>
        <w:rPr>
          <w:noProof w:val="0"/>
        </w:rPr>
      </w:pPr>
    </w:p>
    <w:p w:rsidR="001C3AC1" w:rsidRPr="003B6ED5" w:rsidRDefault="001C3AC1" w:rsidP="001C3AC1">
      <w:pPr>
        <w:rPr>
          <w:noProof w:val="0"/>
        </w:rPr>
      </w:pPr>
      <w:r w:rsidRPr="003B6ED5">
        <w:rPr>
          <w:lang w:eastAsia="nb-NO"/>
        </w:rPr>
        <w:lastRenderedPageBreak/>
        <w:drawing>
          <wp:inline distT="0" distB="0" distL="0" distR="0" wp14:anchorId="3DE7BE78" wp14:editId="7E82E4DF">
            <wp:extent cx="6151880" cy="3670300"/>
            <wp:effectExtent l="0" t="0" r="1270" b="635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 Folkeregisterperson med bostedsadresse.jpg"/>
                    <pic:cNvPicPr/>
                  </pic:nvPicPr>
                  <pic:blipFill>
                    <a:blip r:embed="rId26">
                      <a:extLst>
                        <a:ext uri="{28A0092B-C50C-407E-A947-70E740481C1C}">
                          <a14:useLocalDpi xmlns:a14="http://schemas.microsoft.com/office/drawing/2010/main" val="0"/>
                        </a:ext>
                      </a:extLst>
                    </a:blip>
                    <a:stretch>
                      <a:fillRect/>
                    </a:stretch>
                  </pic:blipFill>
                  <pic:spPr>
                    <a:xfrm>
                      <a:off x="0" y="0"/>
                      <a:ext cx="6151880" cy="3670300"/>
                    </a:xfrm>
                    <a:prstGeom prst="rect">
                      <a:avLst/>
                    </a:prstGeom>
                  </pic:spPr>
                </pic:pic>
              </a:graphicData>
            </a:graphic>
          </wp:inline>
        </w:drawing>
      </w:r>
    </w:p>
    <w:p w:rsidR="001C3AC1" w:rsidRPr="003B6ED5" w:rsidRDefault="003B6ED5" w:rsidP="001C3AC1">
      <w:pPr>
        <w:rPr>
          <w:noProof w:val="0"/>
        </w:rPr>
      </w:pPr>
      <w:r w:rsidRPr="003B6ED5">
        <w:rPr>
          <w:lang w:eastAsia="nb-NO"/>
        </w:rPr>
        <mc:AlternateContent>
          <mc:Choice Requires="wps">
            <w:drawing>
              <wp:anchor distT="0" distB="0" distL="114300" distR="114300" simplePos="0" relativeHeight="251698176" behindDoc="0" locked="0" layoutInCell="1" allowOverlap="1" wp14:anchorId="7E9332B3" wp14:editId="700CE83F">
                <wp:simplePos x="0" y="0"/>
                <wp:positionH relativeFrom="margin">
                  <wp:align>right</wp:align>
                </wp:positionH>
                <wp:positionV relativeFrom="paragraph">
                  <wp:posOffset>288925</wp:posOffset>
                </wp:positionV>
                <wp:extent cx="6096000" cy="3124200"/>
                <wp:effectExtent l="0" t="0" r="19050" b="19050"/>
                <wp:wrapTopAndBottom/>
                <wp:docPr id="208"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3124200"/>
                        </a:xfrm>
                        <a:prstGeom prst="rect">
                          <a:avLst/>
                        </a:prstGeom>
                        <a:solidFill>
                          <a:srgbClr val="FFFFFF"/>
                        </a:solidFill>
                        <a:ln w="9525">
                          <a:solidFill>
                            <a:srgbClr val="000000"/>
                          </a:solidFill>
                          <a:miter lim="800000"/>
                          <a:headEnd/>
                          <a:tailEnd/>
                        </a:ln>
                      </wps:spPr>
                      <wps:txbx>
                        <w:txbxContent>
                          <w:p w:rsidR="008B2043" w:rsidRDefault="008B2043" w:rsidP="001C3AC1">
                            <w:r>
                              <w:t>bostedsadresse.adressegradering = "ugradert"</w:t>
                            </w:r>
                          </w:p>
                          <w:p w:rsidR="008B2043" w:rsidRDefault="008B2043" w:rsidP="001C3AC1">
                            <w:r>
                              <w:t>bostedsadresse.</w:t>
                            </w:r>
                            <w:r w:rsidRPr="00FA58AB">
                              <w:t>adresseIdentifikatorFraMatrikkelen</w:t>
                            </w:r>
                            <w:r>
                              <w:t xml:space="preserve"> = "14464824"</w:t>
                            </w:r>
                          </w:p>
                          <w:p w:rsidR="008B2043" w:rsidRPr="00E23807" w:rsidRDefault="008B2043" w:rsidP="001C3AC1">
                            <w:r>
                              <w:t>bostedsadresse.flyttedato = "2019-02-26"</w:t>
                            </w:r>
                          </w:p>
                          <w:p w:rsidR="008B2043" w:rsidRPr="00E23807" w:rsidRDefault="008B2043" w:rsidP="001C3AC1">
                            <w:r>
                              <w:t>bostedsadresse.</w:t>
                            </w:r>
                            <w:r w:rsidRPr="00F744DD">
                              <w:t>grunnkrets</w:t>
                            </w:r>
                            <w:r>
                              <w:t xml:space="preserve"> = "404"</w:t>
                            </w:r>
                          </w:p>
                          <w:p w:rsidR="008B2043" w:rsidRDefault="008B2043" w:rsidP="001C3AC1">
                            <w:r>
                              <w:t>bostedsadresse.stemmekrets = "7"</w:t>
                            </w:r>
                          </w:p>
                          <w:p w:rsidR="008B2043" w:rsidRPr="00E23807" w:rsidRDefault="008B2043" w:rsidP="001C3AC1">
                            <w:r>
                              <w:t>bostedsadresse.skolekrets = "5"</w:t>
                            </w:r>
                          </w:p>
                          <w:p w:rsidR="008B2043" w:rsidRPr="00E23807" w:rsidRDefault="008B2043" w:rsidP="001C3AC1">
                            <w:r>
                              <w:t>bostedsadresse.kirkekrets = "3"</w:t>
                            </w:r>
                          </w:p>
                          <w:p w:rsidR="008B2043" w:rsidRPr="00E23807" w:rsidRDefault="008B2043" w:rsidP="001C3AC1">
                            <w:r>
                              <w:t>bostedsadresse.vegadresse.kommunenummer = "5053"</w:t>
                            </w:r>
                          </w:p>
                          <w:p w:rsidR="008B2043" w:rsidRPr="00E23807" w:rsidRDefault="008B2043" w:rsidP="001C3AC1">
                            <w:r>
                              <w:t>bostedsadresse.vegadresse.bruksenhetsnummer = "H0101"</w:t>
                            </w:r>
                          </w:p>
                          <w:p w:rsidR="008B2043" w:rsidRPr="00E23807" w:rsidRDefault="008B2043" w:rsidP="001C3AC1">
                            <w:r>
                              <w:t>bostedsadresse.vegadresse.bruksenhetstype = "bolig"</w:t>
                            </w:r>
                          </w:p>
                          <w:p w:rsidR="008B2043" w:rsidRPr="00E23807" w:rsidRDefault="008B2043" w:rsidP="001C3AC1">
                            <w:r>
                              <w:t>bostedsadresse.vegadresse.adressenavn = "</w:t>
                            </w:r>
                            <w:r w:rsidRPr="002C4F8D">
                              <w:t>H</w:t>
                            </w:r>
                            <w:r>
                              <w:t>ELLHAUGAN"</w:t>
                            </w:r>
                          </w:p>
                          <w:p w:rsidR="008B2043" w:rsidRPr="00E23807" w:rsidRDefault="008B2043" w:rsidP="001C3AC1">
                            <w:r>
                              <w:t>bostedsadresse.vegadresse.adressenummer.husnummer = "160"</w:t>
                            </w:r>
                          </w:p>
                          <w:p w:rsidR="008B2043" w:rsidRDefault="008B2043" w:rsidP="001C3AC1">
                            <w:r>
                              <w:t>bostedsadresse.vegadresse.adressenummer.husbokstav = "B"</w:t>
                            </w:r>
                          </w:p>
                          <w:p w:rsidR="008B2043" w:rsidRDefault="008B2043" w:rsidP="001C3AC1">
                            <w:r>
                              <w:t>bostedsadresse.vegadresse.adressekode = "3008"</w:t>
                            </w:r>
                          </w:p>
                          <w:p w:rsidR="008B2043" w:rsidRDefault="008B2043" w:rsidP="001C3AC1">
                            <w:r>
                              <w:t>bostedsadresse.vegadresse.poststed.postnummer = "7670"</w:t>
                            </w:r>
                          </w:p>
                          <w:p w:rsidR="008B2043" w:rsidRDefault="008B2043" w:rsidP="001C3AC1">
                            <w:r>
                              <w:t>bostedsadresse.vegadresse.poststed.poststedsnavn = "INDERØY"</w:t>
                            </w:r>
                          </w:p>
                          <w:p w:rsidR="008B2043" w:rsidRPr="00E23807" w:rsidRDefault="008B2043" w:rsidP="001C3AC1">
                            <w:r>
                              <w:t>bostedsadresse.vegadresse.kortAdressenavn = "</w:t>
                            </w:r>
                            <w:r w:rsidRPr="002C4F8D">
                              <w:t>H</w:t>
                            </w:r>
                            <w:r>
                              <w:t>ELLHAUGAN"</w:t>
                            </w:r>
                          </w:p>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332B3" id="_x0000_s1047" type="#_x0000_t202" style="position:absolute;margin-left:428.8pt;margin-top:22.75pt;width:480pt;height:246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">
                <v:textbox>
                  <w:txbxContent>
                    <w:p w:rsidR="008B2043" w:rsidRDefault="008B2043" w:rsidP="001C3AC1">
                      <w:r>
                        <w:t>bostedsadresse.adressegradering = "ugradert"</w:t>
                      </w:r>
                    </w:p>
                    <w:p w:rsidR="008B2043" w:rsidRDefault="008B2043" w:rsidP="001C3AC1">
                      <w:r>
                        <w:t>bostedsadresse.</w:t>
                      </w:r>
                      <w:r w:rsidRPr="00FA58AB">
                        <w:t>adresseIdentifikatorFraMatrikkelen</w:t>
                      </w:r>
                      <w:r>
                        <w:t xml:space="preserve"> = "14464824"</w:t>
                      </w:r>
                    </w:p>
                    <w:p w:rsidR="008B2043" w:rsidRPr="00E23807" w:rsidRDefault="008B2043" w:rsidP="001C3AC1">
                      <w:r>
                        <w:t>bostedsadresse.flyttedato = "2019-02-26"</w:t>
                      </w:r>
                    </w:p>
                    <w:p w:rsidR="008B2043" w:rsidRPr="00E23807" w:rsidRDefault="008B2043" w:rsidP="001C3AC1">
                      <w:r>
                        <w:t>bostedsadresse.</w:t>
                      </w:r>
                      <w:r w:rsidRPr="00F744DD">
                        <w:t>grunnkrets</w:t>
                      </w:r>
                      <w:r>
                        <w:t xml:space="preserve"> = "404"</w:t>
                      </w:r>
                    </w:p>
                    <w:p w:rsidR="008B2043" w:rsidRDefault="008B2043" w:rsidP="001C3AC1">
                      <w:r>
                        <w:t>bostedsadresse.stemmekrets = "7"</w:t>
                      </w:r>
                    </w:p>
                    <w:p w:rsidR="008B2043" w:rsidRPr="00E23807" w:rsidRDefault="008B2043" w:rsidP="001C3AC1">
                      <w:r>
                        <w:t>bostedsadresse.skolekrets = "5"</w:t>
                      </w:r>
                    </w:p>
                    <w:p w:rsidR="008B2043" w:rsidRPr="00E23807" w:rsidRDefault="008B2043" w:rsidP="001C3AC1">
                      <w:r>
                        <w:t>bostedsadresse.kirkekrets = "3"</w:t>
                      </w:r>
                    </w:p>
                    <w:p w:rsidR="008B2043" w:rsidRPr="00E23807" w:rsidRDefault="008B2043" w:rsidP="001C3AC1">
                      <w:r>
                        <w:t>bostedsadresse.vegadresse.kommunenummer = "5053"</w:t>
                      </w:r>
                    </w:p>
                    <w:p w:rsidR="008B2043" w:rsidRPr="00E23807" w:rsidRDefault="008B2043" w:rsidP="001C3AC1">
                      <w:r>
                        <w:t>bostedsadresse.vegadresse.bruksenhetsnummer = "H0101"</w:t>
                      </w:r>
                    </w:p>
                    <w:p w:rsidR="008B2043" w:rsidRPr="00E23807" w:rsidRDefault="008B2043" w:rsidP="001C3AC1">
                      <w:r>
                        <w:t>bostedsadresse.vegadresse.bruksenhetstype = "bolig"</w:t>
                      </w:r>
                    </w:p>
                    <w:p w:rsidR="008B2043" w:rsidRPr="00E23807" w:rsidRDefault="008B2043" w:rsidP="001C3AC1">
                      <w:r>
                        <w:t>bostedsadresse.vegadresse.adressenavn = "</w:t>
                      </w:r>
                      <w:r w:rsidRPr="002C4F8D">
                        <w:t>H</w:t>
                      </w:r>
                      <w:r>
                        <w:t>ELLHAUGAN"</w:t>
                      </w:r>
                    </w:p>
                    <w:p w:rsidR="008B2043" w:rsidRPr="00E23807" w:rsidRDefault="008B2043" w:rsidP="001C3AC1">
                      <w:r>
                        <w:t>bostedsadresse.vegadresse.adressenummer.husnummer = "160"</w:t>
                      </w:r>
                    </w:p>
                    <w:p w:rsidR="008B2043" w:rsidRDefault="008B2043" w:rsidP="001C3AC1">
                      <w:r>
                        <w:t>bostedsadresse.vegadresse.adressenummer.husbokstav = "B"</w:t>
                      </w:r>
                    </w:p>
                    <w:p w:rsidR="008B2043" w:rsidRDefault="008B2043" w:rsidP="001C3AC1">
                      <w:r>
                        <w:t>bostedsadresse.vegadresse.adressekode = "3008"</w:t>
                      </w:r>
                    </w:p>
                    <w:p w:rsidR="008B2043" w:rsidRDefault="008B2043" w:rsidP="001C3AC1">
                      <w:r>
                        <w:t>bostedsadresse.vegadresse.poststed.postnummer = "7670"</w:t>
                      </w:r>
                    </w:p>
                    <w:p w:rsidR="008B2043" w:rsidRDefault="008B2043" w:rsidP="001C3AC1">
                      <w:r>
                        <w:t>bostedsadresse.vegadresse.poststed.poststedsnavn = "INDERØY"</w:t>
                      </w:r>
                    </w:p>
                    <w:p w:rsidR="008B2043" w:rsidRPr="00E23807" w:rsidRDefault="008B2043" w:rsidP="001C3AC1">
                      <w:r>
                        <w:t>bostedsadresse.vegadresse.kortAdressenavn = "</w:t>
                      </w:r>
                      <w:r w:rsidRPr="002C4F8D">
                        <w:t>H</w:t>
                      </w:r>
                      <w:r>
                        <w:t>ELLHAUGAN"</w:t>
                      </w:r>
                    </w:p>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txbxContent>
                </v:textbox>
                <w10:wrap type="topAndBottom" anchorx="margin"/>
              </v:shape>
            </w:pict>
          </mc:Fallback>
        </mc:AlternateContent>
      </w:r>
      <w:r w:rsidR="001C3AC1"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Informasjons-element</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Bostedsadresse</w:t>
            </w:r>
          </w:p>
        </w:tc>
        <w:tc>
          <w:tcPr>
            <w:tcW w:w="3853"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adressen hvor en person bor i henhold til folkeregisterforskriften</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som skal registreres for personer som har fødselsnummer og har status "bosatt"</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lastRenderedPageBreak/>
              <w:t>Adressen hvor personen forventes fysisk befinner seg i de fleste tilfellene (overveiende døgnhvile osv.)</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som det knytter seg rettigheter og plikter til for personen</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som nød-etatene tar alvorlig mht. å redde og søke etter personen</w:t>
            </w:r>
          </w:p>
          <w:p w:rsidR="001C3AC1" w:rsidRPr="003B6ED5" w:rsidRDefault="001C3AC1" w:rsidP="00DC6C01">
            <w:pPr>
              <w:pStyle w:val="Listeavsnitt"/>
              <w:numPr>
                <w:ilvl w:val="1"/>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Dette gir sterke føringer på nøyaktighet</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som personen kan motta post på</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skal ha kvaliteten til en offisiell adresse i matrikkelen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eastAsia="nb-NO"/>
              </w:rPr>
              <w:t xml:space="preserve">Adressen må kun være av en av typene Vegadresse, Matrikkeladresse eller UkjentBosted hvor sistnevnte </w:t>
            </w:r>
            <w:r w:rsidRPr="003B6ED5">
              <w:rPr>
                <w:noProof w:val="0"/>
                <w:u w:val="single"/>
                <w:lang w:val="nb-NO" w:eastAsia="nb-NO"/>
              </w:rPr>
              <w:t>ikke</w:t>
            </w:r>
            <w:r w:rsidRPr="003B6ED5">
              <w:rPr>
                <w:noProof w:val="0"/>
                <w:lang w:val="nb-NO" w:eastAsia="nb-NO"/>
              </w:rPr>
              <w:t xml:space="preserve"> representerer Registerets videreføring av</w:t>
            </w:r>
            <w:r w:rsidRPr="003B6ED5">
              <w:rPr>
                <w:noProof w:val="0"/>
                <w:lang w:val="nb-NO"/>
              </w:rPr>
              <w:t xml:space="preserve"> "Spesifisert registreringstype" 5 = Uten fast bosted i DSF siden vilkårene for sistnevnte ikke gjelder for UkjentBosted.</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Gyldighetsdatoen settes til vedtaksdato fra Folkeregistermyndigheten.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kan kun være en gjeldende bostedsadresse per tidspunkt.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lastRenderedPageBreak/>
              <w:t>adresseidentifikatorFraMatrikkelen</w:t>
            </w:r>
          </w:p>
        </w:tc>
        <w:tc>
          <w:tcPr>
            <w:tcW w:w="3853"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Kartverkets matrikkel har en unik informasjonsfri identifikator for enhver adresse ned på husnummer – husbokstav nivå eller bruksnummer/festenummer nivå. Vi tar vare på denne identifikatoren for å kunne fange endringer fra matrikkelen.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nærAdresseidentifikatorFraMatrikkelen</w:t>
            </w:r>
          </w:p>
        </w:tc>
        <w:tc>
          <w:tcPr>
            <w:tcW w:w="3853" w:type="pct"/>
            <w:tcBorders>
              <w:bottom w:val="single" w:sz="4" w:space="0" w:color="auto"/>
              <w:right w:val="single" w:sz="4" w:space="0" w:color="auto"/>
            </w:tcBorders>
          </w:tcPr>
          <w:p w:rsidR="001C3AC1"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Se ovenfor. Vi </w:t>
            </w:r>
            <w:r w:rsidR="00B00379" w:rsidRPr="00B00379">
              <w:rPr>
                <w:noProof w:val="0"/>
                <w:u w:val="single"/>
                <w:lang w:val="nb-NO" w:eastAsia="nb-NO"/>
              </w:rPr>
              <w:t>kan</w:t>
            </w:r>
            <w:r w:rsidR="00B00379">
              <w:rPr>
                <w:noProof w:val="0"/>
                <w:lang w:val="nb-NO" w:eastAsia="nb-NO"/>
              </w:rPr>
              <w:t xml:space="preserve"> lagre </w:t>
            </w:r>
            <w:r w:rsidRPr="003B6ED5">
              <w:rPr>
                <w:noProof w:val="0"/>
                <w:lang w:val="nb-NO" w:eastAsia="nb-NO"/>
              </w:rPr>
              <w:t xml:space="preserve">en "reserve" adresseidentifikator i de tilfellene at vi ikke finner en nøyaktig samstemmighet i matrikkelen slik at vi likevel kan fange opp endringer i kommunenummer, adressenavn, gårds-/bruksnummer osv. Det kan f.eks. hende at det blir oppgitt en vegadresse uten husbokstav på et husnummer som bare finnes med husbokstaver i matrikkelen. Vi </w:t>
            </w:r>
            <w:r w:rsidR="00B00379">
              <w:rPr>
                <w:noProof w:val="0"/>
                <w:lang w:val="nb-NO" w:eastAsia="nb-NO"/>
              </w:rPr>
              <w:t>kan da bruke</w:t>
            </w:r>
            <w:r w:rsidRPr="003B6ED5">
              <w:rPr>
                <w:noProof w:val="0"/>
                <w:lang w:val="nb-NO" w:eastAsia="nb-NO"/>
              </w:rPr>
              <w:t xml:space="preserve"> identifikatoren til huset med f.eks. "A" som husbokstav.</w:t>
            </w:r>
          </w:p>
          <w:p w:rsidR="00B00379" w:rsidRPr="00B00379" w:rsidRDefault="00B00379" w:rsidP="006B1E38">
            <w:pPr>
              <w:cnfStyle w:val="000000100000" w:firstRow="0" w:lastRow="0" w:firstColumn="0" w:lastColumn="0" w:oddVBand="0" w:evenVBand="0" w:oddHBand="1" w:evenHBand="0" w:firstRowFirstColumn="0" w:firstRowLastColumn="0" w:lastRowFirstColumn="0" w:lastRowLastColumn="0"/>
              <w:rPr>
                <w:b/>
                <w:noProof w:val="0"/>
                <w:lang w:val="nb-NO" w:eastAsia="nb-NO"/>
              </w:rPr>
            </w:pPr>
            <w:r w:rsidRPr="00B00379">
              <w:rPr>
                <w:b/>
                <w:noProof w:val="0"/>
                <w:lang w:val="nb-NO" w:eastAsia="nb-NO"/>
              </w:rPr>
              <w:t>Foreløpig ikke i bruk.</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adressegradering</w:t>
            </w:r>
          </w:p>
        </w:tc>
        <w:tc>
          <w:tcPr>
            <w:tcW w:w="3853"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kategori av beskyttelsesgrad på adresseinformasjon i Folkeregisteret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Gyldige kodeverdier er:</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ugradert</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klientadresse</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fortrolig</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strengtFortrolig</w:t>
            </w:r>
            <w:r w:rsidRPr="003B6ED5">
              <w:rPr>
                <w:noProof w:val="0"/>
                <w:lang w:val="nb-NO" w:eastAsia="nb-NO"/>
              </w:rPr>
              <w:t xml:space="preserve"> (strengt fortrolig)</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Bostedsadressen kan være beskyttet iht. Beskyttelsesinstruksen (</w:t>
            </w:r>
            <w:r w:rsidRPr="003B6ED5">
              <w:rPr>
                <w:i/>
                <w:noProof w:val="0"/>
                <w:lang w:val="nb-NO" w:eastAsia="nb-NO"/>
              </w:rPr>
              <w:t>fortrolig</w:t>
            </w:r>
            <w:r w:rsidRPr="003B6ED5">
              <w:rPr>
                <w:noProof w:val="0"/>
                <w:lang w:val="nb-NO" w:eastAsia="nb-NO"/>
              </w:rPr>
              <w:t xml:space="preserve"> og </w:t>
            </w:r>
            <w:r w:rsidRPr="003B6ED5">
              <w:rPr>
                <w:i/>
                <w:noProof w:val="0"/>
                <w:lang w:val="nb-NO" w:eastAsia="nb-NO"/>
              </w:rPr>
              <w:t>strengtFortrolig</w:t>
            </w:r>
            <w:r w:rsidRPr="003B6ED5">
              <w:rPr>
                <w:noProof w:val="0"/>
                <w:lang w:val="nb-NO" w:eastAsia="nb-NO"/>
              </w:rPr>
              <w:t>) eller Folkeregisterloven (</w:t>
            </w:r>
            <w:r w:rsidRPr="003B6ED5">
              <w:rPr>
                <w:i/>
                <w:noProof w:val="0"/>
                <w:lang w:val="nb-NO" w:eastAsia="nb-NO"/>
              </w:rPr>
              <w:t>klientadresse</w:t>
            </w:r>
            <w:r w:rsidR="00D9122F">
              <w:rPr>
                <w:noProof w:val="0"/>
                <w:lang w:val="nb-NO" w:eastAsia="nb-NO"/>
              </w:rPr>
              <w:t xml:space="preserve">). Adresse med gradering </w:t>
            </w:r>
            <w:r w:rsidR="00D9122F">
              <w:rPr>
                <w:i/>
                <w:noProof w:val="0"/>
                <w:lang w:val="nb-NO" w:eastAsia="nb-NO"/>
              </w:rPr>
              <w:t>strengtFortrolig</w:t>
            </w:r>
            <w:r w:rsidR="00D9122F">
              <w:rPr>
                <w:noProof w:val="0"/>
                <w:lang w:val="nb-NO" w:eastAsia="nb-NO"/>
              </w:rPr>
              <w:t xml:space="preserve"> oppgis ikke av Folkeregisteret.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flyttedato</w:t>
            </w:r>
          </w:p>
        </w:tc>
        <w:tc>
          <w:tcPr>
            <w:tcW w:w="3853"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den dato som den meldepliktige har oppgitt som flyttedag</w:t>
            </w:r>
          </w:p>
          <w:p w:rsidR="005814C7" w:rsidRDefault="005814C7"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Påstand fra melder om flyttedato.</w:t>
            </w:r>
          </w:p>
          <w:p w:rsidR="001C3AC1" w:rsidRPr="003B6ED5" w:rsidRDefault="001C3AC1" w:rsidP="005814C7">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Det er Folkeregistermyndigheten som setter faktisk </w:t>
            </w:r>
            <w:r w:rsidR="005814C7">
              <w:rPr>
                <w:noProof w:val="0"/>
                <w:lang w:val="nb-NO" w:eastAsia="nb-NO"/>
              </w:rPr>
              <w:t xml:space="preserve">flyttedato som </w:t>
            </w:r>
            <w:r w:rsidRPr="003B6ED5">
              <w:rPr>
                <w:noProof w:val="0"/>
                <w:lang w:val="nb-NO" w:eastAsia="nb-NO"/>
              </w:rPr>
              <w:t xml:space="preserve">gyldighetstidspunkt som del av metadata og det er dermed </w:t>
            </w:r>
            <w:r w:rsidR="005814C7">
              <w:rPr>
                <w:noProof w:val="0"/>
                <w:lang w:val="nb-NO" w:eastAsia="nb-NO"/>
              </w:rPr>
              <w:t>denne</w:t>
            </w:r>
            <w:r w:rsidRPr="003B6ED5">
              <w:rPr>
                <w:noProof w:val="0"/>
                <w:lang w:val="nb-NO" w:eastAsia="nb-NO"/>
              </w:rPr>
              <w:t xml:space="preserve"> som benyttes i forvaltningen.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grunnkrets</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et lite og geografisk sammenhengende område som er mest mulig ensartet når det gjelder natur og næringsgrunnlag, kommunikasjonsforhold og bygningsmessig struktur som grunnlag for utarbeidelse av detaljert regionalstatistikk</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Informasjonen er gitt ved en unik kode innenfor kommunen.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stemmekrets</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del av en geografisk inndeling av kommunen som er bestemt av valgstyret</w:t>
            </w:r>
          </w:p>
          <w:p w:rsidR="001C3AC1" w:rsidRPr="00A95F3E" w:rsidRDefault="001C3AC1" w:rsidP="00A95F3E">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Informasjonen er gitt ved en unik kode innenfor kommunen.</w:t>
            </w:r>
            <w:r w:rsidR="00A95F3E">
              <w:rPr>
                <w:noProof w:val="0"/>
                <w:lang w:val="nb-NO" w:eastAsia="nb-NO"/>
              </w:rPr>
              <w:t xml:space="preserve"> (Heter valgkrets i matrikkelen pga. </w:t>
            </w:r>
            <w:r w:rsidR="00A95F3E" w:rsidRPr="00A95F3E">
              <w:rPr>
                <w:lang w:val="nb-NO"/>
              </w:rPr>
              <w:t>matrikkelforskriften § 3</w:t>
            </w:r>
            <w:r w:rsidR="00A95F3E">
              <w:rPr>
                <w:lang w:val="nb-NO"/>
              </w:rPr>
              <w: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skolekrets</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en kommunal inndeling som gir en ikke bindende skoletilhørighet for barna i kretsen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Informasjonen er gitt ved en unik kode innenfor kommunen.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lastRenderedPageBreak/>
              <w:t>kirkekrets</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minste kirkelige administrative inndeling</w:t>
            </w:r>
          </w:p>
          <w:p w:rsidR="001C3AC1" w:rsidRPr="003B6ED5" w:rsidRDefault="00A95F3E" w:rsidP="002F282C">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A95F3E">
              <w:rPr>
                <w:noProof w:val="0"/>
                <w:lang w:val="nb-NO" w:eastAsia="nb-NO"/>
              </w:rPr>
              <w:t>Entydig n</w:t>
            </w:r>
            <w:r>
              <w:rPr>
                <w:noProof w:val="0"/>
                <w:lang w:val="nb-NO" w:eastAsia="nb-NO"/>
              </w:rPr>
              <w:t xml:space="preserve">ummer på kirkesokn. </w:t>
            </w:r>
            <w:r w:rsidRPr="00A95F3E">
              <w:rPr>
                <w:noProof w:val="0"/>
                <w:lang w:val="nb-NO" w:eastAsia="nb-NO"/>
              </w:rPr>
              <w:t>Soknene er grunnenhetene i kirken og disse er organisert i kirkelig fellesråd</w:t>
            </w:r>
            <w:r w:rsidR="002F282C">
              <w:rPr>
                <w:noProof w:val="0"/>
                <w:lang w:val="nb-NO" w:eastAsia="nb-NO"/>
              </w:rPr>
              <w:t>. Kirkekretsene kan strekke seg over flere kommuner.</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vegadresse</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adresse for en bygning, bruksenhet, eiendom eller annet objekt som er registrert med adresse i matrikkelen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Valgegenskap som består av en struktur av informasjon som beskriver en vegadresse iht. egenskapsnavn og definisjoner bestemt av matrikkelforskriften og Kartverket.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Entiteten Vegadresse er dokumentert her </w:t>
            </w:r>
            <w:r w:rsidRPr="003B6ED5">
              <w:rPr>
                <w:noProof w:val="0"/>
                <w:lang w:eastAsia="nb-NO"/>
              </w:rPr>
              <w:fldChar w:fldCharType="begin"/>
            </w:r>
            <w:r w:rsidRPr="003B6ED5">
              <w:rPr>
                <w:noProof w:val="0"/>
                <w:lang w:val="nb-NO" w:eastAsia="nb-NO"/>
              </w:rPr>
              <w:instrText xml:space="preserve"> REF _Ref535506973 \r \h </w:instrText>
            </w:r>
            <w:r w:rsidRPr="003B6ED5">
              <w:rPr>
                <w:noProof w:val="0"/>
                <w:lang w:eastAsia="nb-NO"/>
              </w:rPr>
            </w:r>
            <w:r w:rsidRPr="003B6ED5">
              <w:rPr>
                <w:noProof w:val="0"/>
                <w:lang w:eastAsia="nb-NO"/>
              </w:rPr>
              <w:fldChar w:fldCharType="separate"/>
            </w:r>
            <w:r w:rsidR="00C45127">
              <w:rPr>
                <w:noProof w:val="0"/>
                <w:lang w:val="nb-NO" w:eastAsia="nb-NO"/>
              </w:rPr>
              <w:t>5.25.1</w:t>
            </w:r>
            <w:r w:rsidRPr="003B6ED5">
              <w:rPr>
                <w:noProof w:val="0"/>
                <w:lang w:eastAsia="nb-NO"/>
              </w:rPr>
              <w:fldChar w:fldCharType="end"/>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matrikkeladresse</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adresse i form av et gårds- og bruksnummer og et eventuelt festenummer, eventuelt også et undernummer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Valgegenskap som består av en struktur av informasjon som beskriver en matrikkeladresse iht. egenskapsnavn og definisjoner bestemt av matrikkelforskriften og Kartverket.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 xml:space="preserve">Entiteten Matrikkeladresse er dokumentert her </w:t>
            </w:r>
            <w:r w:rsidRPr="003B6ED5">
              <w:rPr>
                <w:noProof w:val="0"/>
                <w:lang w:eastAsia="nb-NO"/>
              </w:rPr>
              <w:fldChar w:fldCharType="begin"/>
            </w:r>
            <w:r w:rsidRPr="003B6ED5">
              <w:rPr>
                <w:noProof w:val="0"/>
                <w:lang w:val="nb-NO" w:eastAsia="nb-NO"/>
              </w:rPr>
              <w:instrText xml:space="preserve"> REF _Ref535507018 \r \h </w:instrText>
            </w:r>
            <w:r w:rsidRPr="003B6ED5">
              <w:rPr>
                <w:noProof w:val="0"/>
                <w:lang w:eastAsia="nb-NO"/>
              </w:rPr>
            </w:r>
            <w:r w:rsidRPr="003B6ED5">
              <w:rPr>
                <w:noProof w:val="0"/>
                <w:lang w:eastAsia="nb-NO"/>
              </w:rPr>
              <w:fldChar w:fldCharType="separate"/>
            </w:r>
            <w:r w:rsidR="00C45127">
              <w:rPr>
                <w:noProof w:val="0"/>
                <w:lang w:val="nb-NO" w:eastAsia="nb-NO"/>
              </w:rPr>
              <w:t>5.25.2</w:t>
            </w:r>
            <w:r w:rsidRPr="003B6ED5">
              <w:rPr>
                <w:noProof w:val="0"/>
                <w:lang w:eastAsia="nb-NO"/>
              </w:rPr>
              <w:fldChar w:fldCharType="end"/>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ukjentBosted</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bostedet til en person er ikke fastsatt til en fast bostedsadresse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Valgegenskap som beskriver mangelen på en offisiell bostedsadresse.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Hvis egenskapen </w:t>
            </w:r>
            <w:r w:rsidRPr="003B6ED5">
              <w:rPr>
                <w:i/>
                <w:noProof w:val="0"/>
                <w:lang w:val="nb-NO" w:eastAsia="nb-NO"/>
              </w:rPr>
              <w:t>bostedskommune</w:t>
            </w:r>
            <w:r w:rsidRPr="003B6ED5">
              <w:rPr>
                <w:noProof w:val="0"/>
                <w:lang w:val="nb-NO" w:eastAsia="nb-NO"/>
              </w:rPr>
              <w:t xml:space="preserve"> ikke er oppgitt så har personen ukjent bosted i en ukjent kommune.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Entiteten UkjentBosted er dokumentert her</w:t>
            </w:r>
            <w:r w:rsidR="00D9122F">
              <w:rPr>
                <w:noProof w:val="0"/>
                <w:lang w:val="nb-NO" w:eastAsia="nb-NO"/>
              </w:rPr>
              <w:t>:</w:t>
            </w:r>
            <w:r w:rsidRPr="003B6ED5">
              <w:rPr>
                <w:noProof w:val="0"/>
                <w:lang w:val="nb-NO" w:eastAsia="nb-NO"/>
              </w:rPr>
              <w:t xml:space="preserve"> </w:t>
            </w:r>
            <w:r w:rsidRPr="003B6ED5">
              <w:rPr>
                <w:noProof w:val="0"/>
                <w:lang w:eastAsia="nb-NO"/>
              </w:rPr>
              <w:fldChar w:fldCharType="begin"/>
            </w:r>
            <w:r w:rsidRPr="003B6ED5">
              <w:rPr>
                <w:noProof w:val="0"/>
                <w:lang w:val="nb-NO" w:eastAsia="nb-NO"/>
              </w:rPr>
              <w:instrText xml:space="preserve"> REF _Ref535507674 \r \h </w:instrText>
            </w:r>
            <w:r w:rsidRPr="003B6ED5">
              <w:rPr>
                <w:noProof w:val="0"/>
                <w:lang w:eastAsia="nb-NO"/>
              </w:rPr>
            </w:r>
            <w:r w:rsidRPr="003B6ED5">
              <w:rPr>
                <w:noProof w:val="0"/>
                <w:lang w:eastAsia="nb-NO"/>
              </w:rPr>
              <w:fldChar w:fldCharType="separate"/>
            </w:r>
            <w:r w:rsidR="00C45127">
              <w:rPr>
                <w:noProof w:val="0"/>
                <w:lang w:val="nb-NO" w:eastAsia="nb-NO"/>
              </w:rPr>
              <w:t>5.25.3</w:t>
            </w:r>
            <w:r w:rsidRPr="003B6ED5">
              <w:rPr>
                <w:noProof w:val="0"/>
                <w:lang w:eastAsia="nb-NO"/>
              </w:rPr>
              <w:fldChar w:fldCharType="end"/>
            </w:r>
          </w:p>
        </w:tc>
      </w:tr>
    </w:tbl>
    <w:p w:rsidR="001C3AC1" w:rsidRPr="003B6ED5" w:rsidRDefault="001C3AC1" w:rsidP="00AB6F0F">
      <w:pPr>
        <w:pStyle w:val="Overskrift3"/>
      </w:pPr>
      <w:bookmarkStart w:id="112" w:name="_Toc14779324"/>
      <w:bookmarkStart w:id="113" w:name="_Toc31981144"/>
      <w:r w:rsidRPr="00AB6F0F">
        <w:t>Oppholdsadresse</w:t>
      </w:r>
      <w:bookmarkEnd w:id="112"/>
      <w:bookmarkEnd w:id="113"/>
    </w:p>
    <w:p w:rsidR="001C3AC1" w:rsidRPr="003B6ED5" w:rsidRDefault="001C3AC1" w:rsidP="001C3AC1">
      <w:pPr>
        <w:rPr>
          <w:noProof w:val="0"/>
        </w:rPr>
      </w:pPr>
      <w:r w:rsidRPr="003B6ED5">
        <w:rPr>
          <w:noProof w:val="0"/>
        </w:rPr>
        <w:t>Denne informasjonen er ny i Folkeregisteret.</w:t>
      </w:r>
    </w:p>
    <w:p w:rsidR="001C3AC1" w:rsidRPr="003B6ED5" w:rsidRDefault="001C3AC1" w:rsidP="001C3AC1">
      <w:pPr>
        <w:rPr>
          <w:noProof w:val="0"/>
        </w:rPr>
      </w:pPr>
      <w:r w:rsidRPr="003B6ED5">
        <w:rPr>
          <w:lang w:eastAsia="nb-NO"/>
        </w:rPr>
        <w:drawing>
          <wp:inline distT="0" distB="0" distL="0" distR="0" wp14:anchorId="3A36B664" wp14:editId="5FFFFDC2">
            <wp:extent cx="6151880" cy="4131310"/>
            <wp:effectExtent l="0" t="0" r="1270" b="2540"/>
            <wp:docPr id="314" name="Bild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K Folkeregisterperson med oppholdsadresse.jpg"/>
                    <pic:cNvPicPr/>
                  </pic:nvPicPr>
                  <pic:blipFill>
                    <a:blip r:embed="rId27">
                      <a:extLst>
                        <a:ext uri="{28A0092B-C50C-407E-A947-70E740481C1C}">
                          <a14:useLocalDpi xmlns:a14="http://schemas.microsoft.com/office/drawing/2010/main" val="0"/>
                        </a:ext>
                      </a:extLst>
                    </a:blip>
                    <a:stretch>
                      <a:fillRect/>
                    </a:stretch>
                  </pic:blipFill>
                  <pic:spPr>
                    <a:xfrm>
                      <a:off x="0" y="0"/>
                      <a:ext cx="6151880" cy="4131310"/>
                    </a:xfrm>
                    <a:prstGeom prst="rect">
                      <a:avLst/>
                    </a:prstGeom>
                  </pic:spPr>
                </pic:pic>
              </a:graphicData>
            </a:graphic>
          </wp:inline>
        </w:drawing>
      </w: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1C3AC1">
      <w:pPr>
        <w:rPr>
          <w:noProof w:val="0"/>
        </w:rPr>
      </w:pPr>
      <w:r w:rsidRPr="003B6ED5">
        <w:rPr>
          <w:noProof w:val="0"/>
        </w:rPr>
        <w:t>Eksempel:</w:t>
      </w:r>
    </w:p>
    <w:p w:rsidR="001C3AC1" w:rsidRPr="003B6ED5" w:rsidRDefault="001C3AC1" w:rsidP="001C3AC1">
      <w:pPr>
        <w:rPr>
          <w:noProof w:val="0"/>
        </w:rPr>
      </w:pPr>
    </w:p>
    <w:p w:rsidR="003B6ED5" w:rsidRPr="003B6ED5" w:rsidRDefault="003B6ED5" w:rsidP="001C3AC1">
      <w:pPr>
        <w:rPr>
          <w:noProof w:val="0"/>
        </w:rPr>
      </w:pPr>
      <w:r w:rsidRPr="003B6ED5">
        <w:rPr>
          <w:lang w:eastAsia="nb-NO"/>
        </w:rPr>
        <mc:AlternateContent>
          <mc:Choice Requires="wps">
            <w:drawing>
              <wp:anchor distT="0" distB="0" distL="114300" distR="114300" simplePos="0" relativeHeight="251699200" behindDoc="0" locked="0" layoutInCell="1" allowOverlap="1" wp14:anchorId="7AB6D6BC" wp14:editId="5358F3A4">
                <wp:simplePos x="0" y="0"/>
                <wp:positionH relativeFrom="margin">
                  <wp:align>right</wp:align>
                </wp:positionH>
                <wp:positionV relativeFrom="paragraph">
                  <wp:posOffset>260985</wp:posOffset>
                </wp:positionV>
                <wp:extent cx="6086475" cy="2552700"/>
                <wp:effectExtent l="0" t="0" r="28575" b="19050"/>
                <wp:wrapTopAndBottom/>
                <wp:docPr id="212"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2552700"/>
                        </a:xfrm>
                        <a:prstGeom prst="rect">
                          <a:avLst/>
                        </a:prstGeom>
                        <a:solidFill>
                          <a:srgbClr val="FFFFFF"/>
                        </a:solidFill>
                        <a:ln w="9525">
                          <a:solidFill>
                            <a:srgbClr val="000000"/>
                          </a:solidFill>
                          <a:miter lim="800000"/>
                          <a:headEnd/>
                          <a:tailEnd/>
                        </a:ln>
                      </wps:spPr>
                      <wps:txbx>
                        <w:txbxContent>
                          <w:p w:rsidR="008B2043" w:rsidRDefault="008B2043" w:rsidP="001C3AC1">
                            <w:r>
                              <w:t>oppholdsadresse.adressegradering = "ugradert"</w:t>
                            </w:r>
                          </w:p>
                          <w:p w:rsidR="008B2043" w:rsidRDefault="008B2043" w:rsidP="001C3AC1">
                            <w:r>
                              <w:t>oppholdsadresse.</w:t>
                            </w:r>
                            <w:r w:rsidRPr="00FA58AB">
                              <w:t>adresseIdentifikatorFraMatrikkelen</w:t>
                            </w:r>
                            <w:r>
                              <w:t xml:space="preserve"> = "14464824"</w:t>
                            </w:r>
                          </w:p>
                          <w:p w:rsidR="008B2043" w:rsidRDefault="008B2043" w:rsidP="001C3AC1">
                            <w:r>
                              <w:t>oppholdsadresse.</w:t>
                            </w:r>
                            <w:r w:rsidRPr="00B37E4E">
                              <w:t xml:space="preserve">oppholdsadressedato </w:t>
                            </w:r>
                            <w:r>
                              <w:t>= "2019-03-22"</w:t>
                            </w:r>
                          </w:p>
                          <w:p w:rsidR="008B2043" w:rsidRPr="00E23807" w:rsidRDefault="008B2043" w:rsidP="001C3AC1">
                            <w:r>
                              <w:t>oppholdsadresse.</w:t>
                            </w:r>
                            <w:r w:rsidRPr="00B37E4E">
                              <w:t>opphold</w:t>
                            </w:r>
                            <w:r>
                              <w:t>AnnetSted = "pendler"</w:t>
                            </w:r>
                          </w:p>
                          <w:p w:rsidR="008B2043" w:rsidRPr="00E23807" w:rsidRDefault="008B2043" w:rsidP="00D068D1">
                            <w:r>
                              <w:t>oppholdsadresse.vegadresse.kommunenummer = "5053"</w:t>
                            </w:r>
                          </w:p>
                          <w:p w:rsidR="008B2043" w:rsidRPr="00E23807" w:rsidRDefault="008B2043" w:rsidP="00D068D1">
                            <w:r>
                              <w:t>oppholdsadresse.vegadresse.bruksenhetsnummer = "H0101"</w:t>
                            </w:r>
                          </w:p>
                          <w:p w:rsidR="008B2043" w:rsidRPr="00E23807" w:rsidRDefault="008B2043" w:rsidP="00D068D1">
                            <w:r>
                              <w:t>oppholdsadresse.vegadresse.bruksenhetstype = "bolig"</w:t>
                            </w:r>
                          </w:p>
                          <w:p w:rsidR="008B2043" w:rsidRPr="00E23807" w:rsidRDefault="008B2043" w:rsidP="00D068D1">
                            <w:r>
                              <w:t>oppholdsadresse.vegadresse.adressenavn = "</w:t>
                            </w:r>
                            <w:r w:rsidRPr="002C4F8D">
                              <w:t>H</w:t>
                            </w:r>
                            <w:r>
                              <w:t>ELLHAUGAN"</w:t>
                            </w:r>
                          </w:p>
                          <w:p w:rsidR="008B2043" w:rsidRPr="00E23807" w:rsidRDefault="008B2043" w:rsidP="00D068D1">
                            <w:r>
                              <w:t>oppholdsadresse.vegadresse.adressenummer.husnummer = "160"</w:t>
                            </w:r>
                          </w:p>
                          <w:p w:rsidR="008B2043" w:rsidRDefault="008B2043" w:rsidP="00D068D1">
                            <w:r>
                              <w:t>oppholdsadresse.vegadresse.adressenummer.husbokstav = "B"</w:t>
                            </w:r>
                          </w:p>
                          <w:p w:rsidR="008B2043" w:rsidRDefault="008B2043" w:rsidP="00D068D1">
                            <w:r>
                              <w:t>oppholdsadresse.vegadresse.adressekode = "3008"</w:t>
                            </w:r>
                          </w:p>
                          <w:p w:rsidR="008B2043" w:rsidRDefault="008B2043" w:rsidP="00D068D1">
                            <w:r>
                              <w:t>oppholdsadresse.vegadresse.poststed.postnummer = "7670"</w:t>
                            </w:r>
                          </w:p>
                          <w:p w:rsidR="008B2043" w:rsidRDefault="008B2043" w:rsidP="00D068D1">
                            <w:r>
                              <w:t>oppholdsadresse.vegadresse.poststed.poststedsnavn = "INDERØY"</w:t>
                            </w:r>
                          </w:p>
                          <w:p w:rsidR="008B2043" w:rsidRPr="00E23807" w:rsidRDefault="008B2043" w:rsidP="00D068D1">
                            <w:r>
                              <w:t>oppholdsadresse.vegadresse.kortAdressenavn = "</w:t>
                            </w:r>
                            <w:r w:rsidRPr="002C4F8D">
                              <w:t>H</w:t>
                            </w:r>
                            <w:r>
                              <w:t>ELLHAUGAN"</w:t>
                            </w:r>
                          </w:p>
                          <w:p w:rsidR="008B2043" w:rsidRPr="00E23807" w:rsidRDefault="008B2043" w:rsidP="00D068D1"/>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6D6BC" id="_x0000_s1048" type="#_x0000_t202" style="position:absolute;margin-left:428.05pt;margin-top:20.55pt;width:479.25pt;height:201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">
                <v:textbox>
                  <w:txbxContent>
                    <w:p w:rsidR="008B2043" w:rsidRDefault="008B2043" w:rsidP="001C3AC1">
                      <w:r>
                        <w:t>oppholdsadresse.adressegradering = "ugradert"</w:t>
                      </w:r>
                    </w:p>
                    <w:p w:rsidR="008B2043" w:rsidRDefault="008B2043" w:rsidP="001C3AC1">
                      <w:r>
                        <w:t>oppholdsadresse.</w:t>
                      </w:r>
                      <w:r w:rsidRPr="00FA58AB">
                        <w:t>adresseIdentifikatorFraMatrikkelen</w:t>
                      </w:r>
                      <w:r>
                        <w:t xml:space="preserve"> = "14464824"</w:t>
                      </w:r>
                    </w:p>
                    <w:p w:rsidR="008B2043" w:rsidRDefault="008B2043" w:rsidP="001C3AC1">
                      <w:r>
                        <w:t>oppholdsadresse.</w:t>
                      </w:r>
                      <w:r w:rsidRPr="00B37E4E">
                        <w:t xml:space="preserve">oppholdsadressedato </w:t>
                      </w:r>
                      <w:r>
                        <w:t>= "2019-03-22"</w:t>
                      </w:r>
                    </w:p>
                    <w:p w:rsidR="008B2043" w:rsidRPr="00E23807" w:rsidRDefault="008B2043" w:rsidP="001C3AC1">
                      <w:r>
                        <w:t>oppholdsadresse.</w:t>
                      </w:r>
                      <w:r w:rsidRPr="00B37E4E">
                        <w:t>opphold</w:t>
                      </w:r>
                      <w:r>
                        <w:t>AnnetSted = "pendler"</w:t>
                      </w:r>
                    </w:p>
                    <w:p w:rsidR="008B2043" w:rsidRPr="00E23807" w:rsidRDefault="008B2043" w:rsidP="00D068D1">
                      <w:r>
                        <w:t>oppholdsadresse.vegadresse.kommunenummer = "5053"</w:t>
                      </w:r>
                    </w:p>
                    <w:p w:rsidR="008B2043" w:rsidRPr="00E23807" w:rsidRDefault="008B2043" w:rsidP="00D068D1">
                      <w:r>
                        <w:t>oppholdsadresse.vegadresse.bruksenhetsnummer = "H0101"</w:t>
                      </w:r>
                    </w:p>
                    <w:p w:rsidR="008B2043" w:rsidRPr="00E23807" w:rsidRDefault="008B2043" w:rsidP="00D068D1">
                      <w:r>
                        <w:t>oppholdsadresse.vegadresse.bruksenhetstype = "bolig"</w:t>
                      </w:r>
                    </w:p>
                    <w:p w:rsidR="008B2043" w:rsidRPr="00E23807" w:rsidRDefault="008B2043" w:rsidP="00D068D1">
                      <w:r>
                        <w:t>oppholdsadresse.vegadresse.adressenavn = "</w:t>
                      </w:r>
                      <w:r w:rsidRPr="002C4F8D">
                        <w:t>H</w:t>
                      </w:r>
                      <w:r>
                        <w:t>ELLHAUGAN"</w:t>
                      </w:r>
                    </w:p>
                    <w:p w:rsidR="008B2043" w:rsidRPr="00E23807" w:rsidRDefault="008B2043" w:rsidP="00D068D1">
                      <w:r>
                        <w:t>oppholdsadresse.vegadresse.adressenummer.husnummer = "160"</w:t>
                      </w:r>
                    </w:p>
                    <w:p w:rsidR="008B2043" w:rsidRDefault="008B2043" w:rsidP="00D068D1">
                      <w:r>
                        <w:t>oppholdsadresse.vegadresse.adressenummer.husbokstav = "B"</w:t>
                      </w:r>
                    </w:p>
                    <w:p w:rsidR="008B2043" w:rsidRDefault="008B2043" w:rsidP="00D068D1">
                      <w:r>
                        <w:t>oppholdsadresse.vegadresse.adressekode = "3008"</w:t>
                      </w:r>
                    </w:p>
                    <w:p w:rsidR="008B2043" w:rsidRDefault="008B2043" w:rsidP="00D068D1">
                      <w:r>
                        <w:t>oppholdsadresse.vegadresse.poststed.postnummer = "7670"</w:t>
                      </w:r>
                    </w:p>
                    <w:p w:rsidR="008B2043" w:rsidRDefault="008B2043" w:rsidP="00D068D1">
                      <w:r>
                        <w:t>oppholdsadresse.vegadresse.poststed.poststedsnavn = "INDERØY"</w:t>
                      </w:r>
                    </w:p>
                    <w:p w:rsidR="008B2043" w:rsidRPr="00E23807" w:rsidRDefault="008B2043" w:rsidP="00D068D1">
                      <w:r>
                        <w:t>oppholdsadresse.vegadresse.kortAdressenavn = "</w:t>
                      </w:r>
                      <w:r w:rsidRPr="002C4F8D">
                        <w:t>H</w:t>
                      </w:r>
                      <w:r>
                        <w:t>ELLHAUGAN"</w:t>
                      </w:r>
                    </w:p>
                    <w:p w:rsidR="008B2043" w:rsidRPr="00E23807" w:rsidRDefault="008B2043" w:rsidP="00D068D1"/>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txbxContent>
                </v:textbox>
                <w10:wrap type="topAndBottom" anchorx="margin"/>
              </v:shape>
            </w:pict>
          </mc:Fallback>
        </mc:AlternateContent>
      </w:r>
    </w:p>
    <w:p w:rsidR="001C3AC1" w:rsidRDefault="001C3AC1" w:rsidP="001C3AC1">
      <w:pPr>
        <w:rPr>
          <w:noProof w:val="0"/>
        </w:rPr>
      </w:pPr>
    </w:p>
    <w:p w:rsidR="00E22674" w:rsidRDefault="00E22674" w:rsidP="001C3AC1">
      <w:pPr>
        <w:rPr>
          <w:noProof w:val="0"/>
        </w:rPr>
      </w:pPr>
    </w:p>
    <w:p w:rsidR="00E22674" w:rsidRPr="003B6ED5" w:rsidRDefault="00E22674"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Oppholdsadresse</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en annen adresse enn bostedsadresse der personen faktisk oppholder seg</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En person med d-nummer skal ikke ha bostedsadresse fordi denne ikke er </w:t>
            </w:r>
            <w:r w:rsidR="00FA65E5">
              <w:rPr>
                <w:noProof w:val="0"/>
                <w:lang w:val="nb-NO" w:eastAsia="nb-NO"/>
              </w:rPr>
              <w:t>"</w:t>
            </w:r>
            <w:r w:rsidRPr="003B6ED5">
              <w:rPr>
                <w:noProof w:val="0"/>
                <w:lang w:val="nb-NO" w:eastAsia="nb-NO"/>
              </w:rPr>
              <w:t>bosatt</w:t>
            </w:r>
            <w:r w:rsidR="00FA65E5">
              <w:rPr>
                <w:noProof w:val="0"/>
                <w:lang w:val="nb-NO" w:eastAsia="nb-NO"/>
              </w:rPr>
              <w:t>"</w:t>
            </w:r>
            <w:r w:rsidRPr="003B6ED5">
              <w:rPr>
                <w:noProof w:val="0"/>
                <w:lang w:val="nb-NO" w:eastAsia="nb-NO"/>
              </w:rPr>
              <w:t xml:space="preserve"> så derfor vil oppholdsadressen benyttes der det knytter seg rettigheter og plikter til deres bosted.</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som bør registreres for personer som har fødselsnummer og har status bosatt, men som oppholder seg et annet sted enn på Bostedsadressen (i Norge</w:t>
            </w:r>
            <w:r w:rsidR="00D9122F">
              <w:rPr>
                <w:noProof w:val="0"/>
                <w:lang w:val="nb-NO" w:eastAsia="nb-NO"/>
              </w:rPr>
              <w:t xml:space="preserve">, på Svalbard (se </w:t>
            </w:r>
            <w:r w:rsidR="00D9122F">
              <w:rPr>
                <w:i/>
                <w:noProof w:val="0"/>
                <w:lang w:val="nb-NO" w:eastAsia="nb-NO"/>
              </w:rPr>
              <w:t>påSvalbard)</w:t>
            </w:r>
            <w:r w:rsidRPr="003B6ED5">
              <w:rPr>
                <w:noProof w:val="0"/>
                <w:lang w:val="nb-NO" w:eastAsia="nb-NO"/>
              </w:rPr>
              <w:t xml:space="preserve"> eller i utlandet)</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hvor personen med stor sannsynlighet fysisk befinner seg</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som det knytter seg noen rettigheter og plikter til for personen med d-nummer</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(hvis norsk) som nød-etatene tar alvorlig mht. å redde og søke etter personen</w:t>
            </w:r>
          </w:p>
          <w:p w:rsidR="001C3AC1" w:rsidRPr="003B6ED5" w:rsidRDefault="001C3AC1" w:rsidP="00DC6C01">
            <w:pPr>
              <w:pStyle w:val="Listeavsnitt"/>
              <w:numPr>
                <w:ilvl w:val="1"/>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Dette gir sterke føringer på nøyaktighet</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som personen kan motta post på</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skal helst ha kvaliteten til en offisiell adresse i matrikkelen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Før Registeret er master så vil oppholdsadresse kun bli registrert for personer med d-nummer siden denne ikke har sitt motstykke i DSF.</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Etter at Registeret blir master vil alle andre formål med adressen bli ivaretatt av 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kan kun være en gjeldende oppholdsadresse per tidspunkt.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lastRenderedPageBreak/>
              <w:t>adresseidentifikatorFraMatrikkelen</w:t>
            </w:r>
          </w:p>
        </w:tc>
        <w:tc>
          <w:tcPr>
            <w:tcW w:w="3756"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Kartverkets matrikkel har en unik informasjonsfri identifikator for enhver adresse ned på husnummer – husbokstav nivå eller bruksnummer/festenummer nivå. Vi tar vare på denne identifikatoren for å kunne fange endringer fra matrikkelen.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adressegradering</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kategori av beskyttelsesgrad på adresseinformasjon i Folkeregisteret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Gyldige kodeverdier er:</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i/>
                <w:noProof w:val="0"/>
                <w:lang w:val="nb-NO" w:eastAsia="nb-NO"/>
              </w:rPr>
              <w:t>ugradert</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i/>
                <w:noProof w:val="0"/>
                <w:lang w:val="nb-NO" w:eastAsia="nb-NO"/>
              </w:rPr>
              <w:t>klientadresse</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i/>
                <w:noProof w:val="0"/>
                <w:lang w:val="nb-NO" w:eastAsia="nb-NO"/>
              </w:rPr>
              <w:t>fortrolig</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i/>
                <w:noProof w:val="0"/>
                <w:lang w:val="nb-NO" w:eastAsia="nb-NO"/>
              </w:rPr>
              <w:t>strengtFortrolig</w:t>
            </w:r>
            <w:r w:rsidRPr="003B6ED5">
              <w:rPr>
                <w:noProof w:val="0"/>
                <w:lang w:val="nb-NO" w:eastAsia="nb-NO"/>
              </w:rPr>
              <w:t xml:space="preserve"> (strengt fortrolig)</w:t>
            </w:r>
          </w:p>
          <w:p w:rsidR="001C3AC1" w:rsidRPr="00D9122F" w:rsidRDefault="001C3AC1" w:rsidP="00D9122F">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Oppholdsadressen kan være beskyttet iht. Beskyttelsesinstruksen (</w:t>
            </w:r>
            <w:r w:rsidRPr="003B6ED5">
              <w:rPr>
                <w:i/>
                <w:noProof w:val="0"/>
                <w:lang w:val="nb-NO" w:eastAsia="nb-NO"/>
              </w:rPr>
              <w:t>fortrolig</w:t>
            </w:r>
            <w:r w:rsidRPr="003B6ED5">
              <w:rPr>
                <w:noProof w:val="0"/>
                <w:lang w:val="nb-NO" w:eastAsia="nb-NO"/>
              </w:rPr>
              <w:t xml:space="preserve"> og </w:t>
            </w:r>
            <w:r w:rsidRPr="003B6ED5">
              <w:rPr>
                <w:i/>
                <w:noProof w:val="0"/>
                <w:lang w:val="nb-NO" w:eastAsia="nb-NO"/>
              </w:rPr>
              <w:t>strengtFortrolig</w:t>
            </w:r>
            <w:r w:rsidRPr="003B6ED5">
              <w:rPr>
                <w:noProof w:val="0"/>
                <w:lang w:val="nb-NO" w:eastAsia="nb-NO"/>
              </w:rPr>
              <w:t>) eller Folkeregisterloven (</w:t>
            </w:r>
            <w:r w:rsidRPr="003B6ED5">
              <w:rPr>
                <w:i/>
                <w:noProof w:val="0"/>
                <w:lang w:val="nb-NO" w:eastAsia="nb-NO"/>
              </w:rPr>
              <w:t>klientadresse</w:t>
            </w:r>
            <w:r w:rsidRPr="003B6ED5">
              <w:rPr>
                <w:noProof w:val="0"/>
                <w:lang w:val="nb-NO" w:eastAsia="nb-NO"/>
              </w:rPr>
              <w:t>)</w:t>
            </w:r>
            <w:r w:rsidR="00D9122F">
              <w:rPr>
                <w:noProof w:val="0"/>
                <w:lang w:val="nb-NO" w:eastAsia="nb-NO"/>
              </w:rPr>
              <w:t xml:space="preserve">. Adresse med gradering </w:t>
            </w:r>
            <w:r w:rsidR="00D9122F">
              <w:rPr>
                <w:i/>
                <w:noProof w:val="0"/>
                <w:lang w:val="nb-NO" w:eastAsia="nb-NO"/>
              </w:rPr>
              <w:t>strengtFortrolig</w:t>
            </w:r>
            <w:r w:rsidR="00D9122F">
              <w:rPr>
                <w:noProof w:val="0"/>
                <w:lang w:val="nb-NO" w:eastAsia="nb-NO"/>
              </w:rPr>
              <w:t xml:space="preserve"> oppgis ikke av Folkeregisteret.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oppholdsadressedato</w:t>
            </w:r>
          </w:p>
        </w:tc>
        <w:tc>
          <w:tcPr>
            <w:tcW w:w="3756"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datoen oppholdsadressen ble meldt til Folkeregisteret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Det er Folkeregistermyndigheten som setter faktisk gyldighetstidspunkt som del av metadata og det er dermed sistnevnte dato som benyttes i forvaltningen.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oppholdAnnetSted</w:t>
            </w:r>
          </w:p>
        </w:tc>
        <w:tc>
          <w:tcPr>
            <w:tcW w:w="3756" w:type="pct"/>
          </w:tcPr>
          <w:p w:rsidR="001C3AC1"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 xml:space="preserve">kategorisering av type oppholdssted iht. folkeregisterforskriften </w:t>
            </w:r>
          </w:p>
          <w:p w:rsidR="00E22674" w:rsidRDefault="00E22674"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E22674" w:rsidRPr="00E22674" w:rsidRDefault="00E22674"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Gjelder kun personer med fødselsnummer.</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militær</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militært personell som er beordret til tjeneste i utlandet, regnes som bosatt i Norge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utenriks</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 xml:space="preserve">norsk personale ved norske diplomatiske og konsulære stasjoner i utlandet som er utsendt til stillingen av norsk utenriksmyndighet i henhold til beordring eller tidsbegrenset tjenesteavtale </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påSvalbard</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person som oppholder seg på Svalbard, Jan Mayen eller de norske biland Bouvetøya, Peter Is Øy og Dronning Maud Land og som ved utreisen var registrert som bosatt i en norsk kommune, skal fortsatt regnes som bosatt der for så vidt de ikke skal regnes som flyttet til utlandet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pendler</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person som av hensyn til inntektsgivende aktivitet må ta døgnhvilen utenfor hjemmet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vegadresse</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adresse for en bygning, bruksenhet, eiendom eller annet objekt som er registrert med adresse i matrikkelen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Valgegenskap som består av en struktur av informasjon som beskriver en vegadresse iht. egenskapsnavn og definisjoner bestemt av matrikkelforskriften og Kartverket.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Entiteten Vegadresse er dokumentert her</w:t>
            </w:r>
            <w:r w:rsidR="009268C2">
              <w:rPr>
                <w:noProof w:val="0"/>
                <w:lang w:val="nb-NO" w:eastAsia="nb-NO"/>
              </w:rPr>
              <w:t>:</w:t>
            </w:r>
            <w:r w:rsidRPr="003B6ED5">
              <w:rPr>
                <w:noProof w:val="0"/>
                <w:lang w:val="nb-NO" w:eastAsia="nb-NO"/>
              </w:rPr>
              <w:t xml:space="preserve"> </w:t>
            </w:r>
            <w:r w:rsidRPr="003B6ED5">
              <w:rPr>
                <w:noProof w:val="0"/>
                <w:lang w:eastAsia="nb-NO"/>
              </w:rPr>
              <w:fldChar w:fldCharType="begin"/>
            </w:r>
            <w:r w:rsidRPr="003B6ED5">
              <w:rPr>
                <w:noProof w:val="0"/>
                <w:lang w:val="nb-NO" w:eastAsia="nb-NO"/>
              </w:rPr>
              <w:instrText xml:space="preserve"> REF _Ref535506973 \r \h </w:instrText>
            </w:r>
            <w:r w:rsidRPr="003B6ED5">
              <w:rPr>
                <w:noProof w:val="0"/>
                <w:lang w:eastAsia="nb-NO"/>
              </w:rPr>
            </w:r>
            <w:r w:rsidRPr="003B6ED5">
              <w:rPr>
                <w:noProof w:val="0"/>
                <w:lang w:eastAsia="nb-NO"/>
              </w:rPr>
              <w:fldChar w:fldCharType="separate"/>
            </w:r>
            <w:r w:rsidR="00C45127">
              <w:rPr>
                <w:noProof w:val="0"/>
                <w:lang w:val="nb-NO" w:eastAsia="nb-NO"/>
              </w:rPr>
              <w:t>5.25.1</w:t>
            </w:r>
            <w:r w:rsidRPr="003B6ED5">
              <w:rPr>
                <w:noProof w:val="0"/>
                <w:lang w:eastAsia="nb-NO"/>
              </w:rPr>
              <w:fldChar w:fldCharType="end"/>
            </w:r>
            <w:r w:rsidRPr="003B6ED5">
              <w:rPr>
                <w:noProof w:val="0"/>
                <w:lang w:val="nb-NO" w:eastAsia="nb-NO"/>
              </w:rPr>
              <w: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matrikkeladresse</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adresse i form av et gårds- og bruksnummer og et eventuelt festenummer, eventuelt også et undernummer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Valgegenskap som består av en struktur av informasjon som beskriver en matrikkeladresse iht. egenskapsnavn og definisjoner bestemt av matrikkelforskriften og Kartverket.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Entiteten Matrikkeladresse er dokumentert her</w:t>
            </w:r>
            <w:r w:rsidR="009268C2">
              <w:rPr>
                <w:noProof w:val="0"/>
                <w:lang w:val="nb-NO" w:eastAsia="nb-NO"/>
              </w:rPr>
              <w:t>:</w:t>
            </w:r>
            <w:r w:rsidRPr="003B6ED5">
              <w:rPr>
                <w:noProof w:val="0"/>
                <w:lang w:val="nb-NO" w:eastAsia="nb-NO"/>
              </w:rPr>
              <w:t xml:space="preserve"> </w:t>
            </w:r>
            <w:r w:rsidRPr="003B6ED5">
              <w:rPr>
                <w:noProof w:val="0"/>
                <w:lang w:eastAsia="nb-NO"/>
              </w:rPr>
              <w:fldChar w:fldCharType="begin"/>
            </w:r>
            <w:r w:rsidRPr="003B6ED5">
              <w:rPr>
                <w:noProof w:val="0"/>
                <w:lang w:val="nb-NO" w:eastAsia="nb-NO"/>
              </w:rPr>
              <w:instrText xml:space="preserve"> REF _Ref535507018 \r \h </w:instrText>
            </w:r>
            <w:r w:rsidRPr="003B6ED5">
              <w:rPr>
                <w:noProof w:val="0"/>
                <w:lang w:eastAsia="nb-NO"/>
              </w:rPr>
            </w:r>
            <w:r w:rsidRPr="003B6ED5">
              <w:rPr>
                <w:noProof w:val="0"/>
                <w:lang w:eastAsia="nb-NO"/>
              </w:rPr>
              <w:fldChar w:fldCharType="separate"/>
            </w:r>
            <w:r w:rsidR="00C45127">
              <w:rPr>
                <w:noProof w:val="0"/>
                <w:lang w:val="nb-NO" w:eastAsia="nb-NO"/>
              </w:rPr>
              <w:t>5.25.2</w:t>
            </w:r>
            <w:r w:rsidRPr="003B6ED5">
              <w:rPr>
                <w:noProof w:val="0"/>
                <w:lang w:eastAsia="nb-NO"/>
              </w:rPr>
              <w:fldChar w:fldCharType="end"/>
            </w:r>
            <w:r w:rsidRPr="003B6ED5">
              <w:rPr>
                <w:noProof w:val="0"/>
                <w:color w:val="FF0000"/>
                <w:lang w:val="nb-NO" w:eastAsia="nb-NO"/>
              </w:rPr>
              <w: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adressenErUkjent</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adressen til personen er ukjent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Valgegenskap som angir om Folkeregisteret har eller ikke har en kjent oppholdsadresse for personen.</w:t>
            </w:r>
          </w:p>
        </w:tc>
      </w:tr>
    </w:tbl>
    <w:p w:rsidR="001C3AC1" w:rsidRPr="003B6ED5" w:rsidRDefault="001C3AC1" w:rsidP="003B6ED5">
      <w:pPr>
        <w:pStyle w:val="Overskrift3"/>
      </w:pPr>
      <w:bookmarkStart w:id="114" w:name="_Toc14779325"/>
      <w:bookmarkStart w:id="115" w:name="_Toc31981145"/>
      <w:r w:rsidRPr="003B6ED5">
        <w:lastRenderedPageBreak/>
        <w:t>Delt bosted for barn</w:t>
      </w:r>
      <w:bookmarkEnd w:id="114"/>
      <w:bookmarkEnd w:id="115"/>
    </w:p>
    <w:p w:rsidR="001C3AC1" w:rsidRPr="003B6ED5" w:rsidRDefault="001C3AC1" w:rsidP="001C3AC1">
      <w:pPr>
        <w:rPr>
          <w:noProof w:val="0"/>
        </w:rPr>
      </w:pPr>
      <w:r w:rsidRPr="003B6ED5">
        <w:rPr>
          <w:noProof w:val="0"/>
        </w:rPr>
        <w:t>Denne informasjonen er håndtert på ny struktur i den nye Folkeregisteret.</w:t>
      </w:r>
    </w:p>
    <w:p w:rsidR="001C3AC1" w:rsidRPr="003B6ED5" w:rsidRDefault="001C3AC1" w:rsidP="001C3AC1">
      <w:pPr>
        <w:rPr>
          <w:noProof w:val="0"/>
        </w:rPr>
      </w:pPr>
      <w:r w:rsidRPr="003B6ED5">
        <w:rPr>
          <w:lang w:eastAsia="nb-NO"/>
        </w:rPr>
        <w:drawing>
          <wp:inline distT="0" distB="0" distL="0" distR="0" wp14:anchorId="1687B279" wp14:editId="6ED681E7">
            <wp:extent cx="6151880" cy="3505200"/>
            <wp:effectExtent l="0" t="0" r="1270"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 Folkeregisterperson med delt bosted for barn.jpg"/>
                    <pic:cNvPicPr/>
                  </pic:nvPicPr>
                  <pic:blipFill>
                    <a:blip r:embed="rId28">
                      <a:extLst>
                        <a:ext uri="{28A0092B-C50C-407E-A947-70E740481C1C}">
                          <a14:useLocalDpi xmlns:a14="http://schemas.microsoft.com/office/drawing/2010/main" val="0"/>
                        </a:ext>
                      </a:extLst>
                    </a:blip>
                    <a:stretch>
                      <a:fillRect/>
                    </a:stretch>
                  </pic:blipFill>
                  <pic:spPr>
                    <a:xfrm>
                      <a:off x="0" y="0"/>
                      <a:ext cx="6151880" cy="3505200"/>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705344" behindDoc="0" locked="0" layoutInCell="1" allowOverlap="1" wp14:anchorId="364272BB" wp14:editId="2E38347F">
                <wp:simplePos x="0" y="0"/>
                <wp:positionH relativeFrom="margin">
                  <wp:align>left</wp:align>
                </wp:positionH>
                <wp:positionV relativeFrom="paragraph">
                  <wp:posOffset>288925</wp:posOffset>
                </wp:positionV>
                <wp:extent cx="6109335" cy="2009775"/>
                <wp:effectExtent l="0" t="0" r="24765" b="28575"/>
                <wp:wrapTopAndBottom/>
                <wp:docPr id="30"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9335" cy="2009775"/>
                        </a:xfrm>
                        <a:prstGeom prst="rect">
                          <a:avLst/>
                        </a:prstGeom>
                        <a:solidFill>
                          <a:srgbClr val="FFFFFF"/>
                        </a:solidFill>
                        <a:ln w="9525">
                          <a:solidFill>
                            <a:srgbClr val="000000"/>
                          </a:solidFill>
                          <a:miter lim="800000"/>
                          <a:headEnd/>
                          <a:tailEnd/>
                        </a:ln>
                      </wps:spPr>
                      <wps:txbx>
                        <w:txbxContent>
                          <w:p w:rsidR="008B2043" w:rsidRDefault="008B2043" w:rsidP="001C3AC1">
                            <w:r>
                              <w:t>deltBosted.</w:t>
                            </w:r>
                            <w:r w:rsidRPr="00FA58AB">
                              <w:t>startdatoForKontrakt</w:t>
                            </w:r>
                            <w:r>
                              <w:t xml:space="preserve"> = "2019-03-01"</w:t>
                            </w:r>
                          </w:p>
                          <w:p w:rsidR="008B2043" w:rsidRDefault="008B2043" w:rsidP="001C3AC1">
                            <w:r>
                              <w:t>deltBosted.</w:t>
                            </w:r>
                            <w:r w:rsidRPr="00FA58AB">
                              <w:t>adresseIdentifikatorFraMatrikkelen</w:t>
                            </w:r>
                            <w:r>
                              <w:t xml:space="preserve"> = "14464824"</w:t>
                            </w:r>
                          </w:p>
                          <w:p w:rsidR="008B2043" w:rsidRDefault="008B2043" w:rsidP="001C3AC1">
                            <w:r>
                              <w:t>deltBosted.adressegradering = "ugradert"</w:t>
                            </w:r>
                          </w:p>
                          <w:p w:rsidR="008B2043" w:rsidRPr="00E23807" w:rsidRDefault="008B2043" w:rsidP="001C3AC1">
                            <w:r>
                              <w:t>deltBosted.vegadresse.kommunenummer = "5053"</w:t>
                            </w:r>
                          </w:p>
                          <w:p w:rsidR="008B2043" w:rsidRPr="00E23807" w:rsidRDefault="008B2043" w:rsidP="001C3AC1">
                            <w:r>
                              <w:t>deltBosted.vegadresse.bruksenhetsnummer = "H0101"</w:t>
                            </w:r>
                          </w:p>
                          <w:p w:rsidR="008B2043" w:rsidRPr="00E23807" w:rsidRDefault="008B2043" w:rsidP="001C3AC1">
                            <w:r>
                              <w:t>deltBosted.vegadresse.bruksenhetstype = "bolig"</w:t>
                            </w:r>
                          </w:p>
                          <w:p w:rsidR="008B2043" w:rsidRPr="00E23807" w:rsidRDefault="008B2043" w:rsidP="001C3AC1">
                            <w:r>
                              <w:t>deltBosted.vegadresse.adressenavn = "</w:t>
                            </w:r>
                            <w:r w:rsidRPr="002C4F8D">
                              <w:t>H</w:t>
                            </w:r>
                            <w:r>
                              <w:t>ELLHAUGAN"</w:t>
                            </w:r>
                          </w:p>
                          <w:p w:rsidR="008B2043" w:rsidRPr="00E23807" w:rsidRDefault="008B2043" w:rsidP="001C3AC1">
                            <w:r>
                              <w:t>deltBosted.vegadresse.adressenummer.husnummer = "160"</w:t>
                            </w:r>
                          </w:p>
                          <w:p w:rsidR="008B2043" w:rsidRDefault="008B2043" w:rsidP="001C3AC1">
                            <w:r>
                              <w:t>deltBosted.vegadresse.adressenummer.husbokstav = "B"</w:t>
                            </w:r>
                          </w:p>
                          <w:p w:rsidR="008B2043" w:rsidRDefault="008B2043" w:rsidP="001C3AC1">
                            <w:r>
                              <w:t>deltBosted.vegadresse.adressekode = "3008"</w:t>
                            </w:r>
                          </w:p>
                          <w:p w:rsidR="008B2043" w:rsidRDefault="008B2043" w:rsidP="001C3AC1">
                            <w:r>
                              <w:t>deltBosted.vegadresse.poststed.postnummer = "7670"</w:t>
                            </w:r>
                          </w:p>
                          <w:p w:rsidR="008B2043" w:rsidRDefault="008B2043" w:rsidP="001C3AC1">
                            <w:r>
                              <w:t>bostedsadresse.vegadresse.poststed.poststedsnavn = "INDERØY"</w:t>
                            </w:r>
                          </w:p>
                          <w:p w:rsidR="008B2043" w:rsidRPr="00E23807" w:rsidRDefault="008B2043" w:rsidP="001C3AC1">
                            <w:r>
                              <w:t>bostedsadresse.vegadresse.kortAdressenavn = "</w:t>
                            </w:r>
                            <w:r w:rsidRPr="002C4F8D">
                              <w:t>H</w:t>
                            </w:r>
                            <w:r>
                              <w:t>ELLHAUGAN"</w:t>
                            </w:r>
                          </w:p>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272BB" id="_x0000_s1049" type="#_x0000_t202" style="position:absolute;margin-left:0;margin-top:22.75pt;width:481.05pt;height:158.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">
                <v:textbox>
                  <w:txbxContent>
                    <w:p w:rsidR="008B2043" w:rsidRDefault="008B2043" w:rsidP="001C3AC1">
                      <w:r>
                        <w:t>deltBosted.</w:t>
                      </w:r>
                      <w:r w:rsidRPr="00FA58AB">
                        <w:t>startdatoForKontrakt</w:t>
                      </w:r>
                      <w:r>
                        <w:t xml:space="preserve"> = "2019-03-01"</w:t>
                      </w:r>
                    </w:p>
                    <w:p w:rsidR="008B2043" w:rsidRDefault="008B2043" w:rsidP="001C3AC1">
                      <w:r>
                        <w:t>deltBosted.</w:t>
                      </w:r>
                      <w:r w:rsidRPr="00FA58AB">
                        <w:t>adresseIdentifikatorFraMatrikkelen</w:t>
                      </w:r>
                      <w:r>
                        <w:t xml:space="preserve"> = "14464824"</w:t>
                      </w:r>
                    </w:p>
                    <w:p w:rsidR="008B2043" w:rsidRDefault="008B2043" w:rsidP="001C3AC1">
                      <w:r>
                        <w:t>deltBosted.adressegradering = "ugradert"</w:t>
                      </w:r>
                    </w:p>
                    <w:p w:rsidR="008B2043" w:rsidRPr="00E23807" w:rsidRDefault="008B2043" w:rsidP="001C3AC1">
                      <w:r>
                        <w:t>deltBosted.vegadresse.kommunenummer = "5053"</w:t>
                      </w:r>
                    </w:p>
                    <w:p w:rsidR="008B2043" w:rsidRPr="00E23807" w:rsidRDefault="008B2043" w:rsidP="001C3AC1">
                      <w:r>
                        <w:t>deltBosted.vegadresse.bruksenhetsnummer = "H0101"</w:t>
                      </w:r>
                    </w:p>
                    <w:p w:rsidR="008B2043" w:rsidRPr="00E23807" w:rsidRDefault="008B2043" w:rsidP="001C3AC1">
                      <w:r>
                        <w:t>deltBosted.vegadresse.bruksenhetstype = "bolig"</w:t>
                      </w:r>
                    </w:p>
                    <w:p w:rsidR="008B2043" w:rsidRPr="00E23807" w:rsidRDefault="008B2043" w:rsidP="001C3AC1">
                      <w:r>
                        <w:t>deltBosted.vegadresse.adressenavn = "</w:t>
                      </w:r>
                      <w:r w:rsidRPr="002C4F8D">
                        <w:t>H</w:t>
                      </w:r>
                      <w:r>
                        <w:t>ELLHAUGAN"</w:t>
                      </w:r>
                    </w:p>
                    <w:p w:rsidR="008B2043" w:rsidRPr="00E23807" w:rsidRDefault="008B2043" w:rsidP="001C3AC1">
                      <w:r>
                        <w:t>deltBosted.vegadresse.adressenummer.husnummer = "160"</w:t>
                      </w:r>
                    </w:p>
                    <w:p w:rsidR="008B2043" w:rsidRDefault="008B2043" w:rsidP="001C3AC1">
                      <w:r>
                        <w:t>deltBosted.vegadresse.adressenummer.husbokstav = "B"</w:t>
                      </w:r>
                    </w:p>
                    <w:p w:rsidR="008B2043" w:rsidRDefault="008B2043" w:rsidP="001C3AC1">
                      <w:r>
                        <w:t>deltBosted.vegadresse.adressekode = "3008"</w:t>
                      </w:r>
                    </w:p>
                    <w:p w:rsidR="008B2043" w:rsidRDefault="008B2043" w:rsidP="001C3AC1">
                      <w:r>
                        <w:t>deltBosted.vegadresse.poststed.postnummer = "7670"</w:t>
                      </w:r>
                    </w:p>
                    <w:p w:rsidR="008B2043" w:rsidRDefault="008B2043" w:rsidP="001C3AC1">
                      <w:r>
                        <w:t>bostedsadresse.vegadresse.poststed.poststedsnavn = "INDERØY"</w:t>
                      </w:r>
                    </w:p>
                    <w:p w:rsidR="008B2043" w:rsidRPr="00E23807" w:rsidRDefault="008B2043" w:rsidP="001C3AC1">
                      <w:r>
                        <w:t>bostedsadresse.vegadresse.kortAdressenavn = "</w:t>
                      </w:r>
                      <w:r w:rsidRPr="002C4F8D">
                        <w:t>H</w:t>
                      </w:r>
                      <w:r>
                        <w:t>ELLHAUGAN"</w:t>
                      </w:r>
                    </w:p>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Informasjons-element</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FC66E1">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DeltBosted</w:t>
            </w:r>
          </w:p>
        </w:tc>
        <w:tc>
          <w:tcPr>
            <w:tcW w:w="3853"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en ordning hvor barnet bor fast hos begge foreldre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Fra barnelova: </w:t>
            </w:r>
            <w:r w:rsidRPr="003B6ED5">
              <w:rPr>
                <w:i/>
                <w:noProof w:val="0"/>
                <w:lang w:val="nb-NO" w:eastAsia="nb-NO"/>
              </w:rPr>
              <w:t>"Foreldra kan gjere avtale om at barnet skal bu fast hos begge​ eller hos ein av dei. Er foreldra usamde, må retten avgjere at barnet skal bu fast hos ein av dei.​ Dersom det ligg føre særlege grunnar, kan retten likevel avgjere at barnet skal bu fast hos begge."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nye Folkeregisteret (Freg) registrere</w:t>
            </w:r>
            <w:r w:rsidR="00FA65E5">
              <w:rPr>
                <w:noProof w:val="0"/>
                <w:lang w:val="nb-NO" w:eastAsia="nb-NO"/>
              </w:rPr>
              <w:t>r</w:t>
            </w:r>
            <w:r w:rsidRPr="003B6ED5">
              <w:rPr>
                <w:noProof w:val="0"/>
                <w:lang w:val="nb-NO" w:eastAsia="nb-NO"/>
              </w:rPr>
              <w:t xml:space="preserve"> informasjon om avtalen mellom foreldrene og kopi av bostedsadressen til den av foreldrene som barnet ikke deler bostedsadresse med. Denne adressen vil derfor bli oppdatert når sistnevnte forelder flytter.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lastRenderedPageBreak/>
              <w:t>Det kan kun være en gjeldende oppføring av delt bosted per tidspunkt.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lastRenderedPageBreak/>
              <w:t>startdatoForKontrakt</w:t>
            </w:r>
          </w:p>
        </w:tc>
        <w:tc>
          <w:tcPr>
            <w:tcW w:w="3853"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startdato for avtalen mellom foreldre angående delt bosted for barn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Avtalen mellom foreldrene har en startdato som benyttes i saksbehandling vedrørende rettigheter og plikter.</w:t>
            </w:r>
          </w:p>
        </w:tc>
      </w:tr>
      <w:tr w:rsidR="001C3AC1" w:rsidRPr="003B6ED5" w:rsidTr="00FC66E1">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sluttdatoForKontrakt</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sluttdato for avtalen mellom foreldre angående delt bosted for barn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Avtalen mellom foreldrene kan ha en sluttdato.</w:t>
            </w:r>
          </w:p>
        </w:tc>
      </w:tr>
      <w:tr w:rsidR="001C3AC1" w:rsidRPr="003B6ED5" w:rsidTr="00FC66E1">
        <w:trPr>
          <w:trHeight w:val="581"/>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adresseidentifikatorFraMatrikkelen</w:t>
            </w:r>
          </w:p>
        </w:tc>
        <w:tc>
          <w:tcPr>
            <w:tcW w:w="3853" w:type="pct"/>
            <w:tcBorders>
              <w:bottom w:val="single" w:sz="4" w:space="0" w:color="auto"/>
              <w:right w:val="single" w:sz="4" w:space="0" w:color="auto"/>
            </w:tcBorders>
          </w:tcPr>
          <w:p w:rsidR="001C3AC1" w:rsidRPr="003B6ED5" w:rsidRDefault="00FC66E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Se </w:t>
            </w:r>
            <w:r>
              <w:rPr>
                <w:noProof w:val="0"/>
                <w:lang w:val="nb-NO" w:eastAsia="nb-NO"/>
              </w:rPr>
              <w:t>bostedsadresse</w:t>
            </w:r>
          </w:p>
        </w:tc>
      </w:tr>
      <w:tr w:rsidR="001C3AC1" w:rsidRPr="003B6ED5" w:rsidTr="00FC66E1">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nærAdresseidentifikatorFraMatrikkelen</w:t>
            </w:r>
          </w:p>
        </w:tc>
        <w:tc>
          <w:tcPr>
            <w:tcW w:w="3853" w:type="pct"/>
            <w:tcBorders>
              <w:bottom w:val="single" w:sz="4" w:space="0" w:color="auto"/>
              <w:right w:val="single" w:sz="4" w:space="0" w:color="auto"/>
            </w:tcBorders>
          </w:tcPr>
          <w:p w:rsidR="001C3AC1" w:rsidRPr="003B6ED5" w:rsidRDefault="001C3AC1" w:rsidP="00FC66E1">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Se </w:t>
            </w:r>
            <w:r w:rsidR="00FC66E1">
              <w:rPr>
                <w:noProof w:val="0"/>
                <w:lang w:val="nb-NO" w:eastAsia="nb-NO"/>
              </w:rPr>
              <w:t>bostedsadresse</w:t>
            </w:r>
          </w:p>
        </w:tc>
      </w:tr>
      <w:tr w:rsidR="001C3AC1" w:rsidRPr="003B6ED5" w:rsidTr="00FC66E1">
        <w:trPr>
          <w:trHeight w:val="415"/>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adressegradering</w:t>
            </w:r>
          </w:p>
        </w:tc>
        <w:tc>
          <w:tcPr>
            <w:tcW w:w="3853" w:type="pct"/>
            <w:tcBorders>
              <w:bottom w:val="single" w:sz="4" w:space="0" w:color="auto"/>
              <w:right w:val="single" w:sz="4" w:space="0" w:color="auto"/>
            </w:tcBorders>
          </w:tcPr>
          <w:p w:rsidR="001C3AC1" w:rsidRPr="003B6ED5" w:rsidRDefault="00FC66E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 xml:space="preserve">Se </w:t>
            </w:r>
            <w:r>
              <w:rPr>
                <w:noProof w:val="0"/>
                <w:lang w:val="nb-NO" w:eastAsia="nb-NO"/>
              </w:rPr>
              <w:t>bostedsadresse</w:t>
            </w:r>
          </w:p>
        </w:tc>
      </w:tr>
      <w:tr w:rsidR="001C3AC1" w:rsidRPr="003B6ED5" w:rsidTr="00FC66E1">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vegadresse</w:t>
            </w:r>
          </w:p>
        </w:tc>
        <w:tc>
          <w:tcPr>
            <w:tcW w:w="3853" w:type="pct"/>
          </w:tcPr>
          <w:p w:rsidR="001C3AC1" w:rsidRPr="003B6ED5" w:rsidRDefault="00FC66E1" w:rsidP="00FC66E1">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Se </w:t>
            </w:r>
            <w:r>
              <w:rPr>
                <w:noProof w:val="0"/>
                <w:lang w:val="nb-NO" w:eastAsia="nb-NO"/>
              </w:rPr>
              <w:t>bostedsadresse</w:t>
            </w:r>
          </w:p>
        </w:tc>
      </w:tr>
      <w:tr w:rsidR="001C3AC1" w:rsidRPr="003B6ED5" w:rsidTr="00FC66E1">
        <w:trPr>
          <w:trHeight w:val="399"/>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matrikkeladresse</w:t>
            </w:r>
          </w:p>
        </w:tc>
        <w:tc>
          <w:tcPr>
            <w:tcW w:w="3853" w:type="pct"/>
          </w:tcPr>
          <w:p w:rsidR="001C3AC1" w:rsidRPr="003B6ED5" w:rsidRDefault="00FC66E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 xml:space="preserve">Se </w:t>
            </w:r>
            <w:r>
              <w:rPr>
                <w:noProof w:val="0"/>
                <w:lang w:val="nb-NO" w:eastAsia="nb-NO"/>
              </w:rPr>
              <w:t>bostedsadresse</w:t>
            </w:r>
          </w:p>
        </w:tc>
      </w:tr>
      <w:tr w:rsidR="001C3AC1" w:rsidRPr="003B6ED5" w:rsidTr="00FC66E1">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ukjentBosted</w:t>
            </w:r>
          </w:p>
        </w:tc>
        <w:tc>
          <w:tcPr>
            <w:tcW w:w="3853" w:type="pct"/>
          </w:tcPr>
          <w:p w:rsidR="001C3AC1" w:rsidRPr="003B6ED5" w:rsidRDefault="00FC66E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Se </w:t>
            </w:r>
            <w:r>
              <w:rPr>
                <w:noProof w:val="0"/>
                <w:lang w:val="nb-NO" w:eastAsia="nb-NO"/>
              </w:rPr>
              <w:t>bostedsadresse</w:t>
            </w:r>
          </w:p>
        </w:tc>
      </w:tr>
    </w:tbl>
    <w:p w:rsidR="001C3AC1" w:rsidRPr="003B6ED5" w:rsidRDefault="001C3AC1" w:rsidP="001C3AC1">
      <w:pPr>
        <w:rPr>
          <w:noProof w:val="0"/>
        </w:rPr>
      </w:pPr>
    </w:p>
    <w:p w:rsidR="001C3AC1" w:rsidRPr="003B6ED5" w:rsidRDefault="001C3AC1" w:rsidP="003B6ED5">
      <w:pPr>
        <w:pStyle w:val="Overskrift3"/>
      </w:pPr>
      <w:bookmarkStart w:id="116" w:name="_Toc14779326"/>
      <w:bookmarkStart w:id="117" w:name="_Toc31981146"/>
      <w:r w:rsidRPr="003B6ED5">
        <w:t>Postadresse</w:t>
      </w:r>
      <w:bookmarkEnd w:id="116"/>
      <w:bookmarkEnd w:id="117"/>
    </w:p>
    <w:p w:rsidR="001C3AC1" w:rsidRPr="003B6ED5" w:rsidRDefault="001C3AC1" w:rsidP="001C3AC1">
      <w:pPr>
        <w:rPr>
          <w:noProof w:val="0"/>
        </w:rPr>
      </w:pPr>
      <w:r w:rsidRPr="003B6ED5">
        <w:rPr>
          <w:noProof w:val="0"/>
        </w:rPr>
        <w:t>Denne informasjonen er håndtert på ny struktur i den nye Folkeregisteret.</w:t>
      </w:r>
    </w:p>
    <w:p w:rsidR="001C3AC1" w:rsidRPr="003B6ED5" w:rsidRDefault="001C3AC1" w:rsidP="001C3AC1">
      <w:pPr>
        <w:rPr>
          <w:noProof w:val="0"/>
        </w:rPr>
      </w:pPr>
      <w:r w:rsidRPr="003B6ED5">
        <w:rPr>
          <w:lang w:eastAsia="nb-NO"/>
        </w:rPr>
        <w:drawing>
          <wp:inline distT="0" distB="0" distL="0" distR="0" wp14:anchorId="3D42A755" wp14:editId="411A2E63">
            <wp:extent cx="6151880" cy="2286635"/>
            <wp:effectExtent l="0" t="0" r="1270" b="0"/>
            <wp:docPr id="349" name="Bild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K Folkeregisterperson med postadresse.jpg"/>
                    <pic:cNvPicPr/>
                  </pic:nvPicPr>
                  <pic:blipFill>
                    <a:blip r:embed="rId29">
                      <a:extLst>
                        <a:ext uri="{28A0092B-C50C-407E-A947-70E740481C1C}">
                          <a14:useLocalDpi xmlns:a14="http://schemas.microsoft.com/office/drawing/2010/main" val="0"/>
                        </a:ext>
                      </a:extLst>
                    </a:blip>
                    <a:stretch>
                      <a:fillRect/>
                    </a:stretch>
                  </pic:blipFill>
                  <pic:spPr>
                    <a:xfrm>
                      <a:off x="0" y="0"/>
                      <a:ext cx="6151880" cy="2286635"/>
                    </a:xfrm>
                    <a:prstGeom prst="rect">
                      <a:avLst/>
                    </a:prstGeom>
                  </pic:spPr>
                </pic:pic>
              </a:graphicData>
            </a:graphic>
          </wp:inline>
        </w:drawing>
      </w:r>
    </w:p>
    <w:p w:rsidR="001C3AC1" w:rsidRPr="003B6ED5" w:rsidRDefault="001C3AC1" w:rsidP="001C3AC1">
      <w:pPr>
        <w:rPr>
          <w:noProof w:val="0"/>
        </w:rPr>
      </w:pPr>
    </w:p>
    <w:p w:rsidR="001C3AC1" w:rsidRPr="003B6ED5" w:rsidRDefault="003B6ED5" w:rsidP="001C3AC1">
      <w:pPr>
        <w:rPr>
          <w:noProof w:val="0"/>
        </w:rPr>
      </w:pPr>
      <w:r w:rsidRPr="003B6ED5">
        <w:rPr>
          <w:lang w:eastAsia="nb-NO"/>
        </w:rPr>
        <mc:AlternateContent>
          <mc:Choice Requires="wps">
            <w:drawing>
              <wp:anchor distT="0" distB="0" distL="114300" distR="114300" simplePos="0" relativeHeight="251700224" behindDoc="0" locked="0" layoutInCell="1" allowOverlap="1" wp14:anchorId="247262E2" wp14:editId="5348468D">
                <wp:simplePos x="0" y="0"/>
                <wp:positionH relativeFrom="margin">
                  <wp:align>right</wp:align>
                </wp:positionH>
                <wp:positionV relativeFrom="paragraph">
                  <wp:posOffset>246380</wp:posOffset>
                </wp:positionV>
                <wp:extent cx="6076950" cy="1819275"/>
                <wp:effectExtent l="0" t="0" r="19050" b="28575"/>
                <wp:wrapTopAndBottom/>
                <wp:docPr id="217"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819275"/>
                        </a:xfrm>
                        <a:prstGeom prst="rect">
                          <a:avLst/>
                        </a:prstGeom>
                        <a:solidFill>
                          <a:srgbClr val="FFFFFF"/>
                        </a:solidFill>
                        <a:ln w="9525">
                          <a:solidFill>
                            <a:srgbClr val="000000"/>
                          </a:solidFill>
                          <a:miter lim="800000"/>
                          <a:headEnd/>
                          <a:tailEnd/>
                        </a:ln>
                      </wps:spPr>
                      <wps:txbx>
                        <w:txbxContent>
                          <w:p w:rsidR="008B2043" w:rsidRDefault="008B2043" w:rsidP="001C3AC1">
                            <w:r>
                              <w:t>postadresse.adressegradering = "ugradert"</w:t>
                            </w:r>
                          </w:p>
                          <w:p w:rsidR="008B2043" w:rsidRPr="00E23807" w:rsidRDefault="008B2043" w:rsidP="001C3AC1">
                            <w:r>
                              <w:t>postadresse.postboksadresse.postbokseier = "Veidekke ASA"</w:t>
                            </w:r>
                          </w:p>
                          <w:p w:rsidR="008B2043" w:rsidRPr="00E23807" w:rsidRDefault="008B2043" w:rsidP="001C3AC1">
                            <w:r>
                              <w:t>postadresse.postboksadresse.postboks = "Postboks 505 Skøyen"</w:t>
                            </w:r>
                          </w:p>
                          <w:p w:rsidR="008B2043" w:rsidRPr="00E23807" w:rsidRDefault="008B2043" w:rsidP="001C3AC1">
                            <w:r>
                              <w:t>postadresse.postboksadresse.poststed.postnummer = "0214"</w:t>
                            </w:r>
                          </w:p>
                          <w:p w:rsidR="008B2043" w:rsidRPr="00E23807" w:rsidRDefault="008B2043" w:rsidP="001C3AC1">
                            <w:r>
                              <w:t>postadresse.postboksadresse.poststed.poststedsnavn = "OSLO"</w:t>
                            </w:r>
                          </w:p>
                          <w:p w:rsidR="008B2043" w:rsidRDefault="008B2043" w:rsidP="001C3AC1">
                            <w:r>
                              <w:t>postadresse.postadresseIFrittFormat.adresselinje[1] = "c/o Veidekke ASA"</w:t>
                            </w:r>
                          </w:p>
                          <w:p w:rsidR="008B2043" w:rsidRDefault="008B2043" w:rsidP="001C3AC1">
                            <w:r>
                              <w:t>postadresse.postadresseIFrittFormat.adresselinje[2] = "Postboks 505 Skøyen"</w:t>
                            </w:r>
                          </w:p>
                          <w:p w:rsidR="008B2043" w:rsidRDefault="008B2043" w:rsidP="001C3AC1">
                            <w:r>
                              <w:t>postadresse.postadresseIFrittFormat.adresselinje[3] = "0214 OSLO"</w:t>
                            </w:r>
                          </w:p>
                          <w:p w:rsidR="008B2043" w:rsidRPr="00E23807" w:rsidRDefault="008B2043" w:rsidP="001C3AC1">
                            <w:r>
                              <w:t>postadresse.postadresseIFrittFormat.poststed.postnummer = "0214"</w:t>
                            </w:r>
                          </w:p>
                          <w:p w:rsidR="008B2043" w:rsidRPr="00E23807" w:rsidRDefault="008B2043" w:rsidP="001C3AC1">
                            <w:r>
                              <w:t>postadresse.postadresseIFrittFormat.poststed.poststedsnavn = "OSLO"</w:t>
                            </w:r>
                          </w:p>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262E2" id="_x0000_s1050" type="#_x0000_t202" style="position:absolute;margin-left:427.3pt;margin-top:19.4pt;width:478.5pt;height:143.2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">
                <v:textbox>
                  <w:txbxContent>
                    <w:p w:rsidR="008B2043" w:rsidRDefault="008B2043" w:rsidP="001C3AC1">
                      <w:r>
                        <w:t>postadresse.adressegradering = "ugradert"</w:t>
                      </w:r>
                    </w:p>
                    <w:p w:rsidR="008B2043" w:rsidRPr="00E23807" w:rsidRDefault="008B2043" w:rsidP="001C3AC1">
                      <w:r>
                        <w:t>postadresse.postboksadresse.postbokseier = "Veidekke ASA"</w:t>
                      </w:r>
                    </w:p>
                    <w:p w:rsidR="008B2043" w:rsidRPr="00E23807" w:rsidRDefault="008B2043" w:rsidP="001C3AC1">
                      <w:r>
                        <w:t>postadresse.postboksadresse.postboks = "Postboks 505 Skøyen"</w:t>
                      </w:r>
                    </w:p>
                    <w:p w:rsidR="008B2043" w:rsidRPr="00E23807" w:rsidRDefault="008B2043" w:rsidP="001C3AC1">
                      <w:r>
                        <w:t>postadresse.postboksadresse.poststed.postnummer = "0214"</w:t>
                      </w:r>
                    </w:p>
                    <w:p w:rsidR="008B2043" w:rsidRPr="00E23807" w:rsidRDefault="008B2043" w:rsidP="001C3AC1">
                      <w:r>
                        <w:t>postadresse.postboksadresse.poststed.poststedsnavn = "OSLO"</w:t>
                      </w:r>
                    </w:p>
                    <w:p w:rsidR="008B2043" w:rsidRDefault="008B2043" w:rsidP="001C3AC1">
                      <w:r>
                        <w:t>postadresse.postadresseIFrittFormat.adresselinje[1] = "c/o Veidekke ASA"</w:t>
                      </w:r>
                    </w:p>
                    <w:p w:rsidR="008B2043" w:rsidRDefault="008B2043" w:rsidP="001C3AC1">
                      <w:r>
                        <w:t>postadresse.postadresseIFrittFormat.adresselinje[2] = "Postboks 505 Skøyen"</w:t>
                      </w:r>
                    </w:p>
                    <w:p w:rsidR="008B2043" w:rsidRDefault="008B2043" w:rsidP="001C3AC1">
                      <w:r>
                        <w:t>postadresse.postadresseIFrittFormat.adresselinje[3] = "0214 OSLO"</w:t>
                      </w:r>
                    </w:p>
                    <w:p w:rsidR="008B2043" w:rsidRPr="00E23807" w:rsidRDefault="008B2043" w:rsidP="001C3AC1">
                      <w:r>
                        <w:t>postadresse.postadresseIFrittFormat.poststed.postnummer = "0214"</w:t>
                      </w:r>
                    </w:p>
                    <w:p w:rsidR="008B2043" w:rsidRPr="00E23807" w:rsidRDefault="008B2043" w:rsidP="001C3AC1">
                      <w:r>
                        <w:t>postadresse.postadresseIFrittFormat.poststed.poststedsnavn = "OSLO"</w:t>
                      </w:r>
                    </w:p>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p w:rsidR="008B2043" w:rsidRPr="00E23807" w:rsidRDefault="008B2043" w:rsidP="001C3AC1"/>
                  </w:txbxContent>
                </v:textbox>
                <w10:wrap type="topAndBottom" anchorx="margin"/>
              </v:shape>
            </w:pict>
          </mc:Fallback>
        </mc:AlternateContent>
      </w:r>
      <w:r w:rsidR="001C3AC1"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lastRenderedPageBreak/>
              <w:t xml:space="preserve">Informasjons-element </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Kontaktadresse</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fellesbetegnelse for postadresse i Norge eller i utlandet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(Her omtales kun postadresse i Norge)</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som personen kan motta post på i Norge</w:t>
            </w:r>
          </w:p>
          <w:p w:rsidR="001C3AC1" w:rsidRPr="003B6ED5" w:rsidRDefault="001C3AC1" w:rsidP="00DC6C01">
            <w:pPr>
              <w:pStyle w:val="Listeavsnitt"/>
              <w:numPr>
                <w:ilvl w:val="1"/>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Postboks-, veg- eller stedsadresse</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Kan finnes i både strukturert og ustrukturert format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Etter migrering</w:t>
            </w:r>
            <w:r w:rsidR="00B83786">
              <w:rPr>
                <w:noProof w:val="0"/>
                <w:lang w:val="nb-NO" w:eastAsia="nb-NO"/>
              </w:rPr>
              <w:t>en</w:t>
            </w:r>
            <w:r w:rsidRPr="003B6ED5">
              <w:rPr>
                <w:noProof w:val="0"/>
                <w:lang w:val="nb-NO" w:eastAsia="nb-NO"/>
              </w:rPr>
              <w:t xml:space="preserve"> fra DSF og før Registeret er master så </w:t>
            </w:r>
            <w:r w:rsidR="00B83786">
              <w:rPr>
                <w:noProof w:val="0"/>
                <w:lang w:val="nb-NO" w:eastAsia="nb-NO"/>
              </w:rPr>
              <w:t xml:space="preserve">blir </w:t>
            </w:r>
            <w:r w:rsidRPr="003B6ED5">
              <w:rPr>
                <w:noProof w:val="0"/>
                <w:lang w:val="nb-NO" w:eastAsia="nb-NO"/>
              </w:rPr>
              <w:t>postadresse kun registrert på ustrukturert format med store bokstaver</w:t>
            </w:r>
            <w:r w:rsidR="00B83786">
              <w:rPr>
                <w:noProof w:val="0"/>
                <w:lang w:val="nb-NO" w:eastAsia="nb-NO"/>
              </w:rPr>
              <w:t>,</w:t>
            </w:r>
            <w:r w:rsidRPr="003B6ED5">
              <w:rPr>
                <w:noProof w:val="0"/>
                <w:lang w:val="nb-NO" w:eastAsia="nb-NO"/>
              </w:rPr>
              <w:t xml:space="preserve"> siden dette er formen i DSF.</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Etter at Registeret blir master vil man </w:t>
            </w:r>
            <w:r w:rsidR="00170642">
              <w:rPr>
                <w:noProof w:val="0"/>
                <w:lang w:val="nb-NO" w:eastAsia="nb-NO"/>
              </w:rPr>
              <w:t xml:space="preserve">kunne </w:t>
            </w:r>
            <w:r w:rsidRPr="003B6ED5">
              <w:rPr>
                <w:noProof w:val="0"/>
                <w:lang w:val="nb-NO" w:eastAsia="nb-NO"/>
              </w:rPr>
              <w:t>lagre postadressen både på strukturert og ustrukturert format.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kan kun være en gjeldende postadresse per tidspunkt.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postadresse</w:t>
            </w:r>
          </w:p>
        </w:tc>
        <w:tc>
          <w:tcPr>
            <w:tcW w:w="3756"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kontaktadresse hvor person ønsker at post skal leveres</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adressegradering</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kategori av beskyttelsesgrad på adresseinformasjon i Folkeregisteret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Gyldige kodeverdier er:</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i/>
                <w:noProof w:val="0"/>
                <w:lang w:val="nb-NO" w:eastAsia="nb-NO"/>
              </w:rPr>
              <w:t>ugradert</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i/>
                <w:noProof w:val="0"/>
                <w:lang w:val="nb-NO" w:eastAsia="nb-NO"/>
              </w:rPr>
              <w:t>klientadresse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 xml:space="preserve">Postadressen kan være beskyttet iht. Folkeregisterloven (klientadresse) </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postboksadresse</w:t>
            </w:r>
          </w:p>
        </w:tc>
        <w:tc>
          <w:tcPr>
            <w:tcW w:w="3756"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postadresse til en postboks</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Personen ønsker posten levert til en offisiell postboks forvaltet av Posten.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Datatypen Postboksadresse er dokumentert her</w:t>
            </w:r>
            <w:r w:rsidR="009268C2">
              <w:rPr>
                <w:noProof w:val="0"/>
                <w:lang w:val="nb-NO" w:eastAsia="nb-NO"/>
              </w:rPr>
              <w:t>:</w:t>
            </w:r>
            <w:r w:rsidRPr="003B6ED5">
              <w:rPr>
                <w:noProof w:val="0"/>
                <w:lang w:val="nb-NO" w:eastAsia="nb-NO"/>
              </w:rPr>
              <w:t xml:space="preserve"> </w:t>
            </w:r>
            <w:r w:rsidRPr="003B6ED5">
              <w:rPr>
                <w:noProof w:val="0"/>
                <w:lang w:eastAsia="nb-NO"/>
              </w:rPr>
              <w:fldChar w:fldCharType="begin"/>
            </w:r>
            <w:r w:rsidRPr="003B6ED5">
              <w:rPr>
                <w:noProof w:val="0"/>
                <w:lang w:val="nb-NO" w:eastAsia="nb-NO"/>
              </w:rPr>
              <w:instrText xml:space="preserve"> REF _Ref535572439 \r \h </w:instrText>
            </w:r>
            <w:r w:rsidRPr="003B6ED5">
              <w:rPr>
                <w:noProof w:val="0"/>
                <w:lang w:eastAsia="nb-NO"/>
              </w:rPr>
            </w:r>
            <w:r w:rsidRPr="003B6ED5">
              <w:rPr>
                <w:noProof w:val="0"/>
                <w:lang w:eastAsia="nb-NO"/>
              </w:rPr>
              <w:fldChar w:fldCharType="separate"/>
            </w:r>
            <w:r w:rsidR="00C45127">
              <w:rPr>
                <w:noProof w:val="0"/>
                <w:lang w:val="nb-NO" w:eastAsia="nb-NO"/>
              </w:rPr>
              <w:t>5.25.5</w:t>
            </w:r>
            <w:r w:rsidRPr="003B6ED5">
              <w:rPr>
                <w:noProof w:val="0"/>
                <w:lang w:eastAsia="nb-NO"/>
              </w:rPr>
              <w:fldChar w:fldCharType="end"/>
            </w:r>
            <w:r w:rsidRPr="003B6ED5">
              <w:rPr>
                <w:noProof w:val="0"/>
                <w:lang w:val="nb-NO" w:eastAsia="nb-NO"/>
              </w:rPr>
              <w: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vegadresseForPost</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adresse for en bygning, bruksenhet, eiendom eller annet objekt som er registrert med adresse i matrikkelen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Egenskap som består av en struktur av informasjon som beskriver en vegadresse iht. egenskapsnavn og definisjoner bestemt av matrikkelforskriften og Kartverket. Datatypen VegadresseForPost er noe </w:t>
            </w:r>
            <w:r w:rsidR="00170642">
              <w:rPr>
                <w:noProof w:val="0"/>
                <w:lang w:val="nb-NO" w:eastAsia="nb-NO"/>
              </w:rPr>
              <w:t>redusert i omfang ift. entitetstypen</w:t>
            </w:r>
            <w:r w:rsidRPr="003B6ED5">
              <w:rPr>
                <w:noProof w:val="0"/>
                <w:lang w:val="nb-NO" w:eastAsia="nb-NO"/>
              </w:rPr>
              <w:t xml:space="preserve"> Vegadresse.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Datatypen VegadresseForPost er dokumentert her</w:t>
            </w:r>
            <w:r w:rsidR="009268C2">
              <w:rPr>
                <w:noProof w:val="0"/>
                <w:lang w:val="nb-NO" w:eastAsia="nb-NO"/>
              </w:rPr>
              <w:t>:</w:t>
            </w:r>
            <w:r w:rsidRPr="003B6ED5">
              <w:rPr>
                <w:noProof w:val="0"/>
                <w:lang w:val="nb-NO" w:eastAsia="nb-NO"/>
              </w:rPr>
              <w:t xml:space="preserve"> </w:t>
            </w:r>
            <w:r w:rsidRPr="003B6ED5">
              <w:rPr>
                <w:noProof w:val="0"/>
                <w:lang w:eastAsia="nb-NO"/>
              </w:rPr>
              <w:fldChar w:fldCharType="begin"/>
            </w:r>
            <w:r w:rsidRPr="003B6ED5">
              <w:rPr>
                <w:noProof w:val="0"/>
                <w:lang w:val="nb-NO" w:eastAsia="nb-NO"/>
              </w:rPr>
              <w:instrText xml:space="preserve"> REF _Ref535572485 \r \h </w:instrText>
            </w:r>
            <w:r w:rsidRPr="003B6ED5">
              <w:rPr>
                <w:noProof w:val="0"/>
                <w:lang w:eastAsia="nb-NO"/>
              </w:rPr>
            </w:r>
            <w:r w:rsidRPr="003B6ED5">
              <w:rPr>
                <w:noProof w:val="0"/>
                <w:lang w:eastAsia="nb-NO"/>
              </w:rPr>
              <w:fldChar w:fldCharType="separate"/>
            </w:r>
            <w:r w:rsidR="00C45127">
              <w:rPr>
                <w:noProof w:val="0"/>
                <w:lang w:val="nb-NO" w:eastAsia="nb-NO"/>
              </w:rPr>
              <w:t>5.25.4</w:t>
            </w:r>
            <w:r w:rsidRPr="003B6ED5">
              <w:rPr>
                <w:noProof w:val="0"/>
                <w:lang w:eastAsia="nb-NO"/>
              </w:rPr>
              <w:fldChar w:fldCharType="end"/>
            </w:r>
            <w:r w:rsidRPr="003B6ED5">
              <w:rPr>
                <w:noProof w:val="0"/>
                <w:lang w:val="nb-NO" w:eastAsia="nb-NO"/>
              </w:rPr>
              <w:t>.</w:t>
            </w:r>
          </w:p>
        </w:tc>
      </w:tr>
      <w:tr w:rsidR="001C3AC1" w:rsidRPr="003B6ED5" w:rsidTr="00170642">
        <w:trPr>
          <w:trHeight w:val="69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postadresseIFrittFormat</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kontaktadresse hvor person ønsker at post skal leveres</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Datatypen PostadresseIFrittFormat er dokumentert her</w:t>
            </w:r>
            <w:r w:rsidR="009268C2">
              <w:rPr>
                <w:noProof w:val="0"/>
                <w:lang w:val="nb-NO" w:eastAsia="nb-NO"/>
              </w:rPr>
              <w:t>:</w:t>
            </w:r>
            <w:r w:rsidRPr="003B6ED5">
              <w:rPr>
                <w:noProof w:val="0"/>
                <w:lang w:val="nb-NO" w:eastAsia="nb-NO"/>
              </w:rPr>
              <w:t xml:space="preserve"> </w:t>
            </w:r>
            <w:r w:rsidRPr="003B6ED5">
              <w:rPr>
                <w:noProof w:val="0"/>
                <w:lang w:eastAsia="nb-NO"/>
              </w:rPr>
              <w:fldChar w:fldCharType="begin"/>
            </w:r>
            <w:r w:rsidRPr="003B6ED5">
              <w:rPr>
                <w:noProof w:val="0"/>
                <w:lang w:val="nb-NO" w:eastAsia="nb-NO"/>
              </w:rPr>
              <w:instrText xml:space="preserve"> REF _Ref535572456 \r \h </w:instrText>
            </w:r>
            <w:r w:rsidRPr="003B6ED5">
              <w:rPr>
                <w:noProof w:val="0"/>
                <w:lang w:eastAsia="nb-NO"/>
              </w:rPr>
            </w:r>
            <w:r w:rsidRPr="003B6ED5">
              <w:rPr>
                <w:noProof w:val="0"/>
                <w:lang w:eastAsia="nb-NO"/>
              </w:rPr>
              <w:fldChar w:fldCharType="separate"/>
            </w:r>
            <w:r w:rsidR="00C45127">
              <w:rPr>
                <w:noProof w:val="0"/>
                <w:lang w:val="nb-NO" w:eastAsia="nb-NO"/>
              </w:rPr>
              <w:t>5.25.6</w:t>
            </w:r>
            <w:r w:rsidRPr="003B6ED5">
              <w:rPr>
                <w:noProof w:val="0"/>
                <w:lang w:eastAsia="nb-NO"/>
              </w:rPr>
              <w:fldChar w:fldCharType="end"/>
            </w:r>
            <w:r w:rsidRPr="003B6ED5">
              <w:rPr>
                <w:noProof w:val="0"/>
                <w:lang w:val="nb-NO" w:eastAsia="nb-NO"/>
              </w:rPr>
              <w: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adresseidentifikatorFraMatrikkelen</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Kartverkets matrikkel</w:t>
            </w:r>
            <w:r w:rsidR="00170642">
              <w:rPr>
                <w:noProof w:val="0"/>
                <w:lang w:val="nb-NO" w:eastAsia="nb-NO"/>
              </w:rPr>
              <w:t>en</w:t>
            </w:r>
            <w:r w:rsidRPr="003B6ED5">
              <w:rPr>
                <w:noProof w:val="0"/>
                <w:lang w:val="nb-NO" w:eastAsia="nb-NO"/>
              </w:rPr>
              <w:t xml:space="preserve"> har en unik informasjonsfri identifikator for enhver adresse ned på husnummer – husbokstav nivå eller bruksnummer/festenummer nivå. Vi tar vare på denne identifikatoren for å kunne fange endringer fra matrikkelen.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Benyttes kun for VegadresseForPost.</w:t>
            </w:r>
          </w:p>
        </w:tc>
      </w:tr>
    </w:tbl>
    <w:p w:rsidR="009268C2" w:rsidRDefault="009268C2" w:rsidP="009268C2">
      <w:pPr>
        <w:pStyle w:val="Brdtekst"/>
      </w:pPr>
      <w:bookmarkStart w:id="118" w:name="_Toc14779327"/>
    </w:p>
    <w:p w:rsidR="009268C2" w:rsidRDefault="009268C2">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Theme="majorEastAsia" w:cstheme="majorBidi"/>
          <w:b/>
          <w:bCs/>
          <w:szCs w:val="20"/>
          <w:lang w:eastAsia="nb-NO"/>
        </w:rPr>
      </w:pPr>
      <w:r>
        <w:br w:type="page"/>
      </w:r>
    </w:p>
    <w:p w:rsidR="001C3AC1" w:rsidRPr="003B6ED5" w:rsidRDefault="001C3AC1" w:rsidP="003B6ED5">
      <w:pPr>
        <w:pStyle w:val="Overskrift3"/>
      </w:pPr>
      <w:bookmarkStart w:id="119" w:name="_Toc31981147"/>
      <w:r w:rsidRPr="003B6ED5">
        <w:lastRenderedPageBreak/>
        <w:t>Postadresse i utlandet</w:t>
      </w:r>
      <w:bookmarkEnd w:id="118"/>
      <w:bookmarkEnd w:id="119"/>
    </w:p>
    <w:p w:rsidR="001C3AC1" w:rsidRPr="003B6ED5" w:rsidRDefault="001C3AC1" w:rsidP="001C3AC1">
      <w:pPr>
        <w:rPr>
          <w:noProof w:val="0"/>
        </w:rPr>
      </w:pPr>
      <w:r w:rsidRPr="003B6ED5">
        <w:rPr>
          <w:noProof w:val="0"/>
        </w:rPr>
        <w:t>Denne informasjonen er håndtert på ny struktur i den nye Folkeregisteret.</w:t>
      </w:r>
    </w:p>
    <w:p w:rsidR="001C3AC1" w:rsidRPr="003B6ED5" w:rsidRDefault="001C3AC1" w:rsidP="001C3AC1">
      <w:pPr>
        <w:rPr>
          <w:noProof w:val="0"/>
        </w:rPr>
      </w:pPr>
      <w:r w:rsidRPr="003B6ED5">
        <w:rPr>
          <w:lang w:eastAsia="nb-NO"/>
        </w:rPr>
        <w:drawing>
          <wp:inline distT="0" distB="0" distL="0" distR="0" wp14:anchorId="16C76FE2" wp14:editId="7C1BF0B6">
            <wp:extent cx="6151880" cy="2199640"/>
            <wp:effectExtent l="0" t="0" r="127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 Folkeregisterperson med postadresse i utlandet.jpg"/>
                    <pic:cNvPicPr/>
                  </pic:nvPicPr>
                  <pic:blipFill>
                    <a:blip r:embed="rId30">
                      <a:extLst>
                        <a:ext uri="{28A0092B-C50C-407E-A947-70E740481C1C}">
                          <a14:useLocalDpi xmlns:a14="http://schemas.microsoft.com/office/drawing/2010/main" val="0"/>
                        </a:ext>
                      </a:extLst>
                    </a:blip>
                    <a:stretch>
                      <a:fillRect/>
                    </a:stretch>
                  </pic:blipFill>
                  <pic:spPr>
                    <a:xfrm>
                      <a:off x="0" y="0"/>
                      <a:ext cx="6151880" cy="2199640"/>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701248" behindDoc="0" locked="0" layoutInCell="1" allowOverlap="1" wp14:anchorId="56EE7E7C" wp14:editId="16774B5E">
                <wp:simplePos x="0" y="0"/>
                <wp:positionH relativeFrom="margin">
                  <wp:align>left</wp:align>
                </wp:positionH>
                <wp:positionV relativeFrom="paragraph">
                  <wp:posOffset>251460</wp:posOffset>
                </wp:positionV>
                <wp:extent cx="6115050" cy="2924175"/>
                <wp:effectExtent l="0" t="0" r="19050" b="28575"/>
                <wp:wrapTopAndBottom/>
                <wp:docPr id="223"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2924175"/>
                        </a:xfrm>
                        <a:prstGeom prst="rect">
                          <a:avLst/>
                        </a:prstGeom>
                        <a:solidFill>
                          <a:srgbClr val="FFFFFF"/>
                        </a:solidFill>
                        <a:ln w="9525">
                          <a:solidFill>
                            <a:srgbClr val="000000"/>
                          </a:solidFill>
                          <a:miter lim="800000"/>
                          <a:headEnd/>
                          <a:tailEnd/>
                        </a:ln>
                      </wps:spPr>
                      <wps:txbx>
                        <w:txbxContent>
                          <w:p w:rsidR="008B2043" w:rsidRDefault="008B2043" w:rsidP="001C3AC1">
                            <w:r>
                              <w:t>postadresseIUtlandet.adressegradering = "ugradert"</w:t>
                            </w:r>
                          </w:p>
                          <w:p w:rsidR="008B2043" w:rsidRPr="00E23807" w:rsidRDefault="008B2043" w:rsidP="001C3AC1">
                            <w:r>
                              <w:t>postadresseIUtlandet.</w:t>
                            </w:r>
                            <w:r w:rsidRPr="002C0039">
                              <w:t>utenlandskAdresseIFrittFormat</w:t>
                            </w:r>
                            <w:r>
                              <w:t>.adresselinje[1] = "Apex Business Centre"</w:t>
                            </w:r>
                          </w:p>
                          <w:p w:rsidR="008B2043" w:rsidRDefault="008B2043" w:rsidP="001C3AC1">
                            <w:r>
                              <w:t>postadresseIUtlandet.</w:t>
                            </w:r>
                            <w:r w:rsidRPr="002C0039">
                              <w:t>utenlandskAdresseIFrittFormat</w:t>
                            </w:r>
                            <w:r>
                              <w:t>.adresselinje[2] = "Unit 15, 1st Floor"</w:t>
                            </w:r>
                          </w:p>
                          <w:p w:rsidR="008B2043" w:rsidRDefault="008B2043" w:rsidP="001C3AC1">
                            <w:r>
                              <w:t>postadresseIUtlandet.</w:t>
                            </w:r>
                            <w:r w:rsidRPr="002C0039">
                              <w:t>utenlandskAdresseIFrittFormat</w:t>
                            </w:r>
                            <w:r>
                              <w:t>.adresselinje[3] = "23 Boscombe Road"</w:t>
                            </w:r>
                          </w:p>
                          <w:p w:rsidR="008B2043" w:rsidRDefault="008B2043" w:rsidP="001C3AC1">
                            <w:r>
                              <w:t>postadresseIUtlandet.</w:t>
                            </w:r>
                            <w:r w:rsidRPr="002C0039">
                              <w:t>utenlandskAdresseIFrittFormat</w:t>
                            </w:r>
                            <w:r>
                              <w:t>.adresselinje[4] = "Dunstable"</w:t>
                            </w:r>
                          </w:p>
                          <w:p w:rsidR="008B2043" w:rsidRDefault="008B2043" w:rsidP="001C3AC1">
                            <w:r>
                              <w:t>postadresseIUtlandet.</w:t>
                            </w:r>
                            <w:r w:rsidRPr="002C0039">
                              <w:t>utenlandskAdresseIFrittFormat</w:t>
                            </w:r>
                            <w:r>
                              <w:t>.adresselinje[5] = "Bedfordshire"</w:t>
                            </w:r>
                          </w:p>
                          <w:p w:rsidR="008B2043" w:rsidRPr="00E23807" w:rsidRDefault="008B2043" w:rsidP="001C3AC1">
                            <w:r>
                              <w:t>postadresseIUtlandet.</w:t>
                            </w:r>
                            <w:r w:rsidRPr="002C0039">
                              <w:t>utenlandskAdresseIFrittFormat</w:t>
                            </w:r>
                            <w:r>
                              <w:t>.adresselinje[6] = "LU5 4SB"</w:t>
                            </w:r>
                          </w:p>
                          <w:p w:rsidR="008B2043" w:rsidRPr="00E23807" w:rsidRDefault="008B2043" w:rsidP="001C3AC1">
                            <w:r>
                              <w:t>postadresseIUtlandet.</w:t>
                            </w:r>
                            <w:r w:rsidRPr="002C0039">
                              <w:t>utenlandskAdresseIFrittFormat</w:t>
                            </w:r>
                            <w:r>
                              <w:t>.adresselinje[7] = "UNITED KINGDOM"</w:t>
                            </w:r>
                          </w:p>
                          <w:p w:rsidR="008B2043" w:rsidRPr="00E23807" w:rsidRDefault="008B2043" w:rsidP="001C3AC1">
                            <w:r>
                              <w:t>postadresseIUtlandet.utenlandskAdresse.adressenavn</w:t>
                            </w:r>
                            <w:r w:rsidRPr="002C0039">
                              <w:t xml:space="preserve"> </w:t>
                            </w:r>
                            <w:r>
                              <w:t xml:space="preserve">= </w:t>
                            </w:r>
                            <w:r w:rsidRPr="00014533">
                              <w:t>"</w:t>
                            </w:r>
                            <w:r w:rsidRPr="00014533">
                              <w:rPr>
                                <w:rFonts w:cs="Arial"/>
                                <w:color w:val="000000"/>
                              </w:rPr>
                              <w:t>23 Boscombe Road</w:t>
                            </w:r>
                            <w:r w:rsidRPr="00014533">
                              <w:t>"</w:t>
                            </w:r>
                          </w:p>
                          <w:p w:rsidR="008B2043" w:rsidRDefault="008B2043" w:rsidP="001C3AC1">
                            <w:r>
                              <w:t xml:space="preserve">postadresseIUtlandet.utenlandskAdresse.bygning = </w:t>
                            </w:r>
                            <w:r w:rsidRPr="00014533">
                              <w:t>"</w:t>
                            </w:r>
                            <w:r w:rsidRPr="00014533">
                              <w:rPr>
                                <w:rFonts w:cs="Arial"/>
                                <w:color w:val="000000"/>
                              </w:rPr>
                              <w:t>Apex Business Centre</w:t>
                            </w:r>
                            <w:r w:rsidRPr="00014533">
                              <w:t>"</w:t>
                            </w:r>
                          </w:p>
                          <w:p w:rsidR="008B2043" w:rsidRDefault="008B2043" w:rsidP="001C3AC1">
                            <w:r>
                              <w:t>postadresseIUtlandet.utenlandskAdresse.etasjenummer</w:t>
                            </w:r>
                            <w:r w:rsidRPr="002C0039">
                              <w:t xml:space="preserve"> </w:t>
                            </w:r>
                            <w:r>
                              <w:t>= "1st Floor"</w:t>
                            </w:r>
                          </w:p>
                          <w:p w:rsidR="008B2043" w:rsidRPr="00E23807" w:rsidRDefault="008B2043" w:rsidP="001C3AC1">
                            <w:r>
                              <w:t>postadresseIUtlandet.utenlandskAdresse.boenhet = "Unit 15"</w:t>
                            </w:r>
                          </w:p>
                          <w:p w:rsidR="008B2043" w:rsidRPr="00E23807" w:rsidRDefault="008B2043" w:rsidP="001C3AC1">
                            <w:r>
                              <w:t>postadresseIUtlandet.utenlandskAdresse.postkode = "LU5 4SB"</w:t>
                            </w:r>
                          </w:p>
                          <w:p w:rsidR="008B2043" w:rsidRDefault="008B2043" w:rsidP="001C3AC1">
                            <w:r>
                              <w:t>postadresseIUtlandet.utenlandskAdresse.byEllerStedsnavn = "Dunstable"</w:t>
                            </w:r>
                          </w:p>
                          <w:p w:rsidR="008B2043" w:rsidRDefault="008B2043" w:rsidP="001C3AC1">
                            <w:r>
                              <w:t>postadresseIUtlandet.utenlandskAdresse.region = "Bedfordshire"</w:t>
                            </w:r>
                          </w:p>
                          <w:p w:rsidR="008B2043" w:rsidRDefault="008B2043" w:rsidP="001C3AC1">
                            <w:r>
                              <w:t>postadresseIUtlandet.utenlandskAdresse.landkode = "GB"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E7E7C" id="_x0000_s1051" type="#_x0000_t202" style="position:absolute;margin-left:0;margin-top:19.8pt;width:481.5pt;height:230.2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">
                <v:textbox>
                  <w:txbxContent>
                    <w:p w:rsidR="008B2043" w:rsidRDefault="008B2043" w:rsidP="001C3AC1">
                      <w:r>
                        <w:t>postadresseIUtlandet.adressegradering = "ugradert"</w:t>
                      </w:r>
                    </w:p>
                    <w:p w:rsidR="008B2043" w:rsidRPr="00E23807" w:rsidRDefault="008B2043" w:rsidP="001C3AC1">
                      <w:r>
                        <w:t>postadresseIUtlandet.</w:t>
                      </w:r>
                      <w:r w:rsidRPr="002C0039">
                        <w:t>utenlandskAdresseIFrittFormat</w:t>
                      </w:r>
                      <w:r>
                        <w:t>.adresselinje[1] = "Apex Business Centre"</w:t>
                      </w:r>
                    </w:p>
                    <w:p w:rsidR="008B2043" w:rsidRDefault="008B2043" w:rsidP="001C3AC1">
                      <w:r>
                        <w:t>postadresseIUtlandet.</w:t>
                      </w:r>
                      <w:r w:rsidRPr="002C0039">
                        <w:t>utenlandskAdresseIFrittFormat</w:t>
                      </w:r>
                      <w:r>
                        <w:t>.adresselinje[2] = "Unit 15, 1st Floor"</w:t>
                      </w:r>
                    </w:p>
                    <w:p w:rsidR="008B2043" w:rsidRDefault="008B2043" w:rsidP="001C3AC1">
                      <w:r>
                        <w:t>postadresseIUtlandet.</w:t>
                      </w:r>
                      <w:r w:rsidRPr="002C0039">
                        <w:t>utenlandskAdresseIFrittFormat</w:t>
                      </w:r>
                      <w:r>
                        <w:t>.adresselinje[3] = "23 Boscombe Road"</w:t>
                      </w:r>
                    </w:p>
                    <w:p w:rsidR="008B2043" w:rsidRDefault="008B2043" w:rsidP="001C3AC1">
                      <w:r>
                        <w:t>postadresseIUtlandet.</w:t>
                      </w:r>
                      <w:r w:rsidRPr="002C0039">
                        <w:t>utenlandskAdresseIFrittFormat</w:t>
                      </w:r>
                      <w:r>
                        <w:t>.adresselinje[4] = "Dunstable"</w:t>
                      </w:r>
                    </w:p>
                    <w:p w:rsidR="008B2043" w:rsidRDefault="008B2043" w:rsidP="001C3AC1">
                      <w:r>
                        <w:t>postadresseIUtlandet.</w:t>
                      </w:r>
                      <w:r w:rsidRPr="002C0039">
                        <w:t>utenlandskAdresseIFrittFormat</w:t>
                      </w:r>
                      <w:r>
                        <w:t>.adresselinje[5] = "Bedfordshire"</w:t>
                      </w:r>
                    </w:p>
                    <w:p w:rsidR="008B2043" w:rsidRPr="00E23807" w:rsidRDefault="008B2043" w:rsidP="001C3AC1">
                      <w:r>
                        <w:t>postadresseIUtlandet.</w:t>
                      </w:r>
                      <w:r w:rsidRPr="002C0039">
                        <w:t>utenlandskAdresseIFrittFormat</w:t>
                      </w:r>
                      <w:r>
                        <w:t>.adresselinje[6] = "LU5 4SB"</w:t>
                      </w:r>
                    </w:p>
                    <w:p w:rsidR="008B2043" w:rsidRPr="00E23807" w:rsidRDefault="008B2043" w:rsidP="001C3AC1">
                      <w:r>
                        <w:t>postadresseIUtlandet.</w:t>
                      </w:r>
                      <w:r w:rsidRPr="002C0039">
                        <w:t>utenlandskAdresseIFrittFormat</w:t>
                      </w:r>
                      <w:r>
                        <w:t>.adresselinje[7] = "UNITED KINGDOM"</w:t>
                      </w:r>
                    </w:p>
                    <w:p w:rsidR="008B2043" w:rsidRPr="00E23807" w:rsidRDefault="008B2043" w:rsidP="001C3AC1">
                      <w:r>
                        <w:t>postadresseIUtlandet.utenlandskAdresse.adressenavn</w:t>
                      </w:r>
                      <w:r w:rsidRPr="002C0039">
                        <w:t xml:space="preserve"> </w:t>
                      </w:r>
                      <w:r>
                        <w:t xml:space="preserve">= </w:t>
                      </w:r>
                      <w:r w:rsidRPr="00014533">
                        <w:t>"</w:t>
                      </w:r>
                      <w:r w:rsidRPr="00014533">
                        <w:rPr>
                          <w:rFonts w:cs="Arial"/>
                          <w:color w:val="000000"/>
                        </w:rPr>
                        <w:t>23 Boscombe Road</w:t>
                      </w:r>
                      <w:r w:rsidRPr="00014533">
                        <w:t>"</w:t>
                      </w:r>
                    </w:p>
                    <w:p w:rsidR="008B2043" w:rsidRDefault="008B2043" w:rsidP="001C3AC1">
                      <w:r>
                        <w:t xml:space="preserve">postadresseIUtlandet.utenlandskAdresse.bygning = </w:t>
                      </w:r>
                      <w:r w:rsidRPr="00014533">
                        <w:t>"</w:t>
                      </w:r>
                      <w:r w:rsidRPr="00014533">
                        <w:rPr>
                          <w:rFonts w:cs="Arial"/>
                          <w:color w:val="000000"/>
                        </w:rPr>
                        <w:t>Apex Business Centre</w:t>
                      </w:r>
                      <w:r w:rsidRPr="00014533">
                        <w:t>"</w:t>
                      </w:r>
                    </w:p>
                    <w:p w:rsidR="008B2043" w:rsidRDefault="008B2043" w:rsidP="001C3AC1">
                      <w:r>
                        <w:t>postadresseIUtlandet.utenlandskAdresse.etasjenummer</w:t>
                      </w:r>
                      <w:r w:rsidRPr="002C0039">
                        <w:t xml:space="preserve"> </w:t>
                      </w:r>
                      <w:r>
                        <w:t>= "1st Floor"</w:t>
                      </w:r>
                    </w:p>
                    <w:p w:rsidR="008B2043" w:rsidRPr="00E23807" w:rsidRDefault="008B2043" w:rsidP="001C3AC1">
                      <w:r>
                        <w:t>postadresseIUtlandet.utenlandskAdresse.boenhet = "Unit 15"</w:t>
                      </w:r>
                    </w:p>
                    <w:p w:rsidR="008B2043" w:rsidRPr="00E23807" w:rsidRDefault="008B2043" w:rsidP="001C3AC1">
                      <w:r>
                        <w:t>postadresseIUtlandet.utenlandskAdresse.postkode = "LU5 4SB"</w:t>
                      </w:r>
                    </w:p>
                    <w:p w:rsidR="008B2043" w:rsidRDefault="008B2043" w:rsidP="001C3AC1">
                      <w:r>
                        <w:t>postadresseIUtlandet.utenlandskAdresse.byEllerStedsnavn = "Dunstable"</w:t>
                      </w:r>
                    </w:p>
                    <w:p w:rsidR="008B2043" w:rsidRDefault="008B2043" w:rsidP="001C3AC1">
                      <w:r>
                        <w:t>postadresseIUtlandet.utenlandskAdresse.region = "Bedfordshire"</w:t>
                      </w:r>
                    </w:p>
                    <w:p w:rsidR="008B2043" w:rsidRDefault="008B2043" w:rsidP="001C3AC1">
                      <w:r>
                        <w:t>postadresseIUtlandet.utenlandskAdresse.landkode = "GB"</w:t>
                      </w:r>
                    </w:p>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 xml:space="preserve">Informasjons-element </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postadresseIUtlandet</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postadresse som adresserer et sted utenfor Norge</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som personen kan motta post på i utlandet</w:t>
            </w:r>
          </w:p>
          <w:p w:rsidR="001C3AC1" w:rsidRPr="003B6ED5" w:rsidRDefault="00170642" w:rsidP="00DC6C01">
            <w:pPr>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Kan f</w:t>
            </w:r>
            <w:r w:rsidR="001C3AC1" w:rsidRPr="003B6ED5">
              <w:rPr>
                <w:noProof w:val="0"/>
                <w:lang w:val="nb-NO" w:eastAsia="nb-NO"/>
              </w:rPr>
              <w:t>innes i både strukturert og ustrukturert format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Migrert informasjon er på formen store bokstaver (majuskel/versal)</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Kildene for migrering er "postadresse" for personer med fødselsnummer i tabellen T_TILAD i DSF eller den nyeste av "postadresse" eller "hjemlandsadresse" for personer med d-nummer i tabellen T_DNUMMER.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lastRenderedPageBreak/>
              <w:t>Postadressen for personer med fødselsnummer er lagret i tabellen T_TILAD på formen ADRESSE1, ADRESSE2, ADRESSE3, LANDKODE og P_POSTNR hvor hver av adresselinjene kan inneholde opptil 30 tegn.</w:t>
            </w:r>
          </w:p>
          <w:p w:rsidR="001C3AC1"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Postadressen for personer med d-nummer er lagret i tabellen T_DNUMMER på formen DNR_ADRESSE1, DNR_ADRESSE2, DNR_ADRESSE3, DNR_LANDKODE og DNR_POSTNR hvor hver av adresselinjene kan inneholde opptil 40 tegn.</w:t>
            </w:r>
          </w:p>
          <w:p w:rsidR="001760E5" w:rsidRDefault="001760E5"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DNR_HJEMLANDSADRESSE blir ikke migrert til Freg.</w:t>
            </w:r>
          </w:p>
          <w:p w:rsidR="001760E5" w:rsidRPr="003B6ED5" w:rsidRDefault="001760E5"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Når Registeret er master, vil </w:t>
            </w:r>
            <w:r w:rsidR="009268C2">
              <w:rPr>
                <w:noProof w:val="0"/>
                <w:lang w:val="nb-NO" w:eastAsia="nb-NO"/>
              </w:rPr>
              <w:t>vi</w:t>
            </w:r>
            <w:r w:rsidRPr="003B6ED5">
              <w:rPr>
                <w:noProof w:val="0"/>
                <w:lang w:val="nb-NO" w:eastAsia="nb-NO"/>
              </w:rPr>
              <w:t xml:space="preserve"> registrere informasjonen på den formen (store/små bokstaver) den blir oppgitt på i strukturert form i meldingen til Folkeregisteret.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kan kun være en gjeldende postadresse i utlandet per tidspunkt.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lastRenderedPageBreak/>
              <w:t>adressegradering</w:t>
            </w:r>
          </w:p>
        </w:tc>
        <w:tc>
          <w:tcPr>
            <w:tcW w:w="3756"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kategori av beskyttelsesgrad på adresseinformasjon i Folkeregisteret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Gyldige kodeverdier er:</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ugradert</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klientadresse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 xml:space="preserve">Postadressen kan være beskyttet iht. Folkeregisterloven (klientadresse) </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utenlandskAdresse</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adresse som adresserer et sted utenfor Norge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Denne egenskapen blir ikke benyttet før Registeret er master.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Entiteten InternasjonalAdresse er beskrevet her</w:t>
            </w:r>
            <w:r w:rsidR="009268C2">
              <w:rPr>
                <w:noProof w:val="0"/>
                <w:lang w:val="nb-NO" w:eastAsia="nb-NO"/>
              </w:rPr>
              <w:t>:</w:t>
            </w:r>
            <w:r w:rsidRPr="003B6ED5">
              <w:rPr>
                <w:noProof w:val="0"/>
                <w:lang w:val="nb-NO" w:eastAsia="nb-NO"/>
              </w:rPr>
              <w:t xml:space="preserve"> </w:t>
            </w:r>
            <w:r w:rsidRPr="003B6ED5">
              <w:rPr>
                <w:noProof w:val="0"/>
                <w:lang w:eastAsia="nb-NO"/>
              </w:rPr>
              <w:fldChar w:fldCharType="begin"/>
            </w:r>
            <w:r w:rsidRPr="003B6ED5">
              <w:rPr>
                <w:noProof w:val="0"/>
                <w:lang w:val="nb-NO" w:eastAsia="nb-NO"/>
              </w:rPr>
              <w:instrText xml:space="preserve"> REF _Ref535572541 \r \h </w:instrText>
            </w:r>
            <w:r w:rsidRPr="003B6ED5">
              <w:rPr>
                <w:noProof w:val="0"/>
                <w:lang w:eastAsia="nb-NO"/>
              </w:rPr>
            </w:r>
            <w:r w:rsidRPr="003B6ED5">
              <w:rPr>
                <w:noProof w:val="0"/>
                <w:lang w:eastAsia="nb-NO"/>
              </w:rPr>
              <w:fldChar w:fldCharType="separate"/>
            </w:r>
            <w:r w:rsidR="00C45127">
              <w:rPr>
                <w:noProof w:val="0"/>
                <w:lang w:val="nb-NO" w:eastAsia="nb-NO"/>
              </w:rPr>
              <w:t>5.25.8</w:t>
            </w:r>
            <w:r w:rsidRPr="003B6ED5">
              <w:rPr>
                <w:noProof w:val="0"/>
                <w:lang w:eastAsia="nb-NO"/>
              </w:rPr>
              <w:fldChar w:fldCharType="end"/>
            </w:r>
            <w:r w:rsidRPr="003B6ED5">
              <w:rPr>
                <w:noProof w:val="0"/>
                <w:lang w:val="nb-NO" w:eastAsia="nb-NO"/>
              </w:rPr>
              <w: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utenlandskAdresseIFrittFormat</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kontaktadresse hvor person ønsker at post skal leveres</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Denne egenskapen blir benyttet fra tidspunktet for migrering fra DSF.</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Datatypen InternasjonalAdresseIFrittFormat er beskrevet her</w:t>
            </w:r>
            <w:r w:rsidR="009268C2">
              <w:rPr>
                <w:noProof w:val="0"/>
                <w:lang w:val="nb-NO" w:eastAsia="nb-NO"/>
              </w:rPr>
              <w:t>:</w:t>
            </w:r>
            <w:r w:rsidRPr="003B6ED5">
              <w:rPr>
                <w:noProof w:val="0"/>
                <w:lang w:val="nb-NO" w:eastAsia="nb-NO"/>
              </w:rPr>
              <w:t xml:space="preserve"> </w:t>
            </w:r>
            <w:r w:rsidRPr="003B6ED5">
              <w:rPr>
                <w:noProof w:val="0"/>
                <w:lang w:eastAsia="nb-NO"/>
              </w:rPr>
              <w:fldChar w:fldCharType="begin"/>
            </w:r>
            <w:r w:rsidRPr="003B6ED5">
              <w:rPr>
                <w:noProof w:val="0"/>
                <w:lang w:val="nb-NO" w:eastAsia="nb-NO"/>
              </w:rPr>
              <w:instrText xml:space="preserve"> REF _Ref535572560 \r \h </w:instrText>
            </w:r>
            <w:r w:rsidRPr="003B6ED5">
              <w:rPr>
                <w:noProof w:val="0"/>
                <w:lang w:eastAsia="nb-NO"/>
              </w:rPr>
            </w:r>
            <w:r w:rsidRPr="003B6ED5">
              <w:rPr>
                <w:noProof w:val="0"/>
                <w:lang w:eastAsia="nb-NO"/>
              </w:rPr>
              <w:fldChar w:fldCharType="separate"/>
            </w:r>
            <w:r w:rsidR="00C45127">
              <w:rPr>
                <w:noProof w:val="0"/>
                <w:lang w:val="nb-NO" w:eastAsia="nb-NO"/>
              </w:rPr>
              <w:t>5.25.9</w:t>
            </w:r>
            <w:r w:rsidRPr="003B6ED5">
              <w:rPr>
                <w:noProof w:val="0"/>
                <w:lang w:eastAsia="nb-NO"/>
              </w:rPr>
              <w:fldChar w:fldCharType="end"/>
            </w:r>
            <w:r w:rsidRPr="003B6ED5">
              <w:rPr>
                <w:noProof w:val="0"/>
                <w:lang w:val="nb-NO" w:eastAsia="nb-NO"/>
              </w:rPr>
              <w:t>.</w:t>
            </w:r>
          </w:p>
        </w:tc>
      </w:tr>
    </w:tbl>
    <w:p w:rsidR="001C3AC1" w:rsidRPr="003B6ED5" w:rsidRDefault="001C3AC1" w:rsidP="003B6ED5">
      <w:pPr>
        <w:pStyle w:val="Overskrift3"/>
      </w:pPr>
      <w:bookmarkStart w:id="120" w:name="_Toc14779328"/>
      <w:bookmarkStart w:id="121" w:name="_Toc31981148"/>
      <w:r w:rsidRPr="003B6ED5">
        <w:t>Preferert kontaktadresse</w:t>
      </w:r>
      <w:bookmarkEnd w:id="120"/>
      <w:bookmarkEnd w:id="121"/>
    </w:p>
    <w:p w:rsidR="001C3AC1" w:rsidRPr="003B6ED5" w:rsidRDefault="001C3AC1" w:rsidP="001C3AC1">
      <w:pPr>
        <w:rPr>
          <w:noProof w:val="0"/>
        </w:rPr>
      </w:pPr>
      <w:r w:rsidRPr="003B6ED5">
        <w:rPr>
          <w:noProof w:val="0"/>
        </w:rPr>
        <w:t>Denne informasjonen er ny i Folkeregisteret.</w:t>
      </w:r>
    </w:p>
    <w:p w:rsidR="001C3AC1" w:rsidRPr="003B6ED5" w:rsidRDefault="001C3AC1" w:rsidP="001C3AC1">
      <w:pPr>
        <w:rPr>
          <w:noProof w:val="0"/>
        </w:rPr>
      </w:pPr>
      <w:r w:rsidRPr="003B6ED5">
        <w:rPr>
          <w:lang w:eastAsia="nb-NO"/>
        </w:rPr>
        <w:drawing>
          <wp:inline distT="0" distB="0" distL="0" distR="0" wp14:anchorId="79931356" wp14:editId="1A59C14E">
            <wp:extent cx="6151880" cy="1586230"/>
            <wp:effectExtent l="0" t="0" r="1270" b="0"/>
            <wp:docPr id="305" name="Bild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K Folkeregisterperson med preferert kontaktadresse.jpg"/>
                    <pic:cNvPicPr/>
                  </pic:nvPicPr>
                  <pic:blipFill>
                    <a:blip r:embed="rId31">
                      <a:extLst>
                        <a:ext uri="{28A0092B-C50C-407E-A947-70E740481C1C}">
                          <a14:useLocalDpi xmlns:a14="http://schemas.microsoft.com/office/drawing/2010/main" val="0"/>
                        </a:ext>
                      </a:extLst>
                    </a:blip>
                    <a:stretch>
                      <a:fillRect/>
                    </a:stretch>
                  </pic:blipFill>
                  <pic:spPr>
                    <a:xfrm>
                      <a:off x="0" y="0"/>
                      <a:ext cx="6151880" cy="1586230"/>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702272" behindDoc="0" locked="0" layoutInCell="1" allowOverlap="1" wp14:anchorId="005998F1" wp14:editId="084D1398">
                <wp:simplePos x="0" y="0"/>
                <wp:positionH relativeFrom="margin">
                  <wp:align>right</wp:align>
                </wp:positionH>
                <wp:positionV relativeFrom="paragraph">
                  <wp:posOffset>251460</wp:posOffset>
                </wp:positionV>
                <wp:extent cx="6080125" cy="1143000"/>
                <wp:effectExtent l="0" t="0" r="15875" b="19050"/>
                <wp:wrapTopAndBottom/>
                <wp:docPr id="10"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125" cy="1143000"/>
                        </a:xfrm>
                        <a:prstGeom prst="rect">
                          <a:avLst/>
                        </a:prstGeom>
                        <a:solidFill>
                          <a:srgbClr val="FFFFFF"/>
                        </a:solidFill>
                        <a:ln w="9525">
                          <a:solidFill>
                            <a:srgbClr val="000000"/>
                          </a:solidFill>
                          <a:miter lim="800000"/>
                          <a:headEnd/>
                          <a:tailEnd/>
                        </a:ln>
                      </wps:spPr>
                      <wps:txbx>
                        <w:txbxContent>
                          <w:p w:rsidR="008B2043" w:rsidRDefault="008B2043" w:rsidP="001C3AC1">
                            <w:r w:rsidRPr="00ED3C1C">
                              <w:t>preferertKontaktadresse</w:t>
                            </w:r>
                            <w:r>
                              <w:t>.valg = "postadresse"</w:t>
                            </w:r>
                          </w:p>
                          <w:p w:rsidR="008B2043" w:rsidRDefault="008B2043" w:rsidP="001C3AC1">
                            <w:r w:rsidRPr="00ED3C1C">
                              <w:t>preferertKontaktadresse</w:t>
                            </w:r>
                            <w:r>
                              <w:t>.adressegradering = "ugradert"</w:t>
                            </w:r>
                          </w:p>
                          <w:p w:rsidR="008B2043" w:rsidRDefault="008B2043" w:rsidP="001C3AC1">
                            <w:r w:rsidRPr="00ED3C1C">
                              <w:t>preferertKontaktadresse</w:t>
                            </w:r>
                            <w:r>
                              <w:t>.</w:t>
                            </w:r>
                            <w:r w:rsidRPr="00ED3C1C">
                              <w:t>kontaktadresseIFrittFormat</w:t>
                            </w:r>
                            <w:r>
                              <w:t>.adresselinje[1] = "c/o Bedriften AS"</w:t>
                            </w:r>
                          </w:p>
                          <w:p w:rsidR="008B2043" w:rsidRDefault="008B2043" w:rsidP="001C3AC1">
                            <w:r w:rsidRPr="00ED3C1C">
                              <w:t>preferertKontaktadresse</w:t>
                            </w:r>
                            <w:r>
                              <w:t>.</w:t>
                            </w:r>
                            <w:r w:rsidRPr="00ED3C1C">
                              <w:t>kontaktadresseIFrittFormat</w:t>
                            </w:r>
                            <w:r>
                              <w:t>.adresselinje[2] = "Postboks 1505 Skøyen"</w:t>
                            </w:r>
                          </w:p>
                          <w:p w:rsidR="008B2043" w:rsidRDefault="008B2043" w:rsidP="001C3AC1">
                            <w:r w:rsidRPr="00ED3C1C">
                              <w:t>preferertKontaktadresse</w:t>
                            </w:r>
                            <w:r>
                              <w:t>.</w:t>
                            </w:r>
                            <w:r w:rsidRPr="00ED3C1C">
                              <w:t>kontaktadresseIFrittFormat</w:t>
                            </w:r>
                            <w:r>
                              <w:t>.adresselinje[3] = "0214 OSLO"</w:t>
                            </w:r>
                          </w:p>
                          <w:p w:rsidR="008B2043" w:rsidRPr="00E23807" w:rsidRDefault="008B2043" w:rsidP="001C3AC1">
                            <w:r>
                              <w:t>p</w:t>
                            </w:r>
                            <w:r w:rsidRPr="00ED3C1C">
                              <w:t>referertKontaktadresse</w:t>
                            </w:r>
                            <w:r>
                              <w:t>.</w:t>
                            </w:r>
                            <w:r w:rsidRPr="00ED3C1C">
                              <w:t>kontaktadresseIFrittFormat</w:t>
                            </w:r>
                            <w:r>
                              <w:t>.landkode =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998F1" id="_x0000_s1052" type="#_x0000_t202" style="position:absolute;margin-left:427.55pt;margin-top:19.8pt;width:478.75pt;height:90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">
                <v:textbox>
                  <w:txbxContent>
                    <w:p w:rsidR="008B2043" w:rsidRDefault="008B2043" w:rsidP="001C3AC1">
                      <w:r w:rsidRPr="00ED3C1C">
                        <w:t>preferertKontaktadresse</w:t>
                      </w:r>
                      <w:r>
                        <w:t>.valg = "postadresse"</w:t>
                      </w:r>
                    </w:p>
                    <w:p w:rsidR="008B2043" w:rsidRDefault="008B2043" w:rsidP="001C3AC1">
                      <w:r w:rsidRPr="00ED3C1C">
                        <w:t>preferertKontaktadresse</w:t>
                      </w:r>
                      <w:r>
                        <w:t>.adressegradering = "ugradert"</w:t>
                      </w:r>
                    </w:p>
                    <w:p w:rsidR="008B2043" w:rsidRDefault="008B2043" w:rsidP="001C3AC1">
                      <w:r w:rsidRPr="00ED3C1C">
                        <w:t>preferertKontaktadresse</w:t>
                      </w:r>
                      <w:r>
                        <w:t>.</w:t>
                      </w:r>
                      <w:r w:rsidRPr="00ED3C1C">
                        <w:t>kontaktadresseIFrittFormat</w:t>
                      </w:r>
                      <w:r>
                        <w:t>.adresselinje[1] = "c/o Bedriften AS"</w:t>
                      </w:r>
                    </w:p>
                    <w:p w:rsidR="008B2043" w:rsidRDefault="008B2043" w:rsidP="001C3AC1">
                      <w:r w:rsidRPr="00ED3C1C">
                        <w:t>preferertKontaktadresse</w:t>
                      </w:r>
                      <w:r>
                        <w:t>.</w:t>
                      </w:r>
                      <w:r w:rsidRPr="00ED3C1C">
                        <w:t>kontaktadresseIFrittFormat</w:t>
                      </w:r>
                      <w:r>
                        <w:t>.adresselinje[2] = "Postboks 1505 Skøyen"</w:t>
                      </w:r>
                    </w:p>
                    <w:p w:rsidR="008B2043" w:rsidRDefault="008B2043" w:rsidP="001C3AC1">
                      <w:r w:rsidRPr="00ED3C1C">
                        <w:t>preferertKontaktadresse</w:t>
                      </w:r>
                      <w:r>
                        <w:t>.</w:t>
                      </w:r>
                      <w:r w:rsidRPr="00ED3C1C">
                        <w:t>kontaktadresseIFrittFormat</w:t>
                      </w:r>
                      <w:r>
                        <w:t>.adresselinje[3] = "0214 OSLO"</w:t>
                      </w:r>
                    </w:p>
                    <w:p w:rsidR="008B2043" w:rsidRPr="00E23807" w:rsidRDefault="008B2043" w:rsidP="001C3AC1">
                      <w:r>
                        <w:t>p</w:t>
                      </w:r>
                      <w:r w:rsidRPr="00ED3C1C">
                        <w:t>referertKontaktadresse</w:t>
                      </w:r>
                      <w:r>
                        <w:t>.</w:t>
                      </w:r>
                      <w:r w:rsidRPr="00ED3C1C">
                        <w:t>kontaktadresseIFrittFormat</w:t>
                      </w:r>
                      <w:r>
                        <w:t>.landkode = "NO"</w:t>
                      </w:r>
                    </w:p>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lastRenderedPageBreak/>
              <w:t xml:space="preserve">Informasjons-element </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preferertKontaktadresse</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valg av hvilken av adressene en person er oppført med som skal benyttes til å kontakte personen</w:t>
            </w:r>
          </w:p>
          <w:p w:rsidR="001C3AC1" w:rsidRPr="003B6ED5" w:rsidRDefault="001C3AC1" w:rsidP="00DC6C01">
            <w:pPr>
              <w:pStyle w:val="Listeavsnitt"/>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Adressen som personen kan motta post på i inn- eller utland</w:t>
            </w:r>
          </w:p>
          <w:p w:rsidR="001C3AC1" w:rsidRPr="003B6ED5" w:rsidRDefault="001C3AC1" w:rsidP="00DC6C01">
            <w:pPr>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Kan finnes i både strukturert og ustrukturert format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Målet med å innføre denne nye egenskapen er at innbygger selv kan styre hvor denne vil motta post fra avsendere i samfunnet samtidig som at forvaltningen av ordningen er billigst mulig for Folkeregisteret.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Innbygger kan velge hvilken</w:t>
            </w:r>
            <w:r w:rsidR="00A94ECB">
              <w:rPr>
                <w:noProof w:val="0"/>
                <w:lang w:val="nb-NO" w:eastAsia="nb-NO"/>
              </w:rPr>
              <w:t xml:space="preserve"> som helst</w:t>
            </w:r>
            <w:r w:rsidRPr="003B6ED5">
              <w:rPr>
                <w:noProof w:val="0"/>
                <w:lang w:val="nb-NO" w:eastAsia="nb-NO"/>
              </w:rPr>
              <w:t xml:space="preserve"> av adressene denne har oppført i Registeret fra før og sette denne som preferert kontaktadresse. Eksempelvis kan en person som veksler mellom å oppholde seg på en norsk og en utenlandsk adresse gjennom året ganske enkelt skifte mellom bostedsadressen og postadresseIUtlandet kun ved å "peke" alternerende på den ønskede adressetypen gjennom året uten å melde adresseendring på noen av sine registrerte adresser.</w:t>
            </w:r>
          </w:p>
          <w:p w:rsidR="001C3AC1" w:rsidRDefault="00B83786"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 xml:space="preserve">Så lenge DSF er master så </w:t>
            </w:r>
            <w:r w:rsidR="00A332FC">
              <w:rPr>
                <w:noProof w:val="0"/>
                <w:lang w:val="nb-NO" w:eastAsia="nb-NO"/>
              </w:rPr>
              <w:t>leveres</w:t>
            </w:r>
            <w:r>
              <w:rPr>
                <w:noProof w:val="0"/>
                <w:lang w:val="nb-NO" w:eastAsia="nb-NO"/>
              </w:rPr>
              <w:t xml:space="preserve"> </w:t>
            </w:r>
            <w:r w:rsidR="00A332FC" w:rsidRPr="003B6ED5">
              <w:rPr>
                <w:noProof w:val="0"/>
                <w:lang w:val="nb-NO" w:eastAsia="nb-NO"/>
              </w:rPr>
              <w:t xml:space="preserve">kontaktadresseIFrittFormat </w:t>
            </w:r>
            <w:r w:rsidR="001C3AC1" w:rsidRPr="003B6ED5">
              <w:rPr>
                <w:noProof w:val="0"/>
                <w:lang w:val="nb-NO" w:eastAsia="nb-NO"/>
              </w:rPr>
              <w:t xml:space="preserve">på </w:t>
            </w:r>
            <w:r w:rsidR="001C3AC1" w:rsidRPr="003B6ED5">
              <w:rPr>
                <w:noProof w:val="0"/>
                <w:u w:val="single"/>
                <w:lang w:val="nb-NO" w:eastAsia="nb-NO"/>
              </w:rPr>
              <w:t>ustrukturert format</w:t>
            </w:r>
            <w:r w:rsidR="001C3AC1" w:rsidRPr="003B6ED5">
              <w:rPr>
                <w:noProof w:val="0"/>
                <w:lang w:val="nb-NO" w:eastAsia="nb-NO"/>
              </w:rPr>
              <w:t xml:space="preserve"> med store bokstaver siden dette er formen på informasjonen </w:t>
            </w:r>
            <w:r>
              <w:rPr>
                <w:noProof w:val="0"/>
                <w:lang w:val="nb-NO" w:eastAsia="nb-NO"/>
              </w:rPr>
              <w:t xml:space="preserve">i </w:t>
            </w:r>
            <w:r w:rsidR="001C3AC1" w:rsidRPr="003B6ED5">
              <w:rPr>
                <w:noProof w:val="0"/>
                <w:lang w:val="nb-NO" w:eastAsia="nb-NO"/>
              </w:rPr>
              <w:t>DSF.</w:t>
            </w:r>
          </w:p>
          <w:p w:rsidR="00B83786" w:rsidRPr="003B6ED5" w:rsidRDefault="00B83786" w:rsidP="006B1E38">
            <w:pPr>
              <w:cnfStyle w:val="000000100000" w:firstRow="0" w:lastRow="0" w:firstColumn="0" w:lastColumn="0" w:oddVBand="0" w:evenVBand="0" w:oddHBand="1" w:evenHBand="0" w:firstRowFirstColumn="0" w:firstRowLastColumn="0" w:lastRowFirstColumn="0" w:lastRowLastColumn="0"/>
              <w:rPr>
                <w:b/>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Etter at Registeret blir master vil Registeret kunne </w:t>
            </w:r>
            <w:r w:rsidR="00A332FC">
              <w:rPr>
                <w:noProof w:val="0"/>
                <w:lang w:val="nb-NO" w:eastAsia="nb-NO"/>
              </w:rPr>
              <w:t>levere</w:t>
            </w:r>
            <w:r w:rsidRPr="003B6ED5">
              <w:rPr>
                <w:noProof w:val="0"/>
                <w:lang w:val="nb-NO" w:eastAsia="nb-NO"/>
              </w:rPr>
              <w:t xml:space="preserve"> </w:t>
            </w:r>
            <w:r w:rsidR="00A332FC" w:rsidRPr="003B6ED5">
              <w:rPr>
                <w:noProof w:val="0"/>
                <w:lang w:val="nb-NO" w:eastAsia="nb-NO"/>
              </w:rPr>
              <w:t xml:space="preserve">kontaktadresseIFrittFormat </w:t>
            </w:r>
            <w:r w:rsidRPr="003B6ED5">
              <w:rPr>
                <w:noProof w:val="0"/>
                <w:lang w:val="nb-NO" w:eastAsia="nb-NO"/>
              </w:rPr>
              <w:t>på ustrukturert format med store og små bokstaver.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kan kun være en gjeldende preferert kontaktadresse per tidspunkt.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valg</w:t>
            </w:r>
          </w:p>
        </w:tc>
        <w:tc>
          <w:tcPr>
            <w:tcW w:w="3756"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Valg av adressetype i kodeliste:</w:t>
            </w:r>
          </w:p>
          <w:p w:rsidR="001C3AC1" w:rsidRPr="00AB2D31"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AB2D31">
              <w:rPr>
                <w:i/>
                <w:noProof w:val="0"/>
                <w:lang w:val="nb-NO" w:eastAsia="nb-NO"/>
              </w:rPr>
              <w:t>bostedsadresse</w:t>
            </w:r>
          </w:p>
          <w:p w:rsidR="001C3AC1" w:rsidRPr="00AB2D31"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AB2D31">
              <w:rPr>
                <w:i/>
                <w:noProof w:val="0"/>
                <w:lang w:val="nb-NO" w:eastAsia="nb-NO"/>
              </w:rPr>
              <w:t>oppholdsadresse</w:t>
            </w:r>
          </w:p>
          <w:p w:rsidR="001C3AC1" w:rsidRPr="00AB2D31"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AB2D31">
              <w:rPr>
                <w:i/>
                <w:noProof w:val="0"/>
                <w:lang w:val="nb-NO" w:eastAsia="nb-NO"/>
              </w:rPr>
              <w:t>postadresse</w:t>
            </w:r>
          </w:p>
          <w:p w:rsidR="001C3AC1" w:rsidRPr="00AB2D31"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AB2D31">
              <w:rPr>
                <w:i/>
                <w:noProof w:val="0"/>
                <w:lang w:val="nb-NO" w:eastAsia="nb-NO"/>
              </w:rPr>
              <w:t>postadresseIUtlandet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Valget styrer innholdet i adressegradering og kontaktadresseIFrittFormat hvor innholdet i disse hentes fra val</w:t>
            </w:r>
            <w:r w:rsidR="00E216A0">
              <w:rPr>
                <w:noProof w:val="0"/>
                <w:lang w:val="nb-NO" w:eastAsia="nb-NO"/>
              </w:rPr>
              <w:t>gt registrert gjeldende adresse og formatteres fra strukturert adresseform etter gjeldende regler</w:t>
            </w:r>
            <w:r w:rsidR="00A94ECB">
              <w:rPr>
                <w:noProof w:val="0"/>
                <w:lang w:val="nb-NO" w:eastAsia="nb-NO"/>
              </w:rPr>
              <w:t xml:space="preserve"> og maler</w:t>
            </w:r>
            <w:r w:rsidR="00E216A0">
              <w:rPr>
                <w:noProof w:val="0"/>
                <w:lang w:val="nb-NO" w:eastAsia="nb-NO"/>
              </w:rPr>
              <w:t xml:space="preserve"> fastsatt i ISO 19160.</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adressegradering</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kategori av beskyttelsesgrad på adresseinformasjon i Folkeregisteret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Gyldige kodeverdier er:</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i/>
                <w:noProof w:val="0"/>
                <w:lang w:val="nb-NO" w:eastAsia="nb-NO"/>
              </w:rPr>
              <w:t>ugradert</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i/>
                <w:noProof w:val="0"/>
                <w:lang w:val="nb-NO" w:eastAsia="nb-NO"/>
              </w:rPr>
              <w:t>klientadresse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Postadressen kan være beskyttet iht. Fol</w:t>
            </w:r>
            <w:r w:rsidR="00A94ECB">
              <w:rPr>
                <w:noProof w:val="0"/>
                <w:lang w:val="nb-NO" w:eastAsia="nb-NO"/>
              </w:rPr>
              <w:t>keregisterloven (klientadresse).</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6B1E38">
            <w:pPr>
              <w:rPr>
                <w:noProof w:val="0"/>
                <w:lang w:val="nb-NO" w:eastAsia="nb-NO"/>
              </w:rPr>
            </w:pPr>
            <w:r w:rsidRPr="003B6ED5">
              <w:rPr>
                <w:noProof w:val="0"/>
                <w:lang w:val="nb-NO" w:eastAsia="nb-NO"/>
              </w:rPr>
              <w:t>kontaktadresseIFrittFormat</w:t>
            </w:r>
          </w:p>
        </w:tc>
        <w:tc>
          <w:tcPr>
            <w:tcW w:w="3756"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fellesbetegnelse for postadresse i Norge eller i utlandet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Se beskrivelse for preferertKontaktadresse ovenfor.</w:t>
            </w:r>
          </w:p>
          <w:p w:rsidR="002C0135" w:rsidRPr="003B6ED5" w:rsidRDefault="002C0135" w:rsidP="002C0135">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Datatypen AdresseIFrittFormat </w:t>
            </w:r>
            <w:r>
              <w:rPr>
                <w:noProof w:val="0"/>
                <w:lang w:val="nb-NO" w:eastAsia="nb-NO"/>
              </w:rPr>
              <w:t>er beskrevet her</w:t>
            </w:r>
            <w:r w:rsidR="00A94ECB">
              <w:rPr>
                <w:noProof w:val="0"/>
                <w:lang w:val="nb-NO" w:eastAsia="nb-NO"/>
              </w:rPr>
              <w:t>:</w:t>
            </w:r>
            <w:r>
              <w:rPr>
                <w:noProof w:val="0"/>
                <w:lang w:val="nb-NO" w:eastAsia="nb-NO"/>
              </w:rPr>
              <w:t xml:space="preserve"> </w:t>
            </w:r>
            <w:r>
              <w:rPr>
                <w:noProof w:val="0"/>
                <w:lang w:eastAsia="nb-NO"/>
              </w:rPr>
              <w:fldChar w:fldCharType="begin"/>
            </w:r>
            <w:r>
              <w:rPr>
                <w:noProof w:val="0"/>
                <w:lang w:val="nb-NO" w:eastAsia="nb-NO"/>
              </w:rPr>
              <w:instrText xml:space="preserve"> REF _Ref16517366 \r \h </w:instrText>
            </w:r>
            <w:r>
              <w:rPr>
                <w:noProof w:val="0"/>
                <w:lang w:eastAsia="nb-NO"/>
              </w:rPr>
            </w:r>
            <w:r>
              <w:rPr>
                <w:noProof w:val="0"/>
                <w:lang w:eastAsia="nb-NO"/>
              </w:rPr>
              <w:fldChar w:fldCharType="separate"/>
            </w:r>
            <w:r w:rsidR="00C45127">
              <w:rPr>
                <w:noProof w:val="0"/>
                <w:lang w:val="nb-NO" w:eastAsia="nb-NO"/>
              </w:rPr>
              <w:t>5.25.10</w:t>
            </w:r>
            <w:r>
              <w:rPr>
                <w:noProof w:val="0"/>
                <w:lang w:eastAsia="nb-NO"/>
              </w:rPr>
              <w:fldChar w:fldCharType="end"/>
            </w:r>
            <w:r>
              <w:rPr>
                <w:noProof w:val="0"/>
                <w:lang w:val="nb-NO" w:eastAsia="nb-NO"/>
              </w:rPr>
              <w:t>.</w:t>
            </w:r>
          </w:p>
        </w:tc>
      </w:tr>
    </w:tbl>
    <w:p w:rsidR="00A94ECB" w:rsidRDefault="00A94ECB" w:rsidP="00A94ECB">
      <w:pPr>
        <w:pStyle w:val="Brdtekst"/>
      </w:pPr>
      <w:bookmarkStart w:id="122" w:name="_Toc14779329"/>
    </w:p>
    <w:p w:rsidR="00A94ECB" w:rsidRDefault="00A94ECB">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Theme="majorEastAsia" w:cstheme="majorBidi"/>
          <w:b/>
          <w:bCs/>
          <w:sz w:val="28"/>
          <w:szCs w:val="26"/>
          <w:lang w:eastAsia="nb-NO"/>
        </w:rPr>
      </w:pPr>
      <w:r>
        <w:br w:type="page"/>
      </w:r>
    </w:p>
    <w:p w:rsidR="001C3AC1" w:rsidRPr="003B6ED5" w:rsidRDefault="001C3AC1" w:rsidP="00A84AD0">
      <w:pPr>
        <w:pStyle w:val="Overskrift2"/>
      </w:pPr>
      <w:bookmarkStart w:id="123" w:name="_Toc31981149"/>
      <w:r w:rsidRPr="003B6ED5">
        <w:lastRenderedPageBreak/>
        <w:t>Adressebeskyttelse</w:t>
      </w:r>
      <w:bookmarkEnd w:id="122"/>
      <w:bookmarkEnd w:id="123"/>
    </w:p>
    <w:p w:rsidR="001C3AC1" w:rsidRPr="003B6ED5" w:rsidRDefault="001C3AC1" w:rsidP="001C3AC1">
      <w:pPr>
        <w:rPr>
          <w:noProof w:val="0"/>
        </w:rPr>
      </w:pPr>
      <w:r w:rsidRPr="003B6ED5">
        <w:rPr>
          <w:noProof w:val="0"/>
        </w:rPr>
        <w:t>Denne informasjonen er ny i Folkeregisteret.</w:t>
      </w:r>
    </w:p>
    <w:p w:rsidR="001C3AC1" w:rsidRPr="003B6ED5" w:rsidRDefault="001C3AC1" w:rsidP="001C3AC1">
      <w:pPr>
        <w:rPr>
          <w:noProof w:val="0"/>
        </w:rPr>
      </w:pPr>
      <w:r w:rsidRPr="003B6ED5">
        <w:rPr>
          <w:lang w:eastAsia="nb-NO"/>
        </w:rPr>
        <w:drawing>
          <wp:inline distT="0" distB="0" distL="0" distR="0" wp14:anchorId="0FF570FC" wp14:editId="55FC2F54">
            <wp:extent cx="6151880" cy="2064385"/>
            <wp:effectExtent l="0" t="0" r="1270" b="0"/>
            <wp:docPr id="194" name="Bild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K Folkeregisterperson med adressebeskyttelse.jpg"/>
                    <pic:cNvPicPr/>
                  </pic:nvPicPr>
                  <pic:blipFill>
                    <a:blip r:embed="rId32">
                      <a:extLst>
                        <a:ext uri="{28A0092B-C50C-407E-A947-70E740481C1C}">
                          <a14:useLocalDpi xmlns:a14="http://schemas.microsoft.com/office/drawing/2010/main" val="0"/>
                        </a:ext>
                      </a:extLst>
                    </a:blip>
                    <a:stretch>
                      <a:fillRect/>
                    </a:stretch>
                  </pic:blipFill>
                  <pic:spPr>
                    <a:xfrm>
                      <a:off x="0" y="0"/>
                      <a:ext cx="6151880" cy="2064385"/>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703296" behindDoc="0" locked="0" layoutInCell="1" allowOverlap="1" wp14:anchorId="46B09886" wp14:editId="7FD81728">
                <wp:simplePos x="0" y="0"/>
                <wp:positionH relativeFrom="margin">
                  <wp:align>right</wp:align>
                </wp:positionH>
                <wp:positionV relativeFrom="paragraph">
                  <wp:posOffset>301625</wp:posOffset>
                </wp:positionV>
                <wp:extent cx="6098540" cy="314325"/>
                <wp:effectExtent l="0" t="0" r="16510" b="28575"/>
                <wp:wrapTopAndBottom/>
                <wp:docPr id="29"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8540" cy="314325"/>
                        </a:xfrm>
                        <a:prstGeom prst="rect">
                          <a:avLst/>
                        </a:prstGeom>
                        <a:solidFill>
                          <a:srgbClr val="FFFFFF"/>
                        </a:solidFill>
                        <a:ln w="9525">
                          <a:solidFill>
                            <a:srgbClr val="000000"/>
                          </a:solidFill>
                          <a:miter lim="800000"/>
                          <a:headEnd/>
                          <a:tailEnd/>
                        </a:ln>
                      </wps:spPr>
                      <wps:txbx>
                        <w:txbxContent>
                          <w:p w:rsidR="008B2043" w:rsidRDefault="008B2043" w:rsidP="001C3AC1">
                            <w:r>
                              <w:t>adressebeskyttelse.graderingsnivaa = "fortrolig"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09886" id="_x0000_s1053" type="#_x0000_t202" style="position:absolute;margin-left:429pt;margin-top:23.75pt;width:480.2pt;height:24.7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">
                <v:textbox>
                  <w:txbxContent>
                    <w:p w:rsidR="008B2043" w:rsidRDefault="008B2043" w:rsidP="001C3AC1">
                      <w:r>
                        <w:t>adressebeskyttelse.graderingsnivaa = "fortrolig"</w:t>
                      </w:r>
                    </w:p>
                  </w:txbxContent>
                </v:textbox>
                <w10:wrap type="topAndBottom" anchorx="margin"/>
              </v:shape>
            </w:pict>
          </mc:Fallback>
        </mc:AlternateContent>
      </w:r>
      <w:r w:rsidRPr="003B6ED5">
        <w:rPr>
          <w:noProof w:val="0"/>
        </w:rPr>
        <w:t>Eksempel:</w:t>
      </w:r>
    </w:p>
    <w:p w:rsidR="001C3AC1" w:rsidRDefault="001C3AC1" w:rsidP="001C3AC1">
      <w:pPr>
        <w:rPr>
          <w:noProof w:val="0"/>
        </w:rPr>
      </w:pPr>
    </w:p>
    <w:p w:rsidR="002C0135" w:rsidRDefault="002C0135" w:rsidP="001C3AC1">
      <w:pPr>
        <w:rPr>
          <w:noProof w:val="0"/>
        </w:rPr>
      </w:pPr>
    </w:p>
    <w:p w:rsidR="002C0135" w:rsidRPr="003B6ED5" w:rsidRDefault="002C0135"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adressebeskyttelse</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informasjon om gradering av adresseinformasjon for personer iht. Beskyttelsesinstruksen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Informasjonen benyttes til å beskrive det overordnede felles beskyttelsesnivået en person har på alle sine adresser av typen bostedsadresse, oppholdsadresse og delt bosted. Adressebeskyttelsen gjelder ikke kontaktadressene.</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6B1E38">
            <w:pPr>
              <w:rPr>
                <w:noProof w:val="0"/>
                <w:lang w:val="nb-NO" w:eastAsia="nb-NO"/>
              </w:rPr>
            </w:pPr>
            <w:r w:rsidRPr="003B6ED5">
              <w:rPr>
                <w:noProof w:val="0"/>
                <w:lang w:val="nb-NO" w:eastAsia="nb-NO"/>
              </w:rPr>
              <w:t>graderingsnivå</w:t>
            </w:r>
          </w:p>
        </w:tc>
        <w:tc>
          <w:tcPr>
            <w:tcW w:w="3756"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nivå av beskyttelsesgrad på informasjon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Gyldige kodeverdier er:</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ugradert</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fortrolig</w:t>
            </w:r>
          </w:p>
          <w:p w:rsidR="001C3AC1" w:rsidRPr="003B6ED5" w:rsidRDefault="001C3AC1" w:rsidP="00DC6C01">
            <w:pPr>
              <w:pStyle w:val="Listeavsnitt"/>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strengtFortrolig</w:t>
            </w:r>
            <w:r w:rsidRPr="003B6ED5">
              <w:rPr>
                <w:noProof w:val="0"/>
                <w:lang w:val="nb-NO" w:eastAsia="nb-NO"/>
              </w:rPr>
              <w:t xml:space="preserve"> (strengt fortrolig)</w:t>
            </w:r>
          </w:p>
        </w:tc>
      </w:tr>
      <w:tr w:rsidR="001C3AC1" w:rsidRPr="003B6ED5" w:rsidTr="00900F75">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none" w:sz="0" w:space="0" w:color="auto"/>
            </w:tcBorders>
          </w:tcPr>
          <w:p w:rsidR="001C3AC1" w:rsidRPr="003B6ED5" w:rsidRDefault="001C3AC1" w:rsidP="006B1E38">
            <w:pPr>
              <w:rPr>
                <w:noProof w:val="0"/>
                <w:lang w:val="nb-NO" w:eastAsia="nb-NO"/>
              </w:rPr>
            </w:pPr>
            <w:r w:rsidRPr="003B6ED5">
              <w:rPr>
                <w:noProof w:val="0"/>
                <w:lang w:val="nb-NO" w:eastAsia="nb-NO"/>
              </w:rPr>
              <w:t>ugradert</w:t>
            </w:r>
          </w:p>
        </w:tc>
        <w:tc>
          <w:tcPr>
            <w:tcW w:w="3756" w:type="pct"/>
            <w:tcBorders>
              <w:bottom w:val="none" w:sz="0"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Ingen behov for beskyttelse.</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6B1E38">
            <w:pPr>
              <w:rPr>
                <w:noProof w:val="0"/>
                <w:lang w:val="nb-NO" w:eastAsia="nb-NO"/>
              </w:rPr>
            </w:pPr>
            <w:r w:rsidRPr="003B6ED5">
              <w:rPr>
                <w:noProof w:val="0"/>
                <w:lang w:val="nb-NO" w:eastAsia="nb-NO"/>
              </w:rPr>
              <w:t>fortrolig</w:t>
            </w:r>
          </w:p>
        </w:tc>
        <w:tc>
          <w:tcPr>
            <w:tcW w:w="3756"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Gradering </w:t>
            </w:r>
            <w:r w:rsidRPr="003B6ED5">
              <w:rPr>
                <w:i/>
                <w:noProof w:val="0"/>
                <w:lang w:val="nb-NO" w:eastAsia="nb-NO"/>
              </w:rPr>
              <w:t>fortrolig</w:t>
            </w:r>
            <w:r w:rsidRPr="003B6ED5">
              <w:rPr>
                <w:noProof w:val="0"/>
                <w:lang w:val="nb-NO" w:eastAsia="nb-NO"/>
              </w:rPr>
              <w:t xml:space="preserve"> i henhold til Beskyttelsesinstruksen.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Benyttes dersom det vil kunne skade offentlige interesser, en bedrift, en institusjon eller en enkeltperson at dokumentets innhold blir kjent for uvedkommende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strengtFortrolig</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Gradering </w:t>
            </w:r>
            <w:r w:rsidRPr="003B6ED5">
              <w:rPr>
                <w:i/>
                <w:noProof w:val="0"/>
                <w:lang w:val="nb-NO" w:eastAsia="nb-NO"/>
              </w:rPr>
              <w:t>strengt</w:t>
            </w:r>
            <w:r w:rsidRPr="003B6ED5">
              <w:rPr>
                <w:noProof w:val="0"/>
                <w:lang w:val="nb-NO" w:eastAsia="nb-NO"/>
              </w:rPr>
              <w:t xml:space="preserve"> </w:t>
            </w:r>
            <w:r w:rsidRPr="003B6ED5">
              <w:rPr>
                <w:i/>
                <w:noProof w:val="0"/>
                <w:lang w:val="nb-NO" w:eastAsia="nb-NO"/>
              </w:rPr>
              <w:t>fortrolig</w:t>
            </w:r>
            <w:r w:rsidRPr="003B6ED5">
              <w:rPr>
                <w:noProof w:val="0"/>
                <w:lang w:val="nb-NO" w:eastAsia="nb-NO"/>
              </w:rPr>
              <w:t xml:space="preserve"> i henhold til Beskyttelsesinstruksen.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Benyttes dersom det vil kunne forårsake betydelig skade for offentlige interesser, en bedrift, en institusjon eller en enkeltperson at dokumentets innhold blir kjent for uvedkommende</w:t>
            </w:r>
          </w:p>
        </w:tc>
      </w:tr>
    </w:tbl>
    <w:p w:rsidR="001C3AC1" w:rsidRPr="003B6ED5" w:rsidRDefault="001C3AC1" w:rsidP="00A84AD0">
      <w:pPr>
        <w:pStyle w:val="Overskrift2"/>
      </w:pPr>
      <w:bookmarkStart w:id="124" w:name="_Toc14779330"/>
      <w:bookmarkStart w:id="125" w:name="_Toc31981150"/>
      <w:r w:rsidRPr="00A84AD0">
        <w:lastRenderedPageBreak/>
        <w:t>Statsborgerskap</w:t>
      </w:r>
      <w:bookmarkEnd w:id="124"/>
      <w:bookmarkEnd w:id="125"/>
    </w:p>
    <w:p w:rsidR="001C3AC1" w:rsidRPr="003B6ED5" w:rsidRDefault="001C3AC1" w:rsidP="001C3AC1">
      <w:pPr>
        <w:pStyle w:val="Brdtekst"/>
      </w:pPr>
      <w:r w:rsidRPr="003B6ED5">
        <w:t>Det finnes ikke historiske data for ett spesifikt informasjonselementet av denne typen. Hvis ervervsdato endres</w:t>
      </w:r>
      <w:r w:rsidR="00900F75">
        <w:t xml:space="preserve"> for et statsborgerskap for et bestemt land</w:t>
      </w:r>
      <w:r w:rsidRPr="003B6ED5">
        <w:t>, opprettes et nytt informasjonselement med korrigerte data og det gamle annulleres.</w:t>
      </w:r>
    </w:p>
    <w:p w:rsidR="001C3AC1" w:rsidRPr="003B6ED5" w:rsidRDefault="001C3AC1" w:rsidP="001C3AC1">
      <w:pPr>
        <w:rPr>
          <w:noProof w:val="0"/>
        </w:rPr>
      </w:pPr>
      <w:r w:rsidRPr="003B6ED5">
        <w:rPr>
          <w:lang w:eastAsia="nb-NO"/>
        </w:rPr>
        <w:drawing>
          <wp:inline distT="0" distB="0" distL="0" distR="0" wp14:anchorId="1FFD4881" wp14:editId="52D330CA">
            <wp:extent cx="6151880" cy="1975485"/>
            <wp:effectExtent l="0" t="0" r="1270" b="5715"/>
            <wp:docPr id="195" name="Bild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 Folkeregisterperson med statsborgerskap.jpg"/>
                    <pic:cNvPicPr/>
                  </pic:nvPicPr>
                  <pic:blipFill>
                    <a:blip r:embed="rId33">
                      <a:extLst>
                        <a:ext uri="{28A0092B-C50C-407E-A947-70E740481C1C}">
                          <a14:useLocalDpi xmlns:a14="http://schemas.microsoft.com/office/drawing/2010/main" val="0"/>
                        </a:ext>
                      </a:extLst>
                    </a:blip>
                    <a:stretch>
                      <a:fillRect/>
                    </a:stretch>
                  </pic:blipFill>
                  <pic:spPr>
                    <a:xfrm>
                      <a:off x="0" y="0"/>
                      <a:ext cx="6151880" cy="1975485"/>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82816" behindDoc="0" locked="0" layoutInCell="1" allowOverlap="1" wp14:anchorId="0B038A81" wp14:editId="21E53787">
                <wp:simplePos x="0" y="0"/>
                <wp:positionH relativeFrom="margin">
                  <wp:align>right</wp:align>
                </wp:positionH>
                <wp:positionV relativeFrom="paragraph">
                  <wp:posOffset>240030</wp:posOffset>
                </wp:positionV>
                <wp:extent cx="6099810" cy="797560"/>
                <wp:effectExtent l="0" t="0" r="15240" b="21590"/>
                <wp:wrapTopAndBottom/>
                <wp:docPr id="309"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9810" cy="797560"/>
                        </a:xfrm>
                        <a:prstGeom prst="rect">
                          <a:avLst/>
                        </a:prstGeom>
                        <a:solidFill>
                          <a:srgbClr val="FFFFFF"/>
                        </a:solidFill>
                        <a:ln w="9525">
                          <a:solidFill>
                            <a:srgbClr val="000000"/>
                          </a:solidFill>
                          <a:miter lim="800000"/>
                          <a:headEnd/>
                          <a:tailEnd/>
                        </a:ln>
                      </wps:spPr>
                      <wps:txbx>
                        <w:txbxContent>
                          <w:p w:rsidR="008B2043" w:rsidRPr="00E23807" w:rsidRDefault="008B2043" w:rsidP="001C3AC1">
                            <w:r>
                              <w:t>Statsborgerskap[1].statsborgerskap</w:t>
                            </w:r>
                            <w:r w:rsidRPr="00D20B58">
                              <w:t xml:space="preserve"> </w:t>
                            </w:r>
                            <w:r>
                              <w:t>= "NOR"</w:t>
                            </w:r>
                          </w:p>
                          <w:p w:rsidR="008B2043" w:rsidRDefault="008B2043" w:rsidP="001C3AC1">
                            <w:r>
                              <w:t>Statsborgerskap[1].ervervsdato</w:t>
                            </w:r>
                            <w:r w:rsidRPr="006405FE">
                              <w:t xml:space="preserve"> </w:t>
                            </w:r>
                            <w:r>
                              <w:t>= "1965-10-05"</w:t>
                            </w:r>
                          </w:p>
                          <w:p w:rsidR="008B2043" w:rsidRPr="00E23807" w:rsidRDefault="008B2043" w:rsidP="001254F4">
                            <w:r>
                              <w:t>Statsborgerskap[2].statsborgerskap</w:t>
                            </w:r>
                            <w:r w:rsidRPr="00D20B58">
                              <w:t xml:space="preserve"> </w:t>
                            </w:r>
                            <w:r>
                              <w:t>= "USA"</w:t>
                            </w:r>
                          </w:p>
                          <w:p w:rsidR="008B2043" w:rsidRPr="00E23807" w:rsidRDefault="008B2043" w:rsidP="001254F4">
                            <w:r>
                              <w:t>Statsborgerskap[2].ervervsdato</w:t>
                            </w:r>
                            <w:r w:rsidRPr="006405FE">
                              <w:t xml:space="preserve"> </w:t>
                            </w:r>
                            <w:r>
                              <w:t>= "1984-10-10"</w:t>
                            </w:r>
                          </w:p>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38A81" id="_x0000_s1054" type="#_x0000_t202" style="position:absolute;margin-left:429.1pt;margin-top:18.9pt;width:480.3pt;height:62.8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">
                <v:textbox>
                  <w:txbxContent>
                    <w:p w:rsidR="008B2043" w:rsidRPr="00E23807" w:rsidRDefault="008B2043" w:rsidP="001C3AC1">
                      <w:r>
                        <w:t>Statsborgerskap[1].statsborgerskap</w:t>
                      </w:r>
                      <w:r w:rsidRPr="00D20B58">
                        <w:t xml:space="preserve"> </w:t>
                      </w:r>
                      <w:r>
                        <w:t>= "NOR"</w:t>
                      </w:r>
                    </w:p>
                    <w:p w:rsidR="008B2043" w:rsidRDefault="008B2043" w:rsidP="001C3AC1">
                      <w:r>
                        <w:t>Statsborgerskap[1].ervervsdato</w:t>
                      </w:r>
                      <w:r w:rsidRPr="006405FE">
                        <w:t xml:space="preserve"> </w:t>
                      </w:r>
                      <w:r>
                        <w:t>= "1965-10-05"</w:t>
                      </w:r>
                    </w:p>
                    <w:p w:rsidR="008B2043" w:rsidRPr="00E23807" w:rsidRDefault="008B2043" w:rsidP="001254F4">
                      <w:r>
                        <w:t>Statsborgerskap[2].statsborgerskap</w:t>
                      </w:r>
                      <w:r w:rsidRPr="00D20B58">
                        <w:t xml:space="preserve"> </w:t>
                      </w:r>
                      <w:r>
                        <w:t>= "USA"</w:t>
                      </w:r>
                    </w:p>
                    <w:p w:rsidR="008B2043" w:rsidRPr="00E23807" w:rsidRDefault="008B2043" w:rsidP="001254F4">
                      <w:r>
                        <w:t>Statsborgerskap[2].ervervsdato</w:t>
                      </w:r>
                      <w:r w:rsidRPr="006405FE">
                        <w:t xml:space="preserve"> </w:t>
                      </w:r>
                      <w:r>
                        <w:t>= "1984-10-10"</w:t>
                      </w:r>
                    </w:p>
                    <w:p w:rsidR="008B2043" w:rsidRPr="00E23807" w:rsidRDefault="008B2043" w:rsidP="001C3AC1"/>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Informasjon-selement</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color w:val="000000"/>
                <w:lang w:val="nb-NO" w:eastAsia="nb-NO"/>
              </w:rPr>
            </w:pPr>
            <w:r w:rsidRPr="003B6ED5">
              <w:rPr>
                <w:noProof w:val="0"/>
                <w:lang w:val="nb-NO" w:eastAsia="nb-NO"/>
              </w:rPr>
              <w:t>Statsborgerskap</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en betegnelse for et forhold til et land som innebærer at man har visse rettigheter og plikter som følger av lovgivningen i det enkelte land</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Styrer rettigheter og plikter. Man kan ha et ubegrenset antall statsborgerskap, men er i praksis ikke vanlig å ha flere enn 3.</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Før migrering fra DSF:</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DSF har nylig innført muligheten til å lagre flere statsborgerskap for personer med fødselsnummer, men ikke for personer med d-nummer.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Når det nye Folkeregisteret har fått migrert statsborgerskap for alle personer i DSF og er master, vil det kunne lagre flere statsborgerskap også for personer med d-nummer.</w:t>
            </w:r>
          </w:p>
        </w:tc>
      </w:tr>
      <w:tr w:rsidR="001C3AC1" w:rsidRPr="003B6ED5" w:rsidTr="006B1E38">
        <w:trPr>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statsborgerskap</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en betegnelse for et forhold til et land som innebærer at man har visse rettigheter og plikter som følger av lovgivningen i det enkelte land</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Det nye Folkeregisteret benytte</w:t>
            </w:r>
            <w:r w:rsidR="00A332FC">
              <w:rPr>
                <w:noProof w:val="0"/>
                <w:lang w:val="nb-NO" w:eastAsia="nb-NO"/>
              </w:rPr>
              <w:t>r</w:t>
            </w:r>
            <w:r w:rsidRPr="003B6ED5">
              <w:rPr>
                <w:noProof w:val="0"/>
                <w:lang w:val="nb-NO" w:eastAsia="nb-NO"/>
              </w:rPr>
              <w:t xml:space="preserve"> ISO 3166-1 alpha 3 for landkoder med følgende utvidelser som følger UDI</w:t>
            </w:r>
            <w:r w:rsidR="00320F85">
              <w:rPr>
                <w:noProof w:val="0"/>
                <w:lang w:val="nb-NO" w:eastAsia="nb-NO"/>
              </w:rPr>
              <w:t xml:space="preserve"> sine regler</w:t>
            </w:r>
            <w:r w:rsidRPr="003B6ED5">
              <w:rPr>
                <w:noProof w:val="0"/>
                <w:lang w:val="nb-NO" w:eastAsia="nb-NO"/>
              </w:rPr>
              <w:t xml:space="preserve">: </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XXX = Statsløs (kun for statsborgerskap)</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XUK = Ukjent (kun for statsborgerskap)</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XXK = Kosovo</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ervervsdato</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den datoen en person har fått innvilget et statsborgerskap</w:t>
            </w:r>
          </w:p>
        </w:tc>
      </w:tr>
    </w:tbl>
    <w:p w:rsidR="001C3AC1" w:rsidRPr="003B6ED5" w:rsidRDefault="001C3AC1" w:rsidP="005D4114">
      <w:pPr>
        <w:pStyle w:val="Overskrift2"/>
      </w:pPr>
      <w:bookmarkStart w:id="126" w:name="_Toc14779331"/>
      <w:bookmarkStart w:id="127" w:name="_Toc31981151"/>
      <w:r w:rsidRPr="003B6ED5">
        <w:lastRenderedPageBreak/>
        <w:t>Utenlandsk personidentifi</w:t>
      </w:r>
      <w:bookmarkStart w:id="128" w:name="pid"/>
      <w:bookmarkEnd w:id="128"/>
      <w:r w:rsidRPr="003B6ED5">
        <w:t>kasjon og utlendingsmyndighetenes identifikasjonsnummer</w:t>
      </w:r>
      <w:bookmarkEnd w:id="126"/>
      <w:bookmarkEnd w:id="127"/>
    </w:p>
    <w:p w:rsidR="001C3AC1" w:rsidRPr="003B6ED5" w:rsidRDefault="001C3AC1" w:rsidP="001C3AC1">
      <w:pPr>
        <w:pStyle w:val="Brdtekst"/>
      </w:pPr>
      <w:r w:rsidRPr="003B6ED5">
        <w:t>Begge disse identifikasjonsnumrene benytter entiteten Personidentifikasjon og er derfor beskrevet sammen.</w:t>
      </w:r>
    </w:p>
    <w:p w:rsidR="001C3AC1" w:rsidRPr="003B6ED5" w:rsidRDefault="001C3AC1" w:rsidP="001C3AC1">
      <w:pPr>
        <w:pStyle w:val="Brdtekst"/>
      </w:pPr>
      <w:r w:rsidRPr="003B6ED5">
        <w:t>Utenlandsk personidentifikasjon er nytt informasjonselement i Folkeregisteret.</w:t>
      </w:r>
    </w:p>
    <w:p w:rsidR="001C3AC1" w:rsidRDefault="001C3AC1" w:rsidP="001C3AC1">
      <w:pPr>
        <w:pStyle w:val="Brdtekst"/>
      </w:pPr>
      <w:r w:rsidRPr="003B6ED5">
        <w:t>Det finnes ikke historiske data for disse informasjonselementene fordi hvert av dem enten er gyldig eller ugyldig (opphørt). Ved korrigeringer settes det korrigerte med erGjeldende = false og det korrigerte som gyldig (erGjeldende = true).</w:t>
      </w:r>
    </w:p>
    <w:p w:rsidR="00520A03" w:rsidRDefault="00520A03" w:rsidP="001C3AC1">
      <w:pPr>
        <w:pStyle w:val="Brdtekst"/>
      </w:pPr>
    </w:p>
    <w:p w:rsidR="00520A03" w:rsidRDefault="00866B79" w:rsidP="001C3AC1">
      <w:pPr>
        <w:pStyle w:val="Brdtekst"/>
      </w:pPr>
      <w:r>
        <w:t xml:space="preserve">Utenlandsk personidentifikasjon kan egentlig være et hvilket som helst personlig identifikasjonsnummer som er funnet i godkjente typer av legitimasjonsdokumenter (se </w:t>
      </w:r>
      <w:r w:rsidR="00520A03">
        <w:t>Legi</w:t>
      </w:r>
      <w:r>
        <w:t xml:space="preserve">timasjonsdokument). Noen </w:t>
      </w:r>
      <w:r w:rsidR="00B50D71">
        <w:t xml:space="preserve">typer </w:t>
      </w:r>
      <w:r>
        <w:t>personidentifikasjonsnum</w:t>
      </w:r>
      <w:r w:rsidR="00B50D71">
        <w:t>re</w:t>
      </w:r>
      <w:r>
        <w:t xml:space="preserve"> er unike innen omfanget av landets innbyggere og noen kun innenfor en sektor – f.eks. </w:t>
      </w:r>
      <w:r w:rsidR="00520A03">
        <w:t xml:space="preserve">noen av typen </w:t>
      </w:r>
      <w:r>
        <w:t>"tax</w:t>
      </w:r>
      <w:r w:rsidR="00520A03">
        <w:t xml:space="preserve">IdentificationNumber". Det er uansett kombinasjonen av landets landkode + identifikasjonsnummer som blir unik </w:t>
      </w:r>
      <w:r w:rsidR="00320F85">
        <w:t>i verden</w:t>
      </w:r>
      <w:r w:rsidR="00520A03">
        <w:t>. Det krever tilleggskompetanse å vite om det er unikt innen landet eller ikke. Det betyr at typebetegnelsen (</w:t>
      </w:r>
      <w:r w:rsidR="00520A03" w:rsidRPr="00520A03">
        <w:t>utenlandskIdentifikasjonsnummer</w:t>
      </w:r>
      <w:r w:rsidR="00520A03">
        <w:t xml:space="preserve">, </w:t>
      </w:r>
      <w:r w:rsidR="00520A03" w:rsidRPr="00520A03">
        <w:t>taxIdentificationNumber</w:t>
      </w:r>
      <w:r w:rsidR="00520A03">
        <w:t xml:space="preserve">, </w:t>
      </w:r>
      <w:r w:rsidR="00520A03" w:rsidRPr="00520A03">
        <w:t>socialSecurityNumber</w:t>
      </w:r>
      <w:r w:rsidR="00520A03">
        <w:t xml:space="preserve">) ikke avdekker om det er unikt innen landet. I Norge </w:t>
      </w:r>
      <w:r w:rsidR="00B50D71">
        <w:t xml:space="preserve">kan f.eks. fødselsnummeret eller d-nummeret settes med hvilken som helst av disse typebetegnelsene fordi nummeret benyttes innen </w:t>
      </w:r>
      <w:r w:rsidR="00B53D11">
        <w:t xml:space="preserve">alle </w:t>
      </w:r>
      <w:r w:rsidR="00B50D71">
        <w:t>sektorene</w:t>
      </w:r>
      <w:r w:rsidR="00022920">
        <w:t xml:space="preserve"> og</w:t>
      </w:r>
      <w:r w:rsidR="00B50D71">
        <w:t xml:space="preserve"> </w:t>
      </w:r>
      <w:r w:rsidR="00022920">
        <w:t>fordi</w:t>
      </w:r>
      <w:r w:rsidR="00B50D71">
        <w:t xml:space="preserve"> de </w:t>
      </w:r>
      <w:r w:rsidR="00022920">
        <w:t xml:space="preserve">er </w:t>
      </w:r>
      <w:r w:rsidR="00B50D71">
        <w:t>unike innenfor landet.</w:t>
      </w:r>
    </w:p>
    <w:p w:rsidR="00CB281B" w:rsidRPr="00520A03" w:rsidRDefault="00CB281B" w:rsidP="001C3AC1">
      <w:pPr>
        <w:pStyle w:val="Brdtekst"/>
      </w:pPr>
      <w:r>
        <w:t xml:space="preserve">Det kan finnes flere samtidig gyldige innslag av utenlandsk personidentifikasjon, mens det kun kan finnes ett gyldig innslag av </w:t>
      </w:r>
      <w:r w:rsidRPr="00CB281B">
        <w:t>utlendingsmyndighetenes identifikasjonsnummer</w:t>
      </w:r>
      <w:r>
        <w:t>.</w:t>
      </w:r>
    </w:p>
    <w:p w:rsidR="001C3AC1" w:rsidRPr="003B6ED5" w:rsidRDefault="001C3AC1" w:rsidP="001C3AC1">
      <w:pPr>
        <w:pStyle w:val="Brdtekst"/>
      </w:pPr>
      <w:r w:rsidRPr="003B6ED5">
        <w:rPr>
          <w:noProof/>
        </w:rPr>
        <w:drawing>
          <wp:inline distT="0" distB="0" distL="0" distR="0" wp14:anchorId="71900683" wp14:editId="3D56D2F1">
            <wp:extent cx="6151880" cy="2033905"/>
            <wp:effectExtent l="0" t="0" r="1270" b="4445"/>
            <wp:docPr id="219" name="Bild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K Folkeregisterperson med annen identifikasjon.jpg"/>
                    <pic:cNvPicPr/>
                  </pic:nvPicPr>
                  <pic:blipFill>
                    <a:blip r:embed="rId34">
                      <a:extLst>
                        <a:ext uri="{28A0092B-C50C-407E-A947-70E740481C1C}">
                          <a14:useLocalDpi xmlns:a14="http://schemas.microsoft.com/office/drawing/2010/main" val="0"/>
                        </a:ext>
                      </a:extLst>
                    </a:blip>
                    <a:stretch>
                      <a:fillRect/>
                    </a:stretch>
                  </pic:blipFill>
                  <pic:spPr>
                    <a:xfrm>
                      <a:off x="0" y="0"/>
                      <a:ext cx="6151880" cy="2033905"/>
                    </a:xfrm>
                    <a:prstGeom prst="rect">
                      <a:avLst/>
                    </a:prstGeom>
                  </pic:spPr>
                </pic:pic>
              </a:graphicData>
            </a:graphic>
          </wp:inline>
        </w:drawing>
      </w:r>
    </w:p>
    <w:p w:rsidR="001C3AC1" w:rsidRPr="003B6ED5" w:rsidRDefault="00AD31BB" w:rsidP="001C3AC1">
      <w:pPr>
        <w:pStyle w:val="Brdtekst"/>
      </w:pPr>
      <w:r w:rsidRPr="003B6ED5">
        <w:rPr>
          <w:noProof/>
        </w:rPr>
        <mc:AlternateContent>
          <mc:Choice Requires="wps">
            <w:drawing>
              <wp:anchor distT="0" distB="0" distL="114300" distR="114300" simplePos="0" relativeHeight="251683840" behindDoc="0" locked="0" layoutInCell="1" allowOverlap="1" wp14:anchorId="1C5274F9" wp14:editId="225E4622">
                <wp:simplePos x="0" y="0"/>
                <wp:positionH relativeFrom="margin">
                  <wp:align>left</wp:align>
                </wp:positionH>
                <wp:positionV relativeFrom="paragraph">
                  <wp:posOffset>212725</wp:posOffset>
                </wp:positionV>
                <wp:extent cx="6105525" cy="752475"/>
                <wp:effectExtent l="0" t="0" r="28575" b="28575"/>
                <wp:wrapTopAndBottom/>
                <wp:docPr id="312"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752475"/>
                        </a:xfrm>
                        <a:prstGeom prst="rect">
                          <a:avLst/>
                        </a:prstGeom>
                        <a:solidFill>
                          <a:srgbClr val="FFFFFF"/>
                        </a:solidFill>
                        <a:ln w="9525">
                          <a:solidFill>
                            <a:srgbClr val="000000"/>
                          </a:solidFill>
                          <a:miter lim="800000"/>
                          <a:headEnd/>
                          <a:tailEnd/>
                        </a:ln>
                      </wps:spPr>
                      <wps:txbx>
                        <w:txbxContent>
                          <w:p w:rsidR="008B2043" w:rsidRPr="00E23807" w:rsidRDefault="008B2043" w:rsidP="001C3AC1">
                            <w:r w:rsidRPr="004F69A0">
                              <w:t>utlendingsmyndighetenesIdentifikasjonsnummer</w:t>
                            </w:r>
                            <w:r>
                              <w:t>.identifikasjonsnummer</w:t>
                            </w:r>
                            <w:r w:rsidRPr="00D20B58">
                              <w:t xml:space="preserve"> </w:t>
                            </w:r>
                            <w:r>
                              <w:t>= "</w:t>
                            </w:r>
                            <w:r w:rsidRPr="00972CDC">
                              <w:t>20125869756</w:t>
                            </w:r>
                            <w:r>
                              <w:t>2"</w:t>
                            </w:r>
                          </w:p>
                          <w:p w:rsidR="008B2043" w:rsidRDefault="008B2043" w:rsidP="001C3AC1">
                            <w:r w:rsidRPr="004F69A0">
                              <w:t>utlendingsmyndighetenesIdentifikasjonsnummer</w:t>
                            </w:r>
                            <w:r>
                              <w:t>.</w:t>
                            </w:r>
                            <w:r w:rsidRPr="00972CDC">
                              <w:t xml:space="preserve">identifikasjonsnummertype </w:t>
                            </w:r>
                            <w:r>
                              <w:t>= "</w:t>
                            </w:r>
                            <w:r w:rsidRPr="00C355B9">
                              <w:t>utlendingsmyndighetenesIdentifikasjonsnummer</w:t>
                            </w:r>
                            <w:r>
                              <w:t>"</w:t>
                            </w:r>
                          </w:p>
                          <w:p w:rsidR="008B2043" w:rsidRDefault="008B2043" w:rsidP="001C3AC1">
                            <w:r w:rsidRPr="004F69A0">
                              <w:t>utlendingsmyndighetenesIdentifikasjonsnummer</w:t>
                            </w:r>
                            <w:r>
                              <w:t>.utstederland = "NOR"  (alltid NOR)</w:t>
                            </w:r>
                          </w:p>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274F9" id="_x0000_s1055" type="#_x0000_t202" style="position:absolute;margin-left:0;margin-top:16.75pt;width:480.75pt;height:59.2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">
                <v:textbox>
                  <w:txbxContent>
                    <w:p w:rsidR="008B2043" w:rsidRPr="00E23807" w:rsidRDefault="008B2043" w:rsidP="001C3AC1">
                      <w:r w:rsidRPr="004F69A0">
                        <w:t>utlendingsmyndighetenesIdentifikasjonsnummer</w:t>
                      </w:r>
                      <w:r>
                        <w:t>.identifikasjonsnummer</w:t>
                      </w:r>
                      <w:r w:rsidRPr="00D20B58">
                        <w:t xml:space="preserve"> </w:t>
                      </w:r>
                      <w:r>
                        <w:t>= "</w:t>
                      </w:r>
                      <w:r w:rsidRPr="00972CDC">
                        <w:t>20125869756</w:t>
                      </w:r>
                      <w:r>
                        <w:t>2"</w:t>
                      </w:r>
                    </w:p>
                    <w:p w:rsidR="008B2043" w:rsidRDefault="008B2043" w:rsidP="001C3AC1">
                      <w:r w:rsidRPr="004F69A0">
                        <w:t>utlendingsmyndighetenesIdentifikasjonsnummer</w:t>
                      </w:r>
                      <w:r>
                        <w:t>.</w:t>
                      </w:r>
                      <w:r w:rsidRPr="00972CDC">
                        <w:t xml:space="preserve">identifikasjonsnummertype </w:t>
                      </w:r>
                      <w:r>
                        <w:t>= "</w:t>
                      </w:r>
                      <w:r w:rsidRPr="00C355B9">
                        <w:t>utlendingsmyndighetenesIdentifikasjonsnummer</w:t>
                      </w:r>
                      <w:r>
                        <w:t>"</w:t>
                      </w:r>
                    </w:p>
                    <w:p w:rsidR="008B2043" w:rsidRDefault="008B2043" w:rsidP="001C3AC1">
                      <w:r w:rsidRPr="004F69A0">
                        <w:t>utlendingsmyndighetenesIdentifikasjonsnummer</w:t>
                      </w:r>
                      <w:r>
                        <w:t>.utstederland = "NOR"  (alltid NOR)</w:t>
                      </w:r>
                    </w:p>
                    <w:p w:rsidR="008B2043" w:rsidRPr="00E23807" w:rsidRDefault="008B2043" w:rsidP="001C3AC1"/>
                  </w:txbxContent>
                </v:textbox>
                <w10:wrap type="topAndBottom" anchorx="margin"/>
              </v:shape>
            </w:pict>
          </mc:Fallback>
        </mc:AlternateContent>
      </w:r>
      <w:r w:rsidR="001C3AC1" w:rsidRPr="003B6ED5">
        <w:t>Eksempel:</w:t>
      </w:r>
    </w:p>
    <w:p w:rsidR="00AD31BB" w:rsidRDefault="00AD31BB" w:rsidP="001C3AC1">
      <w:pPr>
        <w:pStyle w:val="Brdtekst"/>
      </w:pPr>
    </w:p>
    <w:p w:rsidR="001C3AC1" w:rsidRPr="003B6ED5" w:rsidRDefault="00D4218D" w:rsidP="001C3AC1">
      <w:pPr>
        <w:pStyle w:val="Brdtekst"/>
      </w:pPr>
      <w:r w:rsidRPr="003B6ED5">
        <w:rPr>
          <w:noProof/>
        </w:rPr>
        <mc:AlternateContent>
          <mc:Choice Requires="wps">
            <w:drawing>
              <wp:anchor distT="0" distB="0" distL="114300" distR="114300" simplePos="0" relativeHeight="251684864" behindDoc="0" locked="0" layoutInCell="1" allowOverlap="1" wp14:anchorId="46E72B10" wp14:editId="2D6BD18A">
                <wp:simplePos x="0" y="0"/>
                <wp:positionH relativeFrom="margin">
                  <wp:align>left</wp:align>
                </wp:positionH>
                <wp:positionV relativeFrom="paragraph">
                  <wp:posOffset>384</wp:posOffset>
                </wp:positionV>
                <wp:extent cx="6105525" cy="647700"/>
                <wp:effectExtent l="0" t="0" r="28575" b="19050"/>
                <wp:wrapTopAndBottom/>
                <wp:docPr id="313"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647700"/>
                        </a:xfrm>
                        <a:prstGeom prst="rect">
                          <a:avLst/>
                        </a:prstGeom>
                        <a:solidFill>
                          <a:srgbClr val="FFFFFF"/>
                        </a:solidFill>
                        <a:ln w="9525">
                          <a:solidFill>
                            <a:srgbClr val="000000"/>
                          </a:solidFill>
                          <a:miter lim="800000"/>
                          <a:headEnd/>
                          <a:tailEnd/>
                        </a:ln>
                      </wps:spPr>
                      <wps:txbx>
                        <w:txbxContent>
                          <w:p w:rsidR="008B2043" w:rsidRPr="00E23807" w:rsidRDefault="008B2043" w:rsidP="001C3AC1">
                            <w:r w:rsidRPr="00972CDC">
                              <w:t>utenlandskPersonidentifikasjon</w:t>
                            </w:r>
                            <w:r>
                              <w:t>.identifikasjonsnummer</w:t>
                            </w:r>
                            <w:r w:rsidRPr="00D20B58">
                              <w:t xml:space="preserve"> </w:t>
                            </w:r>
                            <w:r>
                              <w:t>= "72033012347"</w:t>
                            </w:r>
                          </w:p>
                          <w:p w:rsidR="008B2043" w:rsidRDefault="008B2043" w:rsidP="001C3AC1">
                            <w:r w:rsidRPr="00972CDC">
                              <w:t>utenlandskPersonidentifikasjon</w:t>
                            </w:r>
                            <w:r>
                              <w:t>.</w:t>
                            </w:r>
                            <w:r w:rsidRPr="00972CDC">
                              <w:t xml:space="preserve">identifikasjonsnummertype </w:t>
                            </w:r>
                            <w:r>
                              <w:t>= "</w:t>
                            </w:r>
                            <w:r w:rsidRPr="00972CDC">
                              <w:t>utenlandskIdentifikasjonsnummer</w:t>
                            </w:r>
                            <w:r>
                              <w:t>"</w:t>
                            </w:r>
                          </w:p>
                          <w:p w:rsidR="008B2043" w:rsidRDefault="008B2043" w:rsidP="001C3AC1">
                            <w:r w:rsidRPr="004F69A0">
                              <w:t>utlendingsmyndighetenesIdentifikasjonsnummer</w:t>
                            </w:r>
                            <w:r>
                              <w:t>.utstederland = "POL"</w:t>
                            </w:r>
                          </w:p>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72B10" id="_x0000_s1056" type="#_x0000_t202" style="position:absolute;margin-left:0;margin-top:.05pt;width:480.75pt;height:51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">
                <v:textbox>
                  <w:txbxContent>
                    <w:p w:rsidR="008B2043" w:rsidRPr="00E23807" w:rsidRDefault="008B2043" w:rsidP="001C3AC1">
                      <w:r w:rsidRPr="00972CDC">
                        <w:t>utenlandskPersonidentifikasjon</w:t>
                      </w:r>
                      <w:r>
                        <w:t>.identifikasjonsnummer</w:t>
                      </w:r>
                      <w:r w:rsidRPr="00D20B58">
                        <w:t xml:space="preserve"> </w:t>
                      </w:r>
                      <w:r>
                        <w:t>= "72033012347"</w:t>
                      </w:r>
                    </w:p>
                    <w:p w:rsidR="008B2043" w:rsidRDefault="008B2043" w:rsidP="001C3AC1">
                      <w:r w:rsidRPr="00972CDC">
                        <w:t>utenlandskPersonidentifikasjon</w:t>
                      </w:r>
                      <w:r>
                        <w:t>.</w:t>
                      </w:r>
                      <w:r w:rsidRPr="00972CDC">
                        <w:t xml:space="preserve">identifikasjonsnummertype </w:t>
                      </w:r>
                      <w:r>
                        <w:t>= "</w:t>
                      </w:r>
                      <w:r w:rsidRPr="00972CDC">
                        <w:t>utenlandskIdentifikasjonsnummer</w:t>
                      </w:r>
                      <w:r>
                        <w:t>"</w:t>
                      </w:r>
                    </w:p>
                    <w:p w:rsidR="008B2043" w:rsidRDefault="008B2043" w:rsidP="001C3AC1">
                      <w:r w:rsidRPr="004F69A0">
                        <w:t>utlendingsmyndighetenesIdentifikasjonsnummer</w:t>
                      </w:r>
                      <w:r>
                        <w:t>.utstederland = "POL"</w:t>
                      </w:r>
                    </w:p>
                    <w:p w:rsidR="008B2043" w:rsidRPr="00E23807" w:rsidRDefault="008B2043" w:rsidP="001C3AC1"/>
                  </w:txbxContent>
                </v:textbox>
                <w10:wrap type="topAndBottom" anchorx="margin"/>
              </v:shape>
            </w:pict>
          </mc:Fallback>
        </mc:AlternateContent>
      </w: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rPr>
              <w:br w:type="page"/>
            </w:r>
            <w:r w:rsidRPr="003B6ED5">
              <w:rPr>
                <w:noProof w:val="0"/>
                <w:lang w:val="nb-NO" w:eastAsia="nb-NO"/>
              </w:rPr>
              <w:t>Informasjon-selement</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utenlandskPersonidentifikasjon</w:t>
            </w:r>
          </w:p>
          <w:p w:rsidR="001C3AC1" w:rsidRPr="003B6ED5" w:rsidRDefault="001C3AC1" w:rsidP="006B1E38">
            <w:pPr>
              <w:rPr>
                <w:noProof w:val="0"/>
                <w:lang w:val="nb-NO" w:eastAsia="nb-NO"/>
              </w:rPr>
            </w:pPr>
            <w:r w:rsidRPr="003B6ED5">
              <w:rPr>
                <w:noProof w:val="0"/>
                <w:lang w:val="nb-NO" w:eastAsia="nb-NO"/>
              </w:rPr>
              <w:t>og</w:t>
            </w:r>
          </w:p>
          <w:p w:rsidR="001C3AC1" w:rsidRPr="003B6ED5" w:rsidRDefault="001C3AC1" w:rsidP="006B1E38">
            <w:pPr>
              <w:rPr>
                <w:noProof w:val="0"/>
                <w:lang w:val="nb-NO" w:eastAsia="nb-NO"/>
              </w:rPr>
            </w:pPr>
            <w:r w:rsidRPr="003B6ED5">
              <w:rPr>
                <w:noProof w:val="0"/>
                <w:lang w:val="nb-NO" w:eastAsia="nb-NO"/>
              </w:rPr>
              <w:lastRenderedPageBreak/>
              <w:t>utlendingsmyndighetenesIdentifikasjonsnummer</w:t>
            </w:r>
          </w:p>
          <w:p w:rsidR="001C3AC1" w:rsidRPr="003B6ED5" w:rsidRDefault="001C3AC1" w:rsidP="006B1E38">
            <w:pPr>
              <w:rPr>
                <w:noProof w:val="0"/>
                <w:lang w:val="nb-NO"/>
              </w:rPr>
            </w:pPr>
          </w:p>
        </w:tc>
        <w:tc>
          <w:tcPr>
            <w:tcW w:w="3853"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lastRenderedPageBreak/>
              <w:t>utenlandsk personidentifikasjon: informasjon om et personidentifikasjonsnummer fra en utenlandsk myndighet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lastRenderedPageBreak/>
              <w:t>utlendingsmyndighetenes identifikasjonsnummer: personidentifikasjonsnummer for person som blir førstegangsregistrert i landet av utlendingsmyndighetene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Dette nummeret går i dag under navnet DUF-nummer</w:t>
            </w:r>
            <w:r w:rsidR="00535F1B">
              <w:rPr>
                <w:noProof w:val="0"/>
                <w:lang w:val="nb-NO" w:eastAsia="nb-NO"/>
              </w:rPr>
              <w: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lastRenderedPageBreak/>
              <w:t>identifikasjonsnummer</w:t>
            </w:r>
          </w:p>
        </w:tc>
        <w:tc>
          <w:tcPr>
            <w:tcW w:w="3853"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unikt nummer som identifiserer en entitet innenfor et omfang av entiteter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Selve identifikatoren.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identifikasjons-nummertype</w:t>
            </w:r>
          </w:p>
        </w:tc>
        <w:tc>
          <w:tcPr>
            <w:tcW w:w="3853" w:type="pct"/>
            <w:tcBorders>
              <w:bottom w:val="single" w:sz="4" w:space="0" w:color="auto"/>
              <w:right w:val="single" w:sz="4" w:space="0" w:color="auto"/>
            </w:tcBorders>
          </w:tcPr>
          <w:p w:rsidR="00A332FC" w:rsidRPr="00A332FC" w:rsidRDefault="00A332FC" w:rsidP="006B1E38">
            <w:pPr>
              <w:cnfStyle w:val="000000100000" w:firstRow="0" w:lastRow="0" w:firstColumn="0" w:lastColumn="0" w:oddVBand="0" w:evenVBand="0" w:oddHBand="1" w:evenHBand="0" w:firstRowFirstColumn="0" w:firstRowLastColumn="0" w:lastRowFirstColumn="0" w:lastRowLastColumn="0"/>
              <w:rPr>
                <w:i/>
                <w:noProof w:val="0"/>
                <w:lang w:val="nb-NO"/>
              </w:rPr>
            </w:pPr>
            <w:r w:rsidRPr="00061FF2">
              <w:rPr>
                <w:rFonts w:ascii="Helvetica" w:hAnsi="Helvetica"/>
                <w:i/>
                <w:color w:val="333333"/>
                <w:sz w:val="21"/>
                <w:szCs w:val="21"/>
                <w:lang w:val="nb-NO"/>
              </w:rPr>
              <w:t>nærmere spesifikasjon av hva slags identifikasjonsnummer som er oppgitt</w:t>
            </w:r>
          </w:p>
          <w:p w:rsidR="00A332FC" w:rsidRDefault="00A332FC" w:rsidP="006B1E38">
            <w:pPr>
              <w:cnfStyle w:val="000000100000" w:firstRow="0" w:lastRow="0" w:firstColumn="0" w:lastColumn="0" w:oddVBand="0" w:evenVBand="0" w:oddHBand="1" w:evenHBand="0" w:firstRowFirstColumn="0" w:firstRowLastColumn="0" w:lastRowFirstColumn="0" w:lastRowLastColumn="0"/>
              <w:rPr>
                <w:noProof w:val="0"/>
                <w:lang w:val="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Identifikasjonsnummertypene</w:t>
            </w:r>
            <w:r w:rsidRPr="003B6ED5">
              <w:rPr>
                <w:noProof w:val="0"/>
                <w:lang w:val="nb-NO" w:eastAsia="nb-NO"/>
              </w:rPr>
              <w:t xml:space="preserve"> som registreres i Folkeregisteret i denne entiteten</w:t>
            </w:r>
            <w:r w:rsidR="00A332FC">
              <w:rPr>
                <w:noProof w:val="0"/>
                <w:lang w:val="nb-NO" w:eastAsia="nb-NO"/>
              </w:rPr>
              <w:t>, k</w:t>
            </w:r>
            <w:r w:rsidRPr="003B6ED5">
              <w:rPr>
                <w:noProof w:val="0"/>
                <w:lang w:val="nb-NO"/>
              </w:rPr>
              <w:t>odeverdier i Registeret i Freg:</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234199">
              <w:rPr>
                <w:i/>
                <w:noProof w:val="0"/>
                <w:lang w:val="nb-NO" w:eastAsia="nb-NO"/>
              </w:rPr>
              <w:t>utenlandskIdentifikasjonsnummer</w:t>
            </w:r>
            <w:r w:rsidRPr="003B6ED5">
              <w:rPr>
                <w:noProof w:val="0"/>
                <w:lang w:val="nb-NO" w:eastAsia="nb-NO"/>
              </w:rPr>
              <w:t xml:space="preserve"> = Utenlandsk identifikasjonsnummer</w:t>
            </w:r>
          </w:p>
          <w:p w:rsidR="001C3AC1" w:rsidRPr="00061FF2"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en-GB" w:eastAsia="nb-NO"/>
              </w:rPr>
            </w:pPr>
            <w:r w:rsidRPr="00234199">
              <w:rPr>
                <w:i/>
                <w:noProof w:val="0"/>
                <w:lang w:val="en-GB" w:eastAsia="nb-NO"/>
              </w:rPr>
              <w:t>taxIdentificationNumber</w:t>
            </w:r>
            <w:r w:rsidRPr="00061FF2">
              <w:rPr>
                <w:noProof w:val="0"/>
                <w:lang w:val="en-GB" w:eastAsia="nb-NO"/>
              </w:rPr>
              <w:t xml:space="preserve"> = Tax Identification Number (TIN)</w:t>
            </w:r>
          </w:p>
          <w:p w:rsidR="001C3AC1" w:rsidRPr="00061FF2"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en-GB" w:eastAsia="nb-NO"/>
              </w:rPr>
            </w:pPr>
            <w:r w:rsidRPr="00234199">
              <w:rPr>
                <w:i/>
                <w:noProof w:val="0"/>
                <w:lang w:val="en-GB" w:eastAsia="nb-NO"/>
              </w:rPr>
              <w:t>socialSecurityNumber</w:t>
            </w:r>
            <w:r w:rsidRPr="00061FF2">
              <w:rPr>
                <w:noProof w:val="0"/>
                <w:lang w:val="en-GB" w:eastAsia="nb-NO"/>
              </w:rPr>
              <w:t xml:space="preserve"> = Social Security Number (SSN)</w:t>
            </w:r>
          </w:p>
          <w:p w:rsidR="001C3AC1" w:rsidRPr="003B6ED5" w:rsidRDefault="001C3AC1" w:rsidP="00DC6C01">
            <w:pPr>
              <w:pStyle w:val="Listeavsnitt"/>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234199">
              <w:rPr>
                <w:i/>
                <w:noProof w:val="0"/>
                <w:lang w:val="nb-NO" w:eastAsia="nb-NO"/>
              </w:rPr>
              <w:t>utlendingsmyndighetenesIdentifikasjonsnummer</w:t>
            </w:r>
            <w:r w:rsidRPr="003B6ED5">
              <w:rPr>
                <w:noProof w:val="0"/>
                <w:lang w:val="nb-NO" w:eastAsia="nb-NO"/>
              </w:rPr>
              <w:t xml:space="preserve"> = "DUF-nummer" fra UDI per nå</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t>utstederland</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landet hvor utsteder av identifikasjonsnummer for person eller dokument har myndighet til å utstede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Det nye Folkeregisteret benytte</w:t>
            </w:r>
            <w:r w:rsidR="00A332FC">
              <w:rPr>
                <w:noProof w:val="0"/>
                <w:lang w:val="nb-NO" w:eastAsia="nb-NO"/>
              </w:rPr>
              <w:t>r</w:t>
            </w:r>
            <w:r w:rsidRPr="003B6ED5">
              <w:rPr>
                <w:noProof w:val="0"/>
                <w:lang w:val="nb-NO" w:eastAsia="nb-NO"/>
              </w:rPr>
              <w:t xml:space="preserve"> ISO 3166-1 alfa 3 for landkoder.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XXK = Kosovo</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eastAsia="nb-NO"/>
              </w:rPr>
              <w:t>utenlandskIdentifikasjonsnummer</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unikt personidentifikasjonsnummer utstedt av utenlandsk myndighet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I de aller fleste tilfellene er dette et unikt nummer innenfor landet og benyttes derfor ofte også som </w:t>
            </w:r>
            <w:r w:rsidRPr="00535F1B">
              <w:rPr>
                <w:i/>
                <w:noProof w:val="0"/>
                <w:lang w:val="nb-NO" w:eastAsia="nb-NO"/>
              </w:rPr>
              <w:t>tax identifikation number</w:t>
            </w:r>
            <w:r w:rsidRPr="003B6ED5">
              <w:rPr>
                <w:noProof w:val="0"/>
                <w:lang w:val="nb-NO" w:eastAsia="nb-NO"/>
              </w:rPr>
              <w:t xml:space="preserve"> og </w:t>
            </w:r>
            <w:r w:rsidRPr="00535F1B">
              <w:rPr>
                <w:i/>
                <w:noProof w:val="0"/>
                <w:lang w:val="nb-NO" w:eastAsia="nb-NO"/>
              </w:rPr>
              <w:t>social security number</w:t>
            </w:r>
            <w:r w:rsidRPr="003B6ED5">
              <w:rPr>
                <w:noProof w:val="0"/>
                <w:lang w:val="nb-NO" w:eastAsia="nb-NO"/>
              </w:rPr>
              <w:t xml:space="preserve">. I disse tilfellene ønskes det at man setter kategorien til </w:t>
            </w:r>
            <w:r w:rsidRPr="003B6ED5">
              <w:rPr>
                <w:i/>
                <w:noProof w:val="0"/>
                <w:lang w:val="nb-NO" w:eastAsia="nb-NO"/>
              </w:rPr>
              <w:t>utenlandskIdentifikasjonsnummer</w:t>
            </w:r>
            <w:r w:rsidRPr="003B6ED5">
              <w:rPr>
                <w:noProof w:val="0"/>
                <w:lang w:val="nb-NO" w:eastAsia="nb-NO"/>
              </w:rPr>
              <w: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taxIdentificationNumber</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 xml:space="preserve">identifikator for både person og juridisk person som benyttes av skattemyndighet til å identifisere skattytere og forenkle administrasjonen av nasjonale skatteforhold. Identifikatorenes spesifikasjoner (struktur, syntaks, etc.) er satt av de forskjellige nasjonale myndigheter </w:t>
            </w:r>
          </w:p>
          <w:p w:rsidR="001C3AC1" w:rsidRPr="003B6ED5" w:rsidRDefault="001C3AC1" w:rsidP="00535F1B">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Identifikatorene </w:t>
            </w:r>
            <w:r w:rsidR="00535F1B">
              <w:rPr>
                <w:noProof w:val="0"/>
                <w:lang w:val="nb-NO" w:eastAsia="nb-NO"/>
              </w:rPr>
              <w:t>kan</w:t>
            </w:r>
            <w:r w:rsidRPr="003B6ED5">
              <w:rPr>
                <w:noProof w:val="0"/>
                <w:lang w:val="nb-NO" w:eastAsia="nb-NO"/>
              </w:rPr>
              <w:t xml:space="preserve"> kun</w:t>
            </w:r>
            <w:r w:rsidR="00535F1B">
              <w:rPr>
                <w:noProof w:val="0"/>
                <w:lang w:val="nb-NO" w:eastAsia="nb-NO"/>
              </w:rPr>
              <w:t xml:space="preserve"> være</w:t>
            </w:r>
            <w:r w:rsidRPr="003B6ED5">
              <w:rPr>
                <w:noProof w:val="0"/>
                <w:lang w:val="nb-NO" w:eastAsia="nb-NO"/>
              </w:rPr>
              <w:t xml:space="preserve"> unike innenfor hver nasjonale myndighet og må derfor kombineres med landkoden for å oppnå unikhet i resten av verden.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socialSecurityNumber</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uoffisiell nasjonal personidentifikator for personer som har fått dette utstedt av U.S. Social Security Administration i USA</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Typen dekker også "helsenummer" fra andre land enn USA.</w:t>
            </w:r>
          </w:p>
        </w:tc>
      </w:tr>
    </w:tbl>
    <w:p w:rsidR="001C3AC1" w:rsidRPr="003B6ED5" w:rsidRDefault="001C3AC1" w:rsidP="00AD31BB">
      <w:pPr>
        <w:pStyle w:val="Overskrift2"/>
      </w:pPr>
      <w:bookmarkStart w:id="129" w:name="_Grunnlag_for_registrering"/>
      <w:bookmarkStart w:id="130" w:name="_Toc14779332"/>
      <w:bookmarkStart w:id="131" w:name="_Toc31981152"/>
      <w:bookmarkEnd w:id="79"/>
      <w:bookmarkEnd w:id="80"/>
      <w:bookmarkEnd w:id="129"/>
      <w:r w:rsidRPr="00AD31BB">
        <w:t>Legitimasjonsdokument</w:t>
      </w:r>
      <w:bookmarkEnd w:id="130"/>
      <w:bookmarkEnd w:id="131"/>
    </w:p>
    <w:p w:rsidR="001C3AC1" w:rsidRPr="003B6ED5" w:rsidRDefault="001C3AC1" w:rsidP="001C3AC1">
      <w:pPr>
        <w:rPr>
          <w:noProof w:val="0"/>
        </w:rPr>
      </w:pPr>
      <w:r w:rsidRPr="003B6ED5">
        <w:rPr>
          <w:noProof w:val="0"/>
        </w:rPr>
        <w:t>Denne informasjonen er ny i Folkeregisteret.</w:t>
      </w:r>
    </w:p>
    <w:p w:rsidR="001C3AC1" w:rsidRDefault="001C3AC1" w:rsidP="001C3AC1">
      <w:pPr>
        <w:pStyle w:val="Brdtekst"/>
      </w:pPr>
      <w:r w:rsidRPr="003B6ED5">
        <w:t>Det finnes ikke historiske data for dette informasjonselementet fordi det skal finnes maksimum en sannhet per dokument</w:t>
      </w:r>
      <w:r w:rsidR="00535F1B">
        <w:t>type</w:t>
      </w:r>
      <w:r w:rsidRPr="003B6ED5">
        <w:t>. Blir informasjonen korrigert så fører det til opphør av informasjonselementet som er feil og opprettelsen av et nytt informasjonselement uten knytning til det opphørte.</w:t>
      </w:r>
    </w:p>
    <w:p w:rsidR="00320F85" w:rsidRPr="003B6ED5" w:rsidRDefault="00320F85" w:rsidP="001C3AC1">
      <w:pPr>
        <w:pStyle w:val="Brdtekst"/>
      </w:pPr>
      <w:r>
        <w:t>En registrering av et legitimasjonsdokument er fortsatt gjeldende som informasjon om dokumentet selv om selve dokumentets gyldighetsperiode har gått ut på tid.</w:t>
      </w:r>
    </w:p>
    <w:p w:rsidR="001C3AC1" w:rsidRPr="003B6ED5" w:rsidRDefault="001C3AC1" w:rsidP="001C3AC1">
      <w:pPr>
        <w:rPr>
          <w:noProof w:val="0"/>
        </w:rPr>
      </w:pPr>
    </w:p>
    <w:p w:rsidR="001C3AC1" w:rsidRPr="003B6ED5" w:rsidRDefault="001C3AC1" w:rsidP="001C3AC1">
      <w:pPr>
        <w:rPr>
          <w:noProof w:val="0"/>
        </w:rPr>
      </w:pPr>
      <w:r w:rsidRPr="003B6ED5">
        <w:rPr>
          <w:lang w:eastAsia="nb-NO"/>
        </w:rPr>
        <w:lastRenderedPageBreak/>
        <w:drawing>
          <wp:inline distT="0" distB="0" distL="0" distR="0" wp14:anchorId="15B53961" wp14:editId="64670C76">
            <wp:extent cx="6151880" cy="1923415"/>
            <wp:effectExtent l="0" t="0" r="1270" b="635"/>
            <wp:docPr id="203" name="Bild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K Folkeregisterperson med legitimasjonsdokument.jpg"/>
                    <pic:cNvPicPr/>
                  </pic:nvPicPr>
                  <pic:blipFill>
                    <a:blip r:embed="rId35">
                      <a:extLst>
                        <a:ext uri="{28A0092B-C50C-407E-A947-70E740481C1C}">
                          <a14:useLocalDpi xmlns:a14="http://schemas.microsoft.com/office/drawing/2010/main" val="0"/>
                        </a:ext>
                      </a:extLst>
                    </a:blip>
                    <a:stretch>
                      <a:fillRect/>
                    </a:stretch>
                  </pic:blipFill>
                  <pic:spPr>
                    <a:xfrm>
                      <a:off x="0" y="0"/>
                      <a:ext cx="6151880" cy="1923415"/>
                    </a:xfrm>
                    <a:prstGeom prst="rect">
                      <a:avLst/>
                    </a:prstGeom>
                  </pic:spPr>
                </pic:pic>
              </a:graphicData>
            </a:graphic>
          </wp:inline>
        </w:drawing>
      </w:r>
    </w:p>
    <w:p w:rsidR="001C3AC1" w:rsidRDefault="00AD31BB" w:rsidP="001C3AC1">
      <w:pPr>
        <w:rPr>
          <w:noProof w:val="0"/>
        </w:rPr>
      </w:pPr>
      <w:r w:rsidRPr="003B6ED5">
        <w:rPr>
          <w:lang w:eastAsia="nb-NO"/>
        </w:rPr>
        <mc:AlternateContent>
          <mc:Choice Requires="wps">
            <w:drawing>
              <wp:anchor distT="0" distB="0" distL="114300" distR="114300" simplePos="0" relativeHeight="251691008" behindDoc="0" locked="0" layoutInCell="1" allowOverlap="1" wp14:anchorId="6055FCFB" wp14:editId="5DD71B86">
                <wp:simplePos x="0" y="0"/>
                <wp:positionH relativeFrom="margin">
                  <wp:align>right</wp:align>
                </wp:positionH>
                <wp:positionV relativeFrom="paragraph">
                  <wp:posOffset>241935</wp:posOffset>
                </wp:positionV>
                <wp:extent cx="6096000" cy="1476375"/>
                <wp:effectExtent l="0" t="0" r="19050" b="28575"/>
                <wp:wrapTopAndBottom/>
                <wp:docPr id="202"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76375"/>
                        </a:xfrm>
                        <a:prstGeom prst="rect">
                          <a:avLst/>
                        </a:prstGeom>
                        <a:solidFill>
                          <a:srgbClr val="FFFFFF"/>
                        </a:solidFill>
                        <a:ln w="9525">
                          <a:solidFill>
                            <a:srgbClr val="000000"/>
                          </a:solidFill>
                          <a:miter lim="800000"/>
                          <a:headEnd/>
                          <a:tailEnd/>
                        </a:ln>
                      </wps:spPr>
                      <wps:txbx>
                        <w:txbxContent>
                          <w:p w:rsidR="008B2043" w:rsidRDefault="008B2043" w:rsidP="001C3AC1">
                            <w:r w:rsidRPr="00F5533E">
                              <w:t>legitimasjonsdokument</w:t>
                            </w:r>
                            <w:r>
                              <w:t>.</w:t>
                            </w:r>
                            <w:r w:rsidRPr="00F5533E">
                              <w:t>identifikasjonsdokumentnummer</w:t>
                            </w:r>
                            <w:r>
                              <w:t>= "ZS 8000139</w:t>
                            </w:r>
                            <w:r w:rsidRPr="00F5533E">
                              <w:rPr>
                                <w:lang w:eastAsia="nb-NO"/>
                              </w:rPr>
                              <w:t xml:space="preserve"> </w:t>
                            </w:r>
                            <w:r>
                              <w:t>"'</w:t>
                            </w:r>
                          </w:p>
                          <w:p w:rsidR="008B2043" w:rsidRPr="00E23807" w:rsidRDefault="008B2043" w:rsidP="001C3AC1">
                            <w:r w:rsidRPr="00F5533E">
                              <w:t>legitimasjonsdokument</w:t>
                            </w:r>
                            <w:r>
                              <w:t>.</w:t>
                            </w:r>
                            <w:r w:rsidRPr="00F5533E">
                              <w:t>identifikasjonsdokumenttype</w:t>
                            </w:r>
                            <w:r>
                              <w:t xml:space="preserve"> = "pass"</w:t>
                            </w:r>
                          </w:p>
                          <w:p w:rsidR="008B2043" w:rsidRPr="00E23807" w:rsidRDefault="008B2043" w:rsidP="001C3AC1">
                            <w:r w:rsidRPr="00F5533E">
                              <w:t>legitimasjonsdokument</w:t>
                            </w:r>
                            <w:r>
                              <w:t>.utstederland= "POL"</w:t>
                            </w:r>
                          </w:p>
                          <w:p w:rsidR="008B2043" w:rsidRPr="00E23807" w:rsidRDefault="008B2043" w:rsidP="001C3AC1">
                            <w:r w:rsidRPr="00F5533E">
                              <w:t>legitimasjonsdokument</w:t>
                            </w:r>
                            <w:r>
                              <w:t>.utstedernavn= "MINISTER S W I A" (Innenriksdepartementet og administrasjon)</w:t>
                            </w:r>
                          </w:p>
                          <w:p w:rsidR="008B2043" w:rsidRDefault="008B2043" w:rsidP="001C3AC1">
                            <w:r w:rsidRPr="00F5533E">
                              <w:t>legitimasjonsdokument</w:t>
                            </w:r>
                            <w:r>
                              <w:t>.gyldigFra= "2016-07-13"</w:t>
                            </w:r>
                          </w:p>
                          <w:p w:rsidR="008B2043" w:rsidRPr="00E23807" w:rsidRDefault="008B2043" w:rsidP="001C3AC1">
                            <w:r w:rsidRPr="00F5533E">
                              <w:t>legitimasjonsdokument</w:t>
                            </w:r>
                            <w:r>
                              <w:t>.gyldigTil= "2026-07-13"</w:t>
                            </w:r>
                          </w:p>
                          <w:p w:rsidR="008B2043" w:rsidRPr="00E23807" w:rsidRDefault="008B2043" w:rsidP="001C3AC1">
                            <w:r w:rsidRPr="00F5533E">
                              <w:t>legitimasjonsdokument</w:t>
                            </w:r>
                            <w:r>
                              <w:t>.dokumentkontroll.</w:t>
                            </w:r>
                            <w:r w:rsidRPr="00407EC8">
                              <w:t>dokumentkontrollstatus</w:t>
                            </w:r>
                            <w:r>
                              <w:t xml:space="preserve"> = "</w:t>
                            </w:r>
                            <w:r w:rsidRPr="00407EC8">
                              <w:t>kontrollertIdentifikasjonsdokument</w:t>
                            </w:r>
                            <w:r>
                              <w:t>"</w:t>
                            </w:r>
                          </w:p>
                          <w:p w:rsidR="008B2043" w:rsidRPr="00E23807" w:rsidRDefault="008B2043" w:rsidP="001C3AC1">
                            <w:r w:rsidRPr="00F5533E">
                              <w:t>legitimasjonsdokument</w:t>
                            </w:r>
                            <w:r>
                              <w:t>.dokumentkontroll.</w:t>
                            </w:r>
                            <w:r w:rsidRPr="00407EC8">
                              <w:t>dokumentkontroll</w:t>
                            </w:r>
                            <w:r>
                              <w:t>tidspunkt = "2019-08-23"</w:t>
                            </w:r>
                          </w:p>
                          <w:p w:rsidR="008B2043" w:rsidRPr="00E23807" w:rsidRDefault="008B2043" w:rsidP="001C3AC1"/>
                          <w:p w:rsidR="008B2043" w:rsidRDefault="008B2043" w:rsidP="001C3AC1"/>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5FCFB" id="_x0000_s1057" type="#_x0000_t202" style="position:absolute;margin-left:428.8pt;margin-top:19.05pt;width:480pt;height:116.2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">
                <v:textbox>
                  <w:txbxContent>
                    <w:p w:rsidR="008B2043" w:rsidRDefault="008B2043" w:rsidP="001C3AC1">
                      <w:r w:rsidRPr="00F5533E">
                        <w:t>legitimasjonsdokument</w:t>
                      </w:r>
                      <w:r>
                        <w:t>.</w:t>
                      </w:r>
                      <w:r w:rsidRPr="00F5533E">
                        <w:t>identifikasjonsdokumentnummer</w:t>
                      </w:r>
                      <w:r>
                        <w:t>= "ZS 8000139</w:t>
                      </w:r>
                      <w:r w:rsidRPr="00F5533E">
                        <w:rPr>
                          <w:lang w:eastAsia="nb-NO"/>
                        </w:rPr>
                        <w:t xml:space="preserve"> </w:t>
                      </w:r>
                      <w:r>
                        <w:t>"'</w:t>
                      </w:r>
                    </w:p>
                    <w:p w:rsidR="008B2043" w:rsidRPr="00E23807" w:rsidRDefault="008B2043" w:rsidP="001C3AC1">
                      <w:r w:rsidRPr="00F5533E">
                        <w:t>legitimasjonsdokument</w:t>
                      </w:r>
                      <w:r>
                        <w:t>.</w:t>
                      </w:r>
                      <w:r w:rsidRPr="00F5533E">
                        <w:t>identifikasjonsdokumenttype</w:t>
                      </w:r>
                      <w:r>
                        <w:t xml:space="preserve"> = "pass"</w:t>
                      </w:r>
                    </w:p>
                    <w:p w:rsidR="008B2043" w:rsidRPr="00E23807" w:rsidRDefault="008B2043" w:rsidP="001C3AC1">
                      <w:r w:rsidRPr="00F5533E">
                        <w:t>legitimasjonsdokument</w:t>
                      </w:r>
                      <w:r>
                        <w:t>.utstederland= "POL"</w:t>
                      </w:r>
                    </w:p>
                    <w:p w:rsidR="008B2043" w:rsidRPr="00E23807" w:rsidRDefault="008B2043" w:rsidP="001C3AC1">
                      <w:r w:rsidRPr="00F5533E">
                        <w:t>legitimasjonsdokument</w:t>
                      </w:r>
                      <w:r>
                        <w:t>.utstedernavn= "MINISTER S W I A" (Innenriksdepartementet og administrasjon)</w:t>
                      </w:r>
                    </w:p>
                    <w:p w:rsidR="008B2043" w:rsidRDefault="008B2043" w:rsidP="001C3AC1">
                      <w:r w:rsidRPr="00F5533E">
                        <w:t>legitimasjonsdokument</w:t>
                      </w:r>
                      <w:r>
                        <w:t>.gyldigFra= "2016-07-13"</w:t>
                      </w:r>
                    </w:p>
                    <w:p w:rsidR="008B2043" w:rsidRPr="00E23807" w:rsidRDefault="008B2043" w:rsidP="001C3AC1">
                      <w:r w:rsidRPr="00F5533E">
                        <w:t>legitimasjonsdokument</w:t>
                      </w:r>
                      <w:r>
                        <w:t>.gyldigTil= "2026-07-13"</w:t>
                      </w:r>
                    </w:p>
                    <w:p w:rsidR="008B2043" w:rsidRPr="00E23807" w:rsidRDefault="008B2043" w:rsidP="001C3AC1">
                      <w:r w:rsidRPr="00F5533E">
                        <w:t>legitimasjonsdokument</w:t>
                      </w:r>
                      <w:r>
                        <w:t>.dokumentkontroll.</w:t>
                      </w:r>
                      <w:r w:rsidRPr="00407EC8">
                        <w:t>dokumentkontrollstatus</w:t>
                      </w:r>
                      <w:r>
                        <w:t xml:space="preserve"> = "</w:t>
                      </w:r>
                      <w:r w:rsidRPr="00407EC8">
                        <w:t>kontrollertIdentifikasjonsdokument</w:t>
                      </w:r>
                      <w:r>
                        <w:t>"</w:t>
                      </w:r>
                    </w:p>
                    <w:p w:rsidR="008B2043" w:rsidRPr="00E23807" w:rsidRDefault="008B2043" w:rsidP="001C3AC1">
                      <w:r w:rsidRPr="00F5533E">
                        <w:t>legitimasjonsdokument</w:t>
                      </w:r>
                      <w:r>
                        <w:t>.dokumentkontroll.</w:t>
                      </w:r>
                      <w:r w:rsidRPr="00407EC8">
                        <w:t>dokumentkontroll</w:t>
                      </w:r>
                      <w:r>
                        <w:t>tidspunkt = "2019-08-23"</w:t>
                      </w:r>
                    </w:p>
                    <w:p w:rsidR="008B2043" w:rsidRPr="00E23807" w:rsidRDefault="008B2043" w:rsidP="001C3AC1"/>
                    <w:p w:rsidR="008B2043" w:rsidRDefault="008B2043" w:rsidP="001C3AC1"/>
                    <w:p w:rsidR="008B2043" w:rsidRPr="00E23807" w:rsidRDefault="008B2043" w:rsidP="001C3AC1"/>
                  </w:txbxContent>
                </v:textbox>
                <w10:wrap type="topAndBottom" anchorx="margin"/>
              </v:shape>
            </w:pict>
          </mc:Fallback>
        </mc:AlternateContent>
      </w:r>
      <w:r w:rsidR="001C3AC1" w:rsidRPr="003B6ED5">
        <w:rPr>
          <w:noProof w:val="0"/>
        </w:rPr>
        <w:t>Eksempel:</w:t>
      </w:r>
    </w:p>
    <w:p w:rsidR="00AD31BB" w:rsidRDefault="00AD31BB" w:rsidP="001C3AC1">
      <w:pPr>
        <w:rPr>
          <w:noProof w:val="0"/>
        </w:rPr>
      </w:pPr>
    </w:p>
    <w:p w:rsidR="00AD31BB" w:rsidRDefault="00AD31BB" w:rsidP="001C3AC1">
      <w:pPr>
        <w:rPr>
          <w:noProof w:val="0"/>
        </w:rPr>
      </w:pP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rPr>
              <w:br w:type="page"/>
            </w:r>
            <w:r w:rsidRPr="003B6ED5">
              <w:rPr>
                <w:noProof w:val="0"/>
                <w:lang w:val="nb-NO" w:eastAsia="nb-NO"/>
              </w:rPr>
              <w:t>Informasjon-selement</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Identifikasjonsdokument</w:t>
            </w:r>
          </w:p>
          <w:p w:rsidR="001C3AC1" w:rsidRPr="003B6ED5" w:rsidRDefault="001C3AC1" w:rsidP="006B1E38">
            <w:pPr>
              <w:rPr>
                <w:noProof w:val="0"/>
                <w:lang w:val="nb-NO"/>
              </w:rPr>
            </w:pPr>
          </w:p>
        </w:tc>
        <w:tc>
          <w:tcPr>
            <w:tcW w:w="3853"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dokument med opplysninger om en persons identitet sammen med annen informasjon (som biometriske karakteristika) for å verifisere identiteten til innehaveren av dokumentet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Alternativt begrepsnavn: legitimasjonsdokument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Strukturert informasjon om identifikasjonsdokument som ligger til grunn for opprettelse, eller verifikasjon av personer i Folkeregisteret. </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Dette er nye opplysninger som kun fi</w:t>
            </w:r>
            <w:r w:rsidR="00611DB4">
              <w:rPr>
                <w:noProof w:val="0"/>
                <w:lang w:val="nb-NO" w:eastAsia="nb-NO"/>
              </w:rPr>
              <w:t>nnes i det nye Folkeregisteret.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identifikasjonsdokumentnummer</w:t>
            </w:r>
          </w:p>
        </w:tc>
        <w:tc>
          <w:tcPr>
            <w:tcW w:w="3853"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identifikator til et identifikasjonsdokument som benyttes ved identitetskontroll</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t>identifikasjonsdokumenttype</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nærmere spesifikasjon av hva slags dokument som er gitt som grunnlag ved identitetskontroll</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er mange dokumenttyper som kan registreres i Registeret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t>utstederland</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landet hvor utsteder av identifikasjonsnummer for person eller dokument har myndighet til å utstede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Det nye Folkeregisteret vil benytte ISO 3166-1 alfa 3 for landkoder.</w:t>
            </w:r>
          </w:p>
          <w:p w:rsidR="001C3AC1" w:rsidRPr="003B6ED5" w:rsidRDefault="001C3AC1" w:rsidP="008912CD">
            <w:pPr>
              <w:cnfStyle w:val="000000000000" w:firstRow="0" w:lastRow="0" w:firstColumn="0" w:lastColumn="0" w:oddVBand="0" w:evenVBand="0" w:oddHBand="0" w:evenHBand="0" w:firstRowFirstColumn="0" w:firstRowLastColumn="0" w:lastRowFirstColumn="0" w:lastRowLastColumn="0"/>
              <w:rPr>
                <w:noProof w:val="0"/>
                <w:color w:val="000000"/>
                <w:lang w:val="nb-NO" w:eastAsia="nb-NO"/>
              </w:rPr>
            </w:pPr>
            <w:r w:rsidRPr="003B6ED5">
              <w:rPr>
                <w:noProof w:val="0"/>
                <w:lang w:val="nb-NO" w:eastAsia="nb-NO"/>
              </w:rPr>
              <w:t>XXK = Kosovo</w:t>
            </w:r>
            <w:r w:rsidR="008912CD">
              <w:rPr>
                <w:noProof w:val="0"/>
                <w:lang w:val="nb-NO" w:eastAsia="nb-NO"/>
              </w:rPr>
              <w:t xml:space="preserve"> selv om </w:t>
            </w:r>
            <w:r w:rsidR="008912CD" w:rsidRPr="003B6ED5">
              <w:rPr>
                <w:noProof w:val="0"/>
                <w:lang w:val="nb-NO"/>
              </w:rPr>
              <w:t>identifikasjonsdokument</w:t>
            </w:r>
            <w:r w:rsidR="008912CD">
              <w:rPr>
                <w:noProof w:val="0"/>
                <w:lang w:val="nb-NO"/>
              </w:rPr>
              <w:t>et</w:t>
            </w:r>
            <w:r w:rsidR="008912CD" w:rsidRPr="003B6ED5">
              <w:rPr>
                <w:noProof w:val="0"/>
                <w:lang w:val="nb-NO"/>
              </w:rPr>
              <w:t xml:space="preserve"> </w:t>
            </w:r>
            <w:r w:rsidR="00611DB4">
              <w:rPr>
                <w:noProof w:val="0"/>
                <w:lang w:val="nb-NO" w:eastAsia="nb-NO"/>
              </w:rPr>
              <w:t>inneholder</w:t>
            </w:r>
            <w:r w:rsidR="008912CD">
              <w:rPr>
                <w:noProof w:val="0"/>
                <w:lang w:val="nb-NO" w:eastAsia="nb-NO"/>
              </w:rPr>
              <w:t xml:space="preserve"> "</w:t>
            </w:r>
            <w:r w:rsidR="00611DB4">
              <w:rPr>
                <w:noProof w:val="0"/>
                <w:lang w:val="nb-NO" w:eastAsia="nb-NO"/>
              </w:rPr>
              <w:t>R</w:t>
            </w:r>
            <w:r w:rsidR="008912CD">
              <w:rPr>
                <w:noProof w:val="0"/>
                <w:lang w:val="nb-NO" w:eastAsia="nb-NO"/>
              </w:rPr>
              <w:t>K</w:t>
            </w:r>
            <w:r w:rsidR="00611DB4">
              <w:rPr>
                <w:noProof w:val="0"/>
                <w:lang w:val="nb-NO" w:eastAsia="nb-NO"/>
              </w:rPr>
              <w:t>S".</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t>utstedernavn</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navnet til utsteder av identifikasjonsnummer for person eller dokument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lastRenderedPageBreak/>
              <w:t>gyldigFra</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fra og med tidspunkt eller dato noe er gyldig</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t>gyldigTil</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til og med tidspunkt eller dato noe er gyldig</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t>dokumentkontroll</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informasjon om hvilken kontroll som er foretatt av et identifikasjonsdokument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I dette tilfellet gjelder det teknisk dokumentkontroll som er foretatt vha. f.eks. "Keesing-maskin" eller lignende.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t>dokumentkontrollstatus</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Kan foreløpig ha verdiene </w:t>
            </w:r>
            <w:r w:rsidRPr="003B6ED5">
              <w:rPr>
                <w:i/>
                <w:noProof w:val="0"/>
                <w:lang w:val="nb-NO" w:eastAsia="nb-NO"/>
              </w:rPr>
              <w:t>kontrollertIdentifikasjonsdokument</w:t>
            </w:r>
            <w:r w:rsidRPr="003B6ED5">
              <w:rPr>
                <w:noProof w:val="0"/>
                <w:lang w:val="nb-NO" w:eastAsia="nb-NO"/>
              </w:rPr>
              <w:t xml:space="preserve"> og </w:t>
            </w:r>
            <w:r w:rsidRPr="003B6ED5">
              <w:rPr>
                <w:i/>
                <w:noProof w:val="0"/>
                <w:lang w:val="nb-NO" w:eastAsia="nb-NO"/>
              </w:rPr>
              <w:t>ikkeKontrollertIdentifikasjonsdokument</w:t>
            </w:r>
            <w:r w:rsidR="00DC612B">
              <w:rPr>
                <w:i/>
                <w:noProof w:val="0"/>
                <w:lang w:val="nb-NO" w:eastAsia="nb-NO"/>
              </w:rPr>
              <w:t>.</w:t>
            </w:r>
          </w:p>
        </w:tc>
      </w:tr>
    </w:tbl>
    <w:p w:rsidR="001C3AC1" w:rsidRPr="003B6ED5" w:rsidRDefault="001C3AC1" w:rsidP="00AD31BB">
      <w:pPr>
        <w:pStyle w:val="Overskrift2"/>
      </w:pPr>
      <w:bookmarkStart w:id="132" w:name="_Toc14779333"/>
      <w:bookmarkStart w:id="133" w:name="_Toc31981153"/>
      <w:r w:rsidRPr="003B6ED5">
        <w:t>Identitetsgrunnlag</w:t>
      </w:r>
      <w:bookmarkEnd w:id="132"/>
      <w:bookmarkEnd w:id="133"/>
    </w:p>
    <w:p w:rsidR="001C3AC1" w:rsidRPr="003B6ED5" w:rsidRDefault="001C3AC1" w:rsidP="001C3AC1">
      <w:pPr>
        <w:rPr>
          <w:noProof w:val="0"/>
        </w:rPr>
      </w:pPr>
      <w:r w:rsidRPr="003B6ED5">
        <w:rPr>
          <w:noProof w:val="0"/>
        </w:rPr>
        <w:t>Denne informasjonen er ny i Folkeregisteret.</w:t>
      </w:r>
    </w:p>
    <w:p w:rsidR="001C3AC1" w:rsidRPr="003B6ED5" w:rsidRDefault="001C3AC1" w:rsidP="001C3AC1">
      <w:pPr>
        <w:rPr>
          <w:noProof w:val="0"/>
        </w:rPr>
      </w:pPr>
      <w:r w:rsidRPr="003B6ED5">
        <w:rPr>
          <w:lang w:eastAsia="nb-NO"/>
        </w:rPr>
        <w:drawing>
          <wp:inline distT="0" distB="0" distL="0" distR="0" wp14:anchorId="2047C490" wp14:editId="7C4C9CD4">
            <wp:extent cx="6151880" cy="1729740"/>
            <wp:effectExtent l="0" t="0" r="1270" b="3810"/>
            <wp:docPr id="207" name="Bild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 Folkeregisterperson med identitetsgrunnlag.jpg"/>
                    <pic:cNvPicPr/>
                  </pic:nvPicPr>
                  <pic:blipFill>
                    <a:blip r:embed="rId36">
                      <a:extLst>
                        <a:ext uri="{28A0092B-C50C-407E-A947-70E740481C1C}">
                          <a14:useLocalDpi xmlns:a14="http://schemas.microsoft.com/office/drawing/2010/main" val="0"/>
                        </a:ext>
                      </a:extLst>
                    </a:blip>
                    <a:stretch>
                      <a:fillRect/>
                    </a:stretch>
                  </pic:blipFill>
                  <pic:spPr>
                    <a:xfrm>
                      <a:off x="0" y="0"/>
                      <a:ext cx="6151880" cy="1729740"/>
                    </a:xfrm>
                    <a:prstGeom prst="rect">
                      <a:avLst/>
                    </a:prstGeom>
                  </pic:spPr>
                </pic:pic>
              </a:graphicData>
            </a:graphic>
          </wp:inline>
        </w:drawing>
      </w:r>
    </w:p>
    <w:p w:rsidR="001C3AC1" w:rsidRPr="003B6ED5" w:rsidRDefault="00AD31BB" w:rsidP="001C3AC1">
      <w:pPr>
        <w:rPr>
          <w:noProof w:val="0"/>
        </w:rPr>
      </w:pPr>
      <w:r w:rsidRPr="003B6ED5">
        <w:rPr>
          <w:lang w:eastAsia="nb-NO"/>
        </w:rPr>
        <mc:AlternateContent>
          <mc:Choice Requires="wps">
            <w:drawing>
              <wp:anchor distT="0" distB="0" distL="114300" distR="114300" simplePos="0" relativeHeight="251689984" behindDoc="0" locked="0" layoutInCell="1" allowOverlap="1" wp14:anchorId="22296D06" wp14:editId="2A484A56">
                <wp:simplePos x="0" y="0"/>
                <wp:positionH relativeFrom="margin">
                  <wp:align>right</wp:align>
                </wp:positionH>
                <wp:positionV relativeFrom="paragraph">
                  <wp:posOffset>212725</wp:posOffset>
                </wp:positionV>
                <wp:extent cx="6086475" cy="257175"/>
                <wp:effectExtent l="0" t="0" r="28575" b="28575"/>
                <wp:wrapTopAndBottom/>
                <wp:docPr id="199"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257175"/>
                        </a:xfrm>
                        <a:prstGeom prst="rect">
                          <a:avLst/>
                        </a:prstGeom>
                        <a:solidFill>
                          <a:srgbClr val="FFFFFF"/>
                        </a:solidFill>
                        <a:ln w="9525">
                          <a:solidFill>
                            <a:srgbClr val="000000"/>
                          </a:solidFill>
                          <a:miter lim="800000"/>
                          <a:headEnd/>
                          <a:tailEnd/>
                        </a:ln>
                      </wps:spPr>
                      <wps:txbx>
                        <w:txbxContent>
                          <w:p w:rsidR="008B2043" w:rsidRPr="00E23807" w:rsidRDefault="008B2043" w:rsidP="001C3AC1">
                            <w:r>
                              <w:t>identitetsgrunnlag.</w:t>
                            </w:r>
                            <w:r w:rsidRPr="000D7A8B">
                              <w:t>identitetsgrunnlagstatus</w:t>
                            </w:r>
                            <w:r w:rsidRPr="00D20B58">
                              <w:t xml:space="preserve"> </w:t>
                            </w:r>
                            <w:r>
                              <w:t>= "kontrollert"</w:t>
                            </w:r>
                          </w:p>
                          <w:p w:rsidR="008B2043" w:rsidRDefault="008B2043" w:rsidP="001C3AC1"/>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96D06" id="_x0000_s1058" type="#_x0000_t202" style="position:absolute;margin-left:428.05pt;margin-top:16.75pt;width:479.25pt;height:20.2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">
                <v:textbox>
                  <w:txbxContent>
                    <w:p w:rsidR="008B2043" w:rsidRPr="00E23807" w:rsidRDefault="008B2043" w:rsidP="001C3AC1">
                      <w:r>
                        <w:t>identitetsgrunnlag.</w:t>
                      </w:r>
                      <w:r w:rsidRPr="000D7A8B">
                        <w:t>identitetsgrunnlagstatus</w:t>
                      </w:r>
                      <w:r w:rsidRPr="00D20B58">
                        <w:t xml:space="preserve"> </w:t>
                      </w:r>
                      <w:r>
                        <w:t>= "kontrollert"</w:t>
                      </w:r>
                    </w:p>
                    <w:p w:rsidR="008B2043" w:rsidRDefault="008B2043" w:rsidP="001C3AC1"/>
                    <w:p w:rsidR="008B2043" w:rsidRPr="00E23807" w:rsidRDefault="008B2043" w:rsidP="001C3AC1"/>
                  </w:txbxContent>
                </v:textbox>
                <w10:wrap type="topAndBottom" anchorx="margin"/>
              </v:shape>
            </w:pict>
          </mc:Fallback>
        </mc:AlternateContent>
      </w:r>
      <w:r w:rsidR="001C3AC1"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rPr>
              <w:br w:type="page"/>
            </w:r>
            <w:r w:rsidRPr="003B6ED5">
              <w:rPr>
                <w:noProof w:val="0"/>
                <w:lang w:val="nb-NO" w:eastAsia="nb-NO"/>
              </w:rPr>
              <w:t>Informasjon-selement eller kodeverdi</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Identitetsgrunnlag</w:t>
            </w:r>
          </w:p>
          <w:p w:rsidR="001C3AC1" w:rsidRPr="003B6ED5" w:rsidRDefault="001C3AC1" w:rsidP="006B1E38">
            <w:pPr>
              <w:rPr>
                <w:noProof w:val="0"/>
                <w:lang w:val="nb-NO"/>
              </w:rPr>
            </w:pPr>
          </w:p>
        </w:tc>
        <w:tc>
          <w:tcPr>
            <w:tcW w:w="3853"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opplysninger som danner grunnlaget for, og tiltroen til, den identiteten som er registrert i Folkeregisteret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Dette er nye opplysninger som kun finnes i det nye Folkeregisteret.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Informasjonen er tilgjengelig nå.</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Folkeregisterpersoner kan mangle egenskapen helt. Det betyr i praksis at verdien er </w:t>
            </w:r>
            <w:r w:rsidRPr="003B6ED5">
              <w:rPr>
                <w:i/>
                <w:noProof w:val="0"/>
                <w:lang w:val="nb-NO" w:eastAsia="nb-NO"/>
              </w:rPr>
              <w:t>ingenStatus</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identitetsgrunnlagstatus</w:t>
            </w:r>
          </w:p>
        </w:tc>
        <w:tc>
          <w:tcPr>
            <w:tcW w:w="3853"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kategori av tiltro til underliggende identitetsgrunnlag</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Kodeverdiene er:</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ingenStatus (ingen status) </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kontrollert </w:t>
            </w:r>
            <w:r w:rsidR="00DC612B" w:rsidRPr="003B6ED5">
              <w:rPr>
                <w:noProof w:val="0"/>
                <w:lang w:val="nb-NO" w:eastAsia="nb-NO"/>
              </w:rPr>
              <w:t>(kode i DSF = J (i DNR_ID_KONTROLL))</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ikkeKontrollert (ikke kontrollert) (kode i DSF = N (i DNR_ID_KONTROLL))</w:t>
            </w:r>
          </w:p>
          <w:p w:rsidR="001C3AC1" w:rsidRPr="003B6ED5" w:rsidRDefault="001C3AC1" w:rsidP="006B1E38">
            <w:pPr>
              <w:pStyle w:val="Listeavsnitt"/>
              <w:ind w:left="360"/>
              <w:cnfStyle w:val="000000000000" w:firstRow="0" w:lastRow="0" w:firstColumn="0" w:lastColumn="0" w:oddVBand="0" w:evenVBand="0" w:oddHBand="0" w:evenHBand="0" w:firstRowFirstColumn="0" w:firstRowLastColumn="0" w:lastRowFirstColumn="0" w:lastRowLastColumn="0"/>
              <w:rPr>
                <w:noProof w:val="0"/>
                <w:lang w:val="nb-NO" w:eastAsia="nb-NO"/>
              </w:rPr>
            </w:pP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lastRenderedPageBreak/>
              <w:t>ingenStatus</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en status som viser at personens identitet hittil ikke har vært omfattet av offisielle kontrolltiltak i regi av Folkeregisteret eller utlendingsmyndighetene</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t>ikkeKontrollert</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en status som viser at personens identitet ikke er kontrollert ved personlig fremmøte for Skatteetaten eller utlendingsmyndighetene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Personen har ikke møtt til identitetskontroll, men kopier av identifikasjonspapirer kan likevel være innsendt til folkeregistermyndigheten.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rPr>
            </w:pPr>
            <w:r w:rsidRPr="003B6ED5">
              <w:rPr>
                <w:noProof w:val="0"/>
                <w:lang w:val="nb-NO"/>
              </w:rPr>
              <w:t>kontrollert</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en status som viser at personens identitet er kontrollert ved personlig fremmøte for Skatteetaten eller utlendingsmyndighetene med fremvisning av pass eller tilsvarende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Identitetsgrunnlagstatus </w:t>
            </w:r>
            <w:r w:rsidRPr="003B6ED5">
              <w:rPr>
                <w:i/>
                <w:noProof w:val="0"/>
                <w:lang w:val="nb-NO" w:eastAsia="nb-NO"/>
              </w:rPr>
              <w:t>kontrollert</w:t>
            </w:r>
            <w:r w:rsidRPr="003B6ED5">
              <w:rPr>
                <w:noProof w:val="0"/>
                <w:lang w:val="nb-NO" w:eastAsia="nb-NO"/>
              </w:rPr>
              <w:t xml:space="preserve"> er satt etter grundig identitetskontroll hvor det er stadfestet samsvar mellom person og legitimasjonsdokument etter en taktisk og teknisk vurdering.</w:t>
            </w:r>
          </w:p>
        </w:tc>
      </w:tr>
    </w:tbl>
    <w:p w:rsidR="001C3AC1" w:rsidRPr="003B6ED5" w:rsidRDefault="001C3AC1" w:rsidP="00AD31BB">
      <w:pPr>
        <w:pStyle w:val="Overskrift2"/>
      </w:pPr>
      <w:bookmarkStart w:id="134" w:name="_Toc14779334"/>
      <w:bookmarkStart w:id="135" w:name="_Toc31981154"/>
      <w:r w:rsidRPr="003B6ED5">
        <w:t xml:space="preserve">Falsk </w:t>
      </w:r>
      <w:r w:rsidRPr="00AD31BB">
        <w:t>identitet</w:t>
      </w:r>
      <w:bookmarkEnd w:id="134"/>
      <w:bookmarkEnd w:id="135"/>
    </w:p>
    <w:p w:rsidR="001C3AC1" w:rsidRPr="003B6ED5" w:rsidRDefault="001C3AC1" w:rsidP="001C3AC1">
      <w:pPr>
        <w:rPr>
          <w:noProof w:val="0"/>
        </w:rPr>
      </w:pPr>
      <w:r w:rsidRPr="003B6ED5">
        <w:rPr>
          <w:noProof w:val="0"/>
        </w:rPr>
        <w:t>Denne informasjonen er ny i Folkeregisteret.</w:t>
      </w:r>
    </w:p>
    <w:p w:rsidR="001C3AC1" w:rsidRPr="003B6ED5" w:rsidRDefault="001C3AC1" w:rsidP="001C3AC1">
      <w:pPr>
        <w:pStyle w:val="Brdtekst"/>
      </w:pPr>
      <w:r w:rsidRPr="003B6ED5">
        <w:t>Det finnes ikke historiske data for dette informasjonselementet fordi det skal finnes maksimum en sannhet - selv om denne kan være korrigert flere ganger.</w:t>
      </w:r>
    </w:p>
    <w:p w:rsidR="001C3AC1" w:rsidRPr="003B6ED5" w:rsidRDefault="001C3AC1" w:rsidP="001C3AC1">
      <w:pPr>
        <w:rPr>
          <w:noProof w:val="0"/>
        </w:rPr>
      </w:pPr>
      <w:r w:rsidRPr="003B6ED5">
        <w:rPr>
          <w:lang w:eastAsia="nb-NO"/>
        </w:rPr>
        <w:drawing>
          <wp:inline distT="0" distB="0" distL="0" distR="0" wp14:anchorId="32587FD6" wp14:editId="082D103C">
            <wp:extent cx="6151880" cy="1461770"/>
            <wp:effectExtent l="0" t="0" r="1270" b="5080"/>
            <wp:docPr id="308" name="Bild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K Folkeregisterperson med falsk identitet.jpg"/>
                    <pic:cNvPicPr/>
                  </pic:nvPicPr>
                  <pic:blipFill>
                    <a:blip r:embed="rId37">
                      <a:extLst>
                        <a:ext uri="{28A0092B-C50C-407E-A947-70E740481C1C}">
                          <a14:useLocalDpi xmlns:a14="http://schemas.microsoft.com/office/drawing/2010/main" val="0"/>
                        </a:ext>
                      </a:extLst>
                    </a:blip>
                    <a:stretch>
                      <a:fillRect/>
                    </a:stretch>
                  </pic:blipFill>
                  <pic:spPr>
                    <a:xfrm>
                      <a:off x="0" y="0"/>
                      <a:ext cx="6151880" cy="1461770"/>
                    </a:xfrm>
                    <a:prstGeom prst="rect">
                      <a:avLst/>
                    </a:prstGeom>
                  </pic:spPr>
                </pic:pic>
              </a:graphicData>
            </a:graphic>
          </wp:inline>
        </w:drawing>
      </w:r>
    </w:p>
    <w:p w:rsidR="001C3AC1" w:rsidRPr="003B6ED5" w:rsidRDefault="00AD31BB" w:rsidP="001C3AC1">
      <w:pPr>
        <w:rPr>
          <w:noProof w:val="0"/>
        </w:rPr>
      </w:pPr>
      <w:r w:rsidRPr="003B6ED5">
        <w:rPr>
          <w:lang w:eastAsia="nb-NO"/>
        </w:rPr>
        <mc:AlternateContent>
          <mc:Choice Requires="wps">
            <w:drawing>
              <wp:anchor distT="0" distB="0" distL="114300" distR="114300" simplePos="0" relativeHeight="251687936" behindDoc="0" locked="0" layoutInCell="1" allowOverlap="1" wp14:anchorId="43D478F5" wp14:editId="49311A75">
                <wp:simplePos x="0" y="0"/>
                <wp:positionH relativeFrom="margin">
                  <wp:align>right</wp:align>
                </wp:positionH>
                <wp:positionV relativeFrom="paragraph">
                  <wp:posOffset>231775</wp:posOffset>
                </wp:positionV>
                <wp:extent cx="6096000" cy="1123950"/>
                <wp:effectExtent l="0" t="0" r="19050" b="19050"/>
                <wp:wrapTopAndBottom/>
                <wp:docPr id="317"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123950"/>
                        </a:xfrm>
                        <a:prstGeom prst="rect">
                          <a:avLst/>
                        </a:prstGeom>
                        <a:solidFill>
                          <a:srgbClr val="FFFFFF"/>
                        </a:solidFill>
                        <a:ln w="9525">
                          <a:solidFill>
                            <a:srgbClr val="000000"/>
                          </a:solidFill>
                          <a:miter lim="800000"/>
                          <a:headEnd/>
                          <a:tailEnd/>
                        </a:ln>
                      </wps:spPr>
                      <wps:txbx>
                        <w:txbxContent>
                          <w:p w:rsidR="008B2043" w:rsidRPr="00E23807" w:rsidRDefault="008B2043" w:rsidP="001C3AC1">
                            <w:r>
                              <w:t>falskIdentitet.erFalsk</w:t>
                            </w:r>
                            <w:r w:rsidRPr="00D20B58">
                              <w:t xml:space="preserve"> </w:t>
                            </w:r>
                            <w:r>
                              <w:t>= "true"</w:t>
                            </w:r>
                          </w:p>
                          <w:p w:rsidR="008B2043" w:rsidRDefault="008B2043" w:rsidP="001C3AC1">
                            <w:r>
                              <w:t>falskIdentitet.</w:t>
                            </w:r>
                            <w:r w:rsidRPr="00DD414F">
                              <w:t>rettIdentitetVedOpplysninger</w:t>
                            </w:r>
                            <w:r>
                              <w:t>.personnavn.fornavn = "HERODES"</w:t>
                            </w:r>
                          </w:p>
                          <w:p w:rsidR="008B2043" w:rsidRDefault="008B2043" w:rsidP="001C3AC1">
                            <w:r>
                              <w:t>falskIdentitet.</w:t>
                            </w:r>
                            <w:r w:rsidRPr="00DD414F">
                              <w:t>rettIdentitetVedOpplysninger</w:t>
                            </w:r>
                            <w:r>
                              <w:t>.personnavn.etterrnavn = "FALSK"</w:t>
                            </w:r>
                          </w:p>
                          <w:p w:rsidR="008B2043" w:rsidRDefault="008B2043" w:rsidP="001C3AC1">
                            <w:r>
                              <w:t>falskIdentitet.</w:t>
                            </w:r>
                            <w:r w:rsidRPr="00DD414F">
                              <w:t>rettIdentitetVedOpplysninger</w:t>
                            </w:r>
                            <w:r>
                              <w:t>.foedselsdato = "1954-07-09"</w:t>
                            </w:r>
                          </w:p>
                          <w:p w:rsidR="008B2043" w:rsidRDefault="008B2043" w:rsidP="001C3AC1">
                            <w:r>
                              <w:t>falskIdentitet.</w:t>
                            </w:r>
                            <w:r w:rsidRPr="00DD414F">
                              <w:t>rettIdentitetVedOpplysninger</w:t>
                            </w:r>
                            <w:r>
                              <w:t>.statsborgerskap = "NOR"</w:t>
                            </w:r>
                          </w:p>
                          <w:p w:rsidR="008B2043" w:rsidRDefault="008B2043" w:rsidP="001C3AC1">
                            <w:r>
                              <w:t>falskIdentitet.</w:t>
                            </w:r>
                            <w:r w:rsidRPr="00DD414F">
                              <w:t>rettIdentitetVedOpplysninger</w:t>
                            </w:r>
                            <w:r>
                              <w:t>.kjoenn = "mann"</w:t>
                            </w:r>
                          </w:p>
                          <w:p w:rsidR="008B2043" w:rsidRDefault="008B2043" w:rsidP="001C3AC1"/>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478F5" id="_x0000_s1059" type="#_x0000_t202" style="position:absolute;margin-left:428.8pt;margin-top:18.25pt;width:480pt;height:88.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">
                <v:textbox>
                  <w:txbxContent>
                    <w:p w:rsidR="008B2043" w:rsidRPr="00E23807" w:rsidRDefault="008B2043" w:rsidP="001C3AC1">
                      <w:r>
                        <w:t>falskIdentitet.erFalsk</w:t>
                      </w:r>
                      <w:r w:rsidRPr="00D20B58">
                        <w:t xml:space="preserve"> </w:t>
                      </w:r>
                      <w:r>
                        <w:t>= "true"</w:t>
                      </w:r>
                    </w:p>
                    <w:p w:rsidR="008B2043" w:rsidRDefault="008B2043" w:rsidP="001C3AC1">
                      <w:r>
                        <w:t>falskIdentitet.</w:t>
                      </w:r>
                      <w:r w:rsidRPr="00DD414F">
                        <w:t>rettIdentitetVedOpplysninger</w:t>
                      </w:r>
                      <w:r>
                        <w:t>.personnavn.fornavn = "HERODES"</w:t>
                      </w:r>
                    </w:p>
                    <w:p w:rsidR="008B2043" w:rsidRDefault="008B2043" w:rsidP="001C3AC1">
                      <w:r>
                        <w:t>falskIdentitet.</w:t>
                      </w:r>
                      <w:r w:rsidRPr="00DD414F">
                        <w:t>rettIdentitetVedOpplysninger</w:t>
                      </w:r>
                      <w:r>
                        <w:t>.personnavn.etterrnavn = "FALSK"</w:t>
                      </w:r>
                    </w:p>
                    <w:p w:rsidR="008B2043" w:rsidRDefault="008B2043" w:rsidP="001C3AC1">
                      <w:r>
                        <w:t>falskIdentitet.</w:t>
                      </w:r>
                      <w:r w:rsidRPr="00DD414F">
                        <w:t>rettIdentitetVedOpplysninger</w:t>
                      </w:r>
                      <w:r>
                        <w:t>.foedselsdato = "1954-07-09"</w:t>
                      </w:r>
                    </w:p>
                    <w:p w:rsidR="008B2043" w:rsidRDefault="008B2043" w:rsidP="001C3AC1">
                      <w:r>
                        <w:t>falskIdentitet.</w:t>
                      </w:r>
                      <w:r w:rsidRPr="00DD414F">
                        <w:t>rettIdentitetVedOpplysninger</w:t>
                      </w:r>
                      <w:r>
                        <w:t>.statsborgerskap = "NOR"</w:t>
                      </w:r>
                    </w:p>
                    <w:p w:rsidR="008B2043" w:rsidRDefault="008B2043" w:rsidP="001C3AC1">
                      <w:r>
                        <w:t>falskIdentitet.</w:t>
                      </w:r>
                      <w:r w:rsidRPr="00DD414F">
                        <w:t>rettIdentitetVedOpplysninger</w:t>
                      </w:r>
                      <w:r>
                        <w:t>.kjoenn = "mann"</w:t>
                      </w:r>
                    </w:p>
                    <w:p w:rsidR="008B2043" w:rsidRDefault="008B2043" w:rsidP="001C3AC1"/>
                    <w:p w:rsidR="008B2043" w:rsidRPr="00E23807" w:rsidRDefault="008B2043" w:rsidP="001C3AC1"/>
                  </w:txbxContent>
                </v:textbox>
                <w10:wrap type="topAndBottom" anchorx="margin"/>
              </v:shape>
            </w:pict>
          </mc:Fallback>
        </mc:AlternateContent>
      </w:r>
      <w:r w:rsidR="001C3AC1"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rPr>
              <w:br w:type="page"/>
            </w:r>
            <w:r w:rsidRPr="003B6ED5">
              <w:rPr>
                <w:noProof w:val="0"/>
                <w:lang w:val="nb-NO" w:eastAsia="nb-NO"/>
              </w:rPr>
              <w:t>Informasjon-selement</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DC612B">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Falsk identitet</w:t>
            </w:r>
          </w:p>
          <w:p w:rsidR="001C3AC1" w:rsidRPr="003B6ED5" w:rsidRDefault="001C3AC1" w:rsidP="006B1E38">
            <w:pPr>
              <w:rPr>
                <w:noProof w:val="0"/>
                <w:lang w:val="nb-NO"/>
              </w:rPr>
            </w:pP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identitet som tilhører en annen enn den som benytter den, eller ikke tilhører noen i det hele tatt, men presenteres som om den er reell</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Dette er nye opplysninger som kun finnes i det nye Folkeregisteret.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Informasjonen er tilgjengelig nå.</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Egenskap på en folkeregisterperson som gir opplysning om at denne er falsk og derved ikke knyttet til en reell person. Det kan likevel være tilleggsopplysninger om rett person.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Folkeregisterpersoner som har eller har hatt identifikasjonsnummer som har blitt misbrukt av andre, vil ikke ha informasjon tilknyttet seg som opplyser om </w:t>
            </w:r>
            <w:r w:rsidRPr="003B6ED5">
              <w:rPr>
                <w:noProof w:val="0"/>
                <w:lang w:val="nb-NO" w:eastAsia="nb-NO"/>
              </w:rPr>
              <w:lastRenderedPageBreak/>
              <w:t xml:space="preserve">misbruket. Det samme gjelder den folkeregisterpersonen som har misbrukt en </w:t>
            </w:r>
            <w:r w:rsidR="00DC612B">
              <w:rPr>
                <w:noProof w:val="0"/>
                <w:lang w:val="nb-NO" w:eastAsia="nb-NO"/>
              </w:rPr>
              <w:t xml:space="preserve">annens </w:t>
            </w:r>
            <w:r w:rsidRPr="003B6ED5">
              <w:rPr>
                <w:noProof w:val="0"/>
                <w:lang w:val="nb-NO" w:eastAsia="nb-NO"/>
              </w:rPr>
              <w:t>identitet.</w:t>
            </w:r>
          </w:p>
        </w:tc>
      </w:tr>
      <w:tr w:rsidR="001C3AC1" w:rsidRPr="003B6ED5" w:rsidTr="00DC612B">
        <w:trPr>
          <w:trHeight w:val="1411"/>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lastRenderedPageBreak/>
              <w:t>rettIdentitetVedOpplysninger</w:t>
            </w:r>
          </w:p>
        </w:tc>
        <w:tc>
          <w:tcPr>
            <w:tcW w:w="3756"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en persons rette identitet beskrevet med opplysninger som kan føre til sikker identifikasjon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Opplysningene er av typen identifiserende personopplysninger og er: personnavn, fødselsdato, statsborgerskap og kjønn. Se IdentifiserendeInformasjon i </w:t>
            </w:r>
            <w:r w:rsidRPr="003B6ED5">
              <w:rPr>
                <w:noProof w:val="0"/>
                <w:lang w:eastAsia="nb-NO"/>
              </w:rPr>
              <w:fldChar w:fldCharType="begin"/>
            </w:r>
            <w:r w:rsidRPr="003B6ED5">
              <w:rPr>
                <w:noProof w:val="0"/>
                <w:lang w:val="nb-NO" w:eastAsia="nb-NO"/>
              </w:rPr>
              <w:instrText xml:space="preserve"> REF _Ref536530064 \r \h </w:instrText>
            </w:r>
            <w:r w:rsidRPr="003B6ED5">
              <w:rPr>
                <w:noProof w:val="0"/>
                <w:lang w:eastAsia="nb-NO"/>
              </w:rPr>
            </w:r>
            <w:r w:rsidRPr="003B6ED5">
              <w:rPr>
                <w:noProof w:val="0"/>
                <w:lang w:eastAsia="nb-NO"/>
              </w:rPr>
              <w:fldChar w:fldCharType="separate"/>
            </w:r>
            <w:r w:rsidR="00C45127">
              <w:rPr>
                <w:noProof w:val="0"/>
                <w:lang w:val="nb-NO" w:eastAsia="nb-NO"/>
              </w:rPr>
              <w:t>5.26.2</w:t>
            </w:r>
            <w:r w:rsidRPr="003B6ED5">
              <w:rPr>
                <w:noProof w:val="0"/>
                <w:lang w:eastAsia="nb-NO"/>
              </w:rPr>
              <w:fldChar w:fldCharType="end"/>
            </w:r>
            <w:r w:rsidRPr="003B6ED5">
              <w:rPr>
                <w:noProof w:val="0"/>
                <w:lang w:val="nb-NO" w:eastAsia="nb-NO"/>
              </w:rPr>
              <w:t>.</w:t>
            </w:r>
          </w:p>
        </w:tc>
      </w:tr>
      <w:tr w:rsidR="001C3AC1" w:rsidRPr="003B6ED5" w:rsidTr="00DC612B">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rettIdentitetErUkjent</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den rette identiteten til en falsk identitet er ikke kjent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Når denne valgegenskapen benyttes så er verdien </w:t>
            </w:r>
            <w:r w:rsidRPr="003B6ED5">
              <w:rPr>
                <w:i/>
                <w:noProof w:val="0"/>
                <w:lang w:val="nb-NO" w:eastAsia="nb-NO"/>
              </w:rPr>
              <w:t>true</w:t>
            </w:r>
            <w:r w:rsidRPr="003B6ED5">
              <w:rPr>
                <w:noProof w:val="0"/>
                <w:lang w:val="nb-NO" w:eastAsia="nb-NO"/>
              </w:rPr>
              <w:t>.</w:t>
            </w:r>
          </w:p>
        </w:tc>
      </w:tr>
      <w:tr w:rsidR="001C3AC1" w:rsidRPr="003B6ED5" w:rsidTr="00DC612B">
        <w:trPr>
          <w:trHeight w:val="562"/>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rPr>
            </w:pPr>
            <w:r w:rsidRPr="003B6ED5">
              <w:rPr>
                <w:noProof w:val="0"/>
                <w:lang w:val="nb-NO"/>
              </w:rPr>
              <w:t>rettIdentitetVedIdentifikasjonsnummer</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den rette identiteten til en falsk identitet er kjent ved en folkeregisteridentifikator</w:t>
            </w:r>
          </w:p>
        </w:tc>
      </w:tr>
    </w:tbl>
    <w:p w:rsidR="001C3AC1" w:rsidRPr="003B6ED5" w:rsidRDefault="001C3AC1" w:rsidP="00AD31BB">
      <w:pPr>
        <w:pStyle w:val="Overskrift2"/>
      </w:pPr>
      <w:bookmarkStart w:id="136" w:name="_Toc14779335"/>
      <w:bookmarkStart w:id="137" w:name="_Toc31981155"/>
      <w:r w:rsidRPr="00AD31BB">
        <w:t>Dødsfall</w:t>
      </w:r>
      <w:bookmarkEnd w:id="136"/>
      <w:bookmarkEnd w:id="137"/>
    </w:p>
    <w:p w:rsidR="001C3AC1" w:rsidRPr="003B6ED5" w:rsidRDefault="001C3AC1" w:rsidP="001C3AC1">
      <w:pPr>
        <w:pStyle w:val="Brdtekst"/>
      </w:pPr>
      <w:r w:rsidRPr="003B6ED5">
        <w:t xml:space="preserve">Det finnes ikke historiske data for dette informasjonselementet fordi det skal finnes </w:t>
      </w:r>
      <w:r w:rsidR="00DC612B">
        <w:t>kun</w:t>
      </w:r>
      <w:r w:rsidRPr="003B6ED5">
        <w:t xml:space="preserve"> en sannhet - selv om denne kan være korrigert flere ganger.</w:t>
      </w:r>
    </w:p>
    <w:p w:rsidR="001C3AC1" w:rsidRPr="003B6ED5" w:rsidRDefault="001C3AC1" w:rsidP="001C3AC1">
      <w:pPr>
        <w:rPr>
          <w:noProof w:val="0"/>
        </w:rPr>
      </w:pPr>
      <w:r w:rsidRPr="003B6ED5">
        <w:rPr>
          <w:lang w:eastAsia="nb-NO"/>
        </w:rPr>
        <w:drawing>
          <wp:inline distT="0" distB="0" distL="0" distR="0" wp14:anchorId="7BD0D0F8" wp14:editId="14EDAB77">
            <wp:extent cx="6151880" cy="1951990"/>
            <wp:effectExtent l="0" t="0" r="1270" b="0"/>
            <wp:docPr id="295" name="Bild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K Folkeregisterperson med dødsfall.jpg"/>
                    <pic:cNvPicPr/>
                  </pic:nvPicPr>
                  <pic:blipFill>
                    <a:blip r:embed="rId38">
                      <a:extLst>
                        <a:ext uri="{28A0092B-C50C-407E-A947-70E740481C1C}">
                          <a14:useLocalDpi xmlns:a14="http://schemas.microsoft.com/office/drawing/2010/main" val="0"/>
                        </a:ext>
                      </a:extLst>
                    </a:blip>
                    <a:stretch>
                      <a:fillRect/>
                    </a:stretch>
                  </pic:blipFill>
                  <pic:spPr>
                    <a:xfrm>
                      <a:off x="0" y="0"/>
                      <a:ext cx="6151880" cy="1951990"/>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86912" behindDoc="0" locked="0" layoutInCell="1" allowOverlap="1" wp14:anchorId="7CD7A0F6" wp14:editId="7746E810">
                <wp:simplePos x="0" y="0"/>
                <wp:positionH relativeFrom="margin">
                  <wp:align>right</wp:align>
                </wp:positionH>
                <wp:positionV relativeFrom="paragraph">
                  <wp:posOffset>232410</wp:posOffset>
                </wp:positionV>
                <wp:extent cx="6063615" cy="257175"/>
                <wp:effectExtent l="0" t="0" r="13335" b="28575"/>
                <wp:wrapTopAndBottom/>
                <wp:docPr id="315"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3615" cy="257175"/>
                        </a:xfrm>
                        <a:prstGeom prst="rect">
                          <a:avLst/>
                        </a:prstGeom>
                        <a:solidFill>
                          <a:srgbClr val="FFFFFF"/>
                        </a:solidFill>
                        <a:ln w="9525">
                          <a:solidFill>
                            <a:srgbClr val="000000"/>
                          </a:solidFill>
                          <a:miter lim="800000"/>
                          <a:headEnd/>
                          <a:tailEnd/>
                        </a:ln>
                      </wps:spPr>
                      <wps:txbx>
                        <w:txbxContent>
                          <w:p w:rsidR="008B2043" w:rsidRPr="00E23807" w:rsidRDefault="008B2043" w:rsidP="001C3AC1">
                            <w:r>
                              <w:t>doedsfall.doedsdato = "1985-10-15"</w:t>
                            </w:r>
                          </w:p>
                          <w:p w:rsidR="008B2043" w:rsidRPr="00E23807"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7A0F6" id="_x0000_s1060" type="#_x0000_t202" style="position:absolute;margin-left:426.25pt;margin-top:18.3pt;width:477.45pt;height:20.2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">
                <v:textbox>
                  <w:txbxContent>
                    <w:p w:rsidR="008B2043" w:rsidRPr="00E23807" w:rsidRDefault="008B2043" w:rsidP="001C3AC1">
                      <w:r>
                        <w:t>doedsfall.doedsdato = "1985-10-15"</w:t>
                      </w:r>
                    </w:p>
                    <w:p w:rsidR="008B2043" w:rsidRPr="00E23807" w:rsidRDefault="008B2043" w:rsidP="001C3AC1"/>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Informasjons-element</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DC612B">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rFonts w:ascii="Calibri" w:hAnsi="Calibri"/>
                <w:noProof w:val="0"/>
                <w:lang w:val="nb-NO" w:eastAsia="nb-NO"/>
              </w:rPr>
            </w:pPr>
            <w:r w:rsidRPr="003B6ED5">
              <w:rPr>
                <w:noProof w:val="0"/>
                <w:lang w:val="nb-NO" w:eastAsia="nb-NO"/>
              </w:rPr>
              <w:t>Dødsfall</w:t>
            </w:r>
          </w:p>
        </w:tc>
        <w:tc>
          <w:tcPr>
            <w:tcW w:w="3853"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en hendelse der en person dør og erklæres død av en lege som deretter avgir legeerklæring om dødsfall (dødsattest)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dødsdato</w:t>
            </w:r>
          </w:p>
        </w:tc>
        <w:tc>
          <w:tcPr>
            <w:tcW w:w="3853"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dato for dødstidspunktet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Datoen er vanligvis satt av ansvarlig lege som del </w:t>
            </w:r>
            <w:r w:rsidR="00DC612B">
              <w:rPr>
                <w:noProof w:val="0"/>
                <w:lang w:val="nb-NO" w:eastAsia="nb-NO"/>
              </w:rPr>
              <w:t xml:space="preserve">av </w:t>
            </w:r>
            <w:r w:rsidRPr="00DC612B">
              <w:rPr>
                <w:i/>
                <w:noProof w:val="0"/>
                <w:lang w:val="nb-NO" w:eastAsia="nb-NO"/>
              </w:rPr>
              <w:t>melding om dødsfall</w:t>
            </w:r>
            <w:r w:rsidRPr="003B6ED5">
              <w:rPr>
                <w:noProof w:val="0"/>
                <w:lang w:val="nb-NO" w:eastAsia="nb-NO"/>
              </w:rPr>
              <w: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Dersom en person er erklært forsvunnet ved kjennelse vil dødsdato</w:t>
            </w:r>
            <w:r w:rsidR="00DC612B">
              <w:rPr>
                <w:noProof w:val="0"/>
                <w:lang w:val="nb-NO" w:eastAsia="nb-NO"/>
              </w:rPr>
              <w:t>,</w:t>
            </w:r>
            <w:r w:rsidRPr="003B6ED5">
              <w:rPr>
                <w:noProof w:val="0"/>
                <w:lang w:val="nb-NO" w:eastAsia="nb-NO"/>
              </w:rPr>
              <w:t xml:space="preserve"> satt etter nærmere regler</w:t>
            </w:r>
            <w:r w:rsidR="00DC612B">
              <w:rPr>
                <w:noProof w:val="0"/>
                <w:lang w:val="nb-NO" w:eastAsia="nb-NO"/>
              </w:rPr>
              <w:t>,</w:t>
            </w:r>
            <w:r w:rsidRPr="003B6ED5">
              <w:rPr>
                <w:noProof w:val="0"/>
                <w:lang w:val="nb-NO" w:eastAsia="nb-NO"/>
              </w:rPr>
              <w:t xml:space="preserve"> være påført meldingen fra Tingretten.</w:t>
            </w:r>
          </w:p>
        </w:tc>
      </w:tr>
    </w:tbl>
    <w:p w:rsidR="00DC612B" w:rsidRDefault="00DC612B" w:rsidP="00DC612B">
      <w:pPr>
        <w:pStyle w:val="Brdtekst"/>
      </w:pPr>
      <w:bookmarkStart w:id="138" w:name="_Toc14779336"/>
    </w:p>
    <w:p w:rsidR="00DC612B" w:rsidRDefault="00DC612B">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Theme="majorEastAsia" w:cstheme="majorBidi"/>
          <w:b/>
          <w:bCs/>
          <w:sz w:val="28"/>
          <w:szCs w:val="26"/>
          <w:lang w:eastAsia="nb-NO"/>
        </w:rPr>
      </w:pPr>
      <w:r>
        <w:br w:type="page"/>
      </w:r>
    </w:p>
    <w:p w:rsidR="001C3AC1" w:rsidRPr="003B6ED5" w:rsidRDefault="001C3AC1" w:rsidP="00AD31BB">
      <w:pPr>
        <w:pStyle w:val="Overskrift2"/>
      </w:pPr>
      <w:bookmarkStart w:id="139" w:name="_Toc31981156"/>
      <w:r w:rsidRPr="00AD31BB">
        <w:lastRenderedPageBreak/>
        <w:t>Kontaktinformasjon</w:t>
      </w:r>
      <w:r w:rsidRPr="003B6ED5">
        <w:t xml:space="preserve"> for dødsbo</w:t>
      </w:r>
      <w:bookmarkEnd w:id="138"/>
      <w:bookmarkEnd w:id="139"/>
    </w:p>
    <w:p w:rsidR="001C3AC1" w:rsidRPr="003B6ED5" w:rsidRDefault="001C3AC1" w:rsidP="001C3AC1">
      <w:pPr>
        <w:rPr>
          <w:noProof w:val="0"/>
        </w:rPr>
      </w:pPr>
      <w:r w:rsidRPr="003B6ED5">
        <w:rPr>
          <w:noProof w:val="0"/>
        </w:rPr>
        <w:t>Denne informasjonen er ny i Folkeregisteret.</w:t>
      </w:r>
    </w:p>
    <w:p w:rsidR="001C3AC1" w:rsidRPr="003B6ED5" w:rsidRDefault="001C3AC1" w:rsidP="001C3AC1">
      <w:pPr>
        <w:rPr>
          <w:noProof w:val="0"/>
        </w:rPr>
      </w:pPr>
      <w:r w:rsidRPr="003B6ED5">
        <w:rPr>
          <w:lang w:eastAsia="nb-NO"/>
        </w:rPr>
        <w:drawing>
          <wp:inline distT="0" distB="0" distL="0" distR="0" wp14:anchorId="7641A0D3" wp14:editId="4EC3B7F6">
            <wp:extent cx="6151880" cy="2477135"/>
            <wp:effectExtent l="0" t="0" r="1270" b="0"/>
            <wp:docPr id="302" name="Bild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K Folkeregisterperson med kontaktinformasjon for dødsbo.jpg"/>
                    <pic:cNvPicPr/>
                  </pic:nvPicPr>
                  <pic:blipFill>
                    <a:blip r:embed="rId39">
                      <a:extLst>
                        <a:ext uri="{28A0092B-C50C-407E-A947-70E740481C1C}">
                          <a14:useLocalDpi xmlns:a14="http://schemas.microsoft.com/office/drawing/2010/main" val="0"/>
                        </a:ext>
                      </a:extLst>
                    </a:blip>
                    <a:stretch>
                      <a:fillRect/>
                    </a:stretch>
                  </pic:blipFill>
                  <pic:spPr>
                    <a:xfrm>
                      <a:off x="0" y="0"/>
                      <a:ext cx="6151880" cy="2477135"/>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88960" behindDoc="0" locked="0" layoutInCell="1" allowOverlap="1" wp14:anchorId="45753534" wp14:editId="3C86E7C1">
                <wp:simplePos x="0" y="0"/>
                <wp:positionH relativeFrom="margin">
                  <wp:align>left</wp:align>
                </wp:positionH>
                <wp:positionV relativeFrom="paragraph">
                  <wp:posOffset>194310</wp:posOffset>
                </wp:positionV>
                <wp:extent cx="6099810" cy="1685925"/>
                <wp:effectExtent l="0" t="0" r="15240" b="28575"/>
                <wp:wrapTopAndBottom/>
                <wp:docPr id="319"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9810" cy="1685925"/>
                        </a:xfrm>
                        <a:prstGeom prst="rect">
                          <a:avLst/>
                        </a:prstGeom>
                        <a:solidFill>
                          <a:srgbClr val="FFFFFF"/>
                        </a:solidFill>
                        <a:ln w="9525">
                          <a:solidFill>
                            <a:srgbClr val="000000"/>
                          </a:solidFill>
                          <a:miter lim="800000"/>
                          <a:headEnd/>
                          <a:tailEnd/>
                        </a:ln>
                      </wps:spPr>
                      <wps:txbx>
                        <w:txbxContent>
                          <w:p w:rsidR="008B2043" w:rsidRDefault="008B2043" w:rsidP="001C3AC1">
                            <w:r>
                              <w:t>kontaktinformasjonForDoe</w:t>
                            </w:r>
                            <w:r w:rsidRPr="00C769FE">
                              <w:t>dsbo</w:t>
                            </w:r>
                            <w:r>
                              <w:t>.skifteform = "offentlig"</w:t>
                            </w:r>
                          </w:p>
                          <w:p w:rsidR="008B2043" w:rsidRDefault="008B2043" w:rsidP="001C3AC1">
                            <w:r>
                              <w:t>kontaktinformasjonForDoe</w:t>
                            </w:r>
                            <w:r w:rsidRPr="00C769FE">
                              <w:t>dsbo</w:t>
                            </w:r>
                            <w:r>
                              <w:t>.</w:t>
                            </w:r>
                            <w:r w:rsidRPr="00C769FE">
                              <w:t xml:space="preserve">attestutstedelsesdato </w:t>
                            </w:r>
                            <w:r>
                              <w:t>= "2018-08-30"</w:t>
                            </w:r>
                          </w:p>
                          <w:p w:rsidR="008B2043" w:rsidRPr="00E23807" w:rsidRDefault="008B2043" w:rsidP="001C3AC1">
                            <w:r>
                              <w:t>kontaktinformasjonForDoe</w:t>
                            </w:r>
                            <w:r w:rsidRPr="00C769FE">
                              <w:t>dsbo</w:t>
                            </w:r>
                            <w:r>
                              <w:t>.person.foedselsdato</w:t>
                            </w:r>
                            <w:r w:rsidRPr="00C769FE">
                              <w:t xml:space="preserve"> </w:t>
                            </w:r>
                            <w:r>
                              <w:t>= "1960-07-11"</w:t>
                            </w:r>
                          </w:p>
                          <w:p w:rsidR="008B2043" w:rsidRPr="00E23807" w:rsidRDefault="008B2043" w:rsidP="001C3AC1">
                            <w:r>
                              <w:t>kontaktinformasjonForDoe</w:t>
                            </w:r>
                            <w:r w:rsidRPr="00C769FE">
                              <w:t>dsbo</w:t>
                            </w:r>
                            <w:r>
                              <w:t>.personnavn.fornavn</w:t>
                            </w:r>
                            <w:r w:rsidRPr="00C769FE">
                              <w:t xml:space="preserve"> </w:t>
                            </w:r>
                            <w:r>
                              <w:t>= "Arve"</w:t>
                            </w:r>
                          </w:p>
                          <w:p w:rsidR="008B2043" w:rsidRPr="00E23807" w:rsidRDefault="008B2043" w:rsidP="001C3AC1">
                            <w:r>
                              <w:t>kontaktinformasjonForDoe</w:t>
                            </w:r>
                            <w:r w:rsidRPr="00C769FE">
                              <w:t>dsbo</w:t>
                            </w:r>
                            <w:r>
                              <w:t>.personnavn.etternavn</w:t>
                            </w:r>
                            <w:r w:rsidRPr="00C769FE">
                              <w:t xml:space="preserve"> </w:t>
                            </w:r>
                            <w:r>
                              <w:t>= "Arvesen"</w:t>
                            </w:r>
                          </w:p>
                          <w:p w:rsidR="008B2043" w:rsidRDefault="008B2043" w:rsidP="001C3AC1">
                            <w:r>
                              <w:t>kontaktinformasjonForDoe</w:t>
                            </w:r>
                            <w:r w:rsidRPr="00C769FE">
                              <w:t>dsbo</w:t>
                            </w:r>
                            <w:r>
                              <w:t>.adresse.adresselinje[1]</w:t>
                            </w:r>
                            <w:r w:rsidRPr="00C769FE">
                              <w:t xml:space="preserve"> </w:t>
                            </w:r>
                            <w:r>
                              <w:t>= "</w:t>
                            </w:r>
                            <w:r w:rsidRPr="00C769FE">
                              <w:t>Calle la Nogalera, 4</w:t>
                            </w:r>
                            <w:r>
                              <w:t>"</w:t>
                            </w:r>
                          </w:p>
                          <w:p w:rsidR="008B2043" w:rsidRDefault="008B2043" w:rsidP="001C3AC1">
                            <w:r>
                              <w:t>kontaktinformasjonForDoe</w:t>
                            </w:r>
                            <w:r w:rsidRPr="00C769FE">
                              <w:t>dsbo</w:t>
                            </w:r>
                            <w:r>
                              <w:t>.adresse.poststedsnavn</w:t>
                            </w:r>
                            <w:r w:rsidRPr="00C769FE">
                              <w:t xml:space="preserve"> </w:t>
                            </w:r>
                            <w:r>
                              <w:t>= "Torremolinos"</w:t>
                            </w:r>
                          </w:p>
                          <w:p w:rsidR="008B2043" w:rsidRDefault="008B2043" w:rsidP="001C3AC1">
                            <w:r>
                              <w:t>kontaktinformasjonForDoe</w:t>
                            </w:r>
                            <w:r w:rsidRPr="00C769FE">
                              <w:t>dsbo</w:t>
                            </w:r>
                            <w:r>
                              <w:t>.adresse.postnummer</w:t>
                            </w:r>
                            <w:r w:rsidRPr="00C769FE">
                              <w:t xml:space="preserve"> </w:t>
                            </w:r>
                            <w:r>
                              <w:t>= "29620"</w:t>
                            </w:r>
                          </w:p>
                          <w:p w:rsidR="008B2043" w:rsidRPr="00E23807" w:rsidRDefault="008B2043" w:rsidP="001C3AC1">
                            <w:r>
                              <w:t>kontaktinformasjonForDoe</w:t>
                            </w:r>
                            <w:r w:rsidRPr="00C769FE">
                              <w:t>dsbo</w:t>
                            </w:r>
                            <w:r>
                              <w:t>.adresse.landkode</w:t>
                            </w:r>
                            <w:r w:rsidRPr="00C769FE">
                              <w:t xml:space="preserve"> </w:t>
                            </w:r>
                            <w:r>
                              <w:t>= "ES"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53534" id="_x0000_s1061" type="#_x0000_t202" style="position:absolute;margin-left:0;margin-top:15.3pt;width:480.3pt;height:132.7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">
                <v:textbox>
                  <w:txbxContent>
                    <w:p w:rsidR="008B2043" w:rsidRDefault="008B2043" w:rsidP="001C3AC1">
                      <w:r>
                        <w:t>kontaktinformasjonForDoe</w:t>
                      </w:r>
                      <w:r w:rsidRPr="00C769FE">
                        <w:t>dsbo</w:t>
                      </w:r>
                      <w:r>
                        <w:t>.skifteform = "offentlig"</w:t>
                      </w:r>
                    </w:p>
                    <w:p w:rsidR="008B2043" w:rsidRDefault="008B2043" w:rsidP="001C3AC1">
                      <w:r>
                        <w:t>kontaktinformasjonForDoe</w:t>
                      </w:r>
                      <w:r w:rsidRPr="00C769FE">
                        <w:t>dsbo</w:t>
                      </w:r>
                      <w:r>
                        <w:t>.</w:t>
                      </w:r>
                      <w:r w:rsidRPr="00C769FE">
                        <w:t xml:space="preserve">attestutstedelsesdato </w:t>
                      </w:r>
                      <w:r>
                        <w:t>= "2018-08-30"</w:t>
                      </w:r>
                    </w:p>
                    <w:p w:rsidR="008B2043" w:rsidRPr="00E23807" w:rsidRDefault="008B2043" w:rsidP="001C3AC1">
                      <w:r>
                        <w:t>kontaktinformasjonForDoe</w:t>
                      </w:r>
                      <w:r w:rsidRPr="00C769FE">
                        <w:t>dsbo</w:t>
                      </w:r>
                      <w:r>
                        <w:t>.person.foedselsdato</w:t>
                      </w:r>
                      <w:r w:rsidRPr="00C769FE">
                        <w:t xml:space="preserve"> </w:t>
                      </w:r>
                      <w:r>
                        <w:t>= "1960-07-11"</w:t>
                      </w:r>
                    </w:p>
                    <w:p w:rsidR="008B2043" w:rsidRPr="00E23807" w:rsidRDefault="008B2043" w:rsidP="001C3AC1">
                      <w:r>
                        <w:t>kontaktinformasjonForDoe</w:t>
                      </w:r>
                      <w:r w:rsidRPr="00C769FE">
                        <w:t>dsbo</w:t>
                      </w:r>
                      <w:r>
                        <w:t>.personnavn.fornavn</w:t>
                      </w:r>
                      <w:r w:rsidRPr="00C769FE">
                        <w:t xml:space="preserve"> </w:t>
                      </w:r>
                      <w:r>
                        <w:t>= "Arve"</w:t>
                      </w:r>
                    </w:p>
                    <w:p w:rsidR="008B2043" w:rsidRPr="00E23807" w:rsidRDefault="008B2043" w:rsidP="001C3AC1">
                      <w:r>
                        <w:t>kontaktinformasjonForDoe</w:t>
                      </w:r>
                      <w:r w:rsidRPr="00C769FE">
                        <w:t>dsbo</w:t>
                      </w:r>
                      <w:r>
                        <w:t>.personnavn.etternavn</w:t>
                      </w:r>
                      <w:r w:rsidRPr="00C769FE">
                        <w:t xml:space="preserve"> </w:t>
                      </w:r>
                      <w:r>
                        <w:t>= "Arvesen"</w:t>
                      </w:r>
                    </w:p>
                    <w:p w:rsidR="008B2043" w:rsidRDefault="008B2043" w:rsidP="001C3AC1">
                      <w:r>
                        <w:t>kontaktinformasjonForDoe</w:t>
                      </w:r>
                      <w:r w:rsidRPr="00C769FE">
                        <w:t>dsbo</w:t>
                      </w:r>
                      <w:r>
                        <w:t>.adresse.adresselinje[1]</w:t>
                      </w:r>
                      <w:r w:rsidRPr="00C769FE">
                        <w:t xml:space="preserve"> </w:t>
                      </w:r>
                      <w:r>
                        <w:t>= "</w:t>
                      </w:r>
                      <w:r w:rsidRPr="00C769FE">
                        <w:t>Calle la Nogalera, 4</w:t>
                      </w:r>
                      <w:r>
                        <w:t>"</w:t>
                      </w:r>
                    </w:p>
                    <w:p w:rsidR="008B2043" w:rsidRDefault="008B2043" w:rsidP="001C3AC1">
                      <w:r>
                        <w:t>kontaktinformasjonForDoe</w:t>
                      </w:r>
                      <w:r w:rsidRPr="00C769FE">
                        <w:t>dsbo</w:t>
                      </w:r>
                      <w:r>
                        <w:t>.adresse.poststedsnavn</w:t>
                      </w:r>
                      <w:r w:rsidRPr="00C769FE">
                        <w:t xml:space="preserve"> </w:t>
                      </w:r>
                      <w:r>
                        <w:t>= "Torremolinos"</w:t>
                      </w:r>
                    </w:p>
                    <w:p w:rsidR="008B2043" w:rsidRDefault="008B2043" w:rsidP="001C3AC1">
                      <w:r>
                        <w:t>kontaktinformasjonForDoe</w:t>
                      </w:r>
                      <w:r w:rsidRPr="00C769FE">
                        <w:t>dsbo</w:t>
                      </w:r>
                      <w:r>
                        <w:t>.adresse.postnummer</w:t>
                      </w:r>
                      <w:r w:rsidRPr="00C769FE">
                        <w:t xml:space="preserve"> </w:t>
                      </w:r>
                      <w:r>
                        <w:t>= "29620"</w:t>
                      </w:r>
                    </w:p>
                    <w:p w:rsidR="008B2043" w:rsidRPr="00E23807" w:rsidRDefault="008B2043" w:rsidP="001C3AC1">
                      <w:r>
                        <w:t>kontaktinformasjonForDoe</w:t>
                      </w:r>
                      <w:r w:rsidRPr="00C769FE">
                        <w:t>dsbo</w:t>
                      </w:r>
                      <w:r>
                        <w:t>.adresse.landkode</w:t>
                      </w:r>
                      <w:r w:rsidRPr="00C769FE">
                        <w:t xml:space="preserve"> </w:t>
                      </w:r>
                      <w:r>
                        <w:t>= "ES"</w:t>
                      </w:r>
                    </w:p>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Informasjons-element</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left w:val="single" w:sz="4" w:space="0" w:color="auto"/>
              <w:bottom w:val="single" w:sz="4" w:space="0" w:color="auto"/>
            </w:tcBorders>
          </w:tcPr>
          <w:p w:rsidR="001C3AC1" w:rsidRPr="003B6ED5" w:rsidRDefault="001C3AC1" w:rsidP="006B1E38">
            <w:pPr>
              <w:rPr>
                <w:rFonts w:ascii="Calibri" w:hAnsi="Calibri"/>
                <w:noProof w:val="0"/>
                <w:lang w:val="nb-NO" w:eastAsia="nb-NO"/>
              </w:rPr>
            </w:pPr>
            <w:r w:rsidRPr="003B6ED5">
              <w:rPr>
                <w:noProof w:val="0"/>
                <w:lang w:val="nb-NO" w:eastAsia="nb-NO"/>
              </w:rPr>
              <w:t>KontaktinformasjonForDødsbo</w:t>
            </w:r>
          </w:p>
        </w:tc>
        <w:tc>
          <w:tcPr>
            <w:tcW w:w="3853"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informasjon om hvilken person eller organisasjon som ivaretar rollen som bobestyrer, testamentfullbyrder eller fullmektig samt kontaktinformasjonen til denne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vil foreligge informasjon om enten en person, en advokat eller en organisasjon.</w:t>
            </w:r>
          </w:p>
        </w:tc>
      </w:tr>
      <w:tr w:rsidR="001C3AC1" w:rsidRPr="003B6ED5" w:rsidTr="006B1E38">
        <w:trPr>
          <w:trHeight w:val="900"/>
        </w:trPr>
        <w:tc>
          <w:tcPr>
            <w:tcW w:w="1147" w:type="pct"/>
            <w:tcBorders>
              <w:left w:val="single" w:sz="4" w:space="0" w:color="auto"/>
              <w:bottom w:val="single" w:sz="4" w:space="0" w:color="auto"/>
            </w:tcBorders>
          </w:tcPr>
          <w:p w:rsidR="001C3AC1" w:rsidRPr="003B6ED5" w:rsidRDefault="001C3AC1" w:rsidP="006B1E38">
            <w:pPr>
              <w:cnfStyle w:val="001000000000" w:firstRow="0" w:lastRow="0" w:firstColumn="1" w:lastColumn="0" w:oddVBand="0" w:evenVBand="0" w:oddHBand="0" w:evenHBand="0" w:firstRowFirstColumn="0" w:firstRowLastColumn="0" w:lastRowFirstColumn="0" w:lastRowLastColumn="0"/>
              <w:rPr>
                <w:noProof w:val="0"/>
                <w:lang w:val="nb-NO" w:eastAsia="nb-NO"/>
              </w:rPr>
            </w:pPr>
            <w:r w:rsidRPr="003B6ED5">
              <w:rPr>
                <w:noProof w:val="0"/>
                <w:lang w:val="nb-NO" w:eastAsia="nb-NO"/>
              </w:rPr>
              <w:t>skifteform</w:t>
            </w:r>
          </w:p>
        </w:tc>
        <w:tc>
          <w:tcPr>
            <w:tcW w:w="3853" w:type="pct"/>
            <w:tcBorders>
              <w:bottom w:val="single" w:sz="4" w:space="0" w:color="auto"/>
              <w:right w:val="single" w:sz="4" w:space="0" w:color="auto"/>
            </w:tcBorders>
          </w:tcPr>
          <w:p w:rsidR="001C3AC1" w:rsidRPr="003B6ED5" w:rsidRDefault="001C3AC1" w:rsidP="006B1E38">
            <w:pPr>
              <w:rPr>
                <w:i/>
                <w:noProof w:val="0"/>
                <w:lang w:val="nb-NO" w:eastAsia="nb-NO"/>
              </w:rPr>
            </w:pPr>
            <w:r w:rsidRPr="003B6ED5">
              <w:rPr>
                <w:i/>
                <w:noProof w:val="0"/>
                <w:lang w:val="nb-NO" w:eastAsia="nb-NO"/>
              </w:rPr>
              <w:t>informasjon om et skifte er privat eller offentlig</w:t>
            </w:r>
          </w:p>
          <w:p w:rsidR="001C3AC1" w:rsidRDefault="001C3AC1" w:rsidP="006B1E38">
            <w:pPr>
              <w:rPr>
                <w:noProof w:val="0"/>
                <w:lang w:val="nb-NO" w:eastAsia="nb-NO"/>
              </w:rPr>
            </w:pPr>
            <w:r w:rsidRPr="003B6ED5">
              <w:rPr>
                <w:noProof w:val="0"/>
                <w:lang w:val="nb-NO" w:eastAsia="nb-NO"/>
              </w:rPr>
              <w:t>Ved offentlig skifte kan ikke pårørende endre kontaktinformasjonen ved direkte henvendelse til folkeregistermyndigheten.</w:t>
            </w:r>
          </w:p>
          <w:p w:rsidR="00F458A8" w:rsidRDefault="00F458A8" w:rsidP="006B1E38">
            <w:pPr>
              <w:rPr>
                <w:noProof w:val="0"/>
                <w:lang w:val="nb-NO" w:eastAsia="nb-NO"/>
              </w:rPr>
            </w:pPr>
            <w:r>
              <w:rPr>
                <w:noProof w:val="0"/>
                <w:lang w:val="nb-NO" w:eastAsia="nb-NO"/>
              </w:rPr>
              <w:t>Kodeliste:</w:t>
            </w:r>
          </w:p>
          <w:p w:rsidR="00F458A8" w:rsidRPr="00F458A8" w:rsidRDefault="00F458A8" w:rsidP="00F458A8">
            <w:pPr>
              <w:pStyle w:val="Listeavsnitt"/>
              <w:numPr>
                <w:ilvl w:val="0"/>
                <w:numId w:val="152"/>
              </w:numPr>
              <w:rPr>
                <w:noProof w:val="0"/>
                <w:lang w:val="nb-NO" w:eastAsia="nb-NO"/>
              </w:rPr>
            </w:pPr>
            <w:r>
              <w:rPr>
                <w:i/>
                <w:noProof w:val="0"/>
                <w:lang w:val="nb-NO" w:eastAsia="nb-NO"/>
              </w:rPr>
              <w:t>offentlig</w:t>
            </w:r>
          </w:p>
          <w:p w:rsidR="00F458A8" w:rsidRPr="003B6ED5" w:rsidRDefault="00F458A8" w:rsidP="00F458A8">
            <w:pPr>
              <w:pStyle w:val="Listeavsnitt"/>
              <w:numPr>
                <w:ilvl w:val="0"/>
                <w:numId w:val="152"/>
              </w:numPr>
              <w:rPr>
                <w:noProof w:val="0"/>
                <w:lang w:val="nb-NO" w:eastAsia="nb-NO"/>
              </w:rPr>
            </w:pPr>
            <w:r>
              <w:rPr>
                <w:i/>
                <w:noProof w:val="0"/>
                <w:lang w:val="nb-NO" w:eastAsia="nb-NO"/>
              </w:rPr>
              <w:t>annet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attestutstedelsesdato</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datoen en skifteattest er utstedt på</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lastRenderedPageBreak/>
              <w:t>person</w:t>
            </w:r>
          </w:p>
        </w:tc>
        <w:tc>
          <w:tcPr>
            <w:tcW w:w="3853"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individ, enkeltmenneske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Det er en norsk eller utenlandsk privatperson som tar hånd om boet.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En person kan enten identifiseres med sikkerhet ved fødsels- eller d-nummer, eller med mindre sikkerhet ved navn og/eller fødselsdato.</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advokat</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person som ervervsmessig yter rettshjelp, og som kan opptre i retten på vegne av sine klienter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er et norsk eller utenlandsk advokatkontor som er bobestyrer</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organisasjon</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mennesker som arbeider sammen og utfører oppgaver for å oppnå et mer eller mindre klart definert mål</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color w:val="000000"/>
                <w:lang w:val="nb-NO" w:eastAsia="nb-NO"/>
              </w:rPr>
            </w:pPr>
            <w:r w:rsidRPr="003B6ED5">
              <w:rPr>
                <w:noProof w:val="0"/>
                <w:lang w:val="nb-NO" w:eastAsia="nb-NO"/>
              </w:rPr>
              <w:t>Det er en norsk eller utenlandsk organisasjon som tar hånd om boet.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adresse</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noe avsender bruker for å nå mottaker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Kontaktadresse i Norge eller utlandet for person, advokat eller organisasjon.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Formatet er slik det lagres hos Domstolsadministrasjonen.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Adresselinjene inneholder fritekst fordelt på maksimum to linjer.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Se x for beskrivelse av poststedsnavn og postnummer og </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PersonSomKontakt</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Det er en privatperson som er kontaktperson og entiteten inneholder enten en folkeregisteridentifikator eller identifiserende informasjon som fødselsdato  og navn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fødselsEllerDNummer</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Fødselsnummer: personidentifikasjonsnummer for de som er, eller har vært, bosatt i Norge, samt personer som er "ikke bosatt"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d-nummer: identifikasjonsnummer som tildeles personer med midlertidig tilknytning til Norge, det vil si som ikke er bosatt i Norge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Folkeregisteridentifikatoren til kontaktpersonen hvis denne finnes i Folkeregisteret.</w:t>
            </w:r>
          </w:p>
        </w:tc>
      </w:tr>
      <w:tr w:rsidR="001C3AC1" w:rsidRPr="003B6ED5" w:rsidTr="00D20B0A">
        <w:trPr>
          <w:trHeight w:val="469"/>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personnavn</w:t>
            </w:r>
          </w:p>
        </w:tc>
        <w:tc>
          <w:tcPr>
            <w:tcW w:w="3853" w:type="pct"/>
          </w:tcPr>
          <w:p w:rsidR="00D20B0A" w:rsidRPr="00D20B0A" w:rsidRDefault="00D20B0A"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D20B0A">
              <w:rPr>
                <w:i/>
                <w:noProof w:val="0"/>
                <w:lang w:val="nb-NO" w:eastAsia="nb-NO"/>
              </w:rPr>
              <w:t>navn på person som består av fornavn og ett enkelt eller dobbelt etternavn og kan i tillegg bestå av mellomnavn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 xml:space="preserve">Kontaktpersonenes navn. Se </w:t>
            </w:r>
            <w:r w:rsidRPr="003B6ED5">
              <w:rPr>
                <w:noProof w:val="0"/>
                <w:lang w:eastAsia="nb-NO"/>
              </w:rPr>
              <w:fldChar w:fldCharType="begin"/>
            </w:r>
            <w:r w:rsidRPr="003B6ED5">
              <w:rPr>
                <w:noProof w:val="0"/>
                <w:lang w:val="nb-NO" w:eastAsia="nb-NO"/>
              </w:rPr>
              <w:instrText xml:space="preserve"> REF _Ref536530064 \r \h </w:instrText>
            </w:r>
            <w:r w:rsidRPr="003B6ED5">
              <w:rPr>
                <w:noProof w:val="0"/>
                <w:lang w:eastAsia="nb-NO"/>
              </w:rPr>
            </w:r>
            <w:r w:rsidRPr="003B6ED5">
              <w:rPr>
                <w:noProof w:val="0"/>
                <w:lang w:eastAsia="nb-NO"/>
              </w:rPr>
              <w:fldChar w:fldCharType="separate"/>
            </w:r>
            <w:r w:rsidR="00C45127">
              <w:rPr>
                <w:noProof w:val="0"/>
                <w:lang w:val="nb-NO" w:eastAsia="nb-NO"/>
              </w:rPr>
              <w:t>5.26.2</w:t>
            </w:r>
            <w:r w:rsidRPr="003B6ED5">
              <w:rPr>
                <w:noProof w:val="0"/>
                <w:lang w:eastAsia="nb-NO"/>
              </w:rPr>
              <w:fldChar w:fldCharType="end"/>
            </w:r>
          </w:p>
        </w:tc>
      </w:tr>
      <w:tr w:rsidR="001C3AC1" w:rsidRPr="003B6ED5" w:rsidTr="00D20B0A">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AdvokatSomKontakt</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Det er en advokat som er kontaktperson og entiteten inneholder identifiserende informasjon om denne og advokatkontoret.</w:t>
            </w:r>
          </w:p>
        </w:tc>
      </w:tr>
      <w:tr w:rsidR="001C3AC1" w:rsidRPr="003B6ED5" w:rsidTr="00D20B0A">
        <w:trPr>
          <w:trHeight w:val="541"/>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personnavn</w:t>
            </w:r>
          </w:p>
        </w:tc>
        <w:tc>
          <w:tcPr>
            <w:tcW w:w="3853" w:type="pct"/>
          </w:tcPr>
          <w:p w:rsidR="00D20B0A" w:rsidRPr="00D20B0A" w:rsidRDefault="00D20B0A"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D20B0A">
              <w:rPr>
                <w:i/>
                <w:noProof w:val="0"/>
                <w:lang w:val="nb-NO" w:eastAsia="nb-NO"/>
              </w:rPr>
              <w:t>navn på person som består av fornavn og ett enkelt eller dobbelt etternavn og kan i tillegg bestå av mellomnavn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Navnet til advokaten. Se </w:t>
            </w:r>
            <w:r w:rsidRPr="003B6ED5">
              <w:rPr>
                <w:noProof w:val="0"/>
                <w:lang w:eastAsia="nb-NO"/>
              </w:rPr>
              <w:fldChar w:fldCharType="begin"/>
            </w:r>
            <w:r w:rsidRPr="003B6ED5">
              <w:rPr>
                <w:noProof w:val="0"/>
                <w:lang w:val="nb-NO" w:eastAsia="nb-NO"/>
              </w:rPr>
              <w:instrText xml:space="preserve"> REF _Ref536530064 \r \h </w:instrText>
            </w:r>
            <w:r w:rsidRPr="003B6ED5">
              <w:rPr>
                <w:noProof w:val="0"/>
                <w:lang w:eastAsia="nb-NO"/>
              </w:rPr>
            </w:r>
            <w:r w:rsidRPr="003B6ED5">
              <w:rPr>
                <w:noProof w:val="0"/>
                <w:lang w:eastAsia="nb-NO"/>
              </w:rPr>
              <w:fldChar w:fldCharType="separate"/>
            </w:r>
            <w:r w:rsidR="00C45127">
              <w:rPr>
                <w:noProof w:val="0"/>
                <w:lang w:val="nb-NO" w:eastAsia="nb-NO"/>
              </w:rPr>
              <w:t>5.26.2</w:t>
            </w:r>
            <w:r w:rsidRPr="003B6ED5">
              <w:rPr>
                <w:noProof w:val="0"/>
                <w:lang w:eastAsia="nb-NO"/>
              </w:rPr>
              <w:fldChar w:fldCharType="end"/>
            </w:r>
          </w:p>
        </w:tc>
      </w:tr>
      <w:tr w:rsidR="001C3AC1" w:rsidRPr="003B6ED5" w:rsidTr="00D20B0A">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organisasjonsnavn</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navn på organisasjon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Navnet til advokatkontoret. Det kan være en utenlandsk advokat.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organisasjonsnummer</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organisasjonsnummer brukes for å identifisere juridiske personer (enheter) i Norge, og tildeles ved registrering i Enhetsregisteret. Organisasjonsnummeret består av ni siffer og starter på tallet 8 eller 9</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Organisasjonsnummeret til det norske advokatkontoret.</w:t>
            </w:r>
          </w:p>
        </w:tc>
      </w:tr>
      <w:tr w:rsidR="001C3AC1" w:rsidRPr="003B6ED5" w:rsidTr="00D20B0A">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OrganisasjonSomKontakt</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Det er en organisasjon som har en kontaktperson og entiteten inneholder identifiserende informasjon om denne og organisasjonen.</w:t>
            </w:r>
          </w:p>
        </w:tc>
      </w:tr>
      <w:tr w:rsidR="001C3AC1" w:rsidRPr="003B6ED5" w:rsidTr="00D20B0A">
        <w:trPr>
          <w:trHeight w:val="687"/>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organisasjonsnavn</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navn på organisasjon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Navnet til organisasjonen. Det kan være en utenlandsk organisasjon.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organisasjonsnummer</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organisasjonsnummer brukes for å identifisere juridiske personer (enheter) i Norge, og tildeles ved registrering i Enhetsregisteret. Organisasjonsnummeret består av ni siffer og starter på tallet 8 eller 9</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lastRenderedPageBreak/>
              <w:t>Organisasjonsnummeret til den norske organisasjonen.</w:t>
            </w:r>
          </w:p>
        </w:tc>
      </w:tr>
      <w:tr w:rsidR="001C3AC1" w:rsidRPr="003B6ED5" w:rsidTr="00D20B0A">
        <w:trPr>
          <w:trHeight w:val="557"/>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lastRenderedPageBreak/>
              <w:t>personnavn</w:t>
            </w:r>
          </w:p>
        </w:tc>
        <w:tc>
          <w:tcPr>
            <w:tcW w:w="3853" w:type="pct"/>
          </w:tcPr>
          <w:p w:rsidR="00D20B0A" w:rsidRPr="00D20B0A" w:rsidRDefault="00D20B0A" w:rsidP="00D20B0A">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D20B0A">
              <w:rPr>
                <w:i/>
                <w:noProof w:val="0"/>
                <w:lang w:val="nb-NO" w:eastAsia="nb-NO"/>
              </w:rPr>
              <w:t>navn på person som består av fornavn og ett enkelt eller dobbelt etternavn og kan i tillegg bestå av mellomnavn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 xml:space="preserve">Navnet til kontaktpersonen i organisasjonen. Se </w:t>
            </w:r>
            <w:r w:rsidRPr="003B6ED5">
              <w:rPr>
                <w:noProof w:val="0"/>
                <w:lang w:eastAsia="nb-NO"/>
              </w:rPr>
              <w:fldChar w:fldCharType="begin"/>
            </w:r>
            <w:r w:rsidRPr="003B6ED5">
              <w:rPr>
                <w:noProof w:val="0"/>
                <w:lang w:val="nb-NO" w:eastAsia="nb-NO"/>
              </w:rPr>
              <w:instrText xml:space="preserve"> REF _Ref536530064 \r \h </w:instrText>
            </w:r>
            <w:r w:rsidRPr="003B6ED5">
              <w:rPr>
                <w:noProof w:val="0"/>
                <w:lang w:eastAsia="nb-NO"/>
              </w:rPr>
            </w:r>
            <w:r w:rsidRPr="003B6ED5">
              <w:rPr>
                <w:noProof w:val="0"/>
                <w:lang w:eastAsia="nb-NO"/>
              </w:rPr>
              <w:fldChar w:fldCharType="separate"/>
            </w:r>
            <w:r w:rsidR="00C45127">
              <w:rPr>
                <w:noProof w:val="0"/>
                <w:lang w:val="nb-NO" w:eastAsia="nb-NO"/>
              </w:rPr>
              <w:t>5.26.2</w:t>
            </w:r>
            <w:r w:rsidRPr="003B6ED5">
              <w:rPr>
                <w:noProof w:val="0"/>
                <w:lang w:eastAsia="nb-NO"/>
              </w:rPr>
              <w:fldChar w:fldCharType="end"/>
            </w:r>
          </w:p>
        </w:tc>
      </w:tr>
    </w:tbl>
    <w:p w:rsidR="001C3AC1" w:rsidRPr="003B6ED5" w:rsidRDefault="001C3AC1" w:rsidP="00AD31BB">
      <w:pPr>
        <w:pStyle w:val="Overskrift2"/>
      </w:pPr>
      <w:bookmarkStart w:id="140" w:name="_Toc14779337"/>
      <w:bookmarkStart w:id="141" w:name="_Toc31981157"/>
      <w:r w:rsidRPr="00AD31BB">
        <w:t>Innflytting</w:t>
      </w:r>
      <w:bookmarkEnd w:id="140"/>
      <w:bookmarkEnd w:id="141"/>
    </w:p>
    <w:p w:rsidR="001C3AC1" w:rsidRPr="003B6ED5" w:rsidRDefault="001C3AC1" w:rsidP="001C3AC1">
      <w:pPr>
        <w:rPr>
          <w:noProof w:val="0"/>
        </w:rPr>
      </w:pPr>
      <w:r w:rsidRPr="003B6ED5">
        <w:rPr>
          <w:lang w:eastAsia="nb-NO"/>
        </w:rPr>
        <w:drawing>
          <wp:inline distT="0" distB="0" distL="0" distR="0" wp14:anchorId="1E75A51E" wp14:editId="224C26C0">
            <wp:extent cx="6151880" cy="1889760"/>
            <wp:effectExtent l="0" t="0" r="1270" b="0"/>
            <wp:docPr id="214" name="Bild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K Folkeregisterperson med innflytting.jpg"/>
                    <pic:cNvPicPr/>
                  </pic:nvPicPr>
                  <pic:blipFill>
                    <a:blip r:embed="rId40">
                      <a:extLst>
                        <a:ext uri="{28A0092B-C50C-407E-A947-70E740481C1C}">
                          <a14:useLocalDpi xmlns:a14="http://schemas.microsoft.com/office/drawing/2010/main" val="0"/>
                        </a:ext>
                      </a:extLst>
                    </a:blip>
                    <a:stretch>
                      <a:fillRect/>
                    </a:stretch>
                  </pic:blipFill>
                  <pic:spPr>
                    <a:xfrm>
                      <a:off x="0" y="0"/>
                      <a:ext cx="6151880" cy="1889760"/>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93056" behindDoc="0" locked="0" layoutInCell="1" allowOverlap="1" wp14:anchorId="5E7745BA" wp14:editId="20BAD055">
                <wp:simplePos x="0" y="0"/>
                <wp:positionH relativeFrom="margin">
                  <wp:align>right</wp:align>
                </wp:positionH>
                <wp:positionV relativeFrom="paragraph">
                  <wp:posOffset>299085</wp:posOffset>
                </wp:positionV>
                <wp:extent cx="6092190" cy="438150"/>
                <wp:effectExtent l="0" t="0" r="22860" b="19050"/>
                <wp:wrapTopAndBottom/>
                <wp:docPr id="332"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438150"/>
                        </a:xfrm>
                        <a:prstGeom prst="rect">
                          <a:avLst/>
                        </a:prstGeom>
                        <a:solidFill>
                          <a:srgbClr val="FFFFFF"/>
                        </a:solidFill>
                        <a:ln w="9525">
                          <a:solidFill>
                            <a:srgbClr val="000000"/>
                          </a:solidFill>
                          <a:miter lim="800000"/>
                          <a:headEnd/>
                          <a:tailEnd/>
                        </a:ln>
                      </wps:spPr>
                      <wps:txbx>
                        <w:txbxContent>
                          <w:p w:rsidR="008B2043" w:rsidRDefault="008B2043" w:rsidP="001C3AC1">
                            <w:r>
                              <w:t>innflytting.fraflyttingsland = "SWE"</w:t>
                            </w:r>
                          </w:p>
                          <w:p w:rsidR="008B2043" w:rsidRDefault="008B2043" w:rsidP="001C3AC1">
                            <w:r>
                              <w:t>innflytting.</w:t>
                            </w:r>
                            <w:r w:rsidRPr="00A75F7E">
                              <w:t>fraflyttingsstedIUtlandet</w:t>
                            </w:r>
                            <w:r>
                              <w:t xml:space="preserve"> = "Stockholm"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745BA" id="_x0000_s1062" type="#_x0000_t202" style="position:absolute;margin-left:428.5pt;margin-top:23.55pt;width:479.7pt;height:34.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">
                <v:textbox>
                  <w:txbxContent>
                    <w:p w:rsidR="008B2043" w:rsidRDefault="008B2043" w:rsidP="001C3AC1">
                      <w:r>
                        <w:t>innflytting.fraflyttingsland = "SWE"</w:t>
                      </w:r>
                    </w:p>
                    <w:p w:rsidR="008B2043" w:rsidRDefault="008B2043" w:rsidP="001C3AC1">
                      <w:r>
                        <w:t>innflytting.</w:t>
                      </w:r>
                      <w:r w:rsidRPr="00A75F7E">
                        <w:t>fraflyttingsstedIUtlandet</w:t>
                      </w:r>
                      <w:r>
                        <w:t xml:space="preserve"> = "Stockholm"</w:t>
                      </w:r>
                    </w:p>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Informasjons-element</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InnflyttingTilNorge</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informasjon om hvilket land og sted i dette landet en innflyttet person bodde før innflyttingen til Norge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Innflytting omfatter registrering i Folkeregisteret av personer som enten skal tildeles fødselsnummer fordi de skal bosettes, eller d-nummer fordi de regnes for å ha en midlertidig tilknytning til Norge.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rPr>
              <w:t>Gyldighetsdatoen settes til vedtaksdato for godkjent innflytting fra Utlendingsmyndigheten.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6B1E38">
            <w:pPr>
              <w:rPr>
                <w:noProof w:val="0"/>
                <w:lang w:val="nb-NO" w:eastAsia="nb-NO"/>
              </w:rPr>
            </w:pPr>
            <w:r w:rsidRPr="003B6ED5">
              <w:rPr>
                <w:noProof w:val="0"/>
                <w:lang w:val="nb-NO"/>
              </w:rPr>
              <w:t>fraflyttingsland</w:t>
            </w:r>
          </w:p>
        </w:tc>
        <w:tc>
          <w:tcPr>
            <w:tcW w:w="3756"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 xml:space="preserve">hvilket land en person flyttet fra ved registrering av innflytting til Norge </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Innholdet er en tre-bokstavs kode i majuskel format (store bokstaver) iht. ISO 3166-1 alfa 3</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none" w:sz="0" w:space="0" w:color="auto"/>
            </w:tcBorders>
          </w:tcPr>
          <w:p w:rsidR="001C3AC1" w:rsidRPr="003B6ED5" w:rsidRDefault="001C3AC1" w:rsidP="006B1E38">
            <w:pPr>
              <w:rPr>
                <w:noProof w:val="0"/>
                <w:lang w:val="nb-NO" w:eastAsia="nb-NO"/>
              </w:rPr>
            </w:pPr>
            <w:r w:rsidRPr="003B6ED5">
              <w:rPr>
                <w:noProof w:val="0"/>
                <w:lang w:val="nb-NO"/>
              </w:rPr>
              <w:t>fraflyttingsstedIUtlandet</w:t>
            </w:r>
          </w:p>
        </w:tc>
        <w:tc>
          <w:tcPr>
            <w:tcW w:w="3756" w:type="pct"/>
            <w:tcBorders>
              <w:bottom w:val="none" w:sz="0"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hvilket sted en person flyttet fra ved registrering av innflytting til Norge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Feltet inneholder et steds- eller bynavn i fri tekst.</w:t>
            </w:r>
          </w:p>
        </w:tc>
      </w:tr>
    </w:tbl>
    <w:p w:rsidR="001C3AC1" w:rsidRPr="003B6ED5" w:rsidRDefault="001C3AC1" w:rsidP="00AD31BB">
      <w:pPr>
        <w:pStyle w:val="Overskrift2"/>
      </w:pPr>
      <w:bookmarkStart w:id="142" w:name="_Toc14779338"/>
      <w:bookmarkStart w:id="143" w:name="_Toc31981158"/>
      <w:r w:rsidRPr="00AD31BB">
        <w:lastRenderedPageBreak/>
        <w:t>Utflytting</w:t>
      </w:r>
      <w:bookmarkEnd w:id="142"/>
      <w:bookmarkEnd w:id="143"/>
    </w:p>
    <w:p w:rsidR="001C3AC1" w:rsidRPr="003B6ED5" w:rsidRDefault="001C3AC1" w:rsidP="001C3AC1">
      <w:pPr>
        <w:rPr>
          <w:noProof w:val="0"/>
        </w:rPr>
      </w:pPr>
      <w:r w:rsidRPr="003B6ED5">
        <w:rPr>
          <w:lang w:eastAsia="nb-NO"/>
        </w:rPr>
        <w:drawing>
          <wp:inline distT="0" distB="0" distL="0" distR="0" wp14:anchorId="39D7059A" wp14:editId="08FEABAE">
            <wp:extent cx="6151880" cy="1951990"/>
            <wp:effectExtent l="0" t="0" r="1270" b="0"/>
            <wp:docPr id="215" name="Bild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K Folkeregisterperson med utflytting.jpg"/>
                    <pic:cNvPicPr/>
                  </pic:nvPicPr>
                  <pic:blipFill>
                    <a:blip r:embed="rId41">
                      <a:extLst>
                        <a:ext uri="{28A0092B-C50C-407E-A947-70E740481C1C}">
                          <a14:useLocalDpi xmlns:a14="http://schemas.microsoft.com/office/drawing/2010/main" val="0"/>
                        </a:ext>
                      </a:extLst>
                    </a:blip>
                    <a:stretch>
                      <a:fillRect/>
                    </a:stretch>
                  </pic:blipFill>
                  <pic:spPr>
                    <a:xfrm>
                      <a:off x="0" y="0"/>
                      <a:ext cx="6151880" cy="1951990"/>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94080" behindDoc="0" locked="0" layoutInCell="1" allowOverlap="1" wp14:anchorId="2D0CF7AC" wp14:editId="65864392">
                <wp:simplePos x="0" y="0"/>
                <wp:positionH relativeFrom="margin">
                  <wp:align>right</wp:align>
                </wp:positionH>
                <wp:positionV relativeFrom="paragraph">
                  <wp:posOffset>292100</wp:posOffset>
                </wp:positionV>
                <wp:extent cx="6092190" cy="409575"/>
                <wp:effectExtent l="0" t="0" r="22860" b="28575"/>
                <wp:wrapTopAndBottom/>
                <wp:docPr id="335"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409575"/>
                        </a:xfrm>
                        <a:prstGeom prst="rect">
                          <a:avLst/>
                        </a:prstGeom>
                        <a:solidFill>
                          <a:srgbClr val="FFFFFF"/>
                        </a:solidFill>
                        <a:ln w="9525">
                          <a:solidFill>
                            <a:srgbClr val="000000"/>
                          </a:solidFill>
                          <a:miter lim="800000"/>
                          <a:headEnd/>
                          <a:tailEnd/>
                        </a:ln>
                      </wps:spPr>
                      <wps:txbx>
                        <w:txbxContent>
                          <w:p w:rsidR="008B2043" w:rsidRDefault="008B2043" w:rsidP="001C3AC1">
                            <w:r>
                              <w:t>utflytting.tilflyttingsland = "ESP"</w:t>
                            </w:r>
                          </w:p>
                          <w:p w:rsidR="008B2043" w:rsidRDefault="008B2043" w:rsidP="001C3AC1">
                            <w:r>
                              <w:t>utflytting.til</w:t>
                            </w:r>
                            <w:r w:rsidRPr="00A75F7E">
                              <w:t>flyttingsstedIUtlandet</w:t>
                            </w:r>
                            <w:r>
                              <w:t xml:space="preserve"> = "Barcelona"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CF7AC" id="_x0000_s1063" type="#_x0000_t202" style="position:absolute;margin-left:428.5pt;margin-top:23pt;width:479.7pt;height:32.2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">
                <v:textbox>
                  <w:txbxContent>
                    <w:p w:rsidR="008B2043" w:rsidRDefault="008B2043" w:rsidP="001C3AC1">
                      <w:r>
                        <w:t>utflytting.tilflyttingsland = "ESP"</w:t>
                      </w:r>
                    </w:p>
                    <w:p w:rsidR="008B2043" w:rsidRDefault="008B2043" w:rsidP="001C3AC1">
                      <w:r>
                        <w:t>utflytting.til</w:t>
                      </w:r>
                      <w:r w:rsidRPr="00A75F7E">
                        <w:t>flyttingsstedIUtlandet</w:t>
                      </w:r>
                      <w:r>
                        <w:t xml:space="preserve"> = "Barcelona"</w:t>
                      </w:r>
                    </w:p>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Informasjons-element</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UtflyttingFraNorge</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informasjon om hvilket land og sted i dette landet en utflyttet person bor eller bodde etter utflyttingen fra Norge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Utflytting, enten som følge av at en person selv melder om utflytting fra Norge eller som følge av at det foreligger annen informasjon som tilsier at en person har flyttet ut fra Norge, for eksempel fra annet nordisk folkeregister eller fra UDI. Utenlandske statsborgere som ikke lenger har adgang til å oppholde seg i Norge regnes som utflyttet, jf. folkeregisterforskriften § 4-7 nr 1 annet ledd. UDI sender melding til Folkeregisteret når en person har utgått oppholdstillatelse, tilbakekalt oppholdstillatelse eller statsborgerskap, bortfalt oppholdstillatelse eller er utvist fra Norge. Se for øvrig dokumentasjon av status </w:t>
            </w:r>
            <w:r w:rsidRPr="003B6ED5">
              <w:rPr>
                <w:i/>
                <w:noProof w:val="0"/>
                <w:lang w:val="nb-NO" w:eastAsia="nb-NO"/>
              </w:rPr>
              <w:t>utflyttet</w:t>
            </w:r>
            <w:r w:rsidRPr="003B6ED5">
              <w:rPr>
                <w:noProof w:val="0"/>
                <w:lang w:val="nb-NO" w:eastAsia="nb-NO"/>
              </w:rPr>
              <w:t xml:space="preserve"> </w:t>
            </w:r>
            <w:r w:rsidRPr="003B6ED5">
              <w:rPr>
                <w:noProof w:val="0"/>
                <w:lang w:eastAsia="nb-NO"/>
              </w:rPr>
              <w:fldChar w:fldCharType="begin"/>
            </w:r>
            <w:r w:rsidRPr="003B6ED5">
              <w:rPr>
                <w:noProof w:val="0"/>
                <w:lang w:val="nb-NO" w:eastAsia="nb-NO"/>
              </w:rPr>
              <w:instrText xml:space="preserve"> REF _Ref536774071 \r \h </w:instrText>
            </w:r>
            <w:r w:rsidRPr="003B6ED5">
              <w:rPr>
                <w:noProof w:val="0"/>
                <w:lang w:eastAsia="nb-NO"/>
              </w:rPr>
            </w:r>
            <w:r w:rsidRPr="003B6ED5">
              <w:rPr>
                <w:noProof w:val="0"/>
                <w:lang w:eastAsia="nb-NO"/>
              </w:rPr>
              <w:fldChar w:fldCharType="separate"/>
            </w:r>
            <w:r w:rsidR="00C45127">
              <w:rPr>
                <w:noProof w:val="0"/>
                <w:lang w:val="nb-NO" w:eastAsia="nb-NO"/>
              </w:rPr>
              <w:t>5.2.3</w:t>
            </w:r>
            <w:r w:rsidRPr="003B6ED5">
              <w:rPr>
                <w:noProof w:val="0"/>
                <w:lang w:eastAsia="nb-NO"/>
              </w:rPr>
              <w:fldChar w:fldCharType="end"/>
            </w:r>
            <w:r w:rsidRPr="003B6ED5">
              <w:rPr>
                <w:noProof w:val="0"/>
                <w:lang w:val="nb-NO" w:eastAsia="nb-NO"/>
              </w:rPr>
              <w: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6B1E38">
            <w:pPr>
              <w:rPr>
                <w:noProof w:val="0"/>
                <w:lang w:val="nb-NO" w:eastAsia="nb-NO"/>
              </w:rPr>
            </w:pPr>
            <w:r w:rsidRPr="003B6ED5">
              <w:rPr>
                <w:noProof w:val="0"/>
                <w:lang w:val="nb-NO"/>
              </w:rPr>
              <w:t>tilflyttingsland</w:t>
            </w:r>
          </w:p>
        </w:tc>
        <w:tc>
          <w:tcPr>
            <w:tcW w:w="3756"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land som person registrert i Folkeregisteret flytter til ved registering av utflytting fra Norge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Innholdet er en tre-bokstavs kode i majuskel format (store bokstaver) iht. ISO 3166-1 alfa 3</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none" w:sz="0" w:space="0" w:color="auto"/>
            </w:tcBorders>
          </w:tcPr>
          <w:p w:rsidR="001C3AC1" w:rsidRPr="003B6ED5" w:rsidRDefault="001C3AC1" w:rsidP="006B1E38">
            <w:pPr>
              <w:rPr>
                <w:noProof w:val="0"/>
                <w:lang w:val="nb-NO" w:eastAsia="nb-NO"/>
              </w:rPr>
            </w:pPr>
            <w:r w:rsidRPr="003B6ED5">
              <w:rPr>
                <w:noProof w:val="0"/>
                <w:lang w:val="nb-NO"/>
              </w:rPr>
              <w:t>tilflyttingsstedIUtlandet</w:t>
            </w:r>
          </w:p>
        </w:tc>
        <w:tc>
          <w:tcPr>
            <w:tcW w:w="3756" w:type="pct"/>
            <w:tcBorders>
              <w:bottom w:val="none" w:sz="0"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sted i utlandet som en person i Folkeregisteret flytter til ved utflytting fra Norge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Feltet inneholder et steds- eller bynavn i fri tekst.</w:t>
            </w:r>
          </w:p>
        </w:tc>
      </w:tr>
    </w:tbl>
    <w:p w:rsidR="001C3AC1" w:rsidRPr="003B6ED5" w:rsidRDefault="001C3AC1" w:rsidP="00AD31BB">
      <w:pPr>
        <w:pStyle w:val="Overskrift2"/>
      </w:pPr>
      <w:bookmarkStart w:id="144" w:name="_Toc14779339"/>
      <w:bookmarkStart w:id="145" w:name="_Toc31981159"/>
      <w:r w:rsidRPr="003B6ED5">
        <w:lastRenderedPageBreak/>
        <w:t>Vergemål eller fremtidsfullmakt</w:t>
      </w:r>
      <w:bookmarkEnd w:id="144"/>
      <w:bookmarkEnd w:id="145"/>
    </w:p>
    <w:p w:rsidR="001C3AC1" w:rsidRPr="003B6ED5" w:rsidRDefault="00822AD3" w:rsidP="001C3AC1">
      <w:pPr>
        <w:rPr>
          <w:noProof w:val="0"/>
        </w:rPr>
      </w:pPr>
      <w:r>
        <w:rPr>
          <w:lang w:eastAsia="nb-NO"/>
        </w:rPr>
        <w:drawing>
          <wp:inline distT="0" distB="0" distL="0" distR="0">
            <wp:extent cx="6120130" cy="2813685"/>
            <wp:effectExtent l="0" t="0" r="0" b="5715"/>
            <wp:docPr id="293" name="Bild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K Folkeregisterperson med verge-representant-fremtidsfullmaktrelasjon.jpg"/>
                    <pic:cNvPicPr/>
                  </pic:nvPicPr>
                  <pic:blipFill>
                    <a:blip r:embed="rId42">
                      <a:extLst>
                        <a:ext uri="{28A0092B-C50C-407E-A947-70E740481C1C}">
                          <a14:useLocalDpi xmlns:a14="http://schemas.microsoft.com/office/drawing/2010/main" val="0"/>
                        </a:ext>
                      </a:extLst>
                    </a:blip>
                    <a:stretch>
                      <a:fillRect/>
                    </a:stretch>
                  </pic:blipFill>
                  <pic:spPr>
                    <a:xfrm>
                      <a:off x="0" y="0"/>
                      <a:ext cx="6120130" cy="2813685"/>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95104" behindDoc="0" locked="0" layoutInCell="1" allowOverlap="1" wp14:anchorId="5D0F8BF1" wp14:editId="38789290">
                <wp:simplePos x="0" y="0"/>
                <wp:positionH relativeFrom="margin">
                  <wp:align>right</wp:align>
                </wp:positionH>
                <wp:positionV relativeFrom="paragraph">
                  <wp:posOffset>300355</wp:posOffset>
                </wp:positionV>
                <wp:extent cx="6099175" cy="1384300"/>
                <wp:effectExtent l="0" t="0" r="15875" b="25400"/>
                <wp:wrapTopAndBottom/>
                <wp:docPr id="337"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9175" cy="1384300"/>
                        </a:xfrm>
                        <a:prstGeom prst="rect">
                          <a:avLst/>
                        </a:prstGeom>
                        <a:solidFill>
                          <a:srgbClr val="FFFFFF"/>
                        </a:solidFill>
                        <a:ln w="9525">
                          <a:solidFill>
                            <a:srgbClr val="000000"/>
                          </a:solidFill>
                          <a:miter lim="800000"/>
                          <a:headEnd/>
                          <a:tailEnd/>
                        </a:ln>
                      </wps:spPr>
                      <wps:txbx>
                        <w:txbxContent>
                          <w:p w:rsidR="008B2043" w:rsidRDefault="008B2043" w:rsidP="001C3AC1">
                            <w:r w:rsidRPr="000535E6">
                              <w:t>vergem</w:t>
                            </w:r>
                            <w:r>
                              <w:t>aa</w:t>
                            </w:r>
                            <w:r w:rsidRPr="000535E6">
                              <w:t>lEllerFremtidsfullmakt</w:t>
                            </w:r>
                            <w:r>
                              <w:t>.vergemaaltype = "</w:t>
                            </w:r>
                            <w:r w:rsidRPr="000535E6">
                              <w:t>voksen</w:t>
                            </w:r>
                            <w:r>
                              <w:t>"</w:t>
                            </w:r>
                          </w:p>
                          <w:p w:rsidR="008B2043" w:rsidRDefault="008B2043" w:rsidP="001C3AC1">
                            <w:r w:rsidRPr="000535E6">
                              <w:t>vergem</w:t>
                            </w:r>
                            <w:r>
                              <w:t>aa</w:t>
                            </w:r>
                            <w:r w:rsidRPr="000535E6">
                              <w:t>lEllerFremtidsfullmakt</w:t>
                            </w:r>
                            <w:r>
                              <w:t>.embete = "</w:t>
                            </w:r>
                            <w:r w:rsidRPr="00BD4381">
                              <w:t>fylkesmannenIOsloOgAkershus</w:t>
                            </w:r>
                            <w:r>
                              <w:t>"</w:t>
                            </w:r>
                          </w:p>
                          <w:p w:rsidR="008B2043" w:rsidRDefault="008B2043" w:rsidP="001C3AC1">
                            <w:r w:rsidRPr="000535E6">
                              <w:t>vergem</w:t>
                            </w:r>
                            <w:r>
                              <w:t>aa</w:t>
                            </w:r>
                            <w:r w:rsidRPr="000535E6">
                              <w:t>lEllerFremtidsfullmakt</w:t>
                            </w:r>
                            <w:r>
                              <w:t>.verge.navn.fornavn = "Per"</w:t>
                            </w:r>
                          </w:p>
                          <w:p w:rsidR="008B2043" w:rsidRDefault="008B2043" w:rsidP="001C3AC1">
                            <w:r w:rsidRPr="000535E6">
                              <w:t>vergem</w:t>
                            </w:r>
                            <w:r>
                              <w:t>aa</w:t>
                            </w:r>
                            <w:r w:rsidRPr="000535E6">
                              <w:t>lEllerFremtidsfullmakt</w:t>
                            </w:r>
                            <w:r>
                              <w:t>.verge.navn.etternavn = "Hansen"</w:t>
                            </w:r>
                          </w:p>
                          <w:p w:rsidR="008B2043" w:rsidRDefault="008B2043" w:rsidP="001C3AC1">
                            <w:r w:rsidRPr="000535E6">
                              <w:t>vergem</w:t>
                            </w:r>
                            <w:r>
                              <w:t>aa</w:t>
                            </w:r>
                            <w:r w:rsidRPr="000535E6">
                              <w:t>lEllerFremtidsfullmakt</w:t>
                            </w:r>
                            <w:r>
                              <w:t>.verge.foe</w:t>
                            </w:r>
                            <w:r w:rsidRPr="00BD4381">
                              <w:t>dselsEllerDNummer</w:t>
                            </w:r>
                            <w:r>
                              <w:t xml:space="preserve"> = "01016512345"</w:t>
                            </w:r>
                          </w:p>
                          <w:p w:rsidR="008B2043" w:rsidRDefault="008B2043" w:rsidP="001C3AC1">
                            <w:r w:rsidRPr="000535E6">
                              <w:t>vergem</w:t>
                            </w:r>
                            <w:r>
                              <w:t>aa</w:t>
                            </w:r>
                            <w:r w:rsidRPr="000535E6">
                              <w:t>lEllerFremtidsfullmakt</w:t>
                            </w:r>
                            <w:r>
                              <w:t>.verge.omfang = "</w:t>
                            </w:r>
                            <w:r w:rsidRPr="00BD4381">
                              <w:t>personligeInteresser</w:t>
                            </w:r>
                            <w:r>
                              <w:t>"</w:t>
                            </w:r>
                          </w:p>
                          <w:p w:rsidR="008B2043" w:rsidRDefault="008B2043" w:rsidP="001C3AC1">
                            <w:r w:rsidRPr="000535E6">
                              <w:t>vergem</w:t>
                            </w:r>
                            <w:r>
                              <w:t>aa</w:t>
                            </w:r>
                            <w:r w:rsidRPr="000535E6">
                              <w:t>lEllerFremtidsfullmakt</w:t>
                            </w:r>
                            <w:r>
                              <w:t>.verge.omfangetErInnenPersonligOmraade = "true"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F8BF1" id="_x0000_s1064" type="#_x0000_t202" style="position:absolute;margin-left:429.05pt;margin-top:23.65pt;width:480.25pt;height:109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">
                <v:textbox>
                  <w:txbxContent>
                    <w:p w:rsidR="008B2043" w:rsidRDefault="008B2043" w:rsidP="001C3AC1">
                      <w:r w:rsidRPr="000535E6">
                        <w:t>vergem</w:t>
                      </w:r>
                      <w:r>
                        <w:t>aa</w:t>
                      </w:r>
                      <w:r w:rsidRPr="000535E6">
                        <w:t>lEllerFremtidsfullmakt</w:t>
                      </w:r>
                      <w:r>
                        <w:t>.vergemaaltype = "</w:t>
                      </w:r>
                      <w:r w:rsidRPr="000535E6">
                        <w:t>voksen</w:t>
                      </w:r>
                      <w:r>
                        <w:t>"</w:t>
                      </w:r>
                    </w:p>
                    <w:p w:rsidR="008B2043" w:rsidRDefault="008B2043" w:rsidP="001C3AC1">
                      <w:r w:rsidRPr="000535E6">
                        <w:t>vergem</w:t>
                      </w:r>
                      <w:r>
                        <w:t>aa</w:t>
                      </w:r>
                      <w:r w:rsidRPr="000535E6">
                        <w:t>lEllerFremtidsfullmakt</w:t>
                      </w:r>
                      <w:r>
                        <w:t>.embete = "</w:t>
                      </w:r>
                      <w:r w:rsidRPr="00BD4381">
                        <w:t>fylkesmannenIOsloOgAkershus</w:t>
                      </w:r>
                      <w:r>
                        <w:t>"</w:t>
                      </w:r>
                    </w:p>
                    <w:p w:rsidR="008B2043" w:rsidRDefault="008B2043" w:rsidP="001C3AC1">
                      <w:r w:rsidRPr="000535E6">
                        <w:t>vergem</w:t>
                      </w:r>
                      <w:r>
                        <w:t>aa</w:t>
                      </w:r>
                      <w:r w:rsidRPr="000535E6">
                        <w:t>lEllerFremtidsfullmakt</w:t>
                      </w:r>
                      <w:r>
                        <w:t>.verge.navn.fornavn = "Per"</w:t>
                      </w:r>
                    </w:p>
                    <w:p w:rsidR="008B2043" w:rsidRDefault="008B2043" w:rsidP="001C3AC1">
                      <w:r w:rsidRPr="000535E6">
                        <w:t>vergem</w:t>
                      </w:r>
                      <w:r>
                        <w:t>aa</w:t>
                      </w:r>
                      <w:r w:rsidRPr="000535E6">
                        <w:t>lEllerFremtidsfullmakt</w:t>
                      </w:r>
                      <w:r>
                        <w:t>.verge.navn.etternavn = "Hansen"</w:t>
                      </w:r>
                    </w:p>
                    <w:p w:rsidR="008B2043" w:rsidRDefault="008B2043" w:rsidP="001C3AC1">
                      <w:r w:rsidRPr="000535E6">
                        <w:t>vergem</w:t>
                      </w:r>
                      <w:r>
                        <w:t>aa</w:t>
                      </w:r>
                      <w:r w:rsidRPr="000535E6">
                        <w:t>lEllerFremtidsfullmakt</w:t>
                      </w:r>
                      <w:r>
                        <w:t>.verge.foe</w:t>
                      </w:r>
                      <w:r w:rsidRPr="00BD4381">
                        <w:t>dselsEllerDNummer</w:t>
                      </w:r>
                      <w:r>
                        <w:t xml:space="preserve"> = "01016512345"</w:t>
                      </w:r>
                    </w:p>
                    <w:p w:rsidR="008B2043" w:rsidRDefault="008B2043" w:rsidP="001C3AC1">
                      <w:r w:rsidRPr="000535E6">
                        <w:t>vergem</w:t>
                      </w:r>
                      <w:r>
                        <w:t>aa</w:t>
                      </w:r>
                      <w:r w:rsidRPr="000535E6">
                        <w:t>lEllerFremtidsfullmakt</w:t>
                      </w:r>
                      <w:r>
                        <w:t>.verge.omfang = "</w:t>
                      </w:r>
                      <w:r w:rsidRPr="00BD4381">
                        <w:t>personligeInteresser</w:t>
                      </w:r>
                      <w:r>
                        <w:t>"</w:t>
                      </w:r>
                    </w:p>
                    <w:p w:rsidR="008B2043" w:rsidRDefault="008B2043" w:rsidP="001C3AC1">
                      <w:r w:rsidRPr="000535E6">
                        <w:t>vergem</w:t>
                      </w:r>
                      <w:r>
                        <w:t>aa</w:t>
                      </w:r>
                      <w:r w:rsidRPr="000535E6">
                        <w:t>lEllerFremtidsfullmakt</w:t>
                      </w:r>
                      <w:r>
                        <w:t>.verge.omfangetErInnenPersonligOmraade = "true"</w:t>
                      </w:r>
                    </w:p>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VergemålRepresentasjonEllerFremtidsfullmakt</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vergemål: forpliktelse og myndighet som en verge har til å handle på vegne av en person som mangler evnen til selv å dra omsorg for seg og det vedkommende eier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representant for enslig mindreårig asylsøker: en juridisk erstatter for foreldrene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stadfestet fremtidsfullmakt: en fremtidsfullmakt som er stadfestet til å trå i kraft fra et ikrafttredelsestidspunkt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Folkeregisteret skal ha løsning for å motta opplysninger om omsorgsovertagelse og vergemål fra relevante offentlige virksomheter, samt videre distribuere til aktører med tillatelse.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Folkeregisteret skal gjøre det enklere enn i dag å identifisere relasjoner mellom verge og person som har fått oppnevnt verge.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Egenskapen gyldighetstidspunkt angir ikrafttredelsestidspunktet (vedtaksdato i meldingen fra Statens Sivilrettsforvaltning).</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Egenskapen opphørstidspunkt angir når vergemålet ble opphørt/skal opphøres. </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Folkeregisteret benytter verge og vergehaver som felles overordnet begrepsnavn ifm. vergemål, representasjon for enslig mindreårig flyktning og </w:t>
            </w:r>
            <w:r w:rsidRPr="003B6ED5">
              <w:rPr>
                <w:noProof w:val="0"/>
                <w:lang w:val="nb-NO" w:eastAsia="nb-NO"/>
              </w:rPr>
              <w:lastRenderedPageBreak/>
              <w:t xml:space="preserve">fremtidsfullmakt selv om begrepsnavnene i de to sistnevnte er </w:t>
            </w:r>
            <w:r w:rsidRPr="003B6ED5">
              <w:rPr>
                <w:i/>
                <w:noProof w:val="0"/>
                <w:lang w:val="nb-NO" w:eastAsia="nb-NO"/>
              </w:rPr>
              <w:t>representant – enslig mindreårig flyktning</w:t>
            </w:r>
            <w:r w:rsidRPr="003B6ED5">
              <w:rPr>
                <w:noProof w:val="0"/>
                <w:lang w:val="nb-NO" w:eastAsia="nb-NO"/>
              </w:rPr>
              <w:t xml:space="preserve"> og </w:t>
            </w:r>
            <w:r w:rsidRPr="003B6ED5">
              <w:rPr>
                <w:i/>
                <w:noProof w:val="0"/>
                <w:lang w:val="nb-NO" w:eastAsia="nb-NO"/>
              </w:rPr>
              <w:t>fullmektig – fullmaktsgiver</w:t>
            </w:r>
            <w:r w:rsidRPr="003B6ED5">
              <w:rPr>
                <w:noProof w:val="0"/>
                <w:lang w:val="nb-NO" w:eastAsia="nb-NO"/>
              </w:rPr>
              <w: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6B1E38">
            <w:pPr>
              <w:rPr>
                <w:noProof w:val="0"/>
                <w:lang w:val="nb-NO" w:eastAsia="nb-NO"/>
              </w:rPr>
            </w:pPr>
            <w:r w:rsidRPr="003B6ED5">
              <w:rPr>
                <w:noProof w:val="0"/>
                <w:lang w:val="nb-NO"/>
              </w:rPr>
              <w:lastRenderedPageBreak/>
              <w:t>vergemåltype</w:t>
            </w:r>
          </w:p>
        </w:tc>
        <w:tc>
          <w:tcPr>
            <w:tcW w:w="3756"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beskrivelse av typen vergemål som tar utgangspunkt i omfang og kategori av vergehaver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Kodelisten omfatter følgende:</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ensligMindreårigAsylsøker</w:t>
            </w:r>
            <w:r w:rsidRPr="003B6ED5">
              <w:rPr>
                <w:noProof w:val="0"/>
                <w:lang w:val="nb-NO" w:eastAsia="nb-NO"/>
              </w:rPr>
              <w:t xml:space="preserve"> (Enslig mindreårig asylsøker) (kode i DSF=EMA)</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 xml:space="preserve">ensligMindreårigFlyktning </w:t>
            </w:r>
            <w:r w:rsidRPr="003B6ED5">
              <w:rPr>
                <w:noProof w:val="0"/>
                <w:lang w:val="nb-NO" w:eastAsia="nb-NO"/>
              </w:rPr>
              <w:t>(Enslig mindreårig flyktning inklusive midlertidige saker for denne gruppen) (kode i DSF=EMF)</w:t>
            </w:r>
            <w:r w:rsidR="001120A4">
              <w:rPr>
                <w:noProof w:val="0"/>
                <w:lang w:val="nb-NO" w:eastAsia="nb-NO"/>
              </w:rPr>
              <w:t xml:space="preserve"> ("Vergen" er her </w:t>
            </w:r>
            <w:r w:rsidR="001120A4">
              <w:rPr>
                <w:i/>
                <w:noProof w:val="0"/>
                <w:lang w:val="nb-NO" w:eastAsia="nb-NO"/>
              </w:rPr>
              <w:t>representant</w:t>
            </w:r>
            <w:r w:rsidR="001120A4">
              <w:rPr>
                <w:noProof w:val="0"/>
                <w:lang w:val="nb-NO" w:eastAsia="nb-NO"/>
              </w:rPr>
              <w:t xml:space="preserve"> for den mindr</w:t>
            </w:r>
            <w:r w:rsidR="00234199">
              <w:rPr>
                <w:noProof w:val="0"/>
                <w:lang w:val="nb-NO" w:eastAsia="nb-NO"/>
              </w:rPr>
              <w:t>e</w:t>
            </w:r>
            <w:r w:rsidR="001120A4">
              <w:rPr>
                <w:noProof w:val="0"/>
                <w:lang w:val="nb-NO" w:eastAsia="nb-NO"/>
              </w:rPr>
              <w:t>årige)</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 xml:space="preserve">voksen </w:t>
            </w:r>
            <w:r w:rsidRPr="003B6ED5">
              <w:rPr>
                <w:noProof w:val="0"/>
                <w:lang w:val="nb-NO" w:eastAsia="nb-NO"/>
              </w:rPr>
              <w:t>(kode i DSF=VOK)</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 xml:space="preserve">midlertidigForVoksen </w:t>
            </w:r>
            <w:r w:rsidRPr="003B6ED5">
              <w:rPr>
                <w:noProof w:val="0"/>
                <w:lang w:val="nb-NO" w:eastAsia="nb-NO"/>
              </w:rPr>
              <w:t>(Voksen midlertidig) (kode i DSF=VOM)</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 xml:space="preserve">mindreårig </w:t>
            </w:r>
            <w:r w:rsidRPr="003B6ED5">
              <w:rPr>
                <w:noProof w:val="0"/>
                <w:lang w:val="nb-NO" w:eastAsia="nb-NO"/>
              </w:rPr>
              <w:t>(Mindreårig unntatt EMF) (kode i DSF=MIN)</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 xml:space="preserve">midlertidigForMindreårig </w:t>
            </w:r>
            <w:r w:rsidRPr="003B6ED5">
              <w:rPr>
                <w:noProof w:val="0"/>
                <w:lang w:val="nb-NO" w:eastAsia="nb-NO"/>
              </w:rPr>
              <w:t>(Mindreårig midlertidig) (kode i DSF=MIM)</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 xml:space="preserve">stadfestetFremtidsfullmakt </w:t>
            </w:r>
            <w:r w:rsidRPr="003B6ED5">
              <w:rPr>
                <w:noProof w:val="0"/>
                <w:lang w:val="nb-NO" w:eastAsia="nb-NO"/>
              </w:rPr>
              <w:t>(Fremtidsfullmakt) (kode i DSF=FRE)</w:t>
            </w:r>
            <w:r w:rsidR="001120A4">
              <w:rPr>
                <w:noProof w:val="0"/>
                <w:lang w:val="nb-NO" w:eastAsia="nb-NO"/>
              </w:rPr>
              <w:t xml:space="preserve"> ("Vergen" er her </w:t>
            </w:r>
            <w:r w:rsidR="001120A4">
              <w:rPr>
                <w:i/>
                <w:noProof w:val="0"/>
                <w:lang w:val="nb-NO" w:eastAsia="nb-NO"/>
              </w:rPr>
              <w:t>fullmektig</w:t>
            </w:r>
            <w:r w:rsidR="00CC6EEF">
              <w:rPr>
                <w:noProof w:val="0"/>
                <w:lang w:val="nb-NO" w:eastAsia="nb-NO"/>
              </w:rPr>
              <w:t>)</w:t>
            </w:r>
          </w:p>
          <w:p w:rsidR="001C3AC1" w:rsidRPr="003B6ED5" w:rsidRDefault="001C3AC1" w:rsidP="00DC6C01">
            <w:pPr>
              <w:pStyle w:val="Listeavsnit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 xml:space="preserve">forvaltningUtenforVergemål </w:t>
            </w:r>
            <w:r w:rsidRPr="003B6ED5">
              <w:rPr>
                <w:noProof w:val="0"/>
                <w:lang w:val="nb-NO" w:eastAsia="nb-NO"/>
              </w:rPr>
              <w:t>(Forvaltning utenfor vergemål) (kode i DSF=ANN)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none" w:sz="0" w:space="0" w:color="auto"/>
            </w:tcBorders>
          </w:tcPr>
          <w:p w:rsidR="001C3AC1" w:rsidRPr="003B6ED5" w:rsidRDefault="001C3AC1" w:rsidP="006B1E38">
            <w:pPr>
              <w:rPr>
                <w:noProof w:val="0"/>
                <w:lang w:val="nb-NO" w:eastAsia="nb-NO"/>
              </w:rPr>
            </w:pPr>
            <w:r w:rsidRPr="003B6ED5">
              <w:rPr>
                <w:noProof w:val="0"/>
                <w:lang w:val="nb-NO"/>
              </w:rPr>
              <w:t>embete</w:t>
            </w:r>
          </w:p>
        </w:tc>
        <w:tc>
          <w:tcPr>
            <w:tcW w:w="3756" w:type="pct"/>
            <w:tcBorders>
              <w:bottom w:val="none" w:sz="0"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opplysning om hvilket embete som har gjort vedtak i vergemålssaken eller har stadfestet fremtidsfullmakten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 xml:space="preserve">Verdi fra kodeliste over fylkesmannsembeter, f.eks. </w:t>
            </w:r>
            <w:r w:rsidRPr="003B6ED5">
              <w:rPr>
                <w:i/>
                <w:noProof w:val="0"/>
                <w:lang w:val="nb-NO" w:eastAsia="nb-NO"/>
              </w:rPr>
              <w:t>fylkesmannenITrøndelag</w:t>
            </w:r>
          </w:p>
        </w:tc>
      </w:tr>
      <w:tr w:rsidR="001C3AC1" w:rsidRPr="003B6ED5" w:rsidTr="00CC6EEF">
        <w:trPr>
          <w:trHeight w:val="564"/>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6B1E38">
            <w:pPr>
              <w:rPr>
                <w:noProof w:val="0"/>
                <w:lang w:val="nb-NO"/>
              </w:rPr>
            </w:pPr>
            <w:r w:rsidRPr="003B6ED5">
              <w:rPr>
                <w:noProof w:val="0"/>
                <w:lang w:val="nb-NO"/>
              </w:rPr>
              <w:t>verge</w:t>
            </w:r>
          </w:p>
        </w:tc>
        <w:tc>
          <w:tcPr>
            <w:tcW w:w="3756"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person som varetar umyndiges interesser og opptrer som rettslig representant på umyndiges vegne i saker</w:t>
            </w:r>
          </w:p>
        </w:tc>
      </w:tr>
      <w:tr w:rsidR="001C3AC1" w:rsidRPr="003B6ED5" w:rsidTr="00CC6EEF">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6B1E38">
            <w:pPr>
              <w:rPr>
                <w:noProof w:val="0"/>
                <w:lang w:val="nb-NO"/>
              </w:rPr>
            </w:pPr>
            <w:r w:rsidRPr="003B6ED5">
              <w:rPr>
                <w:noProof w:val="0"/>
                <w:lang w:val="nb-NO"/>
              </w:rPr>
              <w:t>navn</w:t>
            </w:r>
          </w:p>
        </w:tc>
        <w:tc>
          <w:tcPr>
            <w:tcW w:w="3756" w:type="pct"/>
            <w:tcBorders>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ord som noen eller noe kalles for å referere til</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Personnavnet til en verge. Se </w:t>
            </w:r>
            <w:r w:rsidRPr="003B6ED5">
              <w:rPr>
                <w:noProof w:val="0"/>
                <w:lang w:eastAsia="nb-NO"/>
              </w:rPr>
              <w:fldChar w:fldCharType="begin"/>
            </w:r>
            <w:r w:rsidRPr="003B6ED5">
              <w:rPr>
                <w:noProof w:val="0"/>
                <w:lang w:val="nb-NO" w:eastAsia="nb-NO"/>
              </w:rPr>
              <w:instrText xml:space="preserve"> REF _Ref536530064 \r \h </w:instrText>
            </w:r>
            <w:r w:rsidRPr="003B6ED5">
              <w:rPr>
                <w:noProof w:val="0"/>
                <w:lang w:eastAsia="nb-NO"/>
              </w:rPr>
            </w:r>
            <w:r w:rsidRPr="003B6ED5">
              <w:rPr>
                <w:noProof w:val="0"/>
                <w:lang w:eastAsia="nb-NO"/>
              </w:rPr>
              <w:fldChar w:fldCharType="separate"/>
            </w:r>
            <w:r w:rsidR="00C45127">
              <w:rPr>
                <w:noProof w:val="0"/>
                <w:lang w:val="nb-NO" w:eastAsia="nb-NO"/>
              </w:rPr>
              <w:t>5.26.2</w:t>
            </w:r>
            <w:r w:rsidRPr="003B6ED5">
              <w:rPr>
                <w:noProof w:val="0"/>
                <w:lang w:eastAsia="nb-NO"/>
              </w:rPr>
              <w:fldChar w:fldCharType="end"/>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6B1E38">
            <w:pPr>
              <w:rPr>
                <w:noProof w:val="0"/>
                <w:lang w:val="nb-NO"/>
              </w:rPr>
            </w:pPr>
            <w:r w:rsidRPr="003B6ED5">
              <w:rPr>
                <w:noProof w:val="0"/>
                <w:lang w:val="nb-NO"/>
              </w:rPr>
              <w:t>fødselsEllerDNummer</w:t>
            </w:r>
          </w:p>
        </w:tc>
        <w:tc>
          <w:tcPr>
            <w:tcW w:w="3756"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Fødselsnummer: personidentifikasjonsnummer for de som er, eller har vært, bosatt i Norge, samt personer som er "ikke bosatt"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d-nummer: identifikasjonsnummer som tildeles personer med midlertidig tilknytning til Norge, det vil si som ikke er bosatt i Norge</w:t>
            </w:r>
          </w:p>
          <w:p w:rsidR="00CC6EEF" w:rsidRDefault="00CC6EEF"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Folkeregisteridentifikatoren til vergen hvis denne finnes i Folkeregisteret. Vergen kan være uten tilknytning til Norge og egenskapen vil </w:t>
            </w:r>
            <w:r w:rsidR="00CC6EEF">
              <w:rPr>
                <w:noProof w:val="0"/>
                <w:lang w:val="nb-NO" w:eastAsia="nb-NO"/>
              </w:rPr>
              <w:t xml:space="preserve">da </w:t>
            </w:r>
            <w:r w:rsidRPr="003B6ED5">
              <w:rPr>
                <w:noProof w:val="0"/>
                <w:lang w:val="nb-NO" w:eastAsia="nb-NO"/>
              </w:rPr>
              <w:t>være uten verdi.</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1120A4">
            <w:pPr>
              <w:rPr>
                <w:noProof w:val="0"/>
                <w:lang w:val="nb-NO"/>
              </w:rPr>
            </w:pPr>
            <w:r w:rsidRPr="003B6ED5">
              <w:rPr>
                <w:noProof w:val="0"/>
                <w:lang w:val="nb-NO"/>
              </w:rPr>
              <w:t>omfang</w:t>
            </w:r>
          </w:p>
        </w:tc>
        <w:tc>
          <w:tcPr>
            <w:tcW w:w="3756" w:type="pct"/>
            <w:tcBorders>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vergemålets omfangsområde for representasjon for vergehaver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Kodelisten omfatter følgende:</w:t>
            </w:r>
          </w:p>
          <w:p w:rsidR="001C3AC1" w:rsidRPr="003B6ED5" w:rsidRDefault="001C3AC1" w:rsidP="00DC6C01">
            <w:pPr>
              <w:pStyle w:val="Listeavsnitt"/>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personligeOgØkonomiskeInteresserSamtUtlendingssak</w:t>
            </w:r>
            <w:r w:rsidRPr="003B6ED5">
              <w:rPr>
                <w:noProof w:val="0"/>
                <w:lang w:val="nb-NO" w:eastAsia="nb-NO"/>
              </w:rPr>
              <w:t xml:space="preserve"> (Ivareta personens interesser innenfor det personlige og økonomiske området herunder utlendingssaken (kun for EMA)) (kode i DSF=FOR)</w:t>
            </w:r>
          </w:p>
          <w:p w:rsidR="001C3AC1" w:rsidRPr="003B6ED5" w:rsidRDefault="001C3AC1" w:rsidP="00DC6C01">
            <w:pPr>
              <w:pStyle w:val="Listeavsnitt"/>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personligeOgØkonomiskeInteresser</w:t>
            </w:r>
            <w:r w:rsidRPr="003B6ED5">
              <w:rPr>
                <w:noProof w:val="0"/>
                <w:lang w:val="nb-NO" w:eastAsia="nb-NO"/>
              </w:rPr>
              <w:t xml:space="preserve"> (Ivareta personens interesser innenfor det personlige og økonomiske området) kode i DSF=CMB)</w:t>
            </w:r>
          </w:p>
          <w:p w:rsidR="001C3AC1" w:rsidRPr="003B6ED5" w:rsidRDefault="001C3AC1" w:rsidP="00DC6C01">
            <w:pPr>
              <w:pStyle w:val="Listeavsnitt"/>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økonomiskeInteresser</w:t>
            </w:r>
            <w:r w:rsidRPr="003B6ED5">
              <w:rPr>
                <w:noProof w:val="0"/>
                <w:lang w:val="nb-NO" w:eastAsia="nb-NO"/>
              </w:rPr>
              <w:t xml:space="preserve"> (Ivareta personens interesser innenfor det økonomiske området) (kode i DSF=FIN)</w:t>
            </w:r>
          </w:p>
          <w:p w:rsidR="001C3AC1" w:rsidRPr="003B6ED5" w:rsidRDefault="001C3AC1" w:rsidP="00DC6C01">
            <w:pPr>
              <w:pStyle w:val="Listeavsnitt"/>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 xml:space="preserve">personligeInteresser </w:t>
            </w:r>
            <w:r w:rsidRPr="003B6ED5">
              <w:rPr>
                <w:noProof w:val="0"/>
                <w:lang w:val="nb-NO" w:eastAsia="nb-NO"/>
              </w:rPr>
              <w:t>(Ivareta personens interesser innenfor det personlige området) (kode i DSF=PER)</w:t>
            </w:r>
          </w:p>
        </w:tc>
      </w:tr>
      <w:tr w:rsidR="00822AD3"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822AD3" w:rsidRPr="003B6ED5" w:rsidRDefault="00822AD3" w:rsidP="006B1E38">
            <w:pPr>
              <w:rPr>
                <w:noProof w:val="0"/>
              </w:rPr>
            </w:pPr>
            <w:r w:rsidRPr="00822AD3">
              <w:rPr>
                <w:noProof w:val="0"/>
              </w:rPr>
              <w:t>omfangetErInnenPersonligOmråde</w:t>
            </w:r>
          </w:p>
        </w:tc>
        <w:tc>
          <w:tcPr>
            <w:tcW w:w="3756" w:type="pct"/>
            <w:tcBorders>
              <w:right w:val="single" w:sz="4" w:space="0" w:color="auto"/>
            </w:tcBorders>
          </w:tcPr>
          <w:p w:rsidR="00822AD3" w:rsidRPr="00822AD3" w:rsidRDefault="00822AD3" w:rsidP="001120A4">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822AD3">
              <w:rPr>
                <w:noProof w:val="0"/>
                <w:lang w:val="nb-NO" w:eastAsia="nb-NO"/>
              </w:rPr>
              <w:t>Boolsk flagg som benyttes for enkel testing på om om</w:t>
            </w:r>
            <w:r w:rsidR="001120A4">
              <w:rPr>
                <w:noProof w:val="0"/>
                <w:lang w:val="nb-NO" w:eastAsia="nb-NO"/>
              </w:rPr>
              <w:t>f</w:t>
            </w:r>
            <w:r w:rsidRPr="00822AD3">
              <w:rPr>
                <w:noProof w:val="0"/>
                <w:lang w:val="nb-NO" w:eastAsia="nb-NO"/>
              </w:rPr>
              <w:t xml:space="preserve">anget er </w:t>
            </w:r>
            <w:r>
              <w:rPr>
                <w:noProof w:val="0"/>
                <w:lang w:val="nb-NO" w:eastAsia="nb-NO"/>
              </w:rPr>
              <w:t xml:space="preserve">innen det personlige området (dvs. </w:t>
            </w:r>
            <w:r w:rsidRPr="003B6ED5">
              <w:rPr>
                <w:i/>
                <w:noProof w:val="0"/>
                <w:lang w:val="nb-NO" w:eastAsia="nb-NO"/>
              </w:rPr>
              <w:t>personligeOgØkonomiskeInteresserSamtUtlendingssak</w:t>
            </w:r>
            <w:r>
              <w:rPr>
                <w:i/>
                <w:noProof w:val="0"/>
                <w:lang w:val="nb-NO" w:eastAsia="nb-NO"/>
              </w:rPr>
              <w:t xml:space="preserve">, </w:t>
            </w:r>
            <w:r w:rsidRPr="003B6ED5">
              <w:rPr>
                <w:i/>
                <w:noProof w:val="0"/>
                <w:lang w:val="nb-NO" w:eastAsia="nb-NO"/>
              </w:rPr>
              <w:lastRenderedPageBreak/>
              <w:t>personligeOgØkonomiskeInteresser</w:t>
            </w:r>
            <w:r>
              <w:rPr>
                <w:i/>
                <w:noProof w:val="0"/>
                <w:lang w:val="nb-NO" w:eastAsia="nb-NO"/>
              </w:rPr>
              <w:t xml:space="preserve"> </w:t>
            </w:r>
            <w:r w:rsidRPr="00822AD3">
              <w:rPr>
                <w:noProof w:val="0"/>
                <w:lang w:val="nb-NO" w:eastAsia="nb-NO"/>
              </w:rPr>
              <w:t>eller</w:t>
            </w:r>
            <w:r>
              <w:rPr>
                <w:i/>
                <w:noProof w:val="0"/>
                <w:lang w:val="nb-NO" w:eastAsia="nb-NO"/>
              </w:rPr>
              <w:t xml:space="preserve"> </w:t>
            </w:r>
            <w:r w:rsidRPr="003B6ED5">
              <w:rPr>
                <w:i/>
                <w:noProof w:val="0"/>
                <w:lang w:val="nb-NO" w:eastAsia="nb-NO"/>
              </w:rPr>
              <w:t>personligeInteresser</w:t>
            </w:r>
            <w:r>
              <w:rPr>
                <w:noProof w:val="0"/>
                <w:lang w:val="nb-NO" w:eastAsia="nb-NO"/>
              </w:rPr>
              <w:t xml:space="preserve"> i dag</w:t>
            </w:r>
            <w:r w:rsidR="001120A4">
              <w:rPr>
                <w:noProof w:val="0"/>
                <w:lang w:val="nb-NO" w:eastAsia="nb-NO"/>
              </w:rPr>
              <w:t>en</w:t>
            </w:r>
            <w:r>
              <w:rPr>
                <w:noProof w:val="0"/>
                <w:lang w:val="nb-NO" w:eastAsia="nb-NO"/>
              </w:rPr>
              <w:t>s kodeliste.)</w:t>
            </w:r>
          </w:p>
        </w:tc>
      </w:tr>
    </w:tbl>
    <w:p w:rsidR="001C3AC1" w:rsidRPr="003B6ED5" w:rsidRDefault="001C3AC1" w:rsidP="00813427">
      <w:pPr>
        <w:pStyle w:val="Overskrift2"/>
      </w:pPr>
      <w:bookmarkStart w:id="146" w:name="_Toc14779340"/>
      <w:bookmarkStart w:id="147" w:name="_Toc31981160"/>
      <w:r w:rsidRPr="003B6ED5">
        <w:lastRenderedPageBreak/>
        <w:t>Opphold</w:t>
      </w:r>
      <w:bookmarkEnd w:id="146"/>
      <w:bookmarkEnd w:id="147"/>
    </w:p>
    <w:p w:rsidR="001C3AC1" w:rsidRPr="003B6ED5" w:rsidRDefault="00BB5B8A" w:rsidP="001C3AC1">
      <w:pPr>
        <w:rPr>
          <w:noProof w:val="0"/>
        </w:rPr>
      </w:pPr>
      <w:r>
        <w:rPr>
          <w:noProof w:val="0"/>
        </w:rPr>
        <w:t>Egenskapen k</w:t>
      </w:r>
      <w:r w:rsidR="001C3AC1" w:rsidRPr="003B6ED5">
        <w:rPr>
          <w:noProof w:val="0"/>
        </w:rPr>
        <w:t xml:space="preserve">alles "opphold" siden det er mulig at oppholdsrett </w:t>
      </w:r>
      <w:r>
        <w:rPr>
          <w:noProof w:val="0"/>
        </w:rPr>
        <w:t xml:space="preserve">og annet </w:t>
      </w:r>
      <w:r w:rsidR="001C3AC1" w:rsidRPr="003B6ED5">
        <w:rPr>
          <w:noProof w:val="0"/>
        </w:rPr>
        <w:t xml:space="preserve">kommer inn i </w:t>
      </w:r>
      <w:r>
        <w:rPr>
          <w:noProof w:val="0"/>
        </w:rPr>
        <w:t>informasjons</w:t>
      </w:r>
      <w:r w:rsidR="001C3AC1" w:rsidRPr="003B6ED5">
        <w:rPr>
          <w:noProof w:val="0"/>
        </w:rPr>
        <w:t>omfanget.</w:t>
      </w:r>
    </w:p>
    <w:p w:rsidR="001C3AC1" w:rsidRPr="003B6ED5" w:rsidRDefault="00C4241E" w:rsidP="001C3AC1">
      <w:pPr>
        <w:rPr>
          <w:noProof w:val="0"/>
        </w:rPr>
      </w:pPr>
      <w:r>
        <w:rPr>
          <w:lang w:eastAsia="nb-NO"/>
        </w:rPr>
        <w:drawing>
          <wp:inline distT="0" distB="0" distL="0" distR="0">
            <wp:extent cx="6120130" cy="1935480"/>
            <wp:effectExtent l="0" t="0" r="0" b="762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 Folkeregisterperson med opphold.jpg"/>
                    <pic:cNvPicPr/>
                  </pic:nvPicPr>
                  <pic:blipFill>
                    <a:blip r:embed="rId43">
                      <a:extLst>
                        <a:ext uri="{28A0092B-C50C-407E-A947-70E740481C1C}">
                          <a14:useLocalDpi xmlns:a14="http://schemas.microsoft.com/office/drawing/2010/main" val="0"/>
                        </a:ext>
                      </a:extLst>
                    </a:blip>
                    <a:stretch>
                      <a:fillRect/>
                    </a:stretch>
                  </pic:blipFill>
                  <pic:spPr>
                    <a:xfrm>
                      <a:off x="0" y="0"/>
                      <a:ext cx="6120130" cy="1935480"/>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96128" behindDoc="0" locked="0" layoutInCell="1" allowOverlap="1" wp14:anchorId="298777CC" wp14:editId="4D0B8515">
                <wp:simplePos x="0" y="0"/>
                <wp:positionH relativeFrom="margin">
                  <wp:align>right</wp:align>
                </wp:positionH>
                <wp:positionV relativeFrom="paragraph">
                  <wp:posOffset>304800</wp:posOffset>
                </wp:positionV>
                <wp:extent cx="6080125" cy="609600"/>
                <wp:effectExtent l="0" t="0" r="15875" b="19050"/>
                <wp:wrapTopAndBottom/>
                <wp:docPr id="17"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125" cy="609600"/>
                        </a:xfrm>
                        <a:prstGeom prst="rect">
                          <a:avLst/>
                        </a:prstGeom>
                        <a:solidFill>
                          <a:srgbClr val="FFFFFF"/>
                        </a:solidFill>
                        <a:ln w="9525">
                          <a:solidFill>
                            <a:srgbClr val="000000"/>
                          </a:solidFill>
                          <a:miter lim="800000"/>
                          <a:headEnd/>
                          <a:tailEnd/>
                        </a:ln>
                      </wps:spPr>
                      <wps:txbx>
                        <w:txbxContent>
                          <w:p w:rsidR="008B2043" w:rsidRDefault="008B2043" w:rsidP="001C3AC1">
                            <w:r>
                              <w:t>opphold.oppholdstillatelse = "midlertidig"</w:t>
                            </w:r>
                          </w:p>
                          <w:p w:rsidR="008B2043" w:rsidRDefault="008B2043" w:rsidP="001C3AC1">
                            <w:r>
                              <w:t>opphold.oppholdFra = "2019-01-03"</w:t>
                            </w:r>
                          </w:p>
                          <w:p w:rsidR="008B2043" w:rsidRDefault="008B2043" w:rsidP="001C3AC1">
                            <w:r>
                              <w:t>opphold.oppholdTil = "2019-06-30"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777CC" id="_x0000_s1065" type="#_x0000_t202" style="position:absolute;margin-left:427.55pt;margin-top:24pt;width:478.75pt;height:48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">
                <v:textbox>
                  <w:txbxContent>
                    <w:p w:rsidR="008B2043" w:rsidRDefault="008B2043" w:rsidP="001C3AC1">
                      <w:r>
                        <w:t>opphold.oppholdstillatelse = "midlertidig"</w:t>
                      </w:r>
                    </w:p>
                    <w:p w:rsidR="008B2043" w:rsidRDefault="008B2043" w:rsidP="001C3AC1">
                      <w:r>
                        <w:t>opphold.oppholdFra = "2019-01-03"</w:t>
                      </w:r>
                    </w:p>
                    <w:p w:rsidR="008B2043" w:rsidRDefault="008B2043" w:rsidP="001C3AC1">
                      <w:r>
                        <w:t>opphold.oppholdTil = "2019-06-30"</w:t>
                      </w:r>
                    </w:p>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Opphold</w:t>
            </w:r>
          </w:p>
        </w:tc>
        <w:tc>
          <w:tcPr>
            <w:tcW w:w="3756" w:type="pct"/>
            <w:tcBorders>
              <w:bottom w:val="single" w:sz="4" w:space="0" w:color="auto"/>
              <w:right w:val="single" w:sz="4" w:space="0" w:color="auto"/>
            </w:tcBorders>
          </w:tcPr>
          <w:p w:rsidR="001C3AC1" w:rsidRPr="003B6ED5" w:rsidRDefault="001C3AC1" w:rsidP="002D27BB">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Informasjonen innen opphold beskriver opplysninger i Registeret s</w:t>
            </w:r>
            <w:r w:rsidR="002D27BB">
              <w:rPr>
                <w:noProof w:val="0"/>
                <w:lang w:val="nb-NO" w:eastAsia="nb-NO"/>
              </w:rPr>
              <w:t xml:space="preserve">om omfatter oppholdstillatelse. Entiteten kan senere inneholde </w:t>
            </w:r>
            <w:r w:rsidR="002D27BB" w:rsidRPr="003B6ED5">
              <w:rPr>
                <w:noProof w:val="0"/>
                <w:lang w:val="nb-NO" w:eastAsia="nb-NO"/>
              </w:rPr>
              <w:t>op</w:t>
            </w:r>
            <w:r w:rsidR="002D27BB">
              <w:rPr>
                <w:noProof w:val="0"/>
                <w:lang w:val="nb-NO" w:eastAsia="nb-NO"/>
              </w:rPr>
              <w:t>pholdsrett og arbeidstillatelse hvis ønskelig.</w:t>
            </w:r>
            <w:r w:rsidR="007459E7">
              <w:rPr>
                <w:noProof w:val="0"/>
                <w:lang w:val="nb-NO" w:eastAsia="nb-NO"/>
              </w:rPr>
              <w:t xml:space="preserve"> Gjelder kun personer med fødselsnummer.</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oppholdstillatelse</w:t>
            </w:r>
          </w:p>
        </w:tc>
        <w:tc>
          <w:tcPr>
            <w:tcW w:w="3756"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rett til å oppholde seg i Norge basert på godkjennelse av et eller flere grunnlag</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Kodeliste med typer av oppholdstillatelser:</w:t>
            </w:r>
          </w:p>
          <w:p w:rsidR="001C3AC1" w:rsidRPr="003B6ED5" w:rsidRDefault="001C3AC1" w:rsidP="00DC6C01">
            <w:pPr>
              <w:pStyle w:val="Listeavsnitt"/>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AB2D31">
              <w:rPr>
                <w:i/>
                <w:noProof w:val="0"/>
                <w:lang w:val="nb-NO" w:eastAsia="nb-NO"/>
              </w:rPr>
              <w:t>midlertidig</w:t>
            </w:r>
            <w:r w:rsidRPr="003B6ED5">
              <w:rPr>
                <w:noProof w:val="0"/>
                <w:lang w:val="nb-NO" w:eastAsia="nb-NO"/>
              </w:rPr>
              <w:t xml:space="preserve"> (kode i DSF: O)</w:t>
            </w:r>
          </w:p>
          <w:p w:rsidR="001C3AC1" w:rsidRPr="003B6ED5" w:rsidRDefault="001C3AC1" w:rsidP="00DC6C01">
            <w:pPr>
              <w:pStyle w:val="Listeavsnitt"/>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AB2D31">
              <w:rPr>
                <w:i/>
                <w:noProof w:val="0"/>
                <w:lang w:val="nb-NO" w:eastAsia="nb-NO"/>
              </w:rPr>
              <w:t>permanent</w:t>
            </w:r>
            <w:r w:rsidRPr="003B6ED5">
              <w:rPr>
                <w:noProof w:val="0"/>
                <w:lang w:val="nb-NO" w:eastAsia="nb-NO"/>
              </w:rPr>
              <w:t xml:space="preserve"> (kode i DSF: B)</w:t>
            </w:r>
          </w:p>
          <w:p w:rsidR="001C3AC1" w:rsidRPr="003B6ED5" w:rsidRDefault="001C3AC1" w:rsidP="00DC6C01">
            <w:pPr>
              <w:pStyle w:val="Listeavsnitt"/>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AB2D31">
              <w:rPr>
                <w:i/>
                <w:noProof w:val="0"/>
                <w:lang w:val="nb-NO" w:eastAsia="nb-NO"/>
              </w:rPr>
              <w:t>opplysningMangler</w:t>
            </w:r>
            <w:r w:rsidRPr="003B6ED5">
              <w:rPr>
                <w:noProof w:val="0"/>
                <w:lang w:val="nb-NO" w:eastAsia="nb-NO"/>
              </w:rPr>
              <w:t xml:space="preserve"> (opplysning mangler) (kode i DSF: M)</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Kode for oppholdstillatelse skal fylles ut for alle ikke-EØS borgere.</w:t>
            </w:r>
          </w:p>
        </w:tc>
      </w:tr>
      <w:tr w:rsidR="001C3AC1" w:rsidRPr="003B6ED5" w:rsidTr="00FE05DA">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midlertidig</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Midlertidig oppholdstillatelse: rett til å oppholde seg i Norge i en begrenset periode</w:t>
            </w:r>
          </w:p>
        </w:tc>
      </w:tr>
      <w:tr w:rsidR="001C3AC1" w:rsidRPr="003B6ED5" w:rsidTr="00FE05DA">
        <w:trPr>
          <w:trHeight w:val="566"/>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permanent</w:t>
            </w:r>
          </w:p>
        </w:tc>
        <w:tc>
          <w:tcPr>
            <w:tcW w:w="3756"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permanent oppholdstillatelse: rett til opphold i riket uten tidsbegrensning og som gir et utvidet vern mot utvisning</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opplysningMangler</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Kode som benyttes for utenlandske barn som trenger oppholdstillatelse og som blir registrert bosatt ved fødsel og således uten at oppholdstillatelse foreligger</w:t>
            </w:r>
          </w:p>
        </w:tc>
      </w:tr>
      <w:tr w:rsidR="001C3AC1" w:rsidRPr="003B6ED5" w:rsidTr="00FE05DA">
        <w:trPr>
          <w:trHeight w:val="333"/>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6B1E38">
            <w:pPr>
              <w:rPr>
                <w:noProof w:val="0"/>
                <w:lang w:val="nb-NO" w:eastAsia="nb-NO"/>
              </w:rPr>
            </w:pPr>
            <w:r w:rsidRPr="003B6ED5">
              <w:rPr>
                <w:noProof w:val="0"/>
                <w:lang w:val="nb-NO"/>
              </w:rPr>
              <w:t>oppholdFra</w:t>
            </w:r>
          </w:p>
        </w:tc>
        <w:tc>
          <w:tcPr>
            <w:tcW w:w="3756"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oppholdstillatelsens startdato for gyldighet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p>
        </w:tc>
      </w:tr>
      <w:tr w:rsidR="001C3AC1" w:rsidRPr="003B6ED5" w:rsidTr="00FE05DA">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1C3AC1" w:rsidRPr="003B6ED5" w:rsidRDefault="001C3AC1" w:rsidP="006B1E38">
            <w:pPr>
              <w:rPr>
                <w:noProof w:val="0"/>
                <w:lang w:val="nb-NO"/>
              </w:rPr>
            </w:pPr>
            <w:r w:rsidRPr="003B6ED5">
              <w:rPr>
                <w:noProof w:val="0"/>
                <w:lang w:val="nb-NO"/>
              </w:rPr>
              <w:lastRenderedPageBreak/>
              <w:t>oppholdTil</w:t>
            </w:r>
          </w:p>
        </w:tc>
        <w:tc>
          <w:tcPr>
            <w:tcW w:w="3756" w:type="pct"/>
            <w:tcBorders>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oppholdstillatelsens sluttdato for gyldighet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Personen kan likevel ha oppholdsrett etter denne tid.</w:t>
            </w:r>
          </w:p>
        </w:tc>
      </w:tr>
    </w:tbl>
    <w:p w:rsidR="001C3AC1" w:rsidRPr="003B6ED5" w:rsidRDefault="001C3AC1" w:rsidP="001C3AC1">
      <w:pPr>
        <w:rPr>
          <w:noProof w:val="0"/>
        </w:rPr>
      </w:pPr>
    </w:p>
    <w:p w:rsidR="001C3AC1" w:rsidRPr="003B6ED5" w:rsidRDefault="001C3AC1" w:rsidP="00813427">
      <w:pPr>
        <w:pStyle w:val="Overskrift2"/>
      </w:pPr>
      <w:bookmarkStart w:id="148" w:name="_Toc14779341"/>
      <w:bookmarkStart w:id="149" w:name="_Toc31981161"/>
      <w:r w:rsidRPr="003B6ED5">
        <w:t xml:space="preserve">Forhold </w:t>
      </w:r>
      <w:r w:rsidRPr="00813427">
        <w:t>til</w:t>
      </w:r>
      <w:r w:rsidRPr="003B6ED5">
        <w:t xml:space="preserve"> sametingets valgmanntall</w:t>
      </w:r>
      <w:bookmarkEnd w:id="148"/>
      <w:bookmarkEnd w:id="149"/>
    </w:p>
    <w:p w:rsidR="001C3AC1" w:rsidRPr="003B6ED5" w:rsidRDefault="001C3AC1" w:rsidP="001C3AC1">
      <w:pPr>
        <w:rPr>
          <w:noProof w:val="0"/>
        </w:rPr>
      </w:pPr>
      <w:r w:rsidRPr="003B6ED5">
        <w:rPr>
          <w:lang w:eastAsia="nb-NO"/>
        </w:rPr>
        <w:drawing>
          <wp:inline distT="0" distB="0" distL="0" distR="0" wp14:anchorId="4DFD4467" wp14:editId="08361217">
            <wp:extent cx="6151880" cy="1675130"/>
            <wp:effectExtent l="0" t="0" r="1270" b="1270"/>
            <wp:docPr id="329" name="Bild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K Folkeregisterperson med forhold til sametingets valgmanntall.jpg"/>
                    <pic:cNvPicPr/>
                  </pic:nvPicPr>
                  <pic:blipFill>
                    <a:blip r:embed="rId44">
                      <a:extLst>
                        <a:ext uri="{28A0092B-C50C-407E-A947-70E740481C1C}">
                          <a14:useLocalDpi xmlns:a14="http://schemas.microsoft.com/office/drawing/2010/main" val="0"/>
                        </a:ext>
                      </a:extLst>
                    </a:blip>
                    <a:stretch>
                      <a:fillRect/>
                    </a:stretch>
                  </pic:blipFill>
                  <pic:spPr>
                    <a:xfrm>
                      <a:off x="0" y="0"/>
                      <a:ext cx="6151880" cy="1675130"/>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697152" behindDoc="0" locked="0" layoutInCell="1" allowOverlap="1" wp14:anchorId="1D60BAB3" wp14:editId="22E71D4D">
                <wp:simplePos x="0" y="0"/>
                <wp:positionH relativeFrom="margin">
                  <wp:posOffset>21783</wp:posOffset>
                </wp:positionH>
                <wp:positionV relativeFrom="paragraph">
                  <wp:posOffset>193004</wp:posOffset>
                </wp:positionV>
                <wp:extent cx="6038490" cy="439947"/>
                <wp:effectExtent l="0" t="0" r="19685" b="17780"/>
                <wp:wrapTopAndBottom/>
                <wp:docPr id="24"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490" cy="439947"/>
                        </a:xfrm>
                        <a:prstGeom prst="rect">
                          <a:avLst/>
                        </a:prstGeom>
                        <a:solidFill>
                          <a:srgbClr val="FFFFFF"/>
                        </a:solidFill>
                        <a:ln w="9525">
                          <a:solidFill>
                            <a:srgbClr val="000000"/>
                          </a:solidFill>
                          <a:miter lim="800000"/>
                          <a:headEnd/>
                          <a:tailEnd/>
                        </a:ln>
                      </wps:spPr>
                      <wps:txbx>
                        <w:txbxContent>
                          <w:p w:rsidR="008B2043" w:rsidRDefault="008B2043" w:rsidP="001C3AC1">
                            <w:r w:rsidRPr="004E19E4">
                              <w:t>forholdTilSametingetsValgmanntall</w:t>
                            </w:r>
                            <w:r>
                              <w:t>.forhold = "innmeldt"</w:t>
                            </w:r>
                          </w:p>
                          <w:p w:rsidR="008B2043" w:rsidRDefault="008B2043" w:rsidP="001C3AC1">
                            <w:r w:rsidRPr="004E19E4">
                              <w:t>forholdTilSametingetsValgmanntall</w:t>
                            </w:r>
                            <w:r>
                              <w:t>.vedtaksdato = "2019-10-10"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0BAB3" id="_x0000_s1066" type="#_x0000_t202" style="position:absolute;margin-left:1.7pt;margin-top:15.2pt;width:475.45pt;height:34.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">
                <v:textbox>
                  <w:txbxContent>
                    <w:p w:rsidR="008B2043" w:rsidRDefault="008B2043" w:rsidP="001C3AC1">
                      <w:r w:rsidRPr="004E19E4">
                        <w:t>forholdTilSametingetsValgmanntall</w:t>
                      </w:r>
                      <w:r>
                        <w:t>.forhold = "innmeldt"</w:t>
                      </w:r>
                    </w:p>
                    <w:p w:rsidR="008B2043" w:rsidRDefault="008B2043" w:rsidP="001C3AC1">
                      <w:r w:rsidRPr="004E19E4">
                        <w:t>forholdTilSametingetsValgmanntall</w:t>
                      </w:r>
                      <w:r>
                        <w:t>.vedtaksdato = "2019-10-10"</w:t>
                      </w:r>
                    </w:p>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SametingetsValgmanntall</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register over personer som har mulighet til å stemme eller stille som kandidat i valg til Sametinget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vedtaksdato</w:t>
            </w:r>
          </w:p>
        </w:tc>
        <w:tc>
          <w:tcPr>
            <w:tcW w:w="3756"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Datoen da et vedtak ble fattet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Vedtaksdato hos Sametinget</w:t>
            </w:r>
            <w:r w:rsidR="00FE05DA">
              <w:rPr>
                <w:noProof w:val="0"/>
                <w:lang w:val="nb-NO" w:eastAsia="nb-NO"/>
              </w:rPr>
              <w: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Forhold (TilSametingetsValgmanntall)</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i/>
                <w:noProof w:val="0"/>
                <w:lang w:val="nb-NO" w:eastAsia="nb-NO"/>
              </w:rPr>
              <w:t>status om en person er innmeldt i eller utmeldt av sametingets valgmanntall</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Kodeliste med typer av forhold:</w:t>
            </w:r>
          </w:p>
          <w:p w:rsidR="001C3AC1" w:rsidRPr="003B6ED5" w:rsidRDefault="001C3AC1" w:rsidP="00DC6C01">
            <w:pPr>
              <w:pStyle w:val="Listeavsnitt"/>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AB2D31">
              <w:rPr>
                <w:i/>
                <w:noProof w:val="0"/>
                <w:lang w:val="nb-NO" w:eastAsia="nb-NO"/>
              </w:rPr>
              <w:t>innmeldt</w:t>
            </w:r>
            <w:r w:rsidRPr="003B6ED5">
              <w:rPr>
                <w:noProof w:val="0"/>
                <w:lang w:val="nb-NO" w:eastAsia="nb-NO"/>
              </w:rPr>
              <w:t xml:space="preserve"> (kode i DSF: I)</w:t>
            </w:r>
          </w:p>
          <w:p w:rsidR="001C3AC1" w:rsidRPr="003B6ED5" w:rsidRDefault="001C3AC1" w:rsidP="00DC6C01">
            <w:pPr>
              <w:pStyle w:val="Listeavsnitt"/>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AB2D31">
              <w:rPr>
                <w:i/>
                <w:noProof w:val="0"/>
                <w:lang w:val="nb-NO" w:eastAsia="nb-NO"/>
              </w:rPr>
              <w:t>utmeldt</w:t>
            </w:r>
            <w:r w:rsidRPr="003B6ED5">
              <w:rPr>
                <w:noProof w:val="0"/>
                <w:lang w:val="nb-NO" w:eastAsia="nb-NO"/>
              </w:rPr>
              <w:t xml:space="preserve"> (kode i DSF: U)</w:t>
            </w:r>
          </w:p>
        </w:tc>
      </w:tr>
      <w:tr w:rsidR="001C3AC1" w:rsidRPr="003B6ED5" w:rsidTr="00FE05DA">
        <w:trPr>
          <w:trHeight w:val="425"/>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innmeldt</w:t>
            </w:r>
          </w:p>
        </w:tc>
        <w:tc>
          <w:tcPr>
            <w:tcW w:w="3756"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innmeldt i samemanntallet</w:t>
            </w:r>
          </w:p>
        </w:tc>
      </w:tr>
      <w:tr w:rsidR="001C3AC1" w:rsidRPr="003B6ED5" w:rsidTr="00FE05DA">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utmeldt</w:t>
            </w:r>
          </w:p>
        </w:tc>
        <w:tc>
          <w:tcPr>
            <w:tcW w:w="3756"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utmeldt fra samemanntallet</w:t>
            </w:r>
          </w:p>
        </w:tc>
      </w:tr>
    </w:tbl>
    <w:p w:rsidR="001C3AC1" w:rsidRPr="003B6ED5" w:rsidRDefault="001C3AC1" w:rsidP="004F64B1">
      <w:pPr>
        <w:pStyle w:val="Overskrift2"/>
      </w:pPr>
      <w:bookmarkStart w:id="150" w:name="_Toc14779342"/>
      <w:bookmarkStart w:id="151" w:name="_Toc31981162"/>
      <w:r w:rsidRPr="003B6ED5">
        <w:lastRenderedPageBreak/>
        <w:t xml:space="preserve">Bibehold av norsk </w:t>
      </w:r>
      <w:r w:rsidRPr="004F64B1">
        <w:t>statsborgerskap</w:t>
      </w:r>
      <w:bookmarkEnd w:id="150"/>
      <w:bookmarkEnd w:id="151"/>
    </w:p>
    <w:p w:rsidR="001C3AC1" w:rsidRPr="003B6ED5" w:rsidRDefault="00935A49" w:rsidP="001C3AC1">
      <w:pPr>
        <w:rPr>
          <w:noProof w:val="0"/>
        </w:rPr>
      </w:pPr>
      <w:r>
        <w:rPr>
          <w:lang w:eastAsia="nb-NO"/>
        </w:rPr>
        <w:drawing>
          <wp:inline distT="0" distB="0" distL="0" distR="0">
            <wp:extent cx="6120130" cy="1925955"/>
            <wp:effectExtent l="0" t="0" r="0" b="0"/>
            <wp:docPr id="361" name="Bild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K Folkeregisterperson med bibehold av norsk statsborgerskap.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1925955"/>
                    </a:xfrm>
                    <a:prstGeom prst="rect">
                      <a:avLst/>
                    </a:prstGeom>
                  </pic:spPr>
                </pic:pic>
              </a:graphicData>
            </a:graphic>
          </wp:inline>
        </w:drawing>
      </w:r>
    </w:p>
    <w:p w:rsidR="001C3AC1" w:rsidRPr="003B6ED5" w:rsidRDefault="001C3AC1" w:rsidP="001C3AC1">
      <w:pPr>
        <w:rPr>
          <w:noProof w:val="0"/>
        </w:rPr>
      </w:pPr>
      <w:r w:rsidRPr="003B6ED5">
        <w:rPr>
          <w:lang w:eastAsia="nb-NO"/>
        </w:rPr>
        <mc:AlternateContent>
          <mc:Choice Requires="wps">
            <w:drawing>
              <wp:anchor distT="0" distB="0" distL="114300" distR="114300" simplePos="0" relativeHeight="251706368" behindDoc="0" locked="0" layoutInCell="1" allowOverlap="1" wp14:anchorId="213C8B19" wp14:editId="2AB10EA2">
                <wp:simplePos x="0" y="0"/>
                <wp:positionH relativeFrom="margin">
                  <wp:align>right</wp:align>
                </wp:positionH>
                <wp:positionV relativeFrom="paragraph">
                  <wp:posOffset>303530</wp:posOffset>
                </wp:positionV>
                <wp:extent cx="6080125" cy="409575"/>
                <wp:effectExtent l="0" t="0" r="15875" b="28575"/>
                <wp:wrapTopAndBottom/>
                <wp:docPr id="355"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125" cy="409575"/>
                        </a:xfrm>
                        <a:prstGeom prst="rect">
                          <a:avLst/>
                        </a:prstGeom>
                        <a:solidFill>
                          <a:srgbClr val="FFFFFF"/>
                        </a:solidFill>
                        <a:ln w="9525">
                          <a:solidFill>
                            <a:srgbClr val="000000"/>
                          </a:solidFill>
                          <a:miter lim="800000"/>
                          <a:headEnd/>
                          <a:tailEnd/>
                        </a:ln>
                      </wps:spPr>
                      <wps:txbx>
                        <w:txbxContent>
                          <w:p w:rsidR="008B2043" w:rsidRDefault="008B2043" w:rsidP="001C3AC1">
                            <w:r>
                              <w:t>bibehold.bibeholdstatus = "harBibehold"</w:t>
                            </w:r>
                          </w:p>
                          <w:p w:rsidR="008B2043" w:rsidRDefault="008B2043" w:rsidP="001C3AC1">
                            <w:r>
                              <w:t>bibehold.</w:t>
                            </w:r>
                            <w:r w:rsidRPr="00417BB1">
                              <w:t>datoForBibehold</w:t>
                            </w:r>
                            <w:r>
                              <w:t>= "2018-05-29"</w:t>
                            </w:r>
                          </w:p>
                          <w:p w:rsidR="008B2043"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C8B19" id="_x0000_s1067" type="#_x0000_t202" style="position:absolute;margin-left:427.55pt;margin-top:23.9pt;width:478.75pt;height:32.2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">
                <v:textbox>
                  <w:txbxContent>
                    <w:p w:rsidR="008B2043" w:rsidRDefault="008B2043" w:rsidP="001C3AC1">
                      <w:r>
                        <w:t>bibehold.bibeholdstatus = "harBibehold"</w:t>
                      </w:r>
                    </w:p>
                    <w:p w:rsidR="008B2043" w:rsidRDefault="008B2043" w:rsidP="001C3AC1">
                      <w:r>
                        <w:t>bibehold.</w:t>
                      </w:r>
                      <w:r w:rsidRPr="00417BB1">
                        <w:t>datoForBibehold</w:t>
                      </w:r>
                      <w:r>
                        <w:t>= "2018-05-29"</w:t>
                      </w:r>
                    </w:p>
                    <w:p w:rsidR="008B2043" w:rsidRDefault="008B2043" w:rsidP="001C3AC1"/>
                  </w:txbxContent>
                </v:textbox>
                <w10:wrap type="topAndBottom" anchorx="margin"/>
              </v:shape>
            </w:pict>
          </mc:Fallback>
        </mc:AlternateContent>
      </w:r>
      <w:r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34"/>
        <w:gridCol w:w="7079"/>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18" w:type="pct"/>
            <w:hideMark/>
          </w:tcPr>
          <w:p w:rsidR="001C3AC1" w:rsidRPr="003B6ED5" w:rsidRDefault="001C3AC1" w:rsidP="006B1E38">
            <w:pPr>
              <w:rPr>
                <w:noProof w:val="0"/>
                <w:lang w:val="nb-NO" w:eastAsia="nb-NO"/>
              </w:rPr>
            </w:pPr>
            <w:r w:rsidRPr="003B6ED5">
              <w:rPr>
                <w:noProof w:val="0"/>
                <w:lang w:val="nb-NO" w:eastAsia="nb-NO"/>
              </w:rPr>
              <w:t>Informasjons-element eller koderverdi</w:t>
            </w:r>
          </w:p>
        </w:tc>
        <w:tc>
          <w:tcPr>
            <w:tcW w:w="3682"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18"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BibeholdAvNorskStatsborgerskap</w:t>
            </w:r>
          </w:p>
        </w:tc>
        <w:tc>
          <w:tcPr>
            <w:tcW w:w="3682"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en person beholder sitt opprinnelige statsborgerskap i tillegg til det nye statsborgerskapet som personen har ervervet</w:t>
            </w:r>
          </w:p>
        </w:tc>
      </w:tr>
      <w:tr w:rsidR="001C3AC1" w:rsidRPr="003B6ED5" w:rsidTr="00FE05DA">
        <w:trPr>
          <w:trHeight w:val="496"/>
        </w:trPr>
        <w:tc>
          <w:tcPr>
            <w:cnfStyle w:val="001000000000" w:firstRow="0" w:lastRow="0" w:firstColumn="1" w:lastColumn="0" w:oddVBand="0" w:evenVBand="0" w:oddHBand="0" w:evenHBand="0" w:firstRowFirstColumn="0" w:firstRowLastColumn="0" w:lastRowFirstColumn="0" w:lastRowLastColumn="0"/>
            <w:tcW w:w="1318" w:type="pct"/>
            <w:tcBorders>
              <w:left w:val="single" w:sz="4" w:space="0" w:color="auto"/>
            </w:tcBorders>
          </w:tcPr>
          <w:p w:rsidR="001C3AC1" w:rsidRPr="003B6ED5" w:rsidRDefault="001C3AC1" w:rsidP="006B1E38">
            <w:pPr>
              <w:rPr>
                <w:noProof w:val="0"/>
                <w:lang w:val="nb-NO" w:eastAsia="nb-NO"/>
              </w:rPr>
            </w:pPr>
            <w:r w:rsidRPr="003B6ED5">
              <w:rPr>
                <w:noProof w:val="0"/>
                <w:lang w:val="nb-NO" w:eastAsia="nb-NO"/>
              </w:rPr>
              <w:t>bibeholdstatus</w:t>
            </w:r>
          </w:p>
        </w:tc>
        <w:tc>
          <w:tcPr>
            <w:tcW w:w="3682"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status om en persons gjeldende eller historiske bibehold av sitt norske statsborgerskap</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Kodeliste med typer av bibehold:</w:t>
            </w:r>
          </w:p>
          <w:p w:rsidR="001C3AC1" w:rsidRPr="003B6ED5" w:rsidRDefault="001C3AC1" w:rsidP="00DC6C01">
            <w:pPr>
              <w:pStyle w:val="Listeavsnitt"/>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AB2D31">
              <w:rPr>
                <w:i/>
                <w:noProof w:val="0"/>
                <w:lang w:val="nb-NO" w:eastAsia="nb-NO"/>
              </w:rPr>
              <w:t>harBibehold</w:t>
            </w:r>
            <w:r w:rsidRPr="003B6ED5">
              <w:rPr>
                <w:noProof w:val="0"/>
                <w:lang w:val="nb-NO" w:eastAsia="nb-NO"/>
              </w:rPr>
              <w:t xml:space="preserve"> (kode i DSF: J)</w:t>
            </w:r>
          </w:p>
          <w:p w:rsidR="001C3AC1" w:rsidRDefault="001C3AC1" w:rsidP="00DC6C01">
            <w:pPr>
              <w:pStyle w:val="Listeavsnitt"/>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AB2D31">
              <w:rPr>
                <w:i/>
                <w:noProof w:val="0"/>
                <w:lang w:val="nb-NO" w:eastAsia="nb-NO"/>
              </w:rPr>
              <w:t>harIkke</w:t>
            </w:r>
            <w:r w:rsidR="00234199" w:rsidRPr="00AB2D31">
              <w:rPr>
                <w:i/>
                <w:noProof w:val="0"/>
                <w:lang w:val="nb-NO" w:eastAsia="nb-NO"/>
              </w:rPr>
              <w:t>Lenger</w:t>
            </w:r>
            <w:r w:rsidRPr="00AB2D31">
              <w:rPr>
                <w:i/>
                <w:noProof w:val="0"/>
                <w:lang w:val="nb-NO" w:eastAsia="nb-NO"/>
              </w:rPr>
              <w:t>Bibehold</w:t>
            </w:r>
            <w:r w:rsidRPr="003B6ED5">
              <w:rPr>
                <w:noProof w:val="0"/>
                <w:lang w:val="nb-NO" w:eastAsia="nb-NO"/>
              </w:rPr>
              <w:t xml:space="preserve"> (kode i DSF: N)</w:t>
            </w:r>
          </w:p>
          <w:p w:rsidR="000E27B2" w:rsidRPr="003B6ED5" w:rsidRDefault="000E27B2" w:rsidP="000E27B2">
            <w:pPr>
              <w:pStyle w:val="Listeavsnitt"/>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000000" w:firstRow="0" w:lastRow="0" w:firstColumn="0" w:lastColumn="0" w:oddVBand="0" w:evenVBand="0" w:oddHBand="0" w:evenHBand="0" w:firstRowFirstColumn="0" w:firstRowLastColumn="0" w:lastRowFirstColumn="0" w:lastRowLastColumn="0"/>
              <w:rPr>
                <w:noProof w:val="0"/>
                <w:lang w:val="nb-NO" w:eastAsia="nb-NO"/>
              </w:rPr>
            </w:pPr>
            <w:r w:rsidRPr="00AB2D31">
              <w:rPr>
                <w:i/>
                <w:noProof w:val="0"/>
                <w:lang w:val="nb-NO" w:eastAsia="nb-NO"/>
              </w:rPr>
              <w:t>norskStatsborgerTrengerIkkeBibehold</w:t>
            </w:r>
            <w:r>
              <w:rPr>
                <w:noProof w:val="0"/>
                <w:lang w:val="nb-NO" w:eastAsia="nb-NO"/>
              </w:rPr>
              <w:t xml:space="preserve"> (ikke i DSF)</w:t>
            </w:r>
          </w:p>
        </w:tc>
      </w:tr>
      <w:tr w:rsidR="001C3AC1" w:rsidRPr="003B6ED5" w:rsidTr="00FE05DA">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318" w:type="pct"/>
            <w:tcBorders>
              <w:left w:val="single" w:sz="4" w:space="0" w:color="auto"/>
            </w:tcBorders>
          </w:tcPr>
          <w:p w:rsidR="001C3AC1" w:rsidRPr="003B6ED5" w:rsidRDefault="001C3AC1" w:rsidP="006B1E38">
            <w:pPr>
              <w:rPr>
                <w:noProof w:val="0"/>
                <w:lang w:val="nb-NO" w:eastAsia="nb-NO"/>
              </w:rPr>
            </w:pPr>
            <w:r w:rsidRPr="003B6ED5">
              <w:rPr>
                <w:noProof w:val="0"/>
                <w:lang w:val="nb-NO" w:eastAsia="nb-NO"/>
              </w:rPr>
              <w:t>harBibehold</w:t>
            </w:r>
          </w:p>
        </w:tc>
        <w:tc>
          <w:tcPr>
            <w:tcW w:w="3682" w:type="pct"/>
            <w:tcBorders>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Personen har fått et bibeholdsvedtak fra utlendingsmyndigheten om sitt norske statsborgerskap.</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318" w:type="pct"/>
            <w:tcBorders>
              <w:left w:val="single" w:sz="4" w:space="0" w:color="auto"/>
            </w:tcBorders>
          </w:tcPr>
          <w:p w:rsidR="001C3AC1" w:rsidRPr="003B6ED5" w:rsidRDefault="00996341" w:rsidP="006B1E38">
            <w:pPr>
              <w:rPr>
                <w:noProof w:val="0"/>
                <w:lang w:val="nb-NO" w:eastAsia="nb-NO"/>
              </w:rPr>
            </w:pPr>
            <w:r>
              <w:rPr>
                <w:noProof w:val="0"/>
                <w:lang w:val="nb-NO" w:eastAsia="nb-NO"/>
              </w:rPr>
              <w:t>harIkke</w:t>
            </w:r>
            <w:r w:rsidR="00234199">
              <w:rPr>
                <w:noProof w:val="0"/>
                <w:lang w:val="nb-NO" w:eastAsia="nb-NO"/>
              </w:rPr>
              <w:t>Lenger</w:t>
            </w:r>
            <w:r w:rsidR="00CE3F35" w:rsidRPr="00CE3F35">
              <w:rPr>
                <w:noProof w:val="0"/>
                <w:lang w:val="nb-NO" w:eastAsia="nb-NO"/>
              </w:rPr>
              <w:t>Bibehold</w:t>
            </w:r>
          </w:p>
        </w:tc>
        <w:tc>
          <w:tcPr>
            <w:tcW w:w="3682" w:type="pct"/>
            <w:tcBorders>
              <w:right w:val="single" w:sz="4" w:space="0" w:color="auto"/>
            </w:tcBorders>
          </w:tcPr>
          <w:p w:rsidR="001C3AC1" w:rsidRDefault="001C3AC1" w:rsidP="00BE378A">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Personen har </w:t>
            </w:r>
            <w:r w:rsidR="00BE378A">
              <w:rPr>
                <w:noProof w:val="0"/>
                <w:lang w:val="nb-NO" w:eastAsia="nb-NO"/>
              </w:rPr>
              <w:t>ikke</w:t>
            </w:r>
            <w:r w:rsidRPr="003B6ED5">
              <w:rPr>
                <w:noProof w:val="0"/>
                <w:lang w:val="nb-NO" w:eastAsia="nb-NO"/>
              </w:rPr>
              <w:t xml:space="preserve"> bibehold</w:t>
            </w:r>
            <w:r w:rsidR="00BE378A">
              <w:rPr>
                <w:noProof w:val="0"/>
                <w:lang w:val="nb-NO" w:eastAsia="nb-NO"/>
              </w:rPr>
              <w:t xml:space="preserve"> av det norske statsborgerskapet.</w:t>
            </w:r>
          </w:p>
          <w:p w:rsidR="00BE378A" w:rsidRPr="009770DD" w:rsidRDefault="00BE378A" w:rsidP="00996341">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Hvis en person ikke har fått et vedtak om bibehold, og personen har oppholdt seg for lenge utenfor Norge, er det Folkeregisteret som vil avregistrere personen som norsk statsborger.</w:t>
            </w:r>
          </w:p>
        </w:tc>
      </w:tr>
      <w:tr w:rsidR="00061FF2" w:rsidRPr="003B6ED5" w:rsidTr="00FE05DA">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1318" w:type="pct"/>
            <w:tcBorders>
              <w:left w:val="single" w:sz="4" w:space="0" w:color="auto"/>
            </w:tcBorders>
          </w:tcPr>
          <w:p w:rsidR="00061FF2" w:rsidRDefault="00061FF2" w:rsidP="006B1E38">
            <w:pPr>
              <w:rPr>
                <w:noProof w:val="0"/>
                <w:lang w:eastAsia="nb-NO"/>
              </w:rPr>
            </w:pPr>
            <w:r w:rsidRPr="000E27B2">
              <w:rPr>
                <w:noProof w:val="0"/>
                <w:lang w:val="nb-NO" w:eastAsia="nb-NO"/>
              </w:rPr>
              <w:t>norskStatsborgerTrengerIkkeBibehold</w:t>
            </w:r>
          </w:p>
        </w:tc>
        <w:tc>
          <w:tcPr>
            <w:tcW w:w="3682" w:type="pct"/>
            <w:tcBorders>
              <w:right w:val="single" w:sz="4" w:space="0" w:color="auto"/>
            </w:tcBorders>
          </w:tcPr>
          <w:p w:rsidR="00061FF2" w:rsidRPr="00061FF2" w:rsidRDefault="00061FF2" w:rsidP="00BE378A">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061FF2">
              <w:rPr>
                <w:noProof w:val="0"/>
                <w:lang w:val="nb-NO" w:eastAsia="nb-NO"/>
              </w:rPr>
              <w:t>Personen oppfyller kravet til norsk statsborgerskap</w:t>
            </w:r>
            <w:r>
              <w:rPr>
                <w:noProof w:val="0"/>
                <w:lang w:val="nb-NO" w:eastAsia="nb-NO"/>
              </w:rPr>
              <w:t xml:space="preserve"> og trenger derfor ikke å søke om bibehold.</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318"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datoForBibehold</w:t>
            </w:r>
          </w:p>
        </w:tc>
        <w:tc>
          <w:tcPr>
            <w:tcW w:w="3682"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Datoen for når bibehold ble vedtatt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Datoen gjelder således for når </w:t>
            </w:r>
            <w:r w:rsidRPr="003B6ED5">
              <w:rPr>
                <w:i/>
                <w:noProof w:val="0"/>
                <w:lang w:val="nb-NO" w:eastAsia="nb-NO"/>
              </w:rPr>
              <w:t>bibeholdstatus</w:t>
            </w:r>
            <w:r w:rsidRPr="003B6ED5">
              <w:rPr>
                <w:noProof w:val="0"/>
                <w:lang w:val="nb-NO" w:eastAsia="nb-NO"/>
              </w:rPr>
              <w:t xml:space="preserve"> ble satt og ikke datoen for når personen sist bibeholdt sitt norske statsborgerskap</w:t>
            </w:r>
          </w:p>
        </w:tc>
      </w:tr>
    </w:tbl>
    <w:p w:rsidR="00061FF2" w:rsidRDefault="00061FF2" w:rsidP="00061FF2">
      <w:pPr>
        <w:pStyle w:val="Brdtekst"/>
      </w:pPr>
      <w:bookmarkStart w:id="152" w:name="_Toc14779343"/>
    </w:p>
    <w:p w:rsidR="001C3AC1" w:rsidRPr="003B6ED5" w:rsidRDefault="001C3AC1" w:rsidP="004F64B1">
      <w:pPr>
        <w:pStyle w:val="Overskrift2"/>
      </w:pPr>
      <w:bookmarkStart w:id="153" w:name="_Toc31981163"/>
      <w:r w:rsidRPr="003B6ED5">
        <w:t>Bruk av samiske språk</w:t>
      </w:r>
      <w:bookmarkEnd w:id="152"/>
      <w:bookmarkEnd w:id="153"/>
    </w:p>
    <w:p w:rsidR="001C3AC1" w:rsidRPr="003B6ED5" w:rsidRDefault="001C3AC1" w:rsidP="001C3AC1">
      <w:pPr>
        <w:rPr>
          <w:noProof w:val="0"/>
        </w:rPr>
      </w:pPr>
      <w:r w:rsidRPr="003B6ED5">
        <w:rPr>
          <w:noProof w:val="0"/>
        </w:rPr>
        <w:t>Informasjonen er ny i Folkeregisteret.</w:t>
      </w:r>
    </w:p>
    <w:p w:rsidR="001C3AC1" w:rsidRPr="003B6ED5" w:rsidRDefault="001C3AC1" w:rsidP="001C3AC1">
      <w:pPr>
        <w:rPr>
          <w:noProof w:val="0"/>
        </w:rPr>
      </w:pPr>
      <w:r w:rsidRPr="003B6ED5">
        <w:rPr>
          <w:lang w:eastAsia="nb-NO"/>
        </w:rPr>
        <w:lastRenderedPageBreak/>
        <w:drawing>
          <wp:inline distT="0" distB="0" distL="0" distR="0" wp14:anchorId="658B1A71" wp14:editId="248246BB">
            <wp:extent cx="6151880" cy="1930400"/>
            <wp:effectExtent l="0" t="0" r="1270" b="0"/>
            <wp:docPr id="318" name="Bild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K Folkeregisterperson med samiske språk.jpg"/>
                    <pic:cNvPicPr/>
                  </pic:nvPicPr>
                  <pic:blipFill>
                    <a:blip r:embed="rId46">
                      <a:extLst>
                        <a:ext uri="{28A0092B-C50C-407E-A947-70E740481C1C}">
                          <a14:useLocalDpi xmlns:a14="http://schemas.microsoft.com/office/drawing/2010/main" val="0"/>
                        </a:ext>
                      </a:extLst>
                    </a:blip>
                    <a:stretch>
                      <a:fillRect/>
                    </a:stretch>
                  </pic:blipFill>
                  <pic:spPr>
                    <a:xfrm>
                      <a:off x="0" y="0"/>
                      <a:ext cx="6151880" cy="1930400"/>
                    </a:xfrm>
                    <a:prstGeom prst="rect">
                      <a:avLst/>
                    </a:prstGeom>
                  </pic:spPr>
                </pic:pic>
              </a:graphicData>
            </a:graphic>
          </wp:inline>
        </w:drawing>
      </w:r>
    </w:p>
    <w:p w:rsidR="001C3AC1" w:rsidRPr="003B6ED5" w:rsidRDefault="004F64B1" w:rsidP="001C3AC1">
      <w:pPr>
        <w:rPr>
          <w:noProof w:val="0"/>
        </w:rPr>
      </w:pPr>
      <w:r w:rsidRPr="003B6ED5">
        <w:rPr>
          <w:lang w:eastAsia="nb-NO"/>
        </w:rPr>
        <mc:AlternateContent>
          <mc:Choice Requires="wps">
            <w:drawing>
              <wp:anchor distT="0" distB="0" distL="114300" distR="114300" simplePos="0" relativeHeight="251707392" behindDoc="0" locked="0" layoutInCell="1" allowOverlap="1" wp14:anchorId="34E03A11" wp14:editId="1920789E">
                <wp:simplePos x="0" y="0"/>
                <wp:positionH relativeFrom="margin">
                  <wp:align>right</wp:align>
                </wp:positionH>
                <wp:positionV relativeFrom="paragraph">
                  <wp:posOffset>263525</wp:posOffset>
                </wp:positionV>
                <wp:extent cx="6096000" cy="438150"/>
                <wp:effectExtent l="0" t="0" r="19050" b="19050"/>
                <wp:wrapTopAndBottom/>
                <wp:docPr id="321"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438150"/>
                        </a:xfrm>
                        <a:prstGeom prst="rect">
                          <a:avLst/>
                        </a:prstGeom>
                        <a:solidFill>
                          <a:srgbClr val="FFFFFF"/>
                        </a:solidFill>
                        <a:ln w="9525">
                          <a:solidFill>
                            <a:srgbClr val="000000"/>
                          </a:solidFill>
                          <a:miter lim="800000"/>
                          <a:headEnd/>
                          <a:tailEnd/>
                        </a:ln>
                      </wps:spPr>
                      <wps:txbx>
                        <w:txbxContent>
                          <w:p w:rsidR="008B2043" w:rsidRDefault="008B2043" w:rsidP="001C3AC1">
                            <w:r>
                              <w:t>brukAvSamiskSpråk.språk[1] = "nordsamisk"</w:t>
                            </w:r>
                          </w:p>
                          <w:p w:rsidR="008B2043" w:rsidRDefault="008B2043" w:rsidP="001C3AC1">
                            <w:r>
                              <w:t>brukAvSamiskSpråk.språk[2] = "lulesamisk"</w:t>
                            </w:r>
                          </w:p>
                          <w:p w:rsidR="008B2043" w:rsidRDefault="008B2043" w:rsidP="001C3A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03A11" id="_x0000_s1068" type="#_x0000_t202" style="position:absolute;margin-left:428.8pt;margin-top:20.75pt;width:480pt;height:34.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">
                <v:textbox>
                  <w:txbxContent>
                    <w:p w:rsidR="008B2043" w:rsidRDefault="008B2043" w:rsidP="001C3AC1">
                      <w:r>
                        <w:t>brukAvSamiskSpråk.språk[1] = "nordsamisk"</w:t>
                      </w:r>
                    </w:p>
                    <w:p w:rsidR="008B2043" w:rsidRDefault="008B2043" w:rsidP="001C3AC1">
                      <w:r>
                        <w:t>brukAvSamiskSpråk.språk[2] = "lulesamisk"</w:t>
                      </w:r>
                    </w:p>
                    <w:p w:rsidR="008B2043" w:rsidRDefault="008B2043" w:rsidP="001C3AC1"/>
                  </w:txbxContent>
                </v:textbox>
                <w10:wrap type="topAndBottom" anchorx="margin"/>
              </v:shape>
            </w:pict>
          </mc:Fallback>
        </mc:AlternateContent>
      </w:r>
      <w:r w:rsidR="001C3AC1" w:rsidRPr="003B6ED5">
        <w:rPr>
          <w:noProof w:val="0"/>
        </w:rPr>
        <w:t>Eksempel:</w:t>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34"/>
        <w:gridCol w:w="7079"/>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18" w:type="pct"/>
            <w:hideMark/>
          </w:tcPr>
          <w:p w:rsidR="001C3AC1" w:rsidRPr="003B6ED5" w:rsidRDefault="001C3AC1" w:rsidP="006B1E38">
            <w:pPr>
              <w:rPr>
                <w:noProof w:val="0"/>
                <w:lang w:val="nb-NO" w:eastAsia="nb-NO"/>
              </w:rPr>
            </w:pPr>
            <w:r w:rsidRPr="003B6ED5">
              <w:rPr>
                <w:noProof w:val="0"/>
                <w:lang w:val="nb-NO" w:eastAsia="nb-NO"/>
              </w:rPr>
              <w:t>Informasjons-element</w:t>
            </w:r>
          </w:p>
          <w:p w:rsidR="001C3AC1" w:rsidRPr="003B6ED5" w:rsidRDefault="001C3AC1" w:rsidP="006B1E38">
            <w:pPr>
              <w:rPr>
                <w:noProof w:val="0"/>
                <w:lang w:val="nb-NO" w:eastAsia="nb-NO"/>
              </w:rPr>
            </w:pPr>
          </w:p>
        </w:tc>
        <w:tc>
          <w:tcPr>
            <w:tcW w:w="3682"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18" w:type="pct"/>
            <w:tcBorders>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eastAsia="nb-NO"/>
              </w:rPr>
              <w:t>SamiskSpråk</w:t>
            </w:r>
          </w:p>
        </w:tc>
        <w:tc>
          <w:tcPr>
            <w:tcW w:w="3682"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Inneholder informasjon om hvilke samiske språk en person bruker. Samiskspråklige personer skal ha adgang til, på frivillig basis, å registrere seg som bruker av et eller flere av de tre samiske språkene nordsamisk, lulesamisk og sørsamisk. Registreringen baseres på egeninnmelding.</w:t>
            </w:r>
          </w:p>
        </w:tc>
      </w:tr>
      <w:tr w:rsidR="001C3AC1" w:rsidRPr="003B6ED5" w:rsidTr="00FE05DA">
        <w:trPr>
          <w:trHeight w:val="576"/>
        </w:trPr>
        <w:tc>
          <w:tcPr>
            <w:cnfStyle w:val="001000000000" w:firstRow="0" w:lastRow="0" w:firstColumn="1" w:lastColumn="0" w:oddVBand="0" w:evenVBand="0" w:oddHBand="0" w:evenHBand="0" w:firstRowFirstColumn="0" w:firstRowLastColumn="0" w:lastRowFirstColumn="0" w:lastRowLastColumn="0"/>
            <w:tcW w:w="1318" w:type="pct"/>
            <w:tcBorders>
              <w:left w:val="single" w:sz="4" w:space="0" w:color="auto"/>
            </w:tcBorders>
          </w:tcPr>
          <w:p w:rsidR="001C3AC1" w:rsidRPr="003B6ED5" w:rsidRDefault="001C3AC1" w:rsidP="006B1E38">
            <w:pPr>
              <w:rPr>
                <w:noProof w:val="0"/>
                <w:lang w:val="nb-NO" w:eastAsia="nb-NO"/>
              </w:rPr>
            </w:pPr>
            <w:r w:rsidRPr="003B6ED5">
              <w:rPr>
                <w:noProof w:val="0"/>
                <w:lang w:val="nb-NO" w:eastAsia="nb-NO"/>
              </w:rPr>
              <w:t>språk</w:t>
            </w:r>
          </w:p>
        </w:tc>
        <w:tc>
          <w:tcPr>
            <w:tcW w:w="3682"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Egenskap med mulighet for å registrere ett til tre samiske språk (se kodeliste under).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18" w:type="pct"/>
            <w:tcBorders>
              <w:left w:val="single" w:sz="4" w:space="0" w:color="auto"/>
            </w:tcBorders>
          </w:tcPr>
          <w:p w:rsidR="001C3AC1" w:rsidRPr="003B6ED5" w:rsidRDefault="001C3AC1" w:rsidP="006B1E38">
            <w:pPr>
              <w:rPr>
                <w:noProof w:val="0"/>
                <w:lang w:val="nb-NO" w:eastAsia="nb-NO"/>
              </w:rPr>
            </w:pPr>
            <w:r w:rsidRPr="003B6ED5">
              <w:rPr>
                <w:noProof w:val="0"/>
                <w:lang w:val="nb-NO" w:eastAsia="nb-NO"/>
              </w:rPr>
              <w:t>SamiskSpråkType</w:t>
            </w:r>
          </w:p>
        </w:tc>
        <w:tc>
          <w:tcPr>
            <w:tcW w:w="3682" w:type="pct"/>
            <w:tcBorders>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Kodeliste med valg av samisk språk</w:t>
            </w:r>
          </w:p>
          <w:p w:rsidR="001C3AC1" w:rsidRPr="00AB2D31" w:rsidRDefault="001C3AC1" w:rsidP="00DC6C01">
            <w:pPr>
              <w:pStyle w:val="Listeavsnitt"/>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AB2D31">
              <w:rPr>
                <w:i/>
                <w:noProof w:val="0"/>
                <w:lang w:val="nb-NO"/>
              </w:rPr>
              <w:t>nordsamisk</w:t>
            </w:r>
          </w:p>
          <w:p w:rsidR="001C3AC1" w:rsidRPr="00AB2D31" w:rsidRDefault="001C3AC1" w:rsidP="00DC6C01">
            <w:pPr>
              <w:pStyle w:val="Listeavsnitt"/>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AB2D31">
              <w:rPr>
                <w:i/>
                <w:noProof w:val="0"/>
                <w:lang w:val="nb-NO"/>
              </w:rPr>
              <w:t>lulesamisk</w:t>
            </w:r>
          </w:p>
          <w:p w:rsidR="001C3AC1" w:rsidRPr="003B6ED5" w:rsidRDefault="001C3AC1" w:rsidP="00DC6C01">
            <w:pPr>
              <w:pStyle w:val="Listeavsnitt"/>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nfStyle w:val="000000100000" w:firstRow="0" w:lastRow="0" w:firstColumn="0" w:lastColumn="0" w:oddVBand="0" w:evenVBand="0" w:oddHBand="1" w:evenHBand="0" w:firstRowFirstColumn="0" w:firstRowLastColumn="0" w:lastRowFirstColumn="0" w:lastRowLastColumn="0"/>
              <w:rPr>
                <w:noProof w:val="0"/>
                <w:lang w:val="nb-NO" w:eastAsia="nb-NO"/>
              </w:rPr>
            </w:pPr>
            <w:r w:rsidRPr="00AB2D31">
              <w:rPr>
                <w:i/>
                <w:noProof w:val="0"/>
                <w:lang w:val="nb-NO"/>
              </w:rPr>
              <w:t>soersamisk</w:t>
            </w:r>
            <w:r w:rsidRPr="003B6ED5">
              <w:rPr>
                <w:noProof w:val="0"/>
                <w:lang w:val="nb-NO"/>
              </w:rPr>
              <w:t xml:space="preserve"> (sørsamisk)</w:t>
            </w:r>
          </w:p>
        </w:tc>
      </w:tr>
    </w:tbl>
    <w:p w:rsidR="006C0354" w:rsidRPr="003B6ED5" w:rsidRDefault="006C0354" w:rsidP="006C0354">
      <w:pPr>
        <w:rPr>
          <w:noProof w:val="0"/>
        </w:rPr>
      </w:pPr>
      <w:bookmarkStart w:id="154" w:name="_Toc14779344"/>
    </w:p>
    <w:p w:rsidR="001C3AC1" w:rsidRPr="003B6ED5" w:rsidRDefault="001C3AC1" w:rsidP="004F64B1">
      <w:pPr>
        <w:pStyle w:val="Overskrift2"/>
      </w:pPr>
      <w:bookmarkStart w:id="155" w:name="_Toc31981164"/>
      <w:r w:rsidRPr="003B6ED5">
        <w:t xml:space="preserve">Adresseentiteter </w:t>
      </w:r>
      <w:r w:rsidRPr="004F64B1">
        <w:t>og</w:t>
      </w:r>
      <w:r w:rsidRPr="003B6ED5">
        <w:t xml:space="preserve"> -datatyper</w:t>
      </w:r>
      <w:bookmarkEnd w:id="154"/>
      <w:bookmarkEnd w:id="155"/>
    </w:p>
    <w:p w:rsidR="001C3AC1" w:rsidRPr="003B6ED5" w:rsidRDefault="001C3AC1" w:rsidP="001C3AC1">
      <w:pPr>
        <w:rPr>
          <w:noProof w:val="0"/>
        </w:rPr>
      </w:pPr>
      <w:r w:rsidRPr="003B6ED5">
        <w:rPr>
          <w:noProof w:val="0"/>
        </w:rPr>
        <w:t>Beskrivelse av entiteter (klasser) som blir brukt for å lagre adresseinformasjon på et strukturert format.</w:t>
      </w:r>
    </w:p>
    <w:p w:rsidR="001C3AC1" w:rsidRPr="003B6ED5" w:rsidRDefault="001C3AC1" w:rsidP="004F64B1">
      <w:pPr>
        <w:pStyle w:val="Overskrift3"/>
      </w:pPr>
      <w:bookmarkStart w:id="156" w:name="_Ref535506973"/>
      <w:bookmarkStart w:id="157" w:name="_Toc14779345"/>
      <w:bookmarkStart w:id="158" w:name="_Toc31981165"/>
      <w:r w:rsidRPr="003B6ED5">
        <w:lastRenderedPageBreak/>
        <w:t>Vegadresse</w:t>
      </w:r>
      <w:bookmarkEnd w:id="156"/>
      <w:bookmarkEnd w:id="157"/>
      <w:bookmarkEnd w:id="158"/>
    </w:p>
    <w:p w:rsidR="001C3AC1" w:rsidRPr="003B6ED5" w:rsidRDefault="001C3AC1" w:rsidP="001C3AC1">
      <w:pPr>
        <w:rPr>
          <w:noProof w:val="0"/>
        </w:rPr>
      </w:pPr>
      <w:r w:rsidRPr="003B6ED5">
        <w:rPr>
          <w:lang w:eastAsia="nb-NO"/>
        </w:rPr>
        <w:drawing>
          <wp:inline distT="0" distB="0" distL="0" distR="0" wp14:anchorId="0DC00218" wp14:editId="1A1D0B24">
            <wp:extent cx="6151880" cy="5996940"/>
            <wp:effectExtent l="0" t="0" r="1270" b="3810"/>
            <wp:docPr id="307" name="Bild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K Vegadresse.jpg"/>
                    <pic:cNvPicPr/>
                  </pic:nvPicPr>
                  <pic:blipFill>
                    <a:blip r:embed="rId47">
                      <a:extLst>
                        <a:ext uri="{28A0092B-C50C-407E-A947-70E740481C1C}">
                          <a14:useLocalDpi xmlns:a14="http://schemas.microsoft.com/office/drawing/2010/main" val="0"/>
                        </a:ext>
                      </a:extLst>
                    </a:blip>
                    <a:stretch>
                      <a:fillRect/>
                    </a:stretch>
                  </pic:blipFill>
                  <pic:spPr>
                    <a:xfrm>
                      <a:off x="0" y="0"/>
                      <a:ext cx="6151880" cy="5996940"/>
                    </a:xfrm>
                    <a:prstGeom prst="rect">
                      <a:avLst/>
                    </a:prstGeom>
                  </pic:spPr>
                </pic:pic>
              </a:graphicData>
            </a:graphic>
          </wp:inline>
        </w:drawing>
      </w:r>
    </w:p>
    <w:p w:rsidR="001C3AC1" w:rsidRPr="003B6ED5" w:rsidRDefault="001C3AC1" w:rsidP="001C3AC1">
      <w:pPr>
        <w:rPr>
          <w:noProof w:val="0"/>
        </w:rPr>
      </w:pPr>
    </w:p>
    <w:tbl>
      <w:tblPr>
        <w:tblStyle w:val="Lysliste-uthevingsfarge1"/>
        <w:tblpPr w:leftFromText="141" w:rightFromText="141" w:vertAnchor="text" w:horzAnchor="margin" w:tblpY="25"/>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Vegadresse</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adresse for en bygning, bruksenhet, eiendom eller annet objekt som er registrert med adresse i matrikkelen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Denne entitetstypen for norsk strukturert vegadresse er fullt kompatibel med strukturen i matrikkelen mht. egenskapsnavn.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Så lenge DSF er master så vil det benyttes store bokstaver (majuskel/versal) i egenskapene.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Når Registeret blir master, vil det måtte være en avgjørelse fra forvaltningsorganisasjonen som vil ligger til grunn for å endre innholdet i samsvar med matrikkelens innhold.</w:t>
            </w:r>
          </w:p>
        </w:tc>
      </w:tr>
      <w:tr w:rsidR="001C3AC1" w:rsidRPr="003B6ED5" w:rsidTr="001808D3">
        <w:trPr>
          <w:trHeight w:val="427"/>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lastRenderedPageBreak/>
              <w:t>kommunenummer</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rPr>
            </w:pPr>
            <w:r w:rsidRPr="003B6ED5">
              <w:rPr>
                <w:i/>
                <w:noProof w:val="0"/>
                <w:lang w:val="nb-NO"/>
              </w:rPr>
              <w:t>et nummer som identifiserer en kommune eller et kommunelignende område</w:t>
            </w:r>
          </w:p>
        </w:tc>
      </w:tr>
      <w:tr w:rsidR="001C3AC1" w:rsidRPr="003B6ED5" w:rsidTr="001808D3">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bruksenhetsnummer</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en bokstav og fire siffer som entydig identifiserer den enkelte bruksenheten innenfor en adresserbar bygning eller bygningsdel</w:t>
            </w:r>
          </w:p>
        </w:tc>
      </w:tr>
      <w:tr w:rsidR="001C3AC1" w:rsidRPr="003B6ED5" w:rsidTr="001808D3">
        <w:trPr>
          <w:trHeight w:val="542"/>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bruksenhetstype</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kategorisering av bruksenhet i en bygning</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p>
        </w:tc>
      </w:tr>
      <w:tr w:rsidR="001C3AC1" w:rsidRPr="003B6ED5" w:rsidTr="001808D3">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5879E6" w:rsidP="006B1E38">
            <w:pPr>
              <w:rPr>
                <w:noProof w:val="0"/>
                <w:lang w:val="nb-NO" w:eastAsia="nb-NO"/>
              </w:rPr>
            </w:pPr>
            <w:r w:rsidRPr="003B6ED5">
              <w:rPr>
                <w:noProof w:val="0"/>
                <w:lang w:val="nb-NO" w:eastAsia="nb-NO"/>
              </w:rPr>
              <w:t>bruksenhetstype</w:t>
            </w:r>
            <w:r>
              <w:rPr>
                <w:noProof w:val="0"/>
                <w:lang w:val="nb-NO" w:eastAsia="nb-NO"/>
              </w:rPr>
              <w:t xml:space="preserve"> - </w:t>
            </w:r>
            <w:r w:rsidR="001C3AC1" w:rsidRPr="003B6ED5">
              <w:rPr>
                <w:noProof w:val="0"/>
                <w:lang w:val="nb-NO" w:eastAsia="nb-NO"/>
              </w:rPr>
              <w:t>bolig</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godkjent bruksenhet som bolig</w:t>
            </w:r>
          </w:p>
        </w:tc>
      </w:tr>
      <w:tr w:rsidR="001C3AC1" w:rsidRPr="003B6ED5" w:rsidTr="001808D3">
        <w:trPr>
          <w:trHeight w:val="702"/>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5879E6" w:rsidP="006B1E38">
            <w:pPr>
              <w:rPr>
                <w:noProof w:val="0"/>
                <w:lang w:val="nb-NO" w:eastAsia="nb-NO"/>
              </w:rPr>
            </w:pPr>
            <w:r w:rsidRPr="003B6ED5">
              <w:rPr>
                <w:noProof w:val="0"/>
                <w:lang w:val="nb-NO" w:eastAsia="nb-NO"/>
              </w:rPr>
              <w:t>bruksenhetstype</w:t>
            </w:r>
            <w:r>
              <w:rPr>
                <w:noProof w:val="0"/>
                <w:lang w:val="nb-NO" w:eastAsia="nb-NO"/>
              </w:rPr>
              <w:t xml:space="preserve"> - </w:t>
            </w:r>
            <w:r w:rsidR="001C3AC1" w:rsidRPr="003B6ED5">
              <w:rPr>
                <w:noProof w:val="0"/>
                <w:lang w:val="nb-NO" w:eastAsia="nb-NO"/>
              </w:rPr>
              <w:t>annetEnnBolig</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betegnelse for bruksenhet som i stor grad er knyttet til næringsvirksomhet</w:t>
            </w:r>
          </w:p>
        </w:tc>
      </w:tr>
      <w:tr w:rsidR="001C3AC1" w:rsidRPr="003B6ED5" w:rsidTr="001808D3">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5879E6" w:rsidP="006B1E38">
            <w:pPr>
              <w:rPr>
                <w:noProof w:val="0"/>
                <w:lang w:val="nb-NO" w:eastAsia="nb-NO"/>
              </w:rPr>
            </w:pPr>
            <w:r w:rsidRPr="003B6ED5">
              <w:rPr>
                <w:noProof w:val="0"/>
                <w:lang w:val="nb-NO" w:eastAsia="nb-NO"/>
              </w:rPr>
              <w:t>bruksenhetstype</w:t>
            </w:r>
            <w:r>
              <w:rPr>
                <w:noProof w:val="0"/>
                <w:lang w:val="nb-NO" w:eastAsia="nb-NO"/>
              </w:rPr>
              <w:t xml:space="preserve"> - </w:t>
            </w:r>
            <w:r w:rsidR="001C3AC1" w:rsidRPr="003B6ED5">
              <w:rPr>
                <w:noProof w:val="0"/>
                <w:lang w:val="nb-NO" w:eastAsia="nb-NO"/>
              </w:rPr>
              <w:t>fritidsbolig</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godkjent bruksenhet som fritidsbolig, men ikke som bolig</w:t>
            </w:r>
          </w:p>
        </w:tc>
      </w:tr>
      <w:tr w:rsidR="001C3AC1" w:rsidRPr="003B6ED5" w:rsidTr="001808D3">
        <w:trPr>
          <w:trHeight w:val="693"/>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5879E6" w:rsidP="006B1E38">
            <w:pPr>
              <w:rPr>
                <w:noProof w:val="0"/>
                <w:lang w:val="nb-NO" w:eastAsia="nb-NO"/>
              </w:rPr>
            </w:pPr>
            <w:r w:rsidRPr="003B6ED5">
              <w:rPr>
                <w:noProof w:val="0"/>
                <w:lang w:val="nb-NO" w:eastAsia="nb-NO"/>
              </w:rPr>
              <w:t xml:space="preserve">bruksenhetstype </w:t>
            </w:r>
            <w:r>
              <w:rPr>
                <w:noProof w:val="0"/>
                <w:lang w:val="nb-NO" w:eastAsia="nb-NO"/>
              </w:rPr>
              <w:t>-</w:t>
            </w:r>
            <w:r w:rsidR="001C3AC1" w:rsidRPr="003B6ED5">
              <w:rPr>
                <w:noProof w:val="0"/>
                <w:lang w:val="nb-NO" w:eastAsia="nb-NO"/>
              </w:rPr>
              <w:t>ikkeGodkjentBolig</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bruksenhet som sannsynligvis ikke er godkjent for boligformål</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5879E6" w:rsidP="006B1E38">
            <w:pPr>
              <w:rPr>
                <w:noProof w:val="0"/>
                <w:lang w:val="nb-NO" w:eastAsia="nb-NO"/>
              </w:rPr>
            </w:pPr>
            <w:r w:rsidRPr="003B6ED5">
              <w:rPr>
                <w:noProof w:val="0"/>
                <w:lang w:val="nb-NO" w:eastAsia="nb-NO"/>
              </w:rPr>
              <w:t xml:space="preserve">bruksenhetstype </w:t>
            </w:r>
            <w:r>
              <w:rPr>
                <w:noProof w:val="0"/>
                <w:lang w:val="nb-NO" w:eastAsia="nb-NO"/>
              </w:rPr>
              <w:t xml:space="preserve">- </w:t>
            </w:r>
            <w:r w:rsidR="001C3AC1" w:rsidRPr="003B6ED5">
              <w:rPr>
                <w:noProof w:val="0"/>
                <w:lang w:val="nb-NO" w:eastAsia="nb-NO"/>
              </w:rPr>
              <w:t>unummerertBruksenhet</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brukes til å ta vare på kobling mellom bygning - matrikkelenhet og adresse, og som ikke ligger på en vanlig bruksenhet (Bolig, Ikke godkjent bolig, Fritidsbolig, Annet enn bolig).</w:t>
            </w:r>
          </w:p>
        </w:tc>
      </w:tr>
      <w:tr w:rsidR="001C3AC1" w:rsidRPr="003B6ED5" w:rsidTr="001808D3">
        <w:trPr>
          <w:trHeight w:val="617"/>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adressenavn</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navn på gate, veg, sti, plass eller område, brukt som del av den offisielle adressen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adressenummer</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et nummer og en eventuell bokstav som entydig identifiserer eiendommer, anlegg, bygninger eller innganger til bygninger innenfor en adresserbar gate, veg, sti, plass eller område</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husnummer</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nummer som entydig identifiserer eiendommer, anlegg, bygninger eller innganger til bygninger innenfor en adresserbar gate, veg, sti, plass eller område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husbokstav</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bokstav som sammen med husnummer entydig identifiserer eiendommer, anlegg, bygninger eller innganger til bygninger innenfor en adresserbar gate, veg, sti, plass eller område</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adressekode</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nummer som entydig identifiserer adresserbare gater, veger, stier, plasser og områder som er ført i matrikkelen innen en kommune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Kalles gatekode i DSF</w:t>
            </w:r>
            <w:r w:rsidR="001808D3">
              <w:rPr>
                <w:noProof w:val="0"/>
                <w:lang w:val="nb-NO" w:eastAsia="nb-NO"/>
              </w:rPr>
              <w:t>.</w:t>
            </w:r>
          </w:p>
        </w:tc>
      </w:tr>
      <w:tr w:rsidR="001C3AC1" w:rsidRPr="003B6ED5" w:rsidTr="001808D3">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adressetilleggsnavn</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nedarvet bruksnavn eller navn på en institusjon eller bygning, brukt som del av den offisielle adressen</w:t>
            </w:r>
          </w:p>
        </w:tc>
      </w:tr>
      <w:tr w:rsidR="001C3AC1" w:rsidRPr="003B6ED5" w:rsidTr="001808D3">
        <w:trPr>
          <w:trHeight w:val="689"/>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poststed</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geografisk inndeling av postmottakere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 xml:space="preserve">Datatypen Poststed er dokumentert her: </w:t>
            </w:r>
            <w:r w:rsidRPr="003B6ED5">
              <w:rPr>
                <w:noProof w:val="0"/>
                <w:lang w:eastAsia="nb-NO"/>
              </w:rPr>
              <w:fldChar w:fldCharType="begin"/>
            </w:r>
            <w:r w:rsidRPr="003B6ED5">
              <w:rPr>
                <w:noProof w:val="0"/>
                <w:lang w:val="nb-NO" w:eastAsia="nb-NO"/>
              </w:rPr>
              <w:instrText xml:space="preserve"> REF _Ref534720818 \r \h </w:instrText>
            </w:r>
            <w:r w:rsidRPr="003B6ED5">
              <w:rPr>
                <w:noProof w:val="0"/>
                <w:lang w:eastAsia="nb-NO"/>
              </w:rPr>
            </w:r>
            <w:r w:rsidRPr="003B6ED5">
              <w:rPr>
                <w:noProof w:val="0"/>
                <w:lang w:eastAsia="nb-NO"/>
              </w:rPr>
              <w:fldChar w:fldCharType="separate"/>
            </w:r>
            <w:r w:rsidR="00C45127">
              <w:rPr>
                <w:noProof w:val="0"/>
                <w:lang w:val="nb-NO" w:eastAsia="nb-NO"/>
              </w:rPr>
              <w:t>5.25.7</w:t>
            </w:r>
            <w:r w:rsidRPr="003B6ED5">
              <w:rPr>
                <w:noProof w:val="0"/>
                <w:lang w:eastAsia="nb-NO"/>
              </w:rPr>
              <w:fldChar w:fldCharType="end"/>
            </w:r>
          </w:p>
        </w:tc>
      </w:tr>
      <w:tr w:rsidR="001C3AC1" w:rsidRPr="003B6ED5" w:rsidTr="001808D3">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coAdressenavn</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beskrivelse av enten hvem mottakeren er i "omsorg" hos (C/O="care of") eller hvem som er mottaker innen en organisasjon (v/=ved eller Att:="attention")</w:t>
            </w:r>
          </w:p>
        </w:tc>
      </w:tr>
    </w:tbl>
    <w:p w:rsidR="001C3AC1" w:rsidRPr="003B6ED5" w:rsidRDefault="001C3AC1" w:rsidP="004F64B1">
      <w:pPr>
        <w:pStyle w:val="Overskrift3"/>
      </w:pPr>
      <w:bookmarkStart w:id="159" w:name="_Ref535507018"/>
      <w:bookmarkStart w:id="160" w:name="_Toc14779346"/>
      <w:bookmarkStart w:id="161" w:name="_Toc31981166"/>
      <w:r w:rsidRPr="004F64B1">
        <w:lastRenderedPageBreak/>
        <w:t>Matrikkeladresse</w:t>
      </w:r>
      <w:bookmarkEnd w:id="159"/>
      <w:bookmarkEnd w:id="160"/>
      <w:bookmarkEnd w:id="161"/>
    </w:p>
    <w:p w:rsidR="001C3AC1" w:rsidRPr="003B6ED5" w:rsidRDefault="001C3AC1" w:rsidP="001C3AC1">
      <w:pPr>
        <w:rPr>
          <w:noProof w:val="0"/>
        </w:rPr>
      </w:pPr>
      <w:r w:rsidRPr="003B6ED5">
        <w:rPr>
          <w:lang w:eastAsia="nb-NO"/>
        </w:rPr>
        <w:drawing>
          <wp:inline distT="0" distB="0" distL="0" distR="0" wp14:anchorId="6741354C" wp14:editId="4BA6A0EA">
            <wp:extent cx="6151880" cy="5792470"/>
            <wp:effectExtent l="0" t="0" r="1270" b="0"/>
            <wp:docPr id="320" name="Bild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K Matrikkeladresse.jpg"/>
                    <pic:cNvPicPr/>
                  </pic:nvPicPr>
                  <pic:blipFill>
                    <a:blip r:embed="rId48">
                      <a:extLst>
                        <a:ext uri="{28A0092B-C50C-407E-A947-70E740481C1C}">
                          <a14:useLocalDpi xmlns:a14="http://schemas.microsoft.com/office/drawing/2010/main" val="0"/>
                        </a:ext>
                      </a:extLst>
                    </a:blip>
                    <a:stretch>
                      <a:fillRect/>
                    </a:stretch>
                  </pic:blipFill>
                  <pic:spPr>
                    <a:xfrm>
                      <a:off x="0" y="0"/>
                      <a:ext cx="6151880" cy="5792470"/>
                    </a:xfrm>
                    <a:prstGeom prst="rect">
                      <a:avLst/>
                    </a:prstGeom>
                  </pic:spPr>
                </pic:pic>
              </a:graphicData>
            </a:graphic>
          </wp:inline>
        </w:drawing>
      </w:r>
    </w:p>
    <w:tbl>
      <w:tblPr>
        <w:tblStyle w:val="Lysliste-uthevingsfarge1"/>
        <w:tblpPr w:leftFromText="141" w:rightFromText="141" w:vertAnchor="text" w:horzAnchor="margin" w:tblpY="25"/>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Matrikkeladresse</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adresse i form av et gårds- og bruksnummer og et eventuelt festenummer, eventuelt også et undernummer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Denne entitetstypen for norsk strukturert matrikkeladresse er fullt kompatibel med strukturen i matrikkelen mht. egenskapsnavn.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Så lenge DSF er master så vil det benyttes store bokstaver (majuskel/versal) i egenskapene.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Når Registeret blir master, vil det måtte være en avgjørelse fra forvaltningsorganisasjonen som vil ligger til grunn for å endre innholdet i samsvar med matrikkelens innhold.</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lastRenderedPageBreak/>
              <w:t>bruksenhetsnummer</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en bokstav og fire siffer som entydig identifiserer den enkelte bruksenheten innenfor en adresserbar bygning eller bygningsdel</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bruksenhetstype</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kategorisering av bruksenhet i en bygning</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tc>
      </w:tr>
      <w:tr w:rsidR="005879E6"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5879E6" w:rsidRPr="003B6ED5" w:rsidRDefault="005879E6" w:rsidP="005879E6">
            <w:pPr>
              <w:rPr>
                <w:noProof w:val="0"/>
                <w:lang w:val="nb-NO" w:eastAsia="nb-NO"/>
              </w:rPr>
            </w:pPr>
            <w:r w:rsidRPr="003B6ED5">
              <w:rPr>
                <w:noProof w:val="0"/>
                <w:lang w:val="nb-NO" w:eastAsia="nb-NO"/>
              </w:rPr>
              <w:t>bruksenhetstype</w:t>
            </w:r>
            <w:r>
              <w:rPr>
                <w:noProof w:val="0"/>
                <w:lang w:val="nb-NO" w:eastAsia="nb-NO"/>
              </w:rPr>
              <w:t xml:space="preserve"> - </w:t>
            </w:r>
            <w:r w:rsidRPr="003B6ED5">
              <w:rPr>
                <w:noProof w:val="0"/>
                <w:lang w:val="nb-NO" w:eastAsia="nb-NO"/>
              </w:rPr>
              <w:t>bolig</w:t>
            </w:r>
          </w:p>
        </w:tc>
        <w:tc>
          <w:tcPr>
            <w:tcW w:w="3756" w:type="pct"/>
          </w:tcPr>
          <w:p w:rsidR="005879E6" w:rsidRPr="003B6ED5" w:rsidRDefault="005879E6" w:rsidP="005879E6">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godkjent bruksenhet som bolig</w:t>
            </w:r>
          </w:p>
        </w:tc>
      </w:tr>
      <w:tr w:rsidR="005879E6"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5879E6" w:rsidRPr="003B6ED5" w:rsidRDefault="005879E6" w:rsidP="005879E6">
            <w:pPr>
              <w:rPr>
                <w:noProof w:val="0"/>
                <w:lang w:val="nb-NO" w:eastAsia="nb-NO"/>
              </w:rPr>
            </w:pPr>
            <w:r w:rsidRPr="003B6ED5">
              <w:rPr>
                <w:noProof w:val="0"/>
                <w:lang w:val="nb-NO" w:eastAsia="nb-NO"/>
              </w:rPr>
              <w:t>bruksenhetstype</w:t>
            </w:r>
            <w:r>
              <w:rPr>
                <w:noProof w:val="0"/>
                <w:lang w:val="nb-NO" w:eastAsia="nb-NO"/>
              </w:rPr>
              <w:t xml:space="preserve"> - </w:t>
            </w:r>
            <w:r w:rsidRPr="003B6ED5">
              <w:rPr>
                <w:noProof w:val="0"/>
                <w:lang w:val="nb-NO" w:eastAsia="nb-NO"/>
              </w:rPr>
              <w:t>annetEnnBolig</w:t>
            </w:r>
          </w:p>
        </w:tc>
        <w:tc>
          <w:tcPr>
            <w:tcW w:w="3756" w:type="pct"/>
          </w:tcPr>
          <w:p w:rsidR="005879E6" w:rsidRPr="003B6ED5" w:rsidRDefault="005879E6" w:rsidP="005879E6">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betegnelse for bruksenhet som i stor grad er knyttet til næringsvirksomhet</w:t>
            </w:r>
          </w:p>
        </w:tc>
      </w:tr>
      <w:tr w:rsidR="005879E6"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5879E6" w:rsidRPr="003B6ED5" w:rsidRDefault="005879E6" w:rsidP="005879E6">
            <w:pPr>
              <w:rPr>
                <w:noProof w:val="0"/>
                <w:lang w:val="nb-NO" w:eastAsia="nb-NO"/>
              </w:rPr>
            </w:pPr>
            <w:r w:rsidRPr="003B6ED5">
              <w:rPr>
                <w:noProof w:val="0"/>
                <w:lang w:val="nb-NO" w:eastAsia="nb-NO"/>
              </w:rPr>
              <w:t>bruksenhetstype</w:t>
            </w:r>
            <w:r>
              <w:rPr>
                <w:noProof w:val="0"/>
                <w:lang w:val="nb-NO" w:eastAsia="nb-NO"/>
              </w:rPr>
              <w:t xml:space="preserve"> - </w:t>
            </w:r>
            <w:r w:rsidRPr="003B6ED5">
              <w:rPr>
                <w:noProof w:val="0"/>
                <w:lang w:val="nb-NO" w:eastAsia="nb-NO"/>
              </w:rPr>
              <w:t>fritidsbolig</w:t>
            </w:r>
          </w:p>
        </w:tc>
        <w:tc>
          <w:tcPr>
            <w:tcW w:w="3756" w:type="pct"/>
          </w:tcPr>
          <w:p w:rsidR="005879E6" w:rsidRPr="003B6ED5" w:rsidRDefault="005879E6" w:rsidP="005879E6">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godkjent bruksenhet som fritidsbolig, men ikke som bolig</w:t>
            </w:r>
          </w:p>
        </w:tc>
      </w:tr>
      <w:tr w:rsidR="005879E6"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5879E6" w:rsidRPr="003B6ED5" w:rsidRDefault="005879E6" w:rsidP="005879E6">
            <w:pPr>
              <w:rPr>
                <w:noProof w:val="0"/>
                <w:lang w:val="nb-NO" w:eastAsia="nb-NO"/>
              </w:rPr>
            </w:pPr>
            <w:r w:rsidRPr="003B6ED5">
              <w:rPr>
                <w:noProof w:val="0"/>
                <w:lang w:val="nb-NO" w:eastAsia="nb-NO"/>
              </w:rPr>
              <w:t xml:space="preserve">bruksenhetstype </w:t>
            </w:r>
            <w:r>
              <w:rPr>
                <w:noProof w:val="0"/>
                <w:lang w:val="nb-NO" w:eastAsia="nb-NO"/>
              </w:rPr>
              <w:t>-</w:t>
            </w:r>
            <w:r w:rsidRPr="003B6ED5">
              <w:rPr>
                <w:noProof w:val="0"/>
                <w:lang w:val="nb-NO" w:eastAsia="nb-NO"/>
              </w:rPr>
              <w:t>ikkeGodkjentBolig</w:t>
            </w:r>
          </w:p>
        </w:tc>
        <w:tc>
          <w:tcPr>
            <w:tcW w:w="3756" w:type="pct"/>
          </w:tcPr>
          <w:p w:rsidR="005879E6" w:rsidRPr="003B6ED5" w:rsidRDefault="005879E6" w:rsidP="005879E6">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bruksenhet som sannsynligvis ikke er godkjent for boligformål</w:t>
            </w:r>
          </w:p>
        </w:tc>
      </w:tr>
      <w:tr w:rsidR="005879E6"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5879E6" w:rsidRPr="003B6ED5" w:rsidRDefault="005879E6" w:rsidP="005879E6">
            <w:pPr>
              <w:rPr>
                <w:noProof w:val="0"/>
                <w:lang w:val="nb-NO" w:eastAsia="nb-NO"/>
              </w:rPr>
            </w:pPr>
            <w:r w:rsidRPr="003B6ED5">
              <w:rPr>
                <w:noProof w:val="0"/>
                <w:lang w:val="nb-NO" w:eastAsia="nb-NO"/>
              </w:rPr>
              <w:t xml:space="preserve">bruksenhetstype </w:t>
            </w:r>
            <w:r>
              <w:rPr>
                <w:noProof w:val="0"/>
                <w:lang w:val="nb-NO" w:eastAsia="nb-NO"/>
              </w:rPr>
              <w:t xml:space="preserve">- </w:t>
            </w:r>
            <w:r w:rsidRPr="003B6ED5">
              <w:rPr>
                <w:noProof w:val="0"/>
                <w:lang w:val="nb-NO" w:eastAsia="nb-NO"/>
              </w:rPr>
              <w:t>unummerertBruksenhet</w:t>
            </w:r>
          </w:p>
        </w:tc>
        <w:tc>
          <w:tcPr>
            <w:tcW w:w="3756" w:type="pct"/>
          </w:tcPr>
          <w:p w:rsidR="005879E6" w:rsidRPr="003B6ED5" w:rsidRDefault="005879E6" w:rsidP="005879E6">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brukes til å ta vare på kobling mellom bygning - matrikkelenhet og adresse, og som ikke ligger på en vanlig bruksenhet (Bolig, Ikke godkjent bolig, Fritidsbolig, Annet enn bolig).</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matrikkelnummer</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offisiell benevnelse for hver enkel matrikkelenhet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kommunenummer</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rPr>
              <w:t>et nummer som identifiserer en kommune eller et kommunelignende område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gårdsnummer</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en del av matrikkelnummeret til en fast eiendom. En eiendom betegnes korrekt med kommune- , gårds- og bruksnummer (knr, gnr og bnr). I tillegg kan det være festenummer (fnr) eller seksjonsnummer (snr)</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bruksnummer</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en del av matrikkelnummeret til en fast eiendom, og er fortløpende nummerering innenfor gårdsnummeret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festenummer</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del av matrikkelnummeret som identifiserer festegrunn (tomt). Tas i bruk når et bruksnummer skal deles opp i flere grunneiendommer</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undernummer</w:t>
            </w:r>
          </w:p>
        </w:tc>
        <w:tc>
          <w:tcPr>
            <w:tcW w:w="3756" w:type="pct"/>
          </w:tcPr>
          <w:p w:rsidR="001C3AC1"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brukes ved matrikkeladresser når en grunneiendom må tilknyttes flere ulike adresser</w:t>
            </w:r>
          </w:p>
          <w:p w:rsidR="005879E6" w:rsidRPr="005879E6" w:rsidRDefault="005879E6"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Pr>
                <w:noProof w:val="0"/>
                <w:lang w:val="nb-NO" w:eastAsia="nb-NO"/>
              </w:rPr>
              <w:t>F.eks. har ofte hver bygning på et tun hvert sitt undernummer.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adressetilleggsnavn</w:t>
            </w:r>
          </w:p>
        </w:tc>
        <w:tc>
          <w:tcPr>
            <w:tcW w:w="3756" w:type="pct"/>
          </w:tcPr>
          <w:p w:rsidR="001C3AC1"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nedarvet bruksnavn eller navn på en institusjon eller bygning, brukt som del av den offisielle adressen</w:t>
            </w:r>
          </w:p>
          <w:p w:rsidR="001808D3" w:rsidRPr="001808D3" w:rsidRDefault="001808D3" w:rsidP="00041C0E">
            <w:pPr>
              <w:cnfStyle w:val="000000100000" w:firstRow="0" w:lastRow="0" w:firstColumn="0" w:lastColumn="0" w:oddVBand="0" w:evenVBand="0" w:oddHBand="1" w:evenHBand="0" w:firstRowFirstColumn="0" w:firstRowLastColumn="0" w:lastRowFirstColumn="0" w:lastRowLastColumn="0"/>
              <w:rPr>
                <w:noProof w:val="0"/>
                <w:lang w:val="nb-NO" w:eastAsia="nb-NO"/>
              </w:rPr>
            </w:pPr>
          </w:p>
        </w:tc>
      </w:tr>
      <w:tr w:rsidR="001C3AC1" w:rsidRPr="003B6ED5" w:rsidTr="00041C0E">
        <w:trPr>
          <w:trHeight w:val="69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poststed</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geografisk inndeling av postmottakere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 xml:space="preserve">Datatypen Poststed er dokumentert her: </w:t>
            </w:r>
            <w:r w:rsidRPr="003B6ED5">
              <w:rPr>
                <w:noProof w:val="0"/>
                <w:lang w:eastAsia="nb-NO"/>
              </w:rPr>
              <w:fldChar w:fldCharType="begin"/>
            </w:r>
            <w:r w:rsidRPr="003B6ED5">
              <w:rPr>
                <w:noProof w:val="0"/>
                <w:lang w:val="nb-NO" w:eastAsia="nb-NO"/>
              </w:rPr>
              <w:instrText xml:space="preserve"> REF _Ref534720818 \r \h </w:instrText>
            </w:r>
            <w:r w:rsidRPr="003B6ED5">
              <w:rPr>
                <w:noProof w:val="0"/>
                <w:lang w:eastAsia="nb-NO"/>
              </w:rPr>
            </w:r>
            <w:r w:rsidRPr="003B6ED5">
              <w:rPr>
                <w:noProof w:val="0"/>
                <w:lang w:eastAsia="nb-NO"/>
              </w:rPr>
              <w:fldChar w:fldCharType="separate"/>
            </w:r>
            <w:r w:rsidR="00C45127">
              <w:rPr>
                <w:noProof w:val="0"/>
                <w:lang w:val="nb-NO" w:eastAsia="nb-NO"/>
              </w:rPr>
              <w:t>5.25.7</w:t>
            </w:r>
            <w:r w:rsidRPr="003B6ED5">
              <w:rPr>
                <w:noProof w:val="0"/>
                <w:lang w:eastAsia="nb-NO"/>
              </w:rPr>
              <w:fldChar w:fldCharType="end"/>
            </w:r>
          </w:p>
        </w:tc>
      </w:tr>
      <w:tr w:rsidR="001C3AC1" w:rsidRPr="003B6ED5" w:rsidTr="00041C0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lastRenderedPageBreak/>
              <w:t>coAdressenavn</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beskrivelse av enten hvem mottakeren er i "omsorg" hos (C/O="care of") eller hvem som er mottaker innen en organisasjon (v/=ved eller Att:="attention")</w:t>
            </w:r>
          </w:p>
        </w:tc>
      </w:tr>
    </w:tbl>
    <w:p w:rsidR="001C3AC1" w:rsidRPr="003B6ED5" w:rsidRDefault="001C3AC1" w:rsidP="004F64B1">
      <w:pPr>
        <w:pStyle w:val="Overskrift3"/>
      </w:pPr>
      <w:bookmarkStart w:id="162" w:name="_Ref535507674"/>
      <w:bookmarkStart w:id="163" w:name="_Toc14779347"/>
      <w:bookmarkStart w:id="164" w:name="_Toc31981167"/>
      <w:r w:rsidRPr="004F64B1">
        <w:t>UkjentBosted</w:t>
      </w:r>
      <w:bookmarkEnd w:id="162"/>
      <w:bookmarkEnd w:id="163"/>
      <w:bookmarkEnd w:id="164"/>
    </w:p>
    <w:p w:rsidR="001C3AC1" w:rsidRPr="003B6ED5" w:rsidRDefault="001C3AC1" w:rsidP="001C3AC1">
      <w:pPr>
        <w:rPr>
          <w:noProof w:val="0"/>
        </w:rPr>
      </w:pPr>
      <w:r w:rsidRPr="003B6ED5">
        <w:rPr>
          <w:noProof w:val="0"/>
        </w:rPr>
        <w:t xml:space="preserve">Denne entitetstypen benyttes kun når en person har </w:t>
      </w:r>
      <w:r w:rsidR="00041C0E">
        <w:rPr>
          <w:noProof w:val="0"/>
        </w:rPr>
        <w:t xml:space="preserve">et </w:t>
      </w:r>
      <w:r w:rsidRPr="003B6ED5">
        <w:rPr>
          <w:noProof w:val="0"/>
        </w:rPr>
        <w:t>ukjent bosted.</w:t>
      </w:r>
    </w:p>
    <w:p w:rsidR="001C3AC1" w:rsidRPr="003B6ED5" w:rsidRDefault="001C3AC1" w:rsidP="001C3AC1">
      <w:pPr>
        <w:rPr>
          <w:noProof w:val="0"/>
        </w:rPr>
      </w:pPr>
      <w:r w:rsidRPr="003B6ED5">
        <w:rPr>
          <w:lang w:eastAsia="nb-NO"/>
        </w:rPr>
        <w:drawing>
          <wp:inline distT="0" distB="0" distL="0" distR="0" wp14:anchorId="527817F5" wp14:editId="643C01DF">
            <wp:extent cx="5562600" cy="2540000"/>
            <wp:effectExtent l="0" t="0" r="0" b="0"/>
            <wp:docPr id="343" name="Bild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K UkjentBosted.jpg"/>
                    <pic:cNvPicPr/>
                  </pic:nvPicPr>
                  <pic:blipFill>
                    <a:blip r:embed="rId49">
                      <a:extLst>
                        <a:ext uri="{28A0092B-C50C-407E-A947-70E740481C1C}">
                          <a14:useLocalDpi xmlns:a14="http://schemas.microsoft.com/office/drawing/2010/main" val="0"/>
                        </a:ext>
                      </a:extLst>
                    </a:blip>
                    <a:stretch>
                      <a:fillRect/>
                    </a:stretch>
                  </pic:blipFill>
                  <pic:spPr>
                    <a:xfrm>
                      <a:off x="0" y="0"/>
                      <a:ext cx="5562600" cy="2540000"/>
                    </a:xfrm>
                    <a:prstGeom prst="rect">
                      <a:avLst/>
                    </a:prstGeom>
                  </pic:spPr>
                </pic:pic>
              </a:graphicData>
            </a:graphic>
          </wp:inline>
        </w:drawing>
      </w: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 xml:space="preserve">Informasjons-element </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UkjentBosted</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bostedet til en person er ikke fastsatt til en fast bostedsadresse</w:t>
            </w:r>
          </w:p>
        </w:tc>
      </w:tr>
      <w:tr w:rsidR="001C3AC1" w:rsidRPr="003B6ED5" w:rsidTr="00041C0E">
        <w:trPr>
          <w:trHeight w:val="663"/>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bostedskommune</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kommune utledet av bostedsadressen til en bosatt person i Folkeregisteret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Verdi settes kun hvis bostedskommunen er kjent.</w:t>
            </w:r>
          </w:p>
        </w:tc>
      </w:tr>
    </w:tbl>
    <w:p w:rsidR="001C3AC1" w:rsidRPr="003B6ED5" w:rsidRDefault="001C3AC1" w:rsidP="004F64B1">
      <w:pPr>
        <w:pStyle w:val="Overskrift3"/>
      </w:pPr>
      <w:bookmarkStart w:id="165" w:name="_Ref535572485"/>
      <w:bookmarkStart w:id="166" w:name="_Toc14779348"/>
      <w:bookmarkStart w:id="167" w:name="_Toc31981168"/>
      <w:r w:rsidRPr="004F64B1">
        <w:t>VegadresseForPost</w:t>
      </w:r>
      <w:bookmarkEnd w:id="165"/>
      <w:bookmarkEnd w:id="166"/>
      <w:bookmarkEnd w:id="167"/>
    </w:p>
    <w:p w:rsidR="001C3AC1" w:rsidRPr="003B6ED5" w:rsidRDefault="001C3AC1" w:rsidP="001C3AC1">
      <w:pPr>
        <w:rPr>
          <w:noProof w:val="0"/>
        </w:rPr>
      </w:pPr>
      <w:r w:rsidRPr="003B6ED5">
        <w:rPr>
          <w:noProof w:val="0"/>
        </w:rPr>
        <w:t xml:space="preserve">Denne datatypen er en forenklet struktur av Vegadresse hvor sistnevntes egenskaper </w:t>
      </w:r>
      <w:r w:rsidRPr="003B6ED5">
        <w:rPr>
          <w:i/>
          <w:noProof w:val="0"/>
        </w:rPr>
        <w:t>kommunenummer</w:t>
      </w:r>
      <w:r w:rsidRPr="003B6ED5">
        <w:rPr>
          <w:noProof w:val="0"/>
        </w:rPr>
        <w:t xml:space="preserve"> og </w:t>
      </w:r>
      <w:r w:rsidRPr="003B6ED5">
        <w:rPr>
          <w:i/>
          <w:noProof w:val="0"/>
        </w:rPr>
        <w:t>bruksenhetstype</w:t>
      </w:r>
      <w:r w:rsidRPr="003B6ED5">
        <w:rPr>
          <w:noProof w:val="0"/>
        </w:rPr>
        <w:t xml:space="preserve"> ikke er med.</w:t>
      </w:r>
    </w:p>
    <w:p w:rsidR="001C3AC1" w:rsidRPr="003B6ED5" w:rsidRDefault="001C3AC1" w:rsidP="001C3AC1">
      <w:pPr>
        <w:rPr>
          <w:noProof w:val="0"/>
        </w:rPr>
      </w:pPr>
      <w:r w:rsidRPr="003B6ED5">
        <w:rPr>
          <w:noProof w:val="0"/>
        </w:rPr>
        <w:t>Denne strukturen benyttes kun når Registeret er master.</w:t>
      </w:r>
    </w:p>
    <w:p w:rsidR="001C3AC1" w:rsidRPr="003B6ED5" w:rsidRDefault="00041C0E" w:rsidP="001C3AC1">
      <w:pPr>
        <w:rPr>
          <w:noProof w:val="0"/>
        </w:rPr>
      </w:pPr>
      <w:r>
        <w:rPr>
          <w:noProof w:val="0"/>
        </w:rPr>
        <w:t xml:space="preserve">Se Vegadresse: </w:t>
      </w:r>
      <w:r>
        <w:rPr>
          <w:noProof w:val="0"/>
        </w:rPr>
        <w:fldChar w:fldCharType="begin"/>
      </w:r>
      <w:r>
        <w:rPr>
          <w:noProof w:val="0"/>
        </w:rPr>
        <w:instrText xml:space="preserve"> REF _Ref535506973 \r \h </w:instrText>
      </w:r>
      <w:r>
        <w:rPr>
          <w:noProof w:val="0"/>
        </w:rPr>
      </w:r>
      <w:r>
        <w:rPr>
          <w:noProof w:val="0"/>
        </w:rPr>
        <w:fldChar w:fldCharType="separate"/>
      </w:r>
      <w:r w:rsidR="00C45127">
        <w:rPr>
          <w:noProof w:val="0"/>
        </w:rPr>
        <w:t>5.25.1</w:t>
      </w:r>
      <w:r>
        <w:rPr>
          <w:noProof w:val="0"/>
        </w:rPr>
        <w:fldChar w:fldCharType="end"/>
      </w:r>
      <w:r>
        <w:rPr>
          <w:noProof w:val="0"/>
        </w:rPr>
        <w:t>.</w:t>
      </w:r>
    </w:p>
    <w:p w:rsidR="001C3AC1" w:rsidRPr="003B6ED5" w:rsidRDefault="001C3AC1" w:rsidP="004F64B1">
      <w:pPr>
        <w:pStyle w:val="Overskrift3"/>
      </w:pPr>
      <w:bookmarkStart w:id="168" w:name="_Ref535572439"/>
      <w:bookmarkStart w:id="169" w:name="_Toc14779349"/>
      <w:bookmarkStart w:id="170" w:name="_Toc31981169"/>
      <w:r w:rsidRPr="004F64B1">
        <w:t>Postboksadresse</w:t>
      </w:r>
      <w:bookmarkEnd w:id="168"/>
      <w:bookmarkEnd w:id="169"/>
      <w:bookmarkEnd w:id="170"/>
    </w:p>
    <w:p w:rsidR="001C3AC1" w:rsidRPr="003B6ED5" w:rsidRDefault="001C3AC1" w:rsidP="001C3AC1">
      <w:pPr>
        <w:rPr>
          <w:noProof w:val="0"/>
        </w:rPr>
      </w:pPr>
      <w:r w:rsidRPr="003B6ED5">
        <w:rPr>
          <w:noProof w:val="0"/>
        </w:rPr>
        <w:t>Denne strukturen benyttes kun når Registeret er master.</w:t>
      </w:r>
    </w:p>
    <w:p w:rsidR="001C3AC1" w:rsidRPr="003B6ED5" w:rsidRDefault="001C3AC1" w:rsidP="001C3AC1">
      <w:pPr>
        <w:rPr>
          <w:noProof w:val="0"/>
        </w:rPr>
      </w:pPr>
      <w:r w:rsidRPr="003B6ED5">
        <w:rPr>
          <w:lang w:eastAsia="nb-NO"/>
        </w:rPr>
        <w:lastRenderedPageBreak/>
        <w:drawing>
          <wp:inline distT="0" distB="0" distL="0" distR="0" wp14:anchorId="6D20A91E" wp14:editId="1904CD53">
            <wp:extent cx="5207000" cy="3784600"/>
            <wp:effectExtent l="0" t="0" r="0" b="6350"/>
            <wp:docPr id="326" name="Bild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K Postboksadresse.jpg"/>
                    <pic:cNvPicPr/>
                  </pic:nvPicPr>
                  <pic:blipFill>
                    <a:blip r:embed="rId50">
                      <a:extLst>
                        <a:ext uri="{28A0092B-C50C-407E-A947-70E740481C1C}">
                          <a14:useLocalDpi xmlns:a14="http://schemas.microsoft.com/office/drawing/2010/main" val="0"/>
                        </a:ext>
                      </a:extLst>
                    </a:blip>
                    <a:stretch>
                      <a:fillRect/>
                    </a:stretch>
                  </pic:blipFill>
                  <pic:spPr>
                    <a:xfrm>
                      <a:off x="0" y="0"/>
                      <a:ext cx="5207000" cy="3784600"/>
                    </a:xfrm>
                    <a:prstGeom prst="rect">
                      <a:avLst/>
                    </a:prstGeom>
                  </pic:spPr>
                </pic:pic>
              </a:graphicData>
            </a:graphic>
          </wp:inline>
        </w:drawing>
      </w: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 xml:space="preserve">Informasjons-element </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041C0E">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Postboksadresse</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postadresse til en postboks</w:t>
            </w:r>
          </w:p>
        </w:tc>
      </w:tr>
      <w:tr w:rsidR="001C3AC1" w:rsidRPr="003B6ED5" w:rsidTr="00041C0E">
        <w:trPr>
          <w:trHeight w:val="549"/>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postbokseier</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den som leier postboksen fra eier av postboksanlegget</w:t>
            </w:r>
          </w:p>
        </w:tc>
      </w:tr>
      <w:tr w:rsidR="001C3AC1" w:rsidRPr="003B6ED5" w:rsidTr="00041C0E">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postboks</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identifikator på postboks som består av landets betegnelse for postboks samt den alfanumeriske identifikatoren til denne</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poststed</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geografisk inndeling av postmottakere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 xml:space="preserve">Datatypen Poststed er dokumentert her: </w:t>
            </w:r>
            <w:r w:rsidRPr="003B6ED5">
              <w:rPr>
                <w:noProof w:val="0"/>
                <w:lang w:eastAsia="nb-NO"/>
              </w:rPr>
              <w:fldChar w:fldCharType="begin"/>
            </w:r>
            <w:r w:rsidRPr="003B6ED5">
              <w:rPr>
                <w:noProof w:val="0"/>
                <w:lang w:val="nb-NO" w:eastAsia="nb-NO"/>
              </w:rPr>
              <w:instrText xml:space="preserve"> REF _Ref534720818 \r \h </w:instrText>
            </w:r>
            <w:r w:rsidRPr="003B6ED5">
              <w:rPr>
                <w:noProof w:val="0"/>
                <w:lang w:eastAsia="nb-NO"/>
              </w:rPr>
            </w:r>
            <w:r w:rsidRPr="003B6ED5">
              <w:rPr>
                <w:noProof w:val="0"/>
                <w:lang w:eastAsia="nb-NO"/>
              </w:rPr>
              <w:fldChar w:fldCharType="separate"/>
            </w:r>
            <w:r w:rsidR="00C45127">
              <w:rPr>
                <w:noProof w:val="0"/>
                <w:lang w:val="nb-NO" w:eastAsia="nb-NO"/>
              </w:rPr>
              <w:t>5.25.7</w:t>
            </w:r>
            <w:r w:rsidRPr="003B6ED5">
              <w:rPr>
                <w:noProof w:val="0"/>
                <w:lang w:eastAsia="nb-NO"/>
              </w:rPr>
              <w:fldChar w:fldCharType="end"/>
            </w:r>
          </w:p>
        </w:tc>
      </w:tr>
    </w:tbl>
    <w:p w:rsidR="001C3AC1" w:rsidRPr="003B6ED5" w:rsidRDefault="001C3AC1" w:rsidP="00041C0E">
      <w:pPr>
        <w:rPr>
          <w:noProof w:val="0"/>
        </w:rPr>
      </w:pPr>
    </w:p>
    <w:p w:rsidR="001C3AC1" w:rsidRPr="003B6ED5" w:rsidRDefault="001C3AC1" w:rsidP="004F64B1">
      <w:pPr>
        <w:pStyle w:val="Overskrift3"/>
      </w:pPr>
      <w:bookmarkStart w:id="171" w:name="_Ref535572456"/>
      <w:bookmarkStart w:id="172" w:name="_Toc14779350"/>
      <w:bookmarkStart w:id="173" w:name="_Toc31981170"/>
      <w:r w:rsidRPr="004F64B1">
        <w:lastRenderedPageBreak/>
        <w:t>PostadresseIFrittFormat</w:t>
      </w:r>
      <w:bookmarkEnd w:id="171"/>
      <w:bookmarkEnd w:id="172"/>
      <w:bookmarkEnd w:id="173"/>
    </w:p>
    <w:p w:rsidR="001C3AC1" w:rsidRPr="003B6ED5" w:rsidRDefault="001C3AC1" w:rsidP="001C3AC1">
      <w:pPr>
        <w:rPr>
          <w:noProof w:val="0"/>
        </w:rPr>
      </w:pPr>
      <w:r w:rsidRPr="003B6ED5">
        <w:rPr>
          <w:lang w:eastAsia="nb-NO"/>
        </w:rPr>
        <w:drawing>
          <wp:inline distT="0" distB="0" distL="0" distR="0" wp14:anchorId="6845B281" wp14:editId="54DDF865">
            <wp:extent cx="5740400" cy="3073400"/>
            <wp:effectExtent l="0" t="0" r="0" b="0"/>
            <wp:docPr id="327" name="Bild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K PostadresseIFrittFormat.jpg"/>
                    <pic:cNvPicPr/>
                  </pic:nvPicPr>
                  <pic:blipFill>
                    <a:blip r:embed="rId51">
                      <a:extLst>
                        <a:ext uri="{28A0092B-C50C-407E-A947-70E740481C1C}">
                          <a14:useLocalDpi xmlns:a14="http://schemas.microsoft.com/office/drawing/2010/main" val="0"/>
                        </a:ext>
                      </a:extLst>
                    </a:blip>
                    <a:stretch>
                      <a:fillRect/>
                    </a:stretch>
                  </pic:blipFill>
                  <pic:spPr>
                    <a:xfrm>
                      <a:off x="0" y="0"/>
                      <a:ext cx="5740400" cy="3073400"/>
                    </a:xfrm>
                    <a:prstGeom prst="rect">
                      <a:avLst/>
                    </a:prstGeom>
                  </pic:spPr>
                </pic:pic>
              </a:graphicData>
            </a:graphic>
          </wp:inline>
        </w:drawing>
      </w: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 xml:space="preserve">Informasjons-element </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PostadresseIFrittFormat</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Denne datatypen for adresse ble opprettet for å kunne motta postadresser i Norge fra DSF ved migrering. Postadressene er lagret i tabellen T_TILAD i DSF på formen ADRESSE1, ADRESSE2, ADRESSE3, LANDKODE og P_POSTNR hvor hver av adresselinjene kan inneholde opptil 30 tegn.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Migrert informasjon er på formen store bokstaver (majuskel/versal)</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adresselinje</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en tekstlinje med adresseinformasjon i forenklet adresseformat for postadresse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En en-dimensjonal tabell med opptil 4 tekstlinjer for å kunne uttrykke en norsk postadresse fullt ut. Det skal være plass til 1: coAdressenavn, 2: adressetilleggsnavn og 3: adressenavn med adressenummer. og 4: postnummer med poststedsnavn i dette formatet.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Hvis coAdressenavn ikke finnes, så plasseres adressetilleggsnavn i linje 1. Hvis adressetilleggsnavn ikke finnes så plasseres adressenavn med adressenummer i linje 1 osv.</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I DSF var siste linje alltid postnummer og poststedsnavn, men dette videreføres ikke fordi dette nå finnes i poststed (se under). </w:t>
            </w:r>
          </w:p>
        </w:tc>
      </w:tr>
      <w:tr w:rsidR="001C3AC1" w:rsidRPr="003B6ED5" w:rsidTr="00041C0E">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poststed</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geografisk inndeling av postmottakere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Datatypen Poststed er dokumentert her: </w:t>
            </w:r>
            <w:r w:rsidRPr="003B6ED5">
              <w:rPr>
                <w:noProof w:val="0"/>
                <w:lang w:eastAsia="nb-NO"/>
              </w:rPr>
              <w:fldChar w:fldCharType="begin"/>
            </w:r>
            <w:r w:rsidRPr="003B6ED5">
              <w:rPr>
                <w:noProof w:val="0"/>
                <w:lang w:val="nb-NO" w:eastAsia="nb-NO"/>
              </w:rPr>
              <w:instrText xml:space="preserve"> REF _Ref534720818 \r \h </w:instrText>
            </w:r>
            <w:r w:rsidRPr="003B6ED5">
              <w:rPr>
                <w:noProof w:val="0"/>
                <w:lang w:eastAsia="nb-NO"/>
              </w:rPr>
            </w:r>
            <w:r w:rsidRPr="003B6ED5">
              <w:rPr>
                <w:noProof w:val="0"/>
                <w:lang w:eastAsia="nb-NO"/>
              </w:rPr>
              <w:fldChar w:fldCharType="separate"/>
            </w:r>
            <w:r w:rsidR="00C45127">
              <w:rPr>
                <w:noProof w:val="0"/>
                <w:lang w:val="nb-NO" w:eastAsia="nb-NO"/>
              </w:rPr>
              <w:t>5.25.7</w:t>
            </w:r>
            <w:r w:rsidRPr="003B6ED5">
              <w:rPr>
                <w:noProof w:val="0"/>
                <w:lang w:eastAsia="nb-NO"/>
              </w:rPr>
              <w:fldChar w:fldCharType="end"/>
            </w:r>
          </w:p>
        </w:tc>
      </w:tr>
    </w:tbl>
    <w:p w:rsidR="001C3AC1" w:rsidRPr="003B6ED5" w:rsidRDefault="001C3AC1" w:rsidP="004F64B1">
      <w:pPr>
        <w:pStyle w:val="Overskrift3"/>
      </w:pPr>
      <w:bookmarkStart w:id="174" w:name="_Ref534720818"/>
      <w:bookmarkStart w:id="175" w:name="_Toc14779351"/>
      <w:bookmarkStart w:id="176" w:name="_Toc31981171"/>
      <w:r w:rsidRPr="004F64B1">
        <w:lastRenderedPageBreak/>
        <w:t>Poststed</w:t>
      </w:r>
      <w:bookmarkEnd w:id="174"/>
      <w:bookmarkEnd w:id="175"/>
      <w:bookmarkEnd w:id="176"/>
    </w:p>
    <w:p w:rsidR="001C3AC1" w:rsidRPr="003B6ED5" w:rsidRDefault="001C3AC1" w:rsidP="001C3AC1">
      <w:pPr>
        <w:rPr>
          <w:noProof w:val="0"/>
        </w:rPr>
      </w:pPr>
      <w:r w:rsidRPr="003B6ED5">
        <w:rPr>
          <w:lang w:eastAsia="nb-NO"/>
        </w:rPr>
        <w:drawing>
          <wp:inline distT="0" distB="0" distL="0" distR="0" wp14:anchorId="628F2C5B" wp14:editId="29A58DF4">
            <wp:extent cx="5829300" cy="1828800"/>
            <wp:effectExtent l="0" t="0" r="0" b="0"/>
            <wp:docPr id="328" name="Bild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K Poststed.jpg"/>
                    <pic:cNvPicPr/>
                  </pic:nvPicPr>
                  <pic:blipFill>
                    <a:blip r:embed="rId52">
                      <a:extLst>
                        <a:ext uri="{28A0092B-C50C-407E-A947-70E740481C1C}">
                          <a14:useLocalDpi xmlns:a14="http://schemas.microsoft.com/office/drawing/2010/main" val="0"/>
                        </a:ext>
                      </a:extLst>
                    </a:blip>
                    <a:stretch>
                      <a:fillRect/>
                    </a:stretch>
                  </pic:blipFill>
                  <pic:spPr>
                    <a:xfrm>
                      <a:off x="0" y="0"/>
                      <a:ext cx="5829300" cy="1828800"/>
                    </a:xfrm>
                    <a:prstGeom prst="rect">
                      <a:avLst/>
                    </a:prstGeom>
                  </pic:spPr>
                </pic:pic>
              </a:graphicData>
            </a:graphic>
          </wp:inline>
        </w:drawing>
      </w: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 xml:space="preserve">Informasjons-element </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Poststed</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geografisk inndeling av postmottakere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Poststedene i Norge forvaltes av Posten.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poststedsnavn</w:t>
            </w:r>
          </w:p>
        </w:tc>
        <w:tc>
          <w:tcPr>
            <w:tcW w:w="3756" w:type="pct"/>
          </w:tcPr>
          <w:p w:rsidR="001C3AC1" w:rsidRPr="003B6ED5" w:rsidRDefault="001C3AC1" w:rsidP="006B1E38">
            <w:pPr>
              <w:jc w:val="both"/>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en tekstlinje med adresseinformasjon i forenklet adresseformat for postadresse</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En en-dimensjonal tabell med ubegrenset antall tekstlinjer for å kunne uttrykke en postadresse fullt ut.</w:t>
            </w:r>
          </w:p>
        </w:tc>
      </w:tr>
      <w:tr w:rsidR="001C3AC1" w:rsidRPr="003B6ED5" w:rsidTr="00041C0E">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postnummer</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nummer på et poststed</w:t>
            </w:r>
          </w:p>
        </w:tc>
      </w:tr>
    </w:tbl>
    <w:p w:rsidR="001C3AC1" w:rsidRPr="003B6ED5" w:rsidRDefault="001C3AC1" w:rsidP="001C3AC1">
      <w:pPr>
        <w:rPr>
          <w:noProof w:val="0"/>
        </w:rPr>
      </w:pPr>
    </w:p>
    <w:p w:rsidR="001C3AC1" w:rsidRPr="003B6ED5" w:rsidRDefault="001C3AC1" w:rsidP="004F64B1">
      <w:pPr>
        <w:pStyle w:val="Overskrift3"/>
      </w:pPr>
      <w:bookmarkStart w:id="177" w:name="_Ref535572541"/>
      <w:bookmarkStart w:id="178" w:name="_Toc14779352"/>
      <w:bookmarkStart w:id="179" w:name="_Toc31981172"/>
      <w:r w:rsidRPr="004F64B1">
        <w:t>InternasjonalAdresse</w:t>
      </w:r>
      <w:bookmarkEnd w:id="177"/>
      <w:bookmarkEnd w:id="178"/>
      <w:bookmarkEnd w:id="179"/>
    </w:p>
    <w:p w:rsidR="001C3AC1" w:rsidRPr="003B6ED5" w:rsidRDefault="001C3AC1" w:rsidP="001C3AC1">
      <w:pPr>
        <w:rPr>
          <w:noProof w:val="0"/>
        </w:rPr>
      </w:pPr>
      <w:r w:rsidRPr="003B6ED5">
        <w:rPr>
          <w:lang w:eastAsia="nb-NO"/>
        </w:rPr>
        <w:drawing>
          <wp:inline distT="0" distB="0" distL="0" distR="0" wp14:anchorId="4F439CE3" wp14:editId="6FE682BC">
            <wp:extent cx="6151880" cy="2764155"/>
            <wp:effectExtent l="0" t="0" r="1270" b="0"/>
            <wp:docPr id="325" name="Bild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K InternasjonalAdresse.jpg"/>
                    <pic:cNvPicPr/>
                  </pic:nvPicPr>
                  <pic:blipFill>
                    <a:blip r:embed="rId53">
                      <a:extLst>
                        <a:ext uri="{28A0092B-C50C-407E-A947-70E740481C1C}">
                          <a14:useLocalDpi xmlns:a14="http://schemas.microsoft.com/office/drawing/2010/main" val="0"/>
                        </a:ext>
                      </a:extLst>
                    </a:blip>
                    <a:stretch>
                      <a:fillRect/>
                    </a:stretch>
                  </pic:blipFill>
                  <pic:spPr>
                    <a:xfrm>
                      <a:off x="0" y="0"/>
                      <a:ext cx="6151880" cy="2764155"/>
                    </a:xfrm>
                    <a:prstGeom prst="rect">
                      <a:avLst/>
                    </a:prstGeom>
                  </pic:spPr>
                </pic:pic>
              </a:graphicData>
            </a:graphic>
          </wp:inline>
        </w:drawing>
      </w:r>
    </w:p>
    <w:tbl>
      <w:tblPr>
        <w:tblStyle w:val="Lysliste-uthevingsfarge1"/>
        <w:tblpPr w:leftFromText="141" w:rightFromText="141" w:vertAnchor="text" w:horzAnchor="margin" w:tblpY="25"/>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Informasjons-element eller kodeverdi</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lastRenderedPageBreak/>
              <w:t>InternasjonalAdresse</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noe en person eller virksomhet bruker for å identifisere og stedfeste et objekt på en geografisk lokasjon i et hvilket som helst land</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En strukturert informasjonsmengde som bygger på internasjonale standarder som OECD sitt "Standard Transfer Format for international information exchange in taxation" (STF) og Inspire fra EU (</w:t>
            </w:r>
            <w:hyperlink r:id="rId54" w:history="1">
              <w:r w:rsidRPr="003B6ED5">
                <w:rPr>
                  <w:rStyle w:val="Hyperkobling"/>
                  <w:noProof w:val="0"/>
                  <w:lang w:val="nb-NO" w:eastAsia="nb-NO"/>
                </w:rPr>
                <w:t>https://inspire.ec.europa.eu/about-inspire/563</w:t>
              </w:r>
            </w:hyperlink>
            <w:r w:rsidRPr="003B6ED5">
              <w:rPr>
                <w:noProof w:val="0"/>
                <w:lang w:val="nb-NO" w:eastAsia="nb-NO"/>
              </w:rPr>
              <w:t>). (STF er basis i utvekslingsformater for FATCA/CRS). Den er videre sammenholdt med EU Core vocabulary, OASIS UBL Common Library, samt adressestrukturer/-standarder for postadresser i store land eller føderasjoner.</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coAdressenavn</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rPr>
            </w:pPr>
            <w:r w:rsidRPr="003B6ED5">
              <w:rPr>
                <w:i/>
                <w:noProof w:val="0"/>
                <w:lang w:val="nb-NO"/>
              </w:rPr>
              <w:t>adresseegenskap som beskriver hvem mottaker er i "omsorg" hos (C/O="care of") eller hvem som er mottaker innen en organisasjon (v/=ved eller Att:="attention")"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adressenavn</w:t>
            </w:r>
          </w:p>
        </w:tc>
        <w:tc>
          <w:tcPr>
            <w:tcW w:w="3756" w:type="pct"/>
          </w:tcPr>
          <w:p w:rsidR="001C3AC1"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navn på gate, veg, sti, plass eller område</w:t>
            </w:r>
          </w:p>
          <w:p w:rsidR="001C7286" w:rsidRDefault="001C7286"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7286" w:rsidRPr="001C7286" w:rsidRDefault="001C7286" w:rsidP="001C7286">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husnummer (+ ev. husbokstav) må være inkludert på riktig plass</w:t>
            </w:r>
          </w:p>
        </w:tc>
      </w:tr>
      <w:tr w:rsidR="001C3AC1" w:rsidRPr="008B2043"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bygning</w:t>
            </w:r>
          </w:p>
        </w:tc>
        <w:tc>
          <w:tcPr>
            <w:tcW w:w="3756" w:type="pct"/>
          </w:tcPr>
          <w:p w:rsidR="001C3AC1"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adresseegenskap som beskriver navn og/eller nummer på bygning</w:t>
            </w:r>
          </w:p>
          <w:p w:rsidR="001C7286" w:rsidRDefault="001C7286"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p>
          <w:p w:rsidR="001C7286" w:rsidRPr="001C7286" w:rsidRDefault="001C7286" w:rsidP="006B1E38">
            <w:pPr>
              <w:cnfStyle w:val="000000000000" w:firstRow="0" w:lastRow="0" w:firstColumn="0" w:lastColumn="0" w:oddVBand="0" w:evenVBand="0" w:oddHBand="0" w:evenHBand="0" w:firstRowFirstColumn="0" w:firstRowLastColumn="0" w:lastRowFirstColumn="0" w:lastRowLastColumn="0"/>
              <w:rPr>
                <w:noProof w:val="0"/>
                <w:lang w:val="en-GB" w:eastAsia="nb-NO"/>
              </w:rPr>
            </w:pPr>
            <w:r w:rsidRPr="001C7286">
              <w:rPr>
                <w:noProof w:val="0"/>
                <w:lang w:val="en-GB" w:eastAsia="nb-NO"/>
              </w:rPr>
              <w:t xml:space="preserve">F.eks. </w:t>
            </w:r>
            <w:r>
              <w:t xml:space="preserve"> </w:t>
            </w:r>
            <w:r w:rsidRPr="001C7286">
              <w:rPr>
                <w:noProof w:val="0"/>
                <w:lang w:val="en-GB" w:eastAsia="nb-NO"/>
              </w:rPr>
              <w:t xml:space="preserve">Block 3, </w:t>
            </w:r>
            <w:r>
              <w:t xml:space="preserve"> </w:t>
            </w:r>
            <w:r w:rsidRPr="001C7286">
              <w:rPr>
                <w:noProof w:val="0"/>
                <w:lang w:val="en-GB" w:eastAsia="nb-NO"/>
              </w:rPr>
              <w:t>Bel-Air Flats</w:t>
            </w:r>
          </w:p>
        </w:tc>
      </w:tr>
      <w:tr w:rsidR="001C3AC1" w:rsidRPr="008B2043"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etasjenummer</w:t>
            </w:r>
          </w:p>
        </w:tc>
        <w:tc>
          <w:tcPr>
            <w:tcW w:w="3756" w:type="pct"/>
          </w:tcPr>
          <w:p w:rsidR="001C3AC1"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adresseegenskap som beskriver hvilken etasje en person eller virksomhet har sitt registrerte tilholdssted</w:t>
            </w:r>
          </w:p>
          <w:p w:rsidR="0036275A" w:rsidRPr="0036275A" w:rsidRDefault="0036275A" w:rsidP="006B1E38">
            <w:pPr>
              <w:cnfStyle w:val="000000100000" w:firstRow="0" w:lastRow="0" w:firstColumn="0" w:lastColumn="0" w:oddVBand="0" w:evenVBand="0" w:oddHBand="1" w:evenHBand="0" w:firstRowFirstColumn="0" w:firstRowLastColumn="0" w:lastRowFirstColumn="0" w:lastRowLastColumn="0"/>
              <w:rPr>
                <w:noProof w:val="0"/>
                <w:lang w:val="en-GB" w:eastAsia="nb-NO"/>
              </w:rPr>
            </w:pPr>
            <w:r w:rsidRPr="0036275A">
              <w:rPr>
                <w:noProof w:val="0"/>
                <w:lang w:val="en-GB" w:eastAsia="nb-NO"/>
              </w:rPr>
              <w:t xml:space="preserve">F.eks. Level 1, Ground floor, </w:t>
            </w:r>
            <w:r>
              <w:t xml:space="preserve"> </w:t>
            </w:r>
            <w:r w:rsidRPr="0036275A">
              <w:rPr>
                <w:noProof w:val="0"/>
                <w:lang w:val="en-GB" w:eastAsia="nb-NO"/>
              </w:rPr>
              <w:t>Verdieping</w:t>
            </w:r>
            <w:r>
              <w:rPr>
                <w:noProof w:val="0"/>
                <w:lang w:val="en-GB" w:eastAsia="nb-NO"/>
              </w:rPr>
              <w:t xml:space="preserve"> 3</w:t>
            </w:r>
          </w:p>
        </w:tc>
      </w:tr>
      <w:tr w:rsidR="001C3AC1" w:rsidRPr="008B2043"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boenhet</w:t>
            </w:r>
          </w:p>
        </w:tc>
        <w:tc>
          <w:tcPr>
            <w:tcW w:w="3756" w:type="pct"/>
          </w:tcPr>
          <w:p w:rsidR="001C3AC1"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adresseegenskap som beskriver hva slags tilholdssted en person eller virksomhet er registrert på, samt unik identifikator innen bygningen/etasjen</w:t>
            </w:r>
          </w:p>
          <w:p w:rsidR="001C7286" w:rsidRPr="001C7286" w:rsidRDefault="001C7286" w:rsidP="006B1E38">
            <w:pPr>
              <w:cnfStyle w:val="000000000000" w:firstRow="0" w:lastRow="0" w:firstColumn="0" w:lastColumn="0" w:oddVBand="0" w:evenVBand="0" w:oddHBand="0" w:evenHBand="0" w:firstRowFirstColumn="0" w:firstRowLastColumn="0" w:lastRowFirstColumn="0" w:lastRowLastColumn="0"/>
              <w:rPr>
                <w:noProof w:val="0"/>
                <w:lang w:val="en-GB" w:eastAsia="nb-NO"/>
              </w:rPr>
            </w:pPr>
            <w:r w:rsidRPr="001C7286">
              <w:rPr>
                <w:noProof w:val="0"/>
                <w:lang w:val="en-GB" w:eastAsia="nb-NO"/>
              </w:rPr>
              <w:t xml:space="preserve">F.eks. </w:t>
            </w:r>
            <w:r>
              <w:t xml:space="preserve"> </w:t>
            </w:r>
            <w:r w:rsidRPr="001C7286">
              <w:rPr>
                <w:noProof w:val="0"/>
                <w:lang w:val="en-GB" w:eastAsia="nb-NO"/>
              </w:rPr>
              <w:t xml:space="preserve">Apartment 10, Unit 2, </w:t>
            </w:r>
            <w:r>
              <w:t xml:space="preserve"> </w:t>
            </w:r>
            <w:r w:rsidRPr="001C7286">
              <w:rPr>
                <w:noProof w:val="0"/>
                <w:lang w:val="en-GB" w:eastAsia="nb-NO"/>
              </w:rPr>
              <w:t>Wardens Flat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postboks</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identifikator på postboks som består av landets betegnelse for postboks samt den alfanumeriske identifikatoren til denne og eventuell tilleggsinformasjon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postkode</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adresseegenskap som inneholder en offisiell alfanumerisk identifikator for en by, en bydel, et tettsted, et distrikt eller lignende hvor identifikatoren er forvaltet av et lands myndighet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byEllerStedsnavn</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adresseegenskap som navngir en geografisk lokalitet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region</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adresseegenskap som beskriver et større geografisk avgrenset område innenfor et land</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distriktEllerBydel</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adresseegenskap som gir navnet på et distrikt innen et land, eller en del av en by</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landkode</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i/>
                <w:noProof w:val="0"/>
                <w:lang w:val="nb-NO" w:eastAsia="nb-NO"/>
              </w:rPr>
              <w:t>kode for å representere et land</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Benytter ISO 3166-1 alfa 2.  XK = Kosovo.</w:t>
            </w:r>
          </w:p>
        </w:tc>
      </w:tr>
    </w:tbl>
    <w:p w:rsidR="001C3AC1" w:rsidRPr="003B6ED5" w:rsidRDefault="001C3AC1" w:rsidP="004F64B1">
      <w:pPr>
        <w:pStyle w:val="Overskrift3"/>
      </w:pPr>
      <w:bookmarkStart w:id="180" w:name="_Ref535572560"/>
      <w:bookmarkStart w:id="181" w:name="_Toc14779353"/>
      <w:bookmarkStart w:id="182" w:name="_Toc31981173"/>
      <w:r w:rsidRPr="004F64B1">
        <w:lastRenderedPageBreak/>
        <w:t>InternasjonalAdresseIFrittFormat</w:t>
      </w:r>
      <w:bookmarkEnd w:id="180"/>
      <w:bookmarkEnd w:id="181"/>
      <w:bookmarkEnd w:id="182"/>
    </w:p>
    <w:p w:rsidR="001C3AC1" w:rsidRPr="003B6ED5" w:rsidRDefault="001C3AC1" w:rsidP="001C3AC1">
      <w:pPr>
        <w:rPr>
          <w:noProof w:val="0"/>
        </w:rPr>
      </w:pPr>
      <w:r w:rsidRPr="003B6ED5">
        <w:rPr>
          <w:lang w:eastAsia="nb-NO"/>
        </w:rPr>
        <w:drawing>
          <wp:inline distT="0" distB="0" distL="0" distR="0" wp14:anchorId="79325111" wp14:editId="1A5CF33D">
            <wp:extent cx="6151880" cy="1778000"/>
            <wp:effectExtent l="0" t="0" r="1270" b="0"/>
            <wp:docPr id="333" name="Bild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K InternasjonalAdresseIFrittFormat.jpg"/>
                    <pic:cNvPicPr/>
                  </pic:nvPicPr>
                  <pic:blipFill>
                    <a:blip r:embed="rId55">
                      <a:extLst>
                        <a:ext uri="{28A0092B-C50C-407E-A947-70E740481C1C}">
                          <a14:useLocalDpi xmlns:a14="http://schemas.microsoft.com/office/drawing/2010/main" val="0"/>
                        </a:ext>
                      </a:extLst>
                    </a:blip>
                    <a:stretch>
                      <a:fillRect/>
                    </a:stretch>
                  </pic:blipFill>
                  <pic:spPr>
                    <a:xfrm>
                      <a:off x="0" y="0"/>
                      <a:ext cx="6151880" cy="1778000"/>
                    </a:xfrm>
                    <a:prstGeom prst="rect">
                      <a:avLst/>
                    </a:prstGeom>
                  </pic:spPr>
                </pic:pic>
              </a:graphicData>
            </a:graphic>
          </wp:inline>
        </w:drawing>
      </w:r>
    </w:p>
    <w:p w:rsidR="001C3AC1" w:rsidRPr="003B6ED5" w:rsidRDefault="001C3AC1" w:rsidP="001C3AC1">
      <w:pPr>
        <w:rPr>
          <w:noProof w:val="0"/>
        </w:rPr>
      </w:pP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1C3AC1" w:rsidRPr="003B6ED5" w:rsidRDefault="001C3AC1" w:rsidP="006B1E38">
            <w:pPr>
              <w:rPr>
                <w:noProof w:val="0"/>
                <w:lang w:val="nb-NO" w:eastAsia="nb-NO"/>
              </w:rPr>
            </w:pPr>
            <w:r w:rsidRPr="003B6ED5">
              <w:rPr>
                <w:noProof w:val="0"/>
                <w:lang w:val="nb-NO" w:eastAsia="nb-NO"/>
              </w:rPr>
              <w:t xml:space="preserve">Informasjons-element </w:t>
            </w:r>
          </w:p>
        </w:tc>
        <w:tc>
          <w:tcPr>
            <w:tcW w:w="3756"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InternasjonalAdresseIFrittFormat</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Denne adressetypen ble opprettet for å kunne motta postadressen i utlandet fra DSF ved migrering. Migrert informasjon er på formen store bokstaver (majuskel/versal)</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Kildene for migrering er "postadresse" for personer med fødselsnummer i tabellen T_TILAD i DSF eller "postadresse" eller "hjemlandsadresse" for personer med d-nummer i tabellen T_DNUMMER.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Postadressen for personer med fødselsnummer er lagret i tabellen T_TILAD på formen ADRESSE1, ADRESSE2, ADRESSE3, LANDKODE og P_POSTNR hvor hver av adresselinjene kan inneholde opptil 30 tegn.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Postadressen for personer med d-nummer er lagret i tabellen T_DNUMMER på formen DNR_ADRESSE1, DNR_ADRESSE2, DNR_ADRESSE3, DNR_LANDKODE og DNR_POSTNR hvor hver av adresselinjene kan inneholde opptil 40 tegn.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Hjemlandsadressen for personer med d-nummer er lagret i tabellen T_DNUMMER på formen DNR_HJEMLANDSADRESSE1, DNR_HJEMLANDSADRESSE2, DNR_HJEMLANDSADRESSE3 og DNR_HJEMLAND_LANDKODE hvor hver av adresselinjene kan inneholde opptil 40 tegn.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Når Registeret er master, vil man sannsynligvis registrere informasjonen på den formen (store/små bokstaver) den blir oppgitt på i strukturert form i meldinger til Folkeregisteret.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adresselinje</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adressen foruten landkode skrevet som formatert tekst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En en-dimensjonal tabell med ubegrenset antall tekstlinjer for å kunne uttrykke en postadresse fullt ut.</w:t>
            </w:r>
          </w:p>
        </w:tc>
      </w:tr>
      <w:tr w:rsidR="001C3AC1" w:rsidRPr="003B6ED5" w:rsidTr="0036275A">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byEllerStedsnavn</w:t>
            </w:r>
          </w:p>
        </w:tc>
        <w:tc>
          <w:tcPr>
            <w:tcW w:w="3756"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adresseegenskap som navngir en geografisk lokalitet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244" w:type="pct"/>
          </w:tcPr>
          <w:p w:rsidR="001C3AC1" w:rsidRPr="003B6ED5" w:rsidRDefault="001C3AC1" w:rsidP="006B1E38">
            <w:pPr>
              <w:rPr>
                <w:noProof w:val="0"/>
                <w:lang w:val="nb-NO" w:eastAsia="nb-NO"/>
              </w:rPr>
            </w:pPr>
            <w:r w:rsidRPr="003B6ED5">
              <w:rPr>
                <w:noProof w:val="0"/>
                <w:lang w:val="nb-NO" w:eastAsia="nb-NO"/>
              </w:rPr>
              <w:t>landkode</w:t>
            </w:r>
          </w:p>
        </w:tc>
        <w:tc>
          <w:tcPr>
            <w:tcW w:w="3756"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kode for å representere et land</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ISO 3166-1 alfa 2 benyttes. XK = Kosovo.</w:t>
            </w:r>
          </w:p>
        </w:tc>
      </w:tr>
    </w:tbl>
    <w:p w:rsidR="002C0135" w:rsidRDefault="002C0135" w:rsidP="002C0135">
      <w:pPr>
        <w:pStyle w:val="Overskrift3"/>
      </w:pPr>
      <w:bookmarkStart w:id="183" w:name="_Ref16517366"/>
      <w:bookmarkStart w:id="184" w:name="_Toc14779354"/>
      <w:bookmarkStart w:id="185" w:name="_Toc31981174"/>
      <w:r>
        <w:lastRenderedPageBreak/>
        <w:t>AdresseIFrittFormat</w:t>
      </w:r>
      <w:bookmarkEnd w:id="183"/>
      <w:bookmarkEnd w:id="185"/>
    </w:p>
    <w:p w:rsidR="002C0135" w:rsidRPr="002C0135" w:rsidRDefault="002C0135" w:rsidP="002C0135">
      <w:pPr>
        <w:rPr>
          <w:lang w:eastAsia="nb-NO"/>
        </w:rPr>
      </w:pPr>
      <w:r>
        <w:rPr>
          <w:lang w:eastAsia="nb-NO"/>
        </w:rPr>
        <w:drawing>
          <wp:inline distT="0" distB="0" distL="0" distR="0">
            <wp:extent cx="6120130" cy="1794510"/>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 AdresseIFrittFormat.jpg"/>
                    <pic:cNvPicPr/>
                  </pic:nvPicPr>
                  <pic:blipFill>
                    <a:blip r:embed="rId56">
                      <a:extLst>
                        <a:ext uri="{28A0092B-C50C-407E-A947-70E740481C1C}">
                          <a14:useLocalDpi xmlns:a14="http://schemas.microsoft.com/office/drawing/2010/main" val="0"/>
                        </a:ext>
                      </a:extLst>
                    </a:blip>
                    <a:stretch>
                      <a:fillRect/>
                    </a:stretch>
                  </pic:blipFill>
                  <pic:spPr>
                    <a:xfrm>
                      <a:off x="0" y="0"/>
                      <a:ext cx="6120130" cy="1794510"/>
                    </a:xfrm>
                    <a:prstGeom prst="rect">
                      <a:avLst/>
                    </a:prstGeom>
                  </pic:spPr>
                </pic:pic>
              </a:graphicData>
            </a:graphic>
          </wp:inline>
        </w:drawing>
      </w: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2"/>
        <w:gridCol w:w="7221"/>
      </w:tblGrid>
      <w:tr w:rsidR="002C0135" w:rsidRPr="003B6ED5" w:rsidTr="00565076">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hideMark/>
          </w:tcPr>
          <w:p w:rsidR="002C0135" w:rsidRPr="003B6ED5" w:rsidRDefault="002C0135" w:rsidP="00565076">
            <w:pPr>
              <w:rPr>
                <w:noProof w:val="0"/>
                <w:lang w:val="nb-NO" w:eastAsia="nb-NO"/>
              </w:rPr>
            </w:pPr>
            <w:r w:rsidRPr="003B6ED5">
              <w:rPr>
                <w:noProof w:val="0"/>
                <w:lang w:val="nb-NO" w:eastAsia="nb-NO"/>
              </w:rPr>
              <w:t xml:space="preserve">Informasjons-element </w:t>
            </w:r>
          </w:p>
        </w:tc>
        <w:tc>
          <w:tcPr>
            <w:tcW w:w="3756" w:type="pct"/>
            <w:hideMark/>
          </w:tcPr>
          <w:p w:rsidR="002C0135" w:rsidRPr="003B6ED5" w:rsidRDefault="002C0135" w:rsidP="00565076">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2C0135" w:rsidRPr="003B6ED5" w:rsidTr="00565076">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2C0135" w:rsidRPr="003B6ED5" w:rsidRDefault="002C0135" w:rsidP="00565076">
            <w:pPr>
              <w:rPr>
                <w:noProof w:val="0"/>
                <w:lang w:val="nb-NO" w:eastAsia="nb-NO"/>
              </w:rPr>
            </w:pPr>
            <w:r w:rsidRPr="003B6ED5">
              <w:rPr>
                <w:noProof w:val="0"/>
                <w:lang w:val="nb-NO" w:eastAsia="nb-NO"/>
              </w:rPr>
              <w:t>AdresseIFrittFormat</w:t>
            </w:r>
          </w:p>
        </w:tc>
        <w:tc>
          <w:tcPr>
            <w:tcW w:w="3756" w:type="pct"/>
            <w:tcBorders>
              <w:right w:val="single" w:sz="4" w:space="0" w:color="auto"/>
            </w:tcBorders>
          </w:tcPr>
          <w:p w:rsidR="002C0135" w:rsidRPr="003B6ED5" w:rsidRDefault="002C0135" w:rsidP="00565076">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Datatype for adresse i inn- eller utland i fritt format.</w:t>
            </w:r>
          </w:p>
          <w:p w:rsidR="002C0135" w:rsidRPr="003B6ED5" w:rsidRDefault="002C0135" w:rsidP="005879E6">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 xml:space="preserve">Innholdet er automatisk transformert i tjenestekallet </w:t>
            </w:r>
            <w:r>
              <w:rPr>
                <w:noProof w:val="0"/>
                <w:lang w:val="nb-NO" w:eastAsia="nb-NO"/>
              </w:rPr>
              <w:t xml:space="preserve">hvor </w:t>
            </w:r>
            <w:r w:rsidRPr="003B6ED5">
              <w:rPr>
                <w:noProof w:val="0"/>
                <w:lang w:val="nb-NO" w:eastAsia="nb-NO"/>
              </w:rPr>
              <w:t xml:space="preserve">valgt kilde-adresse </w:t>
            </w:r>
            <w:r>
              <w:rPr>
                <w:noProof w:val="0"/>
                <w:lang w:val="nb-NO" w:eastAsia="nb-NO"/>
              </w:rPr>
              <w:t xml:space="preserve">i PreferertKontaktadresse transformeres </w:t>
            </w:r>
            <w:r w:rsidRPr="003B6ED5">
              <w:rPr>
                <w:noProof w:val="0"/>
                <w:lang w:val="nb-NO" w:eastAsia="nb-NO"/>
              </w:rPr>
              <w:t xml:space="preserve">til et fritt format som skal kunne skrives ut på </w:t>
            </w:r>
            <w:r w:rsidR="005879E6">
              <w:rPr>
                <w:noProof w:val="0"/>
                <w:lang w:val="nb-NO" w:eastAsia="nb-NO"/>
              </w:rPr>
              <w:t>en konvolutt e.l.</w:t>
            </w:r>
          </w:p>
        </w:tc>
      </w:tr>
      <w:tr w:rsidR="002C0135" w:rsidRPr="003B6ED5" w:rsidTr="00565076">
        <w:trPr>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tcBorders>
          </w:tcPr>
          <w:p w:rsidR="002C0135" w:rsidRPr="003B6ED5" w:rsidRDefault="002C0135" w:rsidP="00565076">
            <w:pPr>
              <w:rPr>
                <w:noProof w:val="0"/>
                <w:lang w:val="nb-NO" w:eastAsia="nb-NO"/>
              </w:rPr>
            </w:pPr>
            <w:r w:rsidRPr="003B6ED5">
              <w:rPr>
                <w:noProof w:val="0"/>
                <w:lang w:val="nb-NO" w:eastAsia="nb-NO"/>
              </w:rPr>
              <w:t>adresselinje</w:t>
            </w:r>
          </w:p>
        </w:tc>
        <w:tc>
          <w:tcPr>
            <w:tcW w:w="3756" w:type="pct"/>
            <w:tcBorders>
              <w:right w:val="single" w:sz="4" w:space="0" w:color="auto"/>
            </w:tcBorders>
          </w:tcPr>
          <w:p w:rsidR="002C0135" w:rsidRPr="003B6ED5" w:rsidRDefault="002C0135" w:rsidP="00565076">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adressen uten landkode skrevet som formatert tekst</w:t>
            </w:r>
          </w:p>
          <w:p w:rsidR="002C0135" w:rsidRPr="003B6ED5" w:rsidRDefault="002C0135" w:rsidP="00565076">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En en-dimensjonal tabell med ubegrenset antall tekstlinjer for å kunne uttrykke en postadresse i inn- eller utland, fullt ut.</w:t>
            </w:r>
          </w:p>
        </w:tc>
      </w:tr>
      <w:tr w:rsidR="002C0135" w:rsidRPr="003B6ED5" w:rsidTr="00565076">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244" w:type="pct"/>
            <w:tcBorders>
              <w:left w:val="single" w:sz="4" w:space="0" w:color="auto"/>
              <w:bottom w:val="single" w:sz="4" w:space="0" w:color="auto"/>
            </w:tcBorders>
          </w:tcPr>
          <w:p w:rsidR="002C0135" w:rsidRPr="003B6ED5" w:rsidRDefault="002C0135" w:rsidP="00565076">
            <w:pPr>
              <w:rPr>
                <w:noProof w:val="0"/>
                <w:lang w:val="nb-NO" w:eastAsia="nb-NO"/>
              </w:rPr>
            </w:pPr>
            <w:r w:rsidRPr="003B6ED5">
              <w:rPr>
                <w:noProof w:val="0"/>
                <w:lang w:val="nb-NO" w:eastAsia="nb-NO"/>
              </w:rPr>
              <w:t>landkode</w:t>
            </w:r>
          </w:p>
        </w:tc>
        <w:tc>
          <w:tcPr>
            <w:tcW w:w="3756" w:type="pct"/>
            <w:tcBorders>
              <w:bottom w:val="single" w:sz="4" w:space="0" w:color="auto"/>
              <w:right w:val="single" w:sz="4" w:space="0" w:color="auto"/>
            </w:tcBorders>
          </w:tcPr>
          <w:p w:rsidR="002C0135" w:rsidRPr="003B6ED5" w:rsidRDefault="002C0135" w:rsidP="00565076">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kode for å representere et land</w:t>
            </w:r>
          </w:p>
          <w:p w:rsidR="002C0135" w:rsidRPr="003B6ED5" w:rsidRDefault="002C0135" w:rsidP="00565076">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Benyttes for alle land inkludert Norge. Formatet er ISO 3166-1 alfa 2.</w:t>
            </w:r>
          </w:p>
          <w:p w:rsidR="002C0135" w:rsidRPr="003B6ED5" w:rsidRDefault="002C0135" w:rsidP="00565076">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For Kosovo benyttes XK.</w:t>
            </w:r>
          </w:p>
        </w:tc>
      </w:tr>
    </w:tbl>
    <w:p w:rsidR="002C0135" w:rsidRPr="002C0135" w:rsidRDefault="002C0135" w:rsidP="002C0135">
      <w:pPr>
        <w:rPr>
          <w:lang w:eastAsia="nb-NO"/>
        </w:rPr>
      </w:pPr>
    </w:p>
    <w:p w:rsidR="001C3AC1" w:rsidRPr="003B6ED5" w:rsidRDefault="001C3AC1" w:rsidP="004F64B1">
      <w:pPr>
        <w:pStyle w:val="Overskrift2"/>
      </w:pPr>
      <w:bookmarkStart w:id="186" w:name="_Toc31981175"/>
      <w:r w:rsidRPr="003B6ED5">
        <w:t>Andre datatyper</w:t>
      </w:r>
      <w:bookmarkEnd w:id="184"/>
      <w:bookmarkEnd w:id="186"/>
    </w:p>
    <w:p w:rsidR="001C3AC1" w:rsidRPr="003B6ED5" w:rsidRDefault="001C3AC1" w:rsidP="004F64B1">
      <w:pPr>
        <w:pStyle w:val="Overskrift3"/>
      </w:pPr>
      <w:bookmarkStart w:id="187" w:name="_Toc14779355"/>
      <w:bookmarkStart w:id="188" w:name="_Toc31981176"/>
      <w:r w:rsidRPr="004F64B1">
        <w:t>IdentifiserendeInformasjon</w:t>
      </w:r>
      <w:bookmarkEnd w:id="187"/>
      <w:bookmarkEnd w:id="188"/>
    </w:p>
    <w:p w:rsidR="001C3AC1" w:rsidRPr="003B6ED5" w:rsidRDefault="001C3AC1" w:rsidP="001C3AC1">
      <w:pPr>
        <w:rPr>
          <w:noProof w:val="0"/>
        </w:rPr>
      </w:pPr>
      <w:r w:rsidRPr="003B6ED5">
        <w:rPr>
          <w:lang w:eastAsia="nb-NO"/>
        </w:rPr>
        <w:drawing>
          <wp:inline distT="0" distB="0" distL="0" distR="0" wp14:anchorId="7AEC1A96" wp14:editId="4EC4EBDF">
            <wp:extent cx="6151880" cy="2075815"/>
            <wp:effectExtent l="0" t="0" r="1270" b="635"/>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 IdentifiserendeInformasjon.jpg"/>
                    <pic:cNvPicPr/>
                  </pic:nvPicPr>
                  <pic:blipFill>
                    <a:blip r:embed="rId57">
                      <a:extLst>
                        <a:ext uri="{28A0092B-C50C-407E-A947-70E740481C1C}">
                          <a14:useLocalDpi xmlns:a14="http://schemas.microsoft.com/office/drawing/2010/main" val="0"/>
                        </a:ext>
                      </a:extLst>
                    </a:blip>
                    <a:stretch>
                      <a:fillRect/>
                    </a:stretch>
                  </pic:blipFill>
                  <pic:spPr>
                    <a:xfrm>
                      <a:off x="0" y="0"/>
                      <a:ext cx="6151880" cy="2075815"/>
                    </a:xfrm>
                    <a:prstGeom prst="rect">
                      <a:avLst/>
                    </a:prstGeom>
                  </pic:spPr>
                </pic:pic>
              </a:graphicData>
            </a:graphic>
          </wp:inline>
        </w:drawing>
      </w: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5"/>
        <w:gridCol w:w="7408"/>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tcBorders>
              <w:bottom w:val="single" w:sz="4" w:space="0" w:color="000000" w:themeColor="text1"/>
            </w:tcBorders>
            <w:hideMark/>
          </w:tcPr>
          <w:p w:rsidR="001C3AC1" w:rsidRPr="003B6ED5" w:rsidRDefault="001C3AC1" w:rsidP="006B1E38">
            <w:pPr>
              <w:rPr>
                <w:noProof w:val="0"/>
                <w:lang w:val="nb-NO" w:eastAsia="nb-NO"/>
              </w:rPr>
            </w:pPr>
            <w:r w:rsidRPr="003B6ED5">
              <w:rPr>
                <w:noProof w:val="0"/>
                <w:lang w:val="nb-NO" w:eastAsia="nb-NO"/>
              </w:rPr>
              <w:t>Informasjon-selement</w:t>
            </w:r>
          </w:p>
        </w:tc>
        <w:tc>
          <w:tcPr>
            <w:tcW w:w="3853" w:type="pct"/>
            <w:tcBorders>
              <w:bottom w:val="single" w:sz="4" w:space="0" w:color="000000" w:themeColor="text1"/>
            </w:tcBorders>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IdentifserendeInformasjon</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Navn, kjønn, fødselsdato og statsborgerskap er identifiserende informasjon som benyttes i mangel av norsk personidentifikasjonsnummer.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lastRenderedPageBreak/>
              <w:t>Inneholder et hvilket som helst navn på en person og reglene for innhold er ikke bundet til de samme reglene som man finner for en Folkeregisterpersons offisielle navn. Navneloven gjelder derfor ikke og definisjonene under er derfor forenklet.</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trHeight w:val="399"/>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lastRenderedPageBreak/>
              <w:t>navn</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 xml:space="preserve">personnavnet til person som identifiserende informasjon. Se </w:t>
            </w:r>
            <w:r w:rsidRPr="003B6ED5">
              <w:rPr>
                <w:noProof w:val="0"/>
                <w:lang w:eastAsia="nb-NO"/>
              </w:rPr>
              <w:fldChar w:fldCharType="begin"/>
            </w:r>
            <w:r w:rsidRPr="003B6ED5">
              <w:rPr>
                <w:noProof w:val="0"/>
                <w:lang w:val="nb-NO" w:eastAsia="nb-NO"/>
              </w:rPr>
              <w:instrText xml:space="preserve"> REF _Ref536530064 \r \h </w:instrText>
            </w:r>
            <w:r w:rsidRPr="003B6ED5">
              <w:rPr>
                <w:noProof w:val="0"/>
                <w:lang w:eastAsia="nb-NO"/>
              </w:rPr>
            </w:r>
            <w:r w:rsidRPr="003B6ED5">
              <w:rPr>
                <w:noProof w:val="0"/>
                <w:lang w:eastAsia="nb-NO"/>
              </w:rPr>
              <w:fldChar w:fldCharType="separate"/>
            </w:r>
            <w:r w:rsidR="00C45127">
              <w:rPr>
                <w:noProof w:val="0"/>
                <w:lang w:val="nb-NO" w:eastAsia="nb-NO"/>
              </w:rPr>
              <w:t>5.26.2</w:t>
            </w:r>
            <w:r w:rsidRPr="003B6ED5">
              <w:rPr>
                <w:noProof w:val="0"/>
                <w:lang w:eastAsia="nb-NO"/>
              </w:rPr>
              <w:fldChar w:fldCharType="end"/>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fødselsdato</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fødselsdatoen til person som identifiserende informasjon</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trHeight w:val="399"/>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statsborgerskap</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Statsborgerskap til person som identifiserende informasjon</w:t>
            </w:r>
          </w:p>
        </w:tc>
      </w:tr>
      <w:tr w:rsidR="001C3AC1" w:rsidRPr="003B6ED5" w:rsidTr="006B1E38">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147" w:type="pct"/>
            <w:tcBorders>
              <w:top w:val="single" w:sz="4" w:space="0" w:color="000000" w:themeColor="text1"/>
              <w:bottom w:val="single" w:sz="4" w:space="0" w:color="000000" w:themeColor="text1"/>
              <w:right w:val="single" w:sz="4" w:space="0" w:color="auto"/>
            </w:tcBorders>
            <w:noWrap/>
          </w:tcPr>
          <w:p w:rsidR="001C3AC1" w:rsidRPr="003B6ED5" w:rsidRDefault="001C3AC1" w:rsidP="006B1E38">
            <w:pPr>
              <w:rPr>
                <w:noProof w:val="0"/>
                <w:lang w:val="nb-NO" w:eastAsia="nb-NO"/>
              </w:rPr>
            </w:pPr>
            <w:r w:rsidRPr="003B6ED5">
              <w:rPr>
                <w:noProof w:val="0"/>
                <w:lang w:val="nb-NO" w:eastAsia="nb-NO"/>
              </w:rPr>
              <w:t>kjønn</w:t>
            </w:r>
          </w:p>
        </w:tc>
        <w:tc>
          <w:tcPr>
            <w:tcW w:w="3853" w:type="pct"/>
            <w:tcBorders>
              <w:top w:val="single" w:sz="4" w:space="0" w:color="000000" w:themeColor="text1"/>
              <w:left w:val="single" w:sz="4" w:space="0" w:color="auto"/>
              <w:bottom w:val="single" w:sz="4" w:space="0" w:color="000000" w:themeColor="text1"/>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eastAsia="nb-NO"/>
              </w:rPr>
              <w:t>kjønnet til person som identifiserende informasjon</w:t>
            </w:r>
          </w:p>
        </w:tc>
      </w:tr>
    </w:tbl>
    <w:p w:rsidR="001C3AC1" w:rsidRPr="003B6ED5" w:rsidRDefault="001C3AC1" w:rsidP="001C3AC1">
      <w:pPr>
        <w:rPr>
          <w:noProof w:val="0"/>
        </w:rPr>
      </w:pPr>
    </w:p>
    <w:p w:rsidR="001C3AC1" w:rsidRPr="003B6ED5" w:rsidRDefault="001C3AC1" w:rsidP="00932DB9">
      <w:pPr>
        <w:pStyle w:val="Overskrift3"/>
      </w:pPr>
      <w:bookmarkStart w:id="189" w:name="_Ref536530064"/>
      <w:bookmarkStart w:id="190" w:name="_Toc14779356"/>
      <w:bookmarkStart w:id="191" w:name="_Toc31981177"/>
      <w:r w:rsidRPr="003B6ED5">
        <w:t>Personnavn</w:t>
      </w:r>
      <w:bookmarkEnd w:id="189"/>
      <w:bookmarkEnd w:id="190"/>
      <w:bookmarkEnd w:id="191"/>
    </w:p>
    <w:p w:rsidR="001C3AC1" w:rsidRPr="003B6ED5" w:rsidRDefault="001C3AC1" w:rsidP="001C3AC1">
      <w:pPr>
        <w:spacing w:line="480" w:lineRule="auto"/>
        <w:rPr>
          <w:noProof w:val="0"/>
        </w:rPr>
      </w:pPr>
      <w:r w:rsidRPr="003B6ED5">
        <w:rPr>
          <w:noProof w:val="0"/>
        </w:rPr>
        <w:t>Informasjonselement som benyttes i en rekke sammenhenger som identifiserende informasjon.</w:t>
      </w:r>
    </w:p>
    <w:p w:rsidR="001C3AC1" w:rsidRPr="003B6ED5" w:rsidRDefault="001C3AC1" w:rsidP="001C3AC1">
      <w:pPr>
        <w:spacing w:line="480" w:lineRule="auto"/>
        <w:rPr>
          <w:noProof w:val="0"/>
        </w:rPr>
      </w:pPr>
      <w:r w:rsidRPr="003B6ED5">
        <w:rPr>
          <w:lang w:eastAsia="nb-NO"/>
        </w:rPr>
        <w:drawing>
          <wp:inline distT="0" distB="0" distL="0" distR="0" wp14:anchorId="73999BC1" wp14:editId="66F941D5">
            <wp:extent cx="4394200" cy="2209800"/>
            <wp:effectExtent l="0" t="0" r="6350" b="0"/>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 Personnavn.jpg"/>
                    <pic:cNvPicPr/>
                  </pic:nvPicPr>
                  <pic:blipFill>
                    <a:blip r:embed="rId58">
                      <a:extLst>
                        <a:ext uri="{28A0092B-C50C-407E-A947-70E740481C1C}">
                          <a14:useLocalDpi xmlns:a14="http://schemas.microsoft.com/office/drawing/2010/main" val="0"/>
                        </a:ext>
                      </a:extLst>
                    </a:blip>
                    <a:stretch>
                      <a:fillRect/>
                    </a:stretch>
                  </pic:blipFill>
                  <pic:spPr>
                    <a:xfrm>
                      <a:off x="0" y="0"/>
                      <a:ext cx="4394200" cy="2209800"/>
                    </a:xfrm>
                    <a:prstGeom prst="rect">
                      <a:avLst/>
                    </a:prstGeom>
                  </pic:spPr>
                </pic:pic>
              </a:graphicData>
            </a:graphic>
          </wp:inline>
        </w:drawing>
      </w:r>
    </w:p>
    <w:tbl>
      <w:tblPr>
        <w:tblStyle w:val="Lysliste-uthevingsfarge1"/>
        <w:tblW w:w="4997" w:type="pct"/>
        <w:tblInd w:w="-5" w:type="dxa"/>
        <w:tblLayout w:type="fixed"/>
        <w:tblLook w:val="04A0" w:firstRow="1" w:lastRow="0" w:firstColumn="1" w:lastColumn="0" w:noHBand="0" w:noVBand="1"/>
      </w:tblPr>
      <w:tblGrid>
        <w:gridCol w:w="2205"/>
        <w:gridCol w:w="7407"/>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Informasjon-selement</w:t>
            </w:r>
          </w:p>
        </w:tc>
        <w:tc>
          <w:tcPr>
            <w:tcW w:w="3853"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147" w:type="pct"/>
            <w:hideMark/>
          </w:tcPr>
          <w:p w:rsidR="001C3AC1" w:rsidRPr="003B6ED5" w:rsidRDefault="001C3AC1" w:rsidP="006B1E38">
            <w:pPr>
              <w:rPr>
                <w:noProof w:val="0"/>
                <w:lang w:val="nb-NO" w:eastAsia="nb-NO"/>
              </w:rPr>
            </w:pPr>
            <w:r w:rsidRPr="003B6ED5">
              <w:rPr>
                <w:noProof w:val="0"/>
                <w:lang w:val="nb-NO" w:eastAsia="nb-NO"/>
              </w:rPr>
              <w:t>Personnavn</w:t>
            </w:r>
          </w:p>
        </w:tc>
        <w:tc>
          <w:tcPr>
            <w:tcW w:w="3853" w:type="pct"/>
            <w:hideMark/>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navn på person som består av fornavn og ett enkelt eller dobbelt etternavn og kan i tillegg bestå av mellomnavn</w:t>
            </w:r>
          </w:p>
          <w:p w:rsidR="00672E02" w:rsidRDefault="00672E02"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Benyttes som datatype for offisielt navn og andre navn.</w:t>
            </w:r>
          </w:p>
          <w:p w:rsidR="00672E02" w:rsidRDefault="00672E02"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Lovlige tegn innen tegnsettet ISO 10646 som kan benyttes er avhengig av kontekst.</w:t>
            </w:r>
          </w:p>
          <w:p w:rsidR="0036275A" w:rsidRPr="003B6ED5" w:rsidRDefault="00672E02" w:rsidP="0036275A">
            <w:pPr>
              <w:cnfStyle w:val="000000100000" w:firstRow="0" w:lastRow="0" w:firstColumn="0" w:lastColumn="0" w:oddVBand="0" w:evenVBand="0" w:oddHBand="1" w:evenHBand="0" w:firstRowFirstColumn="0" w:firstRowLastColumn="0" w:lastRowFirstColumn="0" w:lastRowLastColumn="0"/>
              <w:rPr>
                <w:noProof w:val="0"/>
                <w:lang w:val="nb-NO" w:eastAsia="nb-NO"/>
              </w:rPr>
            </w:pPr>
            <w:r>
              <w:rPr>
                <w:noProof w:val="0"/>
                <w:lang w:val="nb-NO" w:eastAsia="nb-NO"/>
              </w:rPr>
              <w:t xml:space="preserve">I sammenhengen "andre navn" </w:t>
            </w:r>
            <w:r w:rsidR="00F3779E">
              <w:rPr>
                <w:noProof w:val="0"/>
                <w:lang w:val="nb-NO" w:eastAsia="nb-NO"/>
              </w:rPr>
              <w:t xml:space="preserve">kan Personnavn </w:t>
            </w:r>
            <w:r>
              <w:rPr>
                <w:noProof w:val="0"/>
                <w:lang w:val="nb-NO" w:eastAsia="nb-NO"/>
              </w:rPr>
              <w:t>i</w:t>
            </w:r>
            <w:r w:rsidR="001C3AC1" w:rsidRPr="003B6ED5">
              <w:rPr>
                <w:noProof w:val="0"/>
                <w:lang w:val="nb-NO" w:eastAsia="nb-NO"/>
              </w:rPr>
              <w:t>nneholde et hvilket som helst navn på en person og reglene for innhold er ikke bundet til de samme reglene som man finner for en Folkeregisterpersons offisielle navn. Navneloven gjelder derfor ikke og definisjonene under er derfor forenklet.</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fornavn</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navn som kan stå på første plass i et personnavn</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color w:val="000000"/>
                <w:lang w:val="nb-NO" w:eastAsia="nb-NO"/>
              </w:rPr>
            </w:pPr>
            <w:r w:rsidRPr="003B6ED5">
              <w:rPr>
                <w:noProof w:val="0"/>
                <w:lang w:val="nb-NO" w:eastAsia="nb-NO"/>
              </w:rPr>
              <w:t>mellomnavn</w:t>
            </w:r>
          </w:p>
        </w:tc>
        <w:tc>
          <w:tcPr>
            <w:tcW w:w="3853"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i/>
                <w:noProof w:val="0"/>
                <w:lang w:val="nb-NO" w:eastAsia="nb-NO"/>
              </w:rPr>
              <w:t>Navn mellom fornavn og etternavn</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5"/>
        </w:trPr>
        <w:tc>
          <w:tcPr>
            <w:cnfStyle w:val="001000000000" w:firstRow="0" w:lastRow="0" w:firstColumn="1" w:lastColumn="0" w:oddVBand="0" w:evenVBand="0" w:oddHBand="0" w:evenHBand="0" w:firstRowFirstColumn="0" w:firstRowLastColumn="0" w:lastRowFirstColumn="0" w:lastRowLastColumn="0"/>
            <w:tcW w:w="1147" w:type="pct"/>
          </w:tcPr>
          <w:p w:rsidR="001C3AC1" w:rsidRPr="003B6ED5" w:rsidRDefault="001C3AC1" w:rsidP="006B1E38">
            <w:pPr>
              <w:rPr>
                <w:noProof w:val="0"/>
                <w:lang w:val="nb-NO" w:eastAsia="nb-NO"/>
              </w:rPr>
            </w:pPr>
            <w:r w:rsidRPr="003B6ED5">
              <w:rPr>
                <w:noProof w:val="0"/>
                <w:lang w:val="nb-NO" w:eastAsia="nb-NO"/>
              </w:rPr>
              <w:t>etternavn</w:t>
            </w:r>
          </w:p>
        </w:tc>
        <w:tc>
          <w:tcPr>
            <w:tcW w:w="3853"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i/>
                <w:noProof w:val="0"/>
                <w:lang w:val="nb-NO" w:eastAsia="nb-NO"/>
              </w:rPr>
              <w:t>navn som i rekkefølge er etter fornavn og eventuelt mellomnavn</w:t>
            </w:r>
          </w:p>
        </w:tc>
      </w:tr>
    </w:tbl>
    <w:p w:rsidR="001C3AC1" w:rsidRPr="003B6ED5" w:rsidRDefault="001C3AC1" w:rsidP="001C3AC1">
      <w:pPr>
        <w:rPr>
          <w:noProof w:val="0"/>
        </w:rPr>
      </w:pPr>
    </w:p>
    <w:p w:rsidR="001C3AC1" w:rsidRPr="003B6ED5" w:rsidRDefault="001C3AC1" w:rsidP="00932DB9">
      <w:pPr>
        <w:pStyle w:val="Overskrift2"/>
      </w:pPr>
      <w:bookmarkStart w:id="192" w:name="_Toc14779357"/>
      <w:bookmarkStart w:id="193" w:name="_Toc31981178"/>
      <w:r w:rsidRPr="003B6ED5">
        <w:lastRenderedPageBreak/>
        <w:t>Informasjon i DSF som ikke videreføres</w:t>
      </w:r>
      <w:bookmarkEnd w:id="192"/>
      <w:bookmarkEnd w:id="193"/>
    </w:p>
    <w:p w:rsidR="001C3AC1" w:rsidRPr="003B6ED5" w:rsidRDefault="001C3AC1" w:rsidP="001C3AC1">
      <w:pPr>
        <w:rPr>
          <w:noProof w:val="0"/>
        </w:rPr>
      </w:pPr>
      <w:r w:rsidRPr="003B6ED5">
        <w:rPr>
          <w:noProof w:val="0"/>
        </w:rPr>
        <w:t>Tabellen viser informasjonselementer i DSF s</w:t>
      </w:r>
      <w:r w:rsidR="00B44322">
        <w:rPr>
          <w:noProof w:val="0"/>
        </w:rPr>
        <w:t>om ikke lagres</w:t>
      </w:r>
      <w:r w:rsidRPr="003B6ED5">
        <w:rPr>
          <w:noProof w:val="0"/>
        </w:rPr>
        <w:t xml:space="preserve"> i det nye Folkeregisteret.</w:t>
      </w:r>
    </w:p>
    <w:tbl>
      <w:tblPr>
        <w:tblStyle w:val="Lysliste-uthevingsfarge1"/>
        <w:tblW w:w="4997" w:type="pct"/>
        <w:tblInd w:w="-5" w:type="dxa"/>
        <w:tblLayout w:type="fixed"/>
        <w:tblLook w:val="04A0" w:firstRow="1" w:lastRow="0" w:firstColumn="1" w:lastColumn="0" w:noHBand="0" w:noVBand="1"/>
      </w:tblPr>
      <w:tblGrid>
        <w:gridCol w:w="2676"/>
        <w:gridCol w:w="6936"/>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eastAsia="nb-NO"/>
              </w:rPr>
            </w:pPr>
            <w:r w:rsidRPr="003B6ED5">
              <w:rPr>
                <w:noProof w:val="0"/>
                <w:lang w:val="nb-NO" w:eastAsia="nb-NO"/>
              </w:rPr>
              <w:t>Informasjon-selement</w:t>
            </w:r>
          </w:p>
        </w:tc>
        <w:tc>
          <w:tcPr>
            <w:tcW w:w="3608"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eastAsia="nb-NO"/>
              </w:rPr>
              <w:t>Beskrivelse/kommentar</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eastAsia="nb-NO"/>
              </w:rPr>
            </w:pPr>
            <w:r w:rsidRPr="003B6ED5">
              <w:rPr>
                <w:noProof w:val="0"/>
                <w:lang w:val="nb-NO"/>
              </w:rPr>
              <w:t>Slektsnavn som ugift (SLEKTSNAVN_UGIFT )</w:t>
            </w:r>
          </w:p>
        </w:tc>
        <w:tc>
          <w:tcPr>
            <w:tcW w:w="3608" w:type="pct"/>
            <w:hideMark/>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5"/>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eastAsia="nb-NO"/>
              </w:rPr>
            </w:pPr>
            <w:r w:rsidRPr="003B6ED5">
              <w:rPr>
                <w:noProof w:val="0"/>
                <w:lang w:val="nb-NO" w:eastAsia="nb-NO"/>
              </w:rPr>
              <w:t>Familienummer (</w:t>
            </w:r>
            <w:r w:rsidRPr="003B6ED5">
              <w:rPr>
                <w:noProof w:val="0"/>
                <w:lang w:val="nb-NO"/>
              </w:rPr>
              <w:t>FAMILIENR</w:t>
            </w:r>
            <w:r w:rsidRPr="003B6ED5">
              <w:rPr>
                <w:b w:val="0"/>
                <w:noProof w:val="0"/>
                <w:lang w:val="nb-NO"/>
              </w:rPr>
              <w:t>)</w:t>
            </w:r>
          </w:p>
        </w:tc>
        <w:tc>
          <w:tcPr>
            <w:tcW w:w="3608"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eastAsia="nb-NO"/>
              </w:rPr>
            </w:pPr>
            <w:r w:rsidRPr="003B6ED5">
              <w:rPr>
                <w:noProof w:val="0"/>
                <w:lang w:val="nb-NO" w:eastAsia="nb-NO"/>
              </w:rPr>
              <w:t>Personkode (PERSONKODE)</w:t>
            </w:r>
          </w:p>
        </w:tc>
        <w:tc>
          <w:tcPr>
            <w:tcW w:w="3608"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5"/>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eastAsia="nb-NO"/>
              </w:rPr>
            </w:pPr>
            <w:r w:rsidRPr="003B6ED5">
              <w:rPr>
                <w:noProof w:val="0"/>
                <w:lang w:val="nb-NO" w:eastAsia="nb-NO"/>
              </w:rPr>
              <w:t>Dødssted (DOEDSSTED)</w:t>
            </w:r>
          </w:p>
          <w:p w:rsidR="001C3AC1" w:rsidRPr="003B6ED5" w:rsidRDefault="001C3AC1" w:rsidP="006B1E38">
            <w:pPr>
              <w:rPr>
                <w:noProof w:val="0"/>
                <w:lang w:val="nb-NO" w:eastAsia="nb-NO"/>
              </w:rPr>
            </w:pPr>
          </w:p>
        </w:tc>
        <w:tc>
          <w:tcPr>
            <w:tcW w:w="3608"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rPr>
              <w:t>Dette feltet er ute av scope fordi det ikke er hjemmel i loven eller forskriften. Det er foreløpig med i modellen for Registeret. Det arbeides nå for å få dette inn igjen i forskrift og omfang.</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eastAsia="nb-NO"/>
              </w:rPr>
            </w:pPr>
            <w:r w:rsidRPr="003B6ED5">
              <w:rPr>
                <w:noProof w:val="0"/>
                <w:lang w:val="nb-NO"/>
              </w:rPr>
              <w:t>Type dødssted (TYPE_DOEDSSTED)</w:t>
            </w:r>
          </w:p>
        </w:tc>
        <w:tc>
          <w:tcPr>
            <w:tcW w:w="3608"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5"/>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rPr>
            </w:pPr>
            <w:r w:rsidRPr="003B6ED5">
              <w:rPr>
                <w:noProof w:val="0"/>
                <w:lang w:val="nb-NO"/>
              </w:rPr>
              <w:t>Utvandringstype (UTVANDRINGSTYPE)</w:t>
            </w:r>
          </w:p>
        </w:tc>
        <w:tc>
          <w:tcPr>
            <w:tcW w:w="3608"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rPr>
              <w:t>Utvandring heter nå utflytting i den nye Folkeregisteret, men utvandringstype er ikke med i Registeret.</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rPr>
            </w:pPr>
            <w:r w:rsidRPr="003B6ED5">
              <w:rPr>
                <w:noProof w:val="0"/>
                <w:lang w:val="nb-NO" w:eastAsia="nb-NO"/>
              </w:rPr>
              <w:t>Skilsmisse begjært av (BEGJERT_AV)</w:t>
            </w:r>
          </w:p>
        </w:tc>
        <w:tc>
          <w:tcPr>
            <w:tcW w:w="3608"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rPr>
              <w:t>Denne informasjonen er ikke i DSF, men del av saksinformasjon. Er ikke lenger del av saksinformasjon og vil derved ikke være del av transaksjonsfilene.</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5"/>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eastAsia="nb-NO"/>
              </w:rPr>
            </w:pPr>
            <w:r w:rsidRPr="003B6ED5">
              <w:rPr>
                <w:noProof w:val="0"/>
                <w:lang w:val="nb-NO" w:eastAsia="nb-NO"/>
              </w:rPr>
              <w:t>Dom/bevilling</w:t>
            </w:r>
          </w:p>
          <w:p w:rsidR="001C3AC1" w:rsidRPr="003B6ED5" w:rsidRDefault="001C3AC1" w:rsidP="006B1E38">
            <w:pPr>
              <w:rPr>
                <w:noProof w:val="0"/>
                <w:lang w:val="nb-NO" w:eastAsia="nb-NO"/>
              </w:rPr>
            </w:pPr>
            <w:r w:rsidRPr="003B6ED5">
              <w:rPr>
                <w:noProof w:val="0"/>
                <w:lang w:val="nb-NO" w:eastAsia="nb-NO"/>
              </w:rPr>
              <w:t>(DOM_BEVILLING)</w:t>
            </w:r>
          </w:p>
          <w:p w:rsidR="001C3AC1" w:rsidRPr="003B6ED5" w:rsidRDefault="001C3AC1" w:rsidP="006B1E38">
            <w:pPr>
              <w:rPr>
                <w:noProof w:val="0"/>
                <w:lang w:val="nb-NO" w:eastAsia="nb-NO"/>
              </w:rPr>
            </w:pPr>
            <w:r w:rsidRPr="003B6ED5">
              <w:rPr>
                <w:noProof w:val="0"/>
                <w:lang w:val="nb-NO" w:eastAsia="nb-NO"/>
              </w:rPr>
              <w:t>Tidligere sep, dom/bevilling</w:t>
            </w:r>
          </w:p>
          <w:p w:rsidR="001C3AC1" w:rsidRPr="003B6ED5" w:rsidRDefault="001C3AC1" w:rsidP="006B1E38">
            <w:pPr>
              <w:rPr>
                <w:noProof w:val="0"/>
                <w:lang w:val="nb-NO" w:eastAsia="nb-NO"/>
              </w:rPr>
            </w:pPr>
            <w:r w:rsidRPr="003B6ED5">
              <w:rPr>
                <w:noProof w:val="0"/>
                <w:lang w:val="nb-NO" w:eastAsia="nb-NO"/>
              </w:rPr>
              <w:t>(TIDL_SEP_DOM_B)</w:t>
            </w:r>
          </w:p>
          <w:p w:rsidR="001C3AC1" w:rsidRPr="003B6ED5" w:rsidRDefault="001C3AC1" w:rsidP="006B1E38">
            <w:pPr>
              <w:rPr>
                <w:noProof w:val="0"/>
                <w:lang w:val="nb-NO" w:eastAsia="nb-NO"/>
              </w:rPr>
            </w:pPr>
            <w:r w:rsidRPr="003B6ED5">
              <w:rPr>
                <w:noProof w:val="0"/>
                <w:lang w:val="nb-NO" w:eastAsia="nb-NO"/>
              </w:rPr>
              <w:t>Hjemmel</w:t>
            </w:r>
          </w:p>
          <w:p w:rsidR="001C3AC1" w:rsidRPr="003B6ED5" w:rsidRDefault="001C3AC1" w:rsidP="006B1E38">
            <w:pPr>
              <w:rPr>
                <w:noProof w:val="0"/>
                <w:lang w:val="nb-NO" w:eastAsia="nb-NO"/>
              </w:rPr>
            </w:pPr>
            <w:r w:rsidRPr="003B6ED5">
              <w:rPr>
                <w:noProof w:val="0"/>
                <w:lang w:val="nb-NO" w:eastAsia="nb-NO"/>
              </w:rPr>
              <w:t>(HJEMMEL)</w:t>
            </w:r>
          </w:p>
        </w:tc>
        <w:tc>
          <w:tcPr>
            <w:tcW w:w="3608"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rPr>
              <w:t>Denne informasjonen er ikke i DSF, men del av saksinformasjon. Er ikke lenger del av saksinformasjon i Freg og vil derved ikke være del av transaksjonsfilene.</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eastAsia="nb-NO"/>
              </w:rPr>
            </w:pPr>
            <w:r w:rsidRPr="003B6ED5">
              <w:rPr>
                <w:noProof w:val="0"/>
                <w:lang w:val="nb-NO" w:eastAsia="nb-NO"/>
              </w:rPr>
              <w:t>Medlemskap i Statskirken (MEDL_KIRKEN)</w:t>
            </w:r>
          </w:p>
        </w:tc>
        <w:tc>
          <w:tcPr>
            <w:tcW w:w="3608"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rPr>
              <w:t>Denne informasjonen migreres ikke til Registeret</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5"/>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eastAsia="nb-NO"/>
              </w:rPr>
            </w:pPr>
            <w:r w:rsidRPr="003B6ED5">
              <w:rPr>
                <w:noProof w:val="0"/>
                <w:lang w:val="nb-NO" w:eastAsia="nb-NO"/>
              </w:rPr>
              <w:t>Umyndiggjort med dato (UMYNDIG, DATO_UMYNDIG)</w:t>
            </w:r>
          </w:p>
        </w:tc>
        <w:tc>
          <w:tcPr>
            <w:tcW w:w="3608"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rPr>
              <w:t>Vergemål har overtatt og feltene benyttes ikke i DSF.</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eastAsia="nb-NO"/>
              </w:rPr>
            </w:pPr>
            <w:r w:rsidRPr="003B6ED5">
              <w:rPr>
                <w:noProof w:val="0"/>
                <w:lang w:val="nb-NO" w:eastAsia="nb-NO"/>
              </w:rPr>
              <w:t>Fradømt stemmerett og dato (FRAD_STEMMERETT, DATO_STEMMERETT)</w:t>
            </w:r>
          </w:p>
        </w:tc>
        <w:tc>
          <w:tcPr>
            <w:tcW w:w="3608"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i/>
                <w:noProof w:val="0"/>
                <w:lang w:val="nb-NO" w:eastAsia="nb-NO"/>
              </w:rPr>
            </w:pPr>
            <w:r w:rsidRPr="003B6ED5">
              <w:rPr>
                <w:noProof w:val="0"/>
                <w:lang w:val="nb-NO" w:eastAsia="nb-NO"/>
              </w:rPr>
              <w:t>Er ikke lenger i bruk i DSF.</w:t>
            </w:r>
          </w:p>
        </w:tc>
      </w:tr>
      <w:tr w:rsidR="001C3AC1" w:rsidRPr="003B6ED5" w:rsidTr="006B1E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5"/>
        </w:trPr>
        <w:tc>
          <w:tcPr>
            <w:cnfStyle w:val="001000000000" w:firstRow="0" w:lastRow="0" w:firstColumn="1" w:lastColumn="0" w:oddVBand="0" w:evenVBand="0" w:oddHBand="0" w:evenHBand="0" w:firstRowFirstColumn="0" w:firstRowLastColumn="0" w:lastRowFirstColumn="0" w:lastRowLastColumn="0"/>
            <w:tcW w:w="1392" w:type="pct"/>
          </w:tcPr>
          <w:p w:rsidR="001C3AC1" w:rsidRPr="003B6ED5" w:rsidRDefault="001C3AC1" w:rsidP="006B1E38">
            <w:pPr>
              <w:rPr>
                <w:noProof w:val="0"/>
                <w:lang w:val="nb-NO" w:eastAsia="nb-NO"/>
              </w:rPr>
            </w:pPr>
            <w:r w:rsidRPr="003B6ED5">
              <w:rPr>
                <w:noProof w:val="0"/>
                <w:lang w:val="nb-NO" w:eastAsia="nb-NO"/>
              </w:rPr>
              <w:t>Identitetskontroll for personer med d-nummer</w:t>
            </w:r>
          </w:p>
          <w:p w:rsidR="001C3AC1" w:rsidRPr="003B6ED5" w:rsidRDefault="001C3AC1" w:rsidP="006B1E38">
            <w:pPr>
              <w:rPr>
                <w:noProof w:val="0"/>
                <w:lang w:val="nb-NO" w:eastAsia="nb-NO"/>
              </w:rPr>
            </w:pPr>
            <w:r w:rsidRPr="003B6ED5">
              <w:rPr>
                <w:noProof w:val="0"/>
                <w:lang w:val="nb-NO" w:eastAsia="nb-NO"/>
              </w:rPr>
              <w:t>(DNR_ID_KONTROLL)</w:t>
            </w:r>
          </w:p>
        </w:tc>
        <w:tc>
          <w:tcPr>
            <w:tcW w:w="3608"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eastAsia="nb-NO"/>
              </w:rPr>
            </w:pPr>
            <w:r w:rsidRPr="003B6ED5">
              <w:rPr>
                <w:noProof w:val="0"/>
                <w:lang w:val="nb-NO" w:eastAsia="nb-NO"/>
              </w:rPr>
              <w:t>Er migrert inn i identitetsgrunnlagstatus for identitetsgrunnlag for personer med d-nummer.</w:t>
            </w:r>
          </w:p>
        </w:tc>
      </w:tr>
    </w:tbl>
    <w:p w:rsidR="001C3AC1" w:rsidRPr="003B6ED5" w:rsidRDefault="001C3AC1" w:rsidP="001C3AC1">
      <w:pPr>
        <w:rPr>
          <w:noProof w:val="0"/>
        </w:rPr>
      </w:pPr>
    </w:p>
    <w:p w:rsidR="001C3AC1" w:rsidRPr="003B6ED5" w:rsidRDefault="001C3AC1" w:rsidP="001C3AC1">
      <w:pPr>
        <w:rPr>
          <w:noProof w:val="0"/>
        </w:rPr>
      </w:pPr>
    </w:p>
    <w:p w:rsidR="001C3AC1" w:rsidRPr="003B6ED5" w:rsidRDefault="001C3AC1" w:rsidP="00932DB9">
      <w:pPr>
        <w:pStyle w:val="Overskrift1"/>
      </w:pPr>
      <w:bookmarkStart w:id="194" w:name="_Ref10624862"/>
      <w:bookmarkStart w:id="195" w:name="_Toc14779358"/>
      <w:bookmarkStart w:id="196" w:name="_Toc31981179"/>
      <w:r w:rsidRPr="00932DB9">
        <w:lastRenderedPageBreak/>
        <w:t>Forståelse</w:t>
      </w:r>
      <w:r w:rsidRPr="003B6ED5">
        <w:t xml:space="preserve"> av historiske elementer</w:t>
      </w:r>
      <w:bookmarkEnd w:id="194"/>
      <w:bookmarkEnd w:id="195"/>
      <w:bookmarkEnd w:id="196"/>
    </w:p>
    <w:tbl>
      <w:tblPr>
        <w:tblStyle w:val="Lysliste-uthevingsfarge1"/>
        <w:tblW w:w="4985" w:type="pct"/>
        <w:tblLayout w:type="fixed"/>
        <w:tblLook w:val="0020" w:firstRow="1" w:lastRow="0" w:firstColumn="0" w:lastColumn="0" w:noHBand="0" w:noVBand="0"/>
      </w:tblPr>
      <w:tblGrid>
        <w:gridCol w:w="1524"/>
        <w:gridCol w:w="2540"/>
        <w:gridCol w:w="2090"/>
        <w:gridCol w:w="2091"/>
        <w:gridCol w:w="1344"/>
      </w:tblGrid>
      <w:tr w:rsidR="001C3AC1" w:rsidRPr="003B6ED5" w:rsidTr="006B1E3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noProof w:val="0"/>
                <w:lang w:val="nb-NO"/>
              </w:rPr>
            </w:pPr>
            <w:r w:rsidRPr="003B6ED5">
              <w:rPr>
                <w:rFonts w:eastAsia="Times New Roman"/>
                <w:noProof w:val="0"/>
                <w:szCs w:val="20"/>
                <w:lang w:val="nb-NO"/>
              </w:rPr>
              <w:t>Element i Folkeregister</w:t>
            </w:r>
            <w:r w:rsidRPr="003B6ED5">
              <w:rPr>
                <w:noProof w:val="0"/>
                <w:szCs w:val="20"/>
                <w:lang w:val="nb-NO"/>
              </w:rPr>
              <w:t>et</w:t>
            </w:r>
          </w:p>
        </w:tc>
        <w:tc>
          <w:tcPr>
            <w:tcW w:w="2554" w:type="dxa"/>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Beskrivelse</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Gyldighetstidspunkt</w:t>
            </w:r>
          </w:p>
        </w:tc>
        <w:tc>
          <w:tcPr>
            <w:tcW w:w="2102" w:type="dxa"/>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Opphørstidspunkt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erGjeldende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9C7433" w:rsidP="006B1E38">
            <w:pPr>
              <w:rPr>
                <w:b/>
                <w:noProof w:val="0"/>
                <w:lang w:val="nb-NO"/>
              </w:rPr>
            </w:pPr>
            <w:r>
              <w:rPr>
                <w:rFonts w:eastAsia="Times New Roman"/>
                <w:b/>
                <w:noProof w:val="0"/>
                <w:szCs w:val="20"/>
                <w:lang w:val="nb-NO"/>
              </w:rPr>
              <w:t>n</w:t>
            </w:r>
            <w:r w:rsidR="001C3AC1" w:rsidRPr="003B6ED5">
              <w:rPr>
                <w:rFonts w:eastAsia="Times New Roman"/>
                <w:b/>
                <w:noProof w:val="0"/>
                <w:szCs w:val="20"/>
                <w:lang w:val="nb-NO"/>
              </w:rPr>
              <w:t>avn</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Hendelser/endringer i verdi over tid.</w:t>
            </w:r>
          </w:p>
          <w:p w:rsidR="001C3AC1" w:rsidRDefault="001C3AC1" w:rsidP="006B1E38">
            <w:pPr>
              <w:cnfStyle w:val="000000100000" w:firstRow="0" w:lastRow="0" w:firstColumn="0" w:lastColumn="0" w:oddVBand="0" w:evenVBand="0" w:oddHBand="1"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En person kan kun ha ett gyldig personnavn for ett gitt tidspunkt</w:t>
            </w:r>
          </w:p>
          <w:p w:rsidR="009C7433" w:rsidRPr="003B6ED5" w:rsidRDefault="009C7433" w:rsidP="006B1E38">
            <w:pPr>
              <w:cnfStyle w:val="000000100000" w:firstRow="0" w:lastRow="0" w:firstColumn="0" w:lastColumn="0" w:oddVBand="0" w:evenVBand="0" w:oddHBand="1" w:evenHBand="0" w:firstRowFirstColumn="0" w:firstRowLastColumn="0" w:lastRowFirstColumn="0" w:lastRowLastColumn="0"/>
              <w:rPr>
                <w:noProof w:val="0"/>
                <w:lang w:val="nb-NO"/>
              </w:rPr>
            </w:pPr>
            <w:r>
              <w:rPr>
                <w:rFonts w:eastAsia="Times New Roman"/>
                <w:noProof w:val="0"/>
                <w:szCs w:val="20"/>
                <w:lang w:val="nb-NO"/>
              </w:rPr>
              <w:t xml:space="preserve">Det første midlertidige navnet blir </w:t>
            </w:r>
            <w:r w:rsidRPr="009C7433">
              <w:rPr>
                <w:rFonts w:eastAsia="Times New Roman"/>
                <w:noProof w:val="0"/>
                <w:szCs w:val="20"/>
                <w:u w:val="single"/>
                <w:lang w:val="nb-NO"/>
              </w:rPr>
              <w:t>ikke</w:t>
            </w:r>
            <w:r>
              <w:rPr>
                <w:rFonts w:eastAsia="Times New Roman"/>
                <w:noProof w:val="0"/>
                <w:szCs w:val="20"/>
                <w:lang w:val="nb-NO"/>
              </w:rPr>
              <w:t xml:space="preserve"> historisk etter første gangs navnevalg</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navnet er gyldig fra, satt av folkeregistermyndigheten</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9C7433" w:rsidP="006B1E38">
            <w:pPr>
              <w:rPr>
                <w:rFonts w:eastAsia="Times New Roman"/>
                <w:b/>
                <w:noProof w:val="0"/>
                <w:szCs w:val="20"/>
                <w:lang w:val="nb-NO"/>
              </w:rPr>
            </w:pPr>
            <w:r>
              <w:rPr>
                <w:rFonts w:eastAsia="Times New Roman"/>
                <w:b/>
                <w:noProof w:val="0"/>
                <w:szCs w:val="20"/>
                <w:lang w:val="nb-NO"/>
              </w:rPr>
              <w:t>f</w:t>
            </w:r>
            <w:r w:rsidR="001C3AC1" w:rsidRPr="003B6ED5">
              <w:rPr>
                <w:rFonts w:eastAsia="Times New Roman"/>
                <w:b/>
                <w:noProof w:val="0"/>
                <w:szCs w:val="20"/>
                <w:lang w:val="nb-NO"/>
              </w:rPr>
              <w:t>ødsel</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Det vil aldri være flere forekomster i listen</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rFonts w:eastAsia="Times New Roman"/>
                <w:noProof w:val="0"/>
                <w:szCs w:val="20"/>
                <w:lang w:val="nb-NO"/>
              </w:rPr>
            </w:pPr>
            <w:r w:rsidRPr="003B6ED5">
              <w:rPr>
                <w:rFonts w:eastAsia="Times New Roman"/>
                <w:noProof w:val="0"/>
                <w:szCs w:val="20"/>
                <w:lang w:val="nb-NO"/>
              </w:rPr>
              <w:t>Tidspunkt ut fra dato for fødselen</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rFonts w:eastAsia="Times New Roman"/>
                <w:noProof w:val="0"/>
                <w:szCs w:val="20"/>
                <w:lang w:val="nb-NO"/>
              </w:rPr>
            </w:pPr>
            <w:r w:rsidRPr="003B6ED5">
              <w:rPr>
                <w:noProof w:val="0"/>
                <w:szCs w:val="20"/>
                <w:lang w:val="nb-NO"/>
              </w:rPr>
              <w:t>Alltid kun en gyldig forekomst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rFonts w:eastAsia="Times New Roman"/>
                <w:b/>
                <w:noProof w:val="0"/>
                <w:szCs w:val="20"/>
                <w:lang w:val="nb-NO"/>
              </w:rPr>
            </w:pPr>
            <w:r w:rsidRPr="003B6ED5">
              <w:rPr>
                <w:rFonts w:eastAsia="Times New Roman"/>
                <w:b/>
                <w:noProof w:val="0"/>
                <w:szCs w:val="20"/>
                <w:lang w:val="nb-NO"/>
              </w:rPr>
              <w:t>fødselINorge</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Det vil aldri være flere forekomster i listen</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rFonts w:eastAsia="Times New Roman"/>
                <w:noProof w:val="0"/>
                <w:szCs w:val="20"/>
                <w:lang w:val="nb-NO"/>
              </w:rPr>
            </w:pPr>
            <w:r w:rsidRPr="003B6ED5">
              <w:rPr>
                <w:rFonts w:eastAsia="Times New Roman"/>
                <w:noProof w:val="0"/>
                <w:szCs w:val="20"/>
                <w:lang w:val="nb-NO"/>
              </w:rPr>
              <w:t>Tidspunkt ut fra dato for fødselen</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rFonts w:eastAsia="Times New Roman"/>
                <w:noProof w:val="0"/>
                <w:szCs w:val="20"/>
                <w:lang w:val="nb-NO"/>
              </w:rPr>
            </w:pPr>
            <w:r w:rsidRPr="003B6ED5">
              <w:rPr>
                <w:noProof w:val="0"/>
                <w:szCs w:val="20"/>
                <w:lang w:val="nb-NO"/>
              </w:rPr>
              <w:t>Alltid kun en gyldig forekomst</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9C7433" w:rsidP="006B1E38">
            <w:pPr>
              <w:rPr>
                <w:b/>
                <w:noProof w:val="0"/>
                <w:lang w:val="nb-NO"/>
              </w:rPr>
            </w:pPr>
            <w:r>
              <w:rPr>
                <w:rFonts w:eastAsia="Times New Roman"/>
                <w:b/>
                <w:noProof w:val="0"/>
                <w:szCs w:val="20"/>
                <w:lang w:val="nb-NO"/>
              </w:rPr>
              <w:t>s</w:t>
            </w:r>
            <w:r w:rsidR="001C3AC1" w:rsidRPr="003B6ED5">
              <w:rPr>
                <w:rFonts w:eastAsia="Times New Roman"/>
                <w:b/>
                <w:noProof w:val="0"/>
                <w:szCs w:val="20"/>
                <w:lang w:val="nb-NO"/>
              </w:rPr>
              <w:t>tatus</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Hendelser/endringer i verdi over tid</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En person kan kun ha en gyldig personstatus for et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for når ny status ble registrert er avhengig av gyldighetstidspunktet for styrende egenskap</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identifikasjonsnummer</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En person kan ha mange identifikasjonsnumre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fødselsEllerDNummer definerer en egen "sekvens" ved konsolidering av to folkeregisterpersoner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Kun ett fødselsEllerDNummer har status=iBruk, resten har status=opphørt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Uriktige identifikatorer fjernes fra historisk liste (annulleres)</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Endring i status korrigerer verdier i eksisterende liste</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Det vil aldri være flere forekomster i lista for et gitt fødselsEllerDNummer</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for når identifikatoren ble registrert første gang</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Settes når status=opphørt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Den forekomst som har status=iBruk</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 xml:space="preserve">utlendingsmyndighetenes </w:t>
            </w:r>
            <w:r w:rsidR="009C7433">
              <w:rPr>
                <w:rFonts w:eastAsia="Times New Roman"/>
                <w:b/>
                <w:noProof w:val="0"/>
                <w:szCs w:val="20"/>
                <w:lang w:val="nb-NO"/>
              </w:rPr>
              <w:lastRenderedPageBreak/>
              <w:t>i</w:t>
            </w:r>
            <w:r w:rsidRPr="003B6ED5">
              <w:rPr>
                <w:rFonts w:eastAsia="Times New Roman"/>
                <w:b/>
                <w:noProof w:val="0"/>
                <w:szCs w:val="20"/>
                <w:lang w:val="nb-NO"/>
              </w:rPr>
              <w:t>dentifikasjonsnummer</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lastRenderedPageBreak/>
              <w:t>En person kan kun ha ett gyldig nummer, nøklet på nummertype+nummer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lastRenderedPageBreak/>
              <w:t>Forekomst endres ikke, opphørstidspunkt settes aldri. Ugyldig identifikasjonsnummer annulleres</w:t>
            </w:r>
          </w:p>
          <w:p w:rsidR="001C3AC1" w:rsidRPr="003B6ED5" w:rsidRDefault="001C3AC1" w:rsidP="009C7433">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(Det vil aldri være flere forekomster i lista for ett gitt id-nummer)</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lastRenderedPageBreak/>
              <w:t>Tidspunkt for når identifikatoren ble registrert første gang</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Alle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utenlandskPersonidentifikasjon</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En person kan ha flere gyldige numre, nøklet på nummertype</w:t>
            </w:r>
            <w:r w:rsidR="0036275A">
              <w:rPr>
                <w:rFonts w:eastAsia="Times New Roman"/>
                <w:noProof w:val="0"/>
                <w:szCs w:val="20"/>
                <w:lang w:val="nb-NO"/>
              </w:rPr>
              <w:t xml:space="preserve"> </w:t>
            </w:r>
            <w:r w:rsidR="0036275A" w:rsidRPr="003B6ED5">
              <w:rPr>
                <w:rFonts w:eastAsia="Times New Roman"/>
                <w:noProof w:val="0"/>
                <w:szCs w:val="20"/>
                <w:lang w:val="nb-NO"/>
              </w:rPr>
              <w:t>+</w:t>
            </w:r>
            <w:r w:rsidR="0036275A">
              <w:rPr>
                <w:rFonts w:eastAsia="Times New Roman"/>
                <w:noProof w:val="0"/>
                <w:szCs w:val="20"/>
                <w:lang w:val="nb-NO"/>
              </w:rPr>
              <w:t xml:space="preserve"> </w:t>
            </w:r>
            <w:r w:rsidR="0036275A" w:rsidRPr="003B6ED5">
              <w:rPr>
                <w:rFonts w:eastAsia="Times New Roman"/>
                <w:noProof w:val="0"/>
                <w:szCs w:val="20"/>
                <w:lang w:val="nb-NO"/>
              </w:rPr>
              <w:t>landkode</w:t>
            </w:r>
            <w:r w:rsidR="0036275A">
              <w:rPr>
                <w:rFonts w:eastAsia="Times New Roman"/>
                <w:noProof w:val="0"/>
                <w:szCs w:val="20"/>
                <w:lang w:val="nb-NO"/>
              </w:rPr>
              <w:t xml:space="preserve"> </w:t>
            </w:r>
            <w:r w:rsidRPr="003B6ED5">
              <w:rPr>
                <w:rFonts w:eastAsia="Times New Roman"/>
                <w:noProof w:val="0"/>
                <w:szCs w:val="20"/>
                <w:lang w:val="nb-NO"/>
              </w:rPr>
              <w:t>+</w:t>
            </w:r>
            <w:r w:rsidR="0036275A">
              <w:rPr>
                <w:rFonts w:eastAsia="Times New Roman"/>
                <w:noProof w:val="0"/>
                <w:szCs w:val="20"/>
                <w:lang w:val="nb-NO"/>
              </w:rPr>
              <w:t xml:space="preserve"> </w:t>
            </w:r>
            <w:r w:rsidRPr="003B6ED5">
              <w:rPr>
                <w:rFonts w:eastAsia="Times New Roman"/>
                <w:noProof w:val="0"/>
                <w:szCs w:val="20"/>
                <w:lang w:val="nb-NO"/>
              </w:rPr>
              <w:t>nummer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Forekomster endres ikke, opphørstidspunkt settes aldri</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 xml:space="preserve">Det vil aldri være flere forekomster i lista for ett gitt </w:t>
            </w:r>
            <w:r w:rsidR="0036275A" w:rsidRPr="003B6ED5">
              <w:rPr>
                <w:rFonts w:eastAsia="Times New Roman"/>
                <w:noProof w:val="0"/>
                <w:szCs w:val="20"/>
                <w:lang w:val="nb-NO"/>
              </w:rPr>
              <w:t>nummertype</w:t>
            </w:r>
            <w:r w:rsidR="0036275A">
              <w:rPr>
                <w:rFonts w:eastAsia="Times New Roman"/>
                <w:noProof w:val="0"/>
                <w:szCs w:val="20"/>
                <w:lang w:val="nb-NO"/>
              </w:rPr>
              <w:t xml:space="preserve"> </w:t>
            </w:r>
            <w:r w:rsidR="0036275A" w:rsidRPr="003B6ED5">
              <w:rPr>
                <w:rFonts w:eastAsia="Times New Roman"/>
                <w:noProof w:val="0"/>
                <w:szCs w:val="20"/>
                <w:lang w:val="nb-NO"/>
              </w:rPr>
              <w:t>+</w:t>
            </w:r>
            <w:r w:rsidR="0036275A">
              <w:rPr>
                <w:rFonts w:eastAsia="Times New Roman"/>
                <w:noProof w:val="0"/>
                <w:szCs w:val="20"/>
                <w:lang w:val="nb-NO"/>
              </w:rPr>
              <w:t xml:space="preserve"> </w:t>
            </w:r>
            <w:r w:rsidR="0036275A" w:rsidRPr="003B6ED5">
              <w:rPr>
                <w:rFonts w:eastAsia="Times New Roman"/>
                <w:noProof w:val="0"/>
                <w:szCs w:val="20"/>
                <w:lang w:val="nb-NO"/>
              </w:rPr>
              <w:t>landkode</w:t>
            </w:r>
            <w:r w:rsidR="0036275A">
              <w:rPr>
                <w:rFonts w:eastAsia="Times New Roman"/>
                <w:noProof w:val="0"/>
                <w:szCs w:val="20"/>
                <w:lang w:val="nb-NO"/>
              </w:rPr>
              <w:t xml:space="preserve"> </w:t>
            </w:r>
            <w:r w:rsidR="0036275A" w:rsidRPr="003B6ED5">
              <w:rPr>
                <w:rFonts w:eastAsia="Times New Roman"/>
                <w:noProof w:val="0"/>
                <w:szCs w:val="20"/>
                <w:lang w:val="nb-NO"/>
              </w:rPr>
              <w:t>+</w:t>
            </w:r>
            <w:r w:rsidR="0036275A">
              <w:rPr>
                <w:rFonts w:eastAsia="Times New Roman"/>
                <w:noProof w:val="0"/>
                <w:szCs w:val="20"/>
                <w:lang w:val="nb-NO"/>
              </w:rPr>
              <w:t xml:space="preserve"> </w:t>
            </w:r>
            <w:r w:rsidR="0036275A" w:rsidRPr="003B6ED5">
              <w:rPr>
                <w:rFonts w:eastAsia="Times New Roman"/>
                <w:noProof w:val="0"/>
                <w:szCs w:val="20"/>
                <w:lang w:val="nb-NO"/>
              </w:rPr>
              <w:t>nummer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Ugyldig identifikasjonsnummer annulleres (fjernes fra listen)</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for når identifikatoren ble registrert første gang</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rFonts w:eastAsia="Times New Roman"/>
                <w:noProof w:val="0"/>
                <w:szCs w:val="20"/>
                <w:lang w:val="nb-NO"/>
              </w:rPr>
            </w:pPr>
            <w:r w:rsidRPr="003B6ED5">
              <w:rPr>
                <w:rFonts w:eastAsia="Times New Roman"/>
                <w:noProof w:val="0"/>
                <w:szCs w:val="20"/>
                <w:lang w:val="nb-NO"/>
              </w:rPr>
              <w:t>Alle</w:t>
            </w:r>
          </w:p>
          <w:p w:rsidR="001C3AC1" w:rsidRPr="003B6ED5" w:rsidRDefault="001C3AC1" w:rsidP="006B1E38">
            <w:pPr>
              <w:rPr>
                <w:noProof w:val="0"/>
                <w:lang w:val="nb-NO"/>
              </w:rPr>
            </w:pP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legitimasjonsdokument</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 xml:space="preserve">En person kan ha flere legitimasjonsdokumenter til enhver tid, nøklet på </w:t>
            </w:r>
            <w:r w:rsidR="0036275A" w:rsidRPr="003B6ED5">
              <w:rPr>
                <w:rFonts w:eastAsia="Times New Roman"/>
                <w:noProof w:val="0"/>
                <w:szCs w:val="20"/>
                <w:lang w:val="nb-NO"/>
              </w:rPr>
              <w:t xml:space="preserve">id.dok.type </w:t>
            </w:r>
            <w:r w:rsidR="0036275A">
              <w:rPr>
                <w:rFonts w:eastAsia="Times New Roman"/>
                <w:noProof w:val="0"/>
                <w:szCs w:val="20"/>
                <w:lang w:val="nb-NO"/>
              </w:rPr>
              <w:t xml:space="preserve">+ landkode + </w:t>
            </w:r>
            <w:r w:rsidRPr="003B6ED5">
              <w:rPr>
                <w:rFonts w:eastAsia="Times New Roman"/>
                <w:noProof w:val="0"/>
                <w:szCs w:val="20"/>
                <w:lang w:val="nb-NO"/>
              </w:rPr>
              <w:t xml:space="preserve">id.dok.nummer </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Forekomster endres ikke, opphørstidspunkt settes aldri.</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 xml:space="preserve">Det vil aldri være flere forekomster i lista for ett gitt </w:t>
            </w:r>
            <w:r w:rsidR="0036275A" w:rsidRPr="003B6ED5">
              <w:rPr>
                <w:rFonts w:eastAsia="Times New Roman"/>
                <w:noProof w:val="0"/>
                <w:szCs w:val="20"/>
                <w:lang w:val="nb-NO"/>
              </w:rPr>
              <w:t xml:space="preserve">id.dok.type </w:t>
            </w:r>
            <w:r w:rsidR="0036275A">
              <w:rPr>
                <w:rFonts w:eastAsia="Times New Roman"/>
                <w:noProof w:val="0"/>
                <w:szCs w:val="20"/>
                <w:lang w:val="nb-NO"/>
              </w:rPr>
              <w:t xml:space="preserve">+ landkode + </w:t>
            </w:r>
            <w:r w:rsidR="0036275A" w:rsidRPr="003B6ED5">
              <w:rPr>
                <w:rFonts w:eastAsia="Times New Roman"/>
                <w:noProof w:val="0"/>
                <w:szCs w:val="20"/>
                <w:lang w:val="nb-NO"/>
              </w:rPr>
              <w:t>id.dok.nummer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Ugyldig legitimasjonsdokument annulleres (fjernes fra listen).</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for når dokumentet ble registrert første gang.</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Alle</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identitetsgrunnlag</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Hendelser/endringer i verdi for legitimasjonskontroll.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for når ny identitetsgrunnlagstatus ble registrert</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kontaktinformasjonForDødsbo</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for når ny kontaktinformasjon ble registrert</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 xml:space="preserve">Siste forekomst iht. </w:t>
            </w:r>
            <w:r w:rsidRPr="003B6ED5">
              <w:rPr>
                <w:rFonts w:eastAsia="Times New Roman"/>
                <w:noProof w:val="0"/>
                <w:szCs w:val="20"/>
                <w:lang w:val="nb-NO"/>
              </w:rPr>
              <w:lastRenderedPageBreak/>
              <w:t>gyldighetstidspunkt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lastRenderedPageBreak/>
              <w:t>falskIdentitet</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Det vil aldri være flere forekomster i lista</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for vedtak</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szCs w:val="20"/>
                <w:lang w:val="nb-NO"/>
              </w:rPr>
            </w:pPr>
            <w:r w:rsidRPr="003B6ED5">
              <w:rPr>
                <w:noProof w:val="0"/>
                <w:szCs w:val="20"/>
                <w:lang w:val="nb-NO"/>
              </w:rPr>
              <w:t>Kun en gyldig forekomst</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dødsfall</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Det vil aldri være flere forekomster i listen</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ut fra dato for dødsfallet</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noProof w:val="0"/>
                <w:szCs w:val="20"/>
                <w:lang w:val="nb-NO"/>
              </w:rPr>
              <w:t>Kun maksimum en gyldig forekomst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sivilstand</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fra funksjonell sivilstandsdato fra myndighet</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familierelasjon</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Flere gyldige relasjoner til enhver tid</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Forekomst lo</w:t>
            </w:r>
            <w:r w:rsidR="009C7433">
              <w:rPr>
                <w:rFonts w:eastAsia="Times New Roman"/>
                <w:noProof w:val="0"/>
                <w:szCs w:val="20"/>
                <w:lang w:val="nb-NO"/>
              </w:rPr>
              <w:t>gisk sett "nøklet" på relatertP</w:t>
            </w:r>
            <w:r w:rsidRPr="003B6ED5">
              <w:rPr>
                <w:rFonts w:eastAsia="Times New Roman"/>
                <w:noProof w:val="0"/>
                <w:szCs w:val="20"/>
                <w:lang w:val="nb-NO"/>
              </w:rPr>
              <w:t>erson / relatertPersonUtenFolkeregisteridentifikator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rFonts w:eastAsia="Times New Roman"/>
                <w:noProof w:val="0"/>
                <w:color w:val="000000"/>
                <w:szCs w:val="20"/>
                <w:lang w:val="nb-NO"/>
              </w:rPr>
            </w:pPr>
            <w:r w:rsidRPr="003B6ED5">
              <w:rPr>
                <w:rFonts w:eastAsia="Times New Roman"/>
                <w:noProof w:val="0"/>
                <w:color w:val="000000"/>
                <w:szCs w:val="20"/>
                <w:lang w:val="nb-NO"/>
              </w:rPr>
              <w:t xml:space="preserve">Mor/barn/søsken-relasjoner endres ikke over tid – men kan korrigeres    </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rFonts w:eastAsia="Times New Roman"/>
                <w:noProof w:val="0"/>
                <w:color w:val="000000"/>
                <w:szCs w:val="20"/>
                <w:lang w:val="nb-NO"/>
              </w:rPr>
            </w:pPr>
            <w:r w:rsidRPr="003B6ED5">
              <w:rPr>
                <w:rFonts w:eastAsia="Times New Roman"/>
                <w:noProof w:val="0"/>
                <w:color w:val="000000"/>
                <w:szCs w:val="20"/>
                <w:lang w:val="nb-NO"/>
              </w:rPr>
              <w:t>Ved adopsjon flyttes barnet inn i en ny familierelasjon. Hvis informasjon om adopsjonen er beskyttet vil barnet få ny folkeregisteridentifikator og nytt navn (gamle navn slettes fra historikken)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color w:val="000000"/>
                <w:szCs w:val="20"/>
                <w:lang w:val="nb-NO"/>
              </w:rPr>
              <w:t>Ektefelle/partner har annet mønster</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Når relasjonen oppsto (fødselsdato eller dato for inngåelse/oppløsning av ekteskaps/partnerskap osv.)</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Kun i bruk for ektefelle/partner (skilsmissedato)</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Alle forekomster, unntatt ektefelle/partner som har opphørt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innflytting</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Potensielt mer enn en forekomst (flytter ut og inn igjen)</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ut fra dato for innflytting satt av folkeregistermyndigheten</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utflytting</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Potensielt mer enn en forekomst (flytter ut, inn og ut igjen)</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ut fra dato for utflytting satt av folkeregistermyndigheten</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9C7433" w:rsidP="006B1E38">
            <w:pPr>
              <w:rPr>
                <w:b/>
                <w:noProof w:val="0"/>
                <w:lang w:val="nb-NO"/>
              </w:rPr>
            </w:pPr>
            <w:r>
              <w:rPr>
                <w:rFonts w:eastAsia="Times New Roman"/>
                <w:b/>
                <w:noProof w:val="0"/>
                <w:szCs w:val="20"/>
                <w:lang w:val="nb-NO"/>
              </w:rPr>
              <w:t>k</w:t>
            </w:r>
            <w:r w:rsidR="001C3AC1" w:rsidRPr="003B6ED5">
              <w:rPr>
                <w:rFonts w:eastAsia="Times New Roman"/>
                <w:b/>
                <w:noProof w:val="0"/>
                <w:szCs w:val="20"/>
                <w:lang w:val="nb-NO"/>
              </w:rPr>
              <w:t>jønn</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Potensielt mer enn en forekomst ved skifte av kjønn</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 xml:space="preserve">Tidspunkt ut fra dato for registrering satt av </w:t>
            </w:r>
            <w:r w:rsidRPr="003B6ED5">
              <w:rPr>
                <w:rFonts w:eastAsia="Times New Roman"/>
                <w:noProof w:val="0"/>
                <w:szCs w:val="20"/>
                <w:lang w:val="nb-NO"/>
              </w:rPr>
              <w:lastRenderedPageBreak/>
              <w:t>folkeregistermyndigheten</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lastRenderedPageBreak/>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 xml:space="preserve">Siste forekomst iht. </w:t>
            </w:r>
            <w:r w:rsidRPr="003B6ED5">
              <w:rPr>
                <w:rFonts w:eastAsia="Times New Roman"/>
                <w:noProof w:val="0"/>
                <w:szCs w:val="20"/>
                <w:lang w:val="nb-NO"/>
              </w:rPr>
              <w:lastRenderedPageBreak/>
              <w:t>gyldighetstidspunkt</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lastRenderedPageBreak/>
              <w:t>statsborgerskap</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Kan være flere gyldige forekomster til enhver tid men ingen historikk</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"Nøklet" på verdi av statsborgerskap (landkode)</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Ervervsdato</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Når et statsborgerskap ikke lenger er gyldig</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 per statsborgerskap</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oppholdstillatelse</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9C7433" w:rsidP="009C7433">
            <w:pPr>
              <w:rPr>
                <w:noProof w:val="0"/>
                <w:lang w:val="nb-NO"/>
              </w:rPr>
            </w:pPr>
            <w:r>
              <w:rPr>
                <w:rFonts w:eastAsia="Times New Roman"/>
                <w:noProof w:val="0"/>
                <w:szCs w:val="20"/>
                <w:lang w:val="nb-NO"/>
              </w:rPr>
              <w:t>oppholdFra</w:t>
            </w:r>
          </w:p>
        </w:tc>
        <w:tc>
          <w:tcPr>
            <w:tcW w:w="2102" w:type="dxa"/>
          </w:tcPr>
          <w:p w:rsidR="001C3AC1" w:rsidRPr="003B6ED5" w:rsidRDefault="009C7433" w:rsidP="009C7433">
            <w:pPr>
              <w:cnfStyle w:val="000000100000" w:firstRow="0" w:lastRow="0" w:firstColumn="0" w:lastColumn="0" w:oddVBand="0" w:evenVBand="0" w:oddHBand="1" w:evenHBand="0" w:firstRowFirstColumn="0" w:firstRowLastColumn="0" w:lastRowFirstColumn="0" w:lastRowLastColumn="0"/>
              <w:rPr>
                <w:noProof w:val="0"/>
                <w:lang w:val="nb-NO"/>
              </w:rPr>
            </w:pPr>
            <w:r>
              <w:rPr>
                <w:rFonts w:eastAsia="Times New Roman"/>
                <w:noProof w:val="0"/>
                <w:szCs w:val="20"/>
                <w:lang w:val="nb-NO"/>
              </w:rPr>
              <w:t>oppholdTil</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foreldreansvar</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Hvem som har foreldreansvaret for personen og hvilket foreldreansvar er person har</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Når ansvaret oppsto</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Evt. opphørt ved slutt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 per ansvarssubjekt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bibehold</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ut fra vedtaksdato fra myndighet</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noProof w:val="0"/>
                <w:szCs w:val="20"/>
                <w:lang w:val="nb-NO"/>
              </w:rPr>
              <w:t>Kun maksimum en gyldig forekomst</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bostedsadresse</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Flere forekomster kan ha samme flyttedato (f.eks. ved kommunesammenslåing)</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ut fra vedtaksdato (egne regler)</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Eventuelt opphørt når personen ikke lenger har bostedsadresse ved utflytting og dødsfall</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 eller opphør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adressebeskyttelse</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ut fra vedtaksdato fra myndighet</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oppholdsadresse</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Flere forekomster kan ha samme oppholdsadresse (f.eks. ved kommunesammenslåing)</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satt ut fra oppholdsadressedato</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Evt. opphørt når personen ikke lenger har oppholdsadresse (kan opptre flere ganger)</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 eller opphør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lastRenderedPageBreak/>
              <w:t>postadresseIUtlandet</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satt ut fra når adressen ble endret</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Evt. opphørt når personen ikke lenger har postadresse i utlandet (kan opptre flere ganger)</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 eller opphør</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postadresse</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satt ut fra når adressen ble endret</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Evt. opphørt når personen ikke lenger har postadresse (kan opptre flere ganger)</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 eller opphør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deltBosted</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satt ut fra når adressen ble endret</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Evt. opphørt når personen ikke lenger har deltBosted (kan opptre flere ganger)</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 eller opphør</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b/>
                <w:noProof w:val="0"/>
                <w:lang w:val="nb-NO"/>
              </w:rPr>
            </w:pPr>
            <w:r w:rsidRPr="003B6ED5">
              <w:rPr>
                <w:rFonts w:eastAsia="Times New Roman"/>
                <w:b/>
                <w:noProof w:val="0"/>
                <w:szCs w:val="20"/>
                <w:lang w:val="nb-NO"/>
              </w:rPr>
              <w:t>preferertKontaktadresse</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Peker til en av de andre adressene samt eksplisitt angitt i fritekst.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Hendelser/endringer i verdi over tid. Kun en forekomst er gyldig for ett gitt tidspunkt</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noProof w:val="0"/>
                <w:lang w:val="nb-NO"/>
              </w:rPr>
            </w:pPr>
            <w:r w:rsidRPr="003B6ED5">
              <w:rPr>
                <w:rFonts w:eastAsia="Times New Roman"/>
                <w:noProof w:val="0"/>
                <w:szCs w:val="20"/>
                <w:lang w:val="nb-NO"/>
              </w:rPr>
              <w:t>Tidspunkt satt ut fra når adressen ble endret</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rFonts w:eastAsia="Times New Roman"/>
                <w:noProof w:val="0"/>
                <w:szCs w:val="20"/>
                <w:lang w:val="nb-NO"/>
              </w:rPr>
              <w:t>Evt. opphørt når personen ikke lenger har preferert kontaktadresse (kan opptre flere ganger)</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noProof w:val="0"/>
                <w:lang w:val="nb-NO"/>
              </w:rPr>
            </w:pPr>
            <w:r w:rsidRPr="003B6ED5">
              <w:rPr>
                <w:rFonts w:eastAsia="Times New Roman"/>
                <w:noProof w:val="0"/>
                <w:szCs w:val="20"/>
                <w:lang w:val="nb-NO"/>
              </w:rPr>
              <w:t>Siste forekomst iht. gyldighetstidspunkt eller opphør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rFonts w:eastAsia="Times New Roman"/>
                <w:b/>
                <w:noProof w:val="0"/>
                <w:szCs w:val="20"/>
                <w:lang w:val="nb-NO"/>
              </w:rPr>
            </w:pPr>
            <w:r w:rsidRPr="003B6ED5">
              <w:rPr>
                <w:rFonts w:eastAsia="Times New Roman"/>
                <w:b/>
                <w:noProof w:val="0"/>
                <w:szCs w:val="20"/>
                <w:lang w:val="nb-NO"/>
              </w:rPr>
              <w:t>vergemålEllerFremtidsfullmakt</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rFonts w:eastAsia="Times New Roman"/>
                <w:noProof w:val="0"/>
                <w:szCs w:val="20"/>
                <w:lang w:val="nb-NO"/>
              </w:rPr>
              <w:t>Kan være flere gyldige forekomster til enhver tid og med historikk</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"Nøklet" på verdi av vergemålstype+verge(navn/fnr)/vergemålsomfang</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rFonts w:eastAsia="Times New Roman"/>
                <w:noProof w:val="0"/>
                <w:szCs w:val="20"/>
                <w:lang w:val="nb-NO"/>
              </w:rPr>
            </w:pPr>
            <w:r w:rsidRPr="003B6ED5">
              <w:rPr>
                <w:rFonts w:eastAsia="Times New Roman"/>
                <w:noProof w:val="0"/>
                <w:szCs w:val="20"/>
                <w:lang w:val="nb-NO"/>
              </w:rPr>
              <w:t>Tidspunkt ut fra vedtaksdato fra myndighet. Kan være frem i tid</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Tidspunkt ut fra vedtaksdato for opphør</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rFonts w:eastAsia="Times New Roman"/>
                <w:noProof w:val="0"/>
                <w:szCs w:val="20"/>
                <w:lang w:val="nb-NO"/>
              </w:rPr>
            </w:pPr>
            <w:r w:rsidRPr="003B6ED5">
              <w:rPr>
                <w:rFonts w:eastAsia="Times New Roman"/>
                <w:noProof w:val="0"/>
                <w:szCs w:val="20"/>
                <w:lang w:val="nb-NO"/>
              </w:rPr>
              <w:t>Alle forekomster som ikke er opphørt</w:t>
            </w:r>
          </w:p>
        </w:tc>
      </w:tr>
      <w:tr w:rsidR="001C3AC1" w:rsidRPr="003B6ED5" w:rsidTr="006B1E38">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rFonts w:eastAsia="Times New Roman"/>
                <w:b/>
                <w:noProof w:val="0"/>
                <w:szCs w:val="20"/>
                <w:lang w:val="nb-NO"/>
              </w:rPr>
            </w:pPr>
            <w:r w:rsidRPr="003B6ED5">
              <w:rPr>
                <w:rFonts w:eastAsia="Times New Roman"/>
                <w:b/>
                <w:noProof w:val="0"/>
                <w:szCs w:val="20"/>
                <w:lang w:val="nb-NO"/>
              </w:rPr>
              <w:t>forholdTilSametingetsValgmanntall</w:t>
            </w:r>
          </w:p>
        </w:tc>
        <w:tc>
          <w:tcPr>
            <w:tcW w:w="2554"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Hendelser/endringer i verdi over tid.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rFonts w:eastAsia="Times New Roman"/>
                <w:noProof w:val="0"/>
                <w:szCs w:val="20"/>
                <w:lang w:val="nb-NO"/>
              </w:rPr>
            </w:pPr>
            <w:r w:rsidRPr="003B6ED5">
              <w:rPr>
                <w:rFonts w:eastAsia="Times New Roman"/>
                <w:noProof w:val="0"/>
                <w:szCs w:val="20"/>
                <w:lang w:val="nb-NO"/>
              </w:rPr>
              <w:t>Tidspunkt ut fra registreringsdato</w:t>
            </w:r>
          </w:p>
        </w:tc>
        <w:tc>
          <w:tcPr>
            <w:tcW w:w="2102" w:type="dxa"/>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rFonts w:eastAsia="Times New Roman"/>
                <w:noProof w:val="0"/>
                <w:szCs w:val="20"/>
                <w:lang w:val="nb-NO"/>
              </w:rPr>
            </w:pPr>
            <w:r w:rsidRPr="003B6ED5">
              <w:rPr>
                <w:rFonts w:eastAsia="Times New Roman"/>
                <w:noProof w:val="0"/>
                <w:szCs w:val="20"/>
                <w:lang w:val="nb-NO"/>
              </w:rPr>
              <w:t>Siste forekomst iht. gyldighetstidspunkt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1" w:type="dxa"/>
          </w:tcPr>
          <w:p w:rsidR="001C3AC1" w:rsidRPr="003B6ED5" w:rsidRDefault="001C3AC1" w:rsidP="006B1E38">
            <w:pPr>
              <w:rPr>
                <w:rFonts w:eastAsia="Times New Roman"/>
                <w:b/>
                <w:noProof w:val="0"/>
                <w:szCs w:val="20"/>
                <w:lang w:val="nb-NO"/>
              </w:rPr>
            </w:pPr>
            <w:r w:rsidRPr="003B6ED5">
              <w:rPr>
                <w:rFonts w:eastAsia="Times New Roman"/>
                <w:b/>
                <w:noProof w:val="0"/>
                <w:szCs w:val="20"/>
                <w:lang w:val="nb-NO"/>
              </w:rPr>
              <w:t>brukAvSamiskSpråk</w:t>
            </w:r>
          </w:p>
        </w:tc>
        <w:tc>
          <w:tcPr>
            <w:tcW w:w="2554"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Hendelser/endringer i verdi over tid. Kun en forekomst er gyldig for ett gitt tidspunkt</w:t>
            </w:r>
          </w:p>
        </w:tc>
        <w:tc>
          <w:tcPr>
            <w:cnfStyle w:val="000010000000" w:firstRow="0" w:lastRow="0" w:firstColumn="0" w:lastColumn="0" w:oddVBand="1" w:evenVBand="0" w:oddHBand="0" w:evenHBand="0" w:firstRowFirstColumn="0" w:firstRowLastColumn="0" w:lastRowFirstColumn="0" w:lastRowLastColumn="0"/>
            <w:tcW w:w="2101" w:type="dxa"/>
          </w:tcPr>
          <w:p w:rsidR="001C3AC1" w:rsidRPr="003B6ED5" w:rsidRDefault="001C3AC1" w:rsidP="006B1E38">
            <w:pPr>
              <w:rPr>
                <w:rFonts w:eastAsia="Times New Roman"/>
                <w:noProof w:val="0"/>
                <w:szCs w:val="20"/>
                <w:lang w:val="nb-NO"/>
              </w:rPr>
            </w:pPr>
            <w:r w:rsidRPr="003B6ED5">
              <w:rPr>
                <w:rFonts w:eastAsia="Times New Roman"/>
                <w:noProof w:val="0"/>
                <w:szCs w:val="20"/>
                <w:lang w:val="nb-NO"/>
              </w:rPr>
              <w:t>Tidspunkt ut fra registreringsdato</w:t>
            </w:r>
          </w:p>
        </w:tc>
        <w:tc>
          <w:tcPr>
            <w:tcW w:w="2102" w:type="dxa"/>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rFonts w:eastAsia="Times New Roman"/>
                <w:noProof w:val="0"/>
                <w:szCs w:val="20"/>
                <w:lang w:val="nb-NO"/>
              </w:rPr>
            </w:pPr>
            <w:r w:rsidRPr="003B6ED5">
              <w:rPr>
                <w:rFonts w:eastAsia="Times New Roman"/>
                <w:noProof w:val="0"/>
                <w:szCs w:val="20"/>
                <w:lang w:val="nb-NO"/>
              </w:rPr>
              <w:t>Aldri satt</w:t>
            </w:r>
          </w:p>
        </w:tc>
        <w:tc>
          <w:tcPr>
            <w:cnfStyle w:val="000010000000" w:firstRow="0" w:lastRow="0" w:firstColumn="0" w:lastColumn="0" w:oddVBand="1" w:evenVBand="0" w:oddHBand="0" w:evenHBand="0" w:firstRowFirstColumn="0" w:firstRowLastColumn="0" w:lastRowFirstColumn="0" w:lastRowLastColumn="0"/>
            <w:tcW w:w="1351" w:type="dxa"/>
          </w:tcPr>
          <w:p w:rsidR="001C3AC1" w:rsidRPr="003B6ED5" w:rsidRDefault="001C3AC1" w:rsidP="006B1E38">
            <w:pPr>
              <w:rPr>
                <w:rFonts w:eastAsia="Times New Roman"/>
                <w:noProof w:val="0"/>
                <w:szCs w:val="20"/>
                <w:lang w:val="nb-NO"/>
              </w:rPr>
            </w:pPr>
            <w:r w:rsidRPr="003B6ED5">
              <w:rPr>
                <w:rFonts w:eastAsia="Times New Roman"/>
                <w:noProof w:val="0"/>
                <w:szCs w:val="20"/>
                <w:lang w:val="nb-NO"/>
              </w:rPr>
              <w:t>Siste forekomst iht. gyldighetstidspunkt</w:t>
            </w:r>
          </w:p>
        </w:tc>
      </w:tr>
    </w:tbl>
    <w:p w:rsidR="001C3AC1" w:rsidRPr="003B6ED5" w:rsidRDefault="001C3AC1" w:rsidP="001C3AC1">
      <w:pPr>
        <w:rPr>
          <w:noProof w:val="0"/>
        </w:rPr>
      </w:pPr>
    </w:p>
    <w:p w:rsidR="001C3AC1" w:rsidRPr="003B6ED5" w:rsidRDefault="001C3AC1" w:rsidP="00932DB9">
      <w:pPr>
        <w:pStyle w:val="Overskrift1"/>
      </w:pPr>
      <w:bookmarkStart w:id="197" w:name="_Toc14779359"/>
      <w:bookmarkStart w:id="198" w:name="_Toc31981180"/>
      <w:r w:rsidRPr="003B6ED5">
        <w:t>Faser av sameksistens</w:t>
      </w:r>
      <w:bookmarkEnd w:id="197"/>
      <w:bookmarkEnd w:id="198"/>
    </w:p>
    <w:p w:rsidR="001C3AC1" w:rsidRPr="003B6ED5" w:rsidRDefault="001C3AC1" w:rsidP="001C3AC1">
      <w:pPr>
        <w:rPr>
          <w:noProof w:val="0"/>
        </w:rPr>
      </w:pPr>
      <w:r w:rsidRPr="003B6ED5">
        <w:rPr>
          <w:noProof w:val="0"/>
        </w:rPr>
        <w:t>I kapittel 5 er det redegjort for hvilke egenskaper en Folkeregisterperson har i det nye Folkeregisteret (Freg). Innen beskrivelsen av hver egenskap er det redegjort for hvordan infor</w:t>
      </w:r>
      <w:r w:rsidR="009730A3">
        <w:rPr>
          <w:noProof w:val="0"/>
        </w:rPr>
        <w:t>masjonsomfanget i Registeret</w:t>
      </w:r>
      <w:r w:rsidRPr="003B6ED5">
        <w:rPr>
          <w:noProof w:val="0"/>
        </w:rPr>
        <w:t xml:space="preserve"> variere</w:t>
      </w:r>
      <w:r w:rsidR="009730A3">
        <w:rPr>
          <w:noProof w:val="0"/>
        </w:rPr>
        <w:t>r</w:t>
      </w:r>
      <w:r w:rsidRPr="003B6ED5">
        <w:rPr>
          <w:noProof w:val="0"/>
        </w:rPr>
        <w:t xml:space="preserve"> avhengig av hvilket av registrene som er master.</w:t>
      </w:r>
    </w:p>
    <w:p w:rsidR="001C3AC1" w:rsidRPr="003B6ED5" w:rsidRDefault="001C3AC1" w:rsidP="001C3AC1">
      <w:pPr>
        <w:rPr>
          <w:noProof w:val="0"/>
        </w:rPr>
      </w:pPr>
      <w:r w:rsidRPr="003B6ED5">
        <w:rPr>
          <w:noProof w:val="0"/>
        </w:rPr>
        <w:t xml:space="preserve">I tabellene under </w:t>
      </w:r>
      <w:r w:rsidR="00856032">
        <w:rPr>
          <w:noProof w:val="0"/>
        </w:rPr>
        <w:t>er hver fase</w:t>
      </w:r>
      <w:r w:rsidRPr="003B6ED5">
        <w:rPr>
          <w:noProof w:val="0"/>
        </w:rPr>
        <w:t xml:space="preserve"> beskrevet for seg.</w:t>
      </w:r>
    </w:p>
    <w:p w:rsidR="001C3AC1" w:rsidRPr="003B6ED5" w:rsidRDefault="001C3AC1" w:rsidP="00932DB9">
      <w:pPr>
        <w:pStyle w:val="Overskrift2"/>
      </w:pPr>
      <w:bookmarkStart w:id="199" w:name="_Toc14779360"/>
      <w:bookmarkStart w:id="200" w:name="_Toc31981181"/>
      <w:r w:rsidRPr="003B6ED5">
        <w:lastRenderedPageBreak/>
        <w:t>DSF er master, informasjon er ikke migrert til Freg</w:t>
      </w:r>
      <w:bookmarkEnd w:id="199"/>
      <w:bookmarkEnd w:id="200"/>
    </w:p>
    <w:p w:rsidR="009C7433" w:rsidRDefault="009C7433" w:rsidP="001C3AC1">
      <w:pPr>
        <w:rPr>
          <w:noProof w:val="0"/>
        </w:rPr>
      </w:pPr>
      <w:r>
        <w:rPr>
          <w:noProof w:val="0"/>
        </w:rPr>
        <w:t>All informasjon er migrert p.t., men all informasjon er ikke tilgjengelig fra delingstjenestene ennå.</w:t>
      </w:r>
    </w:p>
    <w:p w:rsidR="001C3AC1" w:rsidRPr="003B6ED5" w:rsidRDefault="001C3AC1" w:rsidP="001C3AC1">
      <w:pPr>
        <w:rPr>
          <w:noProof w:val="0"/>
        </w:rPr>
      </w:pPr>
      <w:r w:rsidRPr="003B6ED5">
        <w:rPr>
          <w:noProof w:val="0"/>
        </w:rPr>
        <w:t>I denne fasen vil nesten ingen informasjon finnes i Registeret og følgelig vil oppslag eller søk gjennom grensesnittet mot rettighetspakken gi kun informasjon som ikke finnes i DSF – bortsett fra selve folkeregisteridentifikatoren.</w:t>
      </w:r>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7"/>
        <w:gridCol w:w="6516"/>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1611" w:type="pct"/>
          </w:tcPr>
          <w:p w:rsidR="001C3AC1" w:rsidRPr="003B6ED5" w:rsidRDefault="001C3AC1" w:rsidP="006B1E38">
            <w:pPr>
              <w:rPr>
                <w:noProof w:val="0"/>
                <w:lang w:val="nb-NO" w:eastAsia="nb-NO"/>
              </w:rPr>
            </w:pPr>
            <w:r w:rsidRPr="003B6ED5">
              <w:rPr>
                <w:noProof w:val="0"/>
                <w:lang w:val="nb-NO"/>
              </w:rPr>
              <w:t>Egenskap</w:t>
            </w:r>
          </w:p>
        </w:tc>
        <w:tc>
          <w:tcPr>
            <w:tcW w:w="3389" w:type="pct"/>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rPr>
              <w:t>Håndtering i Freg</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left w:val="single" w:sz="4" w:space="0" w:color="auto"/>
              <w:bottom w:val="none" w:sz="0" w:space="0" w:color="auto"/>
            </w:tcBorders>
          </w:tcPr>
          <w:p w:rsidR="001C3AC1" w:rsidRPr="003B6ED5" w:rsidRDefault="001C3AC1" w:rsidP="006B1E38">
            <w:pPr>
              <w:rPr>
                <w:noProof w:val="0"/>
                <w:lang w:val="nb-NO"/>
              </w:rPr>
            </w:pPr>
            <w:r w:rsidRPr="003B6ED5">
              <w:rPr>
                <w:noProof w:val="0"/>
                <w:lang w:val="nb-NO"/>
              </w:rPr>
              <w:t>identifikasjonsnummer</w:t>
            </w:r>
          </w:p>
        </w:tc>
        <w:tc>
          <w:tcPr>
            <w:tcW w:w="3389" w:type="pct"/>
            <w:tcBorders>
              <w:bottom w:val="none" w:sz="0"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rPr>
              <w:t>Alle egenskaper i DSF har tilsvarende i Registeret, men med nye koder og mapping.</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left w:val="single" w:sz="4" w:space="0" w:color="auto"/>
            </w:tcBorders>
          </w:tcPr>
          <w:p w:rsidR="001C3AC1" w:rsidRPr="003B6ED5" w:rsidRDefault="001C3AC1" w:rsidP="006B1E38">
            <w:pPr>
              <w:rPr>
                <w:noProof w:val="0"/>
                <w:lang w:val="nb-NO"/>
              </w:rPr>
            </w:pPr>
            <w:r w:rsidRPr="003B6ED5">
              <w:rPr>
                <w:noProof w:val="0"/>
                <w:lang w:val="nb-NO"/>
              </w:rPr>
              <w:t>falskIdentitet</w:t>
            </w:r>
          </w:p>
        </w:tc>
        <w:tc>
          <w:tcPr>
            <w:tcW w:w="3389" w:type="pct"/>
            <w:tcBorders>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Egenskapen er ny og benyttes når saksbehandlingen er produksjonssatt.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identitetsgrunnlag</w:t>
            </w:r>
          </w:p>
        </w:tc>
        <w:tc>
          <w:tcPr>
            <w:tcW w:w="3389"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Egenskapen er ny og benyttes når saksbehandlingen er produksjonssatt.</w:t>
            </w:r>
          </w:p>
        </w:tc>
      </w:tr>
    </w:tbl>
    <w:p w:rsidR="001C3AC1" w:rsidRPr="003B6ED5" w:rsidRDefault="001C3AC1" w:rsidP="00932DB9">
      <w:pPr>
        <w:pStyle w:val="Overskrift2"/>
      </w:pPr>
      <w:bookmarkStart w:id="201" w:name="_Toc14779361"/>
      <w:bookmarkStart w:id="202" w:name="_Toc31981182"/>
      <w:r w:rsidRPr="003B6ED5">
        <w:t>DSF er master, informasjon er migrert til Freg</w:t>
      </w:r>
      <w:bookmarkEnd w:id="201"/>
      <w:bookmarkEnd w:id="202"/>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2"/>
        <w:gridCol w:w="5931"/>
      </w:tblGrid>
      <w:tr w:rsidR="001C3AC1" w:rsidRPr="003B6ED5" w:rsidTr="00F3779E">
        <w:trPr>
          <w:cnfStyle w:val="100000000000" w:firstRow="1" w:lastRow="0" w:firstColumn="0" w:lastColumn="0" w:oddVBand="0" w:evenVBand="0" w:oddHBand="0"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1915" w:type="pct"/>
          </w:tcPr>
          <w:p w:rsidR="001C3AC1" w:rsidRPr="003B6ED5" w:rsidRDefault="001C3AC1" w:rsidP="006B1E38">
            <w:pPr>
              <w:rPr>
                <w:noProof w:val="0"/>
                <w:lang w:val="nb-NO" w:eastAsia="nb-NO"/>
              </w:rPr>
            </w:pPr>
            <w:r w:rsidRPr="003B6ED5">
              <w:rPr>
                <w:noProof w:val="0"/>
                <w:lang w:val="nb-NO"/>
              </w:rPr>
              <w:t>Egenskap</w:t>
            </w:r>
          </w:p>
        </w:tc>
        <w:tc>
          <w:tcPr>
            <w:tcW w:w="3085" w:type="pct"/>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rPr>
              <w:t>Håndtering i Freg</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status</w:t>
            </w:r>
          </w:p>
        </w:tc>
        <w:tc>
          <w:tcPr>
            <w:tcW w:w="3085"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rPr>
              <w:t>Alle egenskaper i DSF har tilsvarende i Registeret, men med nye koder og mapping.</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identifikasjonsnummer</w:t>
            </w:r>
          </w:p>
        </w:tc>
        <w:tc>
          <w:tcPr>
            <w:tcW w:w="3085"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Alle egenskaper i DSF har tilsvarende i Registeret, men med nye koder og mapping.</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Pr>
          <w:p w:rsidR="001C3AC1" w:rsidRPr="003B6ED5" w:rsidRDefault="001C3AC1" w:rsidP="006B1E38">
            <w:pPr>
              <w:rPr>
                <w:noProof w:val="0"/>
                <w:lang w:val="nb-NO" w:eastAsia="nb-NO"/>
              </w:rPr>
            </w:pPr>
            <w:r w:rsidRPr="003B6ED5">
              <w:rPr>
                <w:noProof w:val="0"/>
                <w:lang w:val="nb-NO"/>
              </w:rPr>
              <w:t>fødsel</w:t>
            </w:r>
          </w:p>
        </w:tc>
        <w:tc>
          <w:tcPr>
            <w:tcW w:w="3085"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Alle egenskaper i DSF har tilsvarende i Registeret. Registeret har i tillegg nye egenskaper for fødselsdato, fødselsår og fødeland. I modernisert folkeregister vil vi enten tilgjengeliggjøre den faktiske, den fastsatte fødselsdatoen fra norske myndigheter eller ingen fødselsdato. Denne kan derfor avvike fra den fødselsdatoen som inngår i fødselsnummeret/d-nummeret. Fødselsåret fastsettes og registreres eksplisitt uansett.</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Pr>
          <w:p w:rsidR="001C3AC1" w:rsidRPr="003B6ED5" w:rsidRDefault="001C3AC1" w:rsidP="006B1E38">
            <w:pPr>
              <w:rPr>
                <w:noProof w:val="0"/>
                <w:lang w:val="nb-NO" w:eastAsia="nb-NO"/>
              </w:rPr>
            </w:pPr>
            <w:r w:rsidRPr="003B6ED5">
              <w:rPr>
                <w:noProof w:val="0"/>
                <w:lang w:val="nb-NO"/>
              </w:rPr>
              <w:t>fødselINorge</w:t>
            </w:r>
          </w:p>
        </w:tc>
        <w:tc>
          <w:tcPr>
            <w:tcW w:w="3085"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Alle egenskaper i DSF har tilsvarende i Registeret, men fødselsinstitusjon migreres ikke. Rekkefølgenummer lagres ikke.</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Pr>
          <w:p w:rsidR="001C3AC1" w:rsidRPr="003B6ED5" w:rsidRDefault="001C3AC1" w:rsidP="006B1E38">
            <w:pPr>
              <w:rPr>
                <w:noProof w:val="0"/>
                <w:lang w:val="nb-NO" w:eastAsia="nb-NO"/>
              </w:rPr>
            </w:pPr>
            <w:r w:rsidRPr="003B6ED5">
              <w:rPr>
                <w:noProof w:val="0"/>
                <w:lang w:val="nb-NO"/>
              </w:rPr>
              <w:t>navn</w:t>
            </w:r>
          </w:p>
        </w:tc>
        <w:tc>
          <w:tcPr>
            <w:tcW w:w="3085"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Alle egenskaper i DSF har tilsvarende i Registeret. Regler for forkorting og innhold er i samsvar med DSF. Under migrering</w:t>
            </w:r>
            <w:r w:rsidR="00B44322">
              <w:rPr>
                <w:noProof w:val="0"/>
                <w:lang w:val="nb-NO"/>
              </w:rPr>
              <w:t>en</w:t>
            </w:r>
            <w:r w:rsidRPr="003B6ED5">
              <w:rPr>
                <w:noProof w:val="0"/>
                <w:lang w:val="nb-NO"/>
              </w:rPr>
              <w:t xml:space="preserve"> av personnavn til Registeret </w:t>
            </w:r>
            <w:r w:rsidR="00B44322">
              <w:rPr>
                <w:noProof w:val="0"/>
                <w:lang w:val="nb-NO"/>
              </w:rPr>
              <w:t>ble</w:t>
            </w:r>
            <w:r w:rsidRPr="003B6ED5">
              <w:rPr>
                <w:noProof w:val="0"/>
                <w:lang w:val="nb-NO"/>
              </w:rPr>
              <w:t xml:space="preserve"> navnene overført slik de ligger i DSF. Dette betyr at alle bokstavene </w:t>
            </w:r>
            <w:r w:rsidR="00B44322">
              <w:rPr>
                <w:noProof w:val="0"/>
                <w:lang w:val="nb-NO"/>
              </w:rPr>
              <w:t>er</w:t>
            </w:r>
            <w:r w:rsidRPr="003B6ED5">
              <w:rPr>
                <w:noProof w:val="0"/>
                <w:lang w:val="nb-NO"/>
              </w:rPr>
              <w:t xml:space="preserve"> på majuskel-form (versal ("stor bokstav")). De </w:t>
            </w:r>
            <w:r w:rsidR="00B44322">
              <w:rPr>
                <w:noProof w:val="0"/>
                <w:lang w:val="nb-NO"/>
              </w:rPr>
              <w:t xml:space="preserve">ble </w:t>
            </w:r>
            <w:r w:rsidRPr="003B6ED5">
              <w:rPr>
                <w:noProof w:val="0"/>
                <w:lang w:val="nb-NO"/>
              </w:rPr>
              <w:t>lagret i Registeret på UTF-8 format iht. tegnsettet ISO 10646, men siden DSF er master så definerer DSF utvalget av lovlige tegn.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lastRenderedPageBreak/>
              <w:t>I dagens Folkeregister forkortes hvert del-navn om det er flere enn 50 tegn fra kilden.</w:t>
            </w:r>
          </w:p>
          <w:p w:rsidR="001C3AC1" w:rsidRPr="003B6ED5" w:rsidRDefault="001C3AC1" w:rsidP="00B44322">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ForkortetNavn: Dersom et personnavn er så langt at det ikke er synlig i en vinduskonvolutt så må det forkortes. I dagens Folkeregister forkortes personnavn om det er flere enn 25 tegn.</w:t>
            </w:r>
            <w:r w:rsidR="00B44322">
              <w:rPr>
                <w:noProof w:val="0"/>
                <w:lang w:val="nb-NO"/>
              </w:rPr>
              <w:t xml:space="preserve"> Når Registeret er master, vil </w:t>
            </w:r>
            <w:r w:rsidR="00B43B09">
              <w:rPr>
                <w:noProof w:val="0"/>
                <w:lang w:val="nb-NO"/>
              </w:rPr>
              <w:t>det forkortes til 40 tegn.</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lastRenderedPageBreak/>
              <w:t>kjønn</w:t>
            </w:r>
          </w:p>
        </w:tc>
        <w:tc>
          <w:tcPr>
            <w:tcW w:w="3085" w:type="pct"/>
            <w:tcBorders>
              <w:top w:val="single" w:sz="4" w:space="0" w:color="auto"/>
              <w:bottom w:val="single" w:sz="4" w:space="0" w:color="auto"/>
              <w:right w:val="single" w:sz="4" w:space="0" w:color="auto"/>
            </w:tcBorders>
          </w:tcPr>
          <w:p w:rsidR="001C3AC1" w:rsidRPr="003B6ED5" w:rsidRDefault="001C3AC1" w:rsidP="00CE2706">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 xml:space="preserve">Egenskapen er ny og får sin verdi fra migrering av informasjon i fødsels- eller d-nummer. Kodene for kjønn er nye. Kjønn </w:t>
            </w:r>
            <w:r w:rsidR="00CE2706">
              <w:rPr>
                <w:noProof w:val="0"/>
                <w:lang w:val="nb-NO"/>
              </w:rPr>
              <w:t>er ved</w:t>
            </w:r>
            <w:r w:rsidRPr="003B6ED5">
              <w:rPr>
                <w:noProof w:val="0"/>
                <w:lang w:val="nb-NO"/>
              </w:rPr>
              <w:t xml:space="preserve"> migrering</w:t>
            </w:r>
            <w:r w:rsidR="00CE2706">
              <w:rPr>
                <w:noProof w:val="0"/>
                <w:lang w:val="nb-NO"/>
              </w:rPr>
              <w:t>en</w:t>
            </w:r>
            <w:r w:rsidRPr="003B6ED5">
              <w:rPr>
                <w:noProof w:val="0"/>
                <w:lang w:val="nb-NO"/>
              </w:rPr>
              <w:t xml:space="preserve"> s</w:t>
            </w:r>
            <w:r w:rsidR="00CE2706">
              <w:rPr>
                <w:noProof w:val="0"/>
                <w:lang w:val="nb-NO"/>
              </w:rPr>
              <w:t>att</w:t>
            </w:r>
            <w:r w:rsidRPr="003B6ED5">
              <w:rPr>
                <w:noProof w:val="0"/>
                <w:lang w:val="nb-NO"/>
              </w:rPr>
              <w:t xml:space="preserve"> eksplisitt slik de er oppgitt fra produsenten </w:t>
            </w:r>
            <w:r w:rsidR="00CE2706">
              <w:rPr>
                <w:noProof w:val="0"/>
                <w:lang w:val="nb-NO"/>
              </w:rPr>
              <w:t xml:space="preserve">til </w:t>
            </w:r>
            <w:r w:rsidRPr="003B6ED5">
              <w:rPr>
                <w:noProof w:val="0"/>
                <w:lang w:val="nb-NO"/>
              </w:rPr>
              <w:t xml:space="preserve">Registeret. Hvis produsenten oppgir </w:t>
            </w:r>
            <w:r w:rsidRPr="003B6ED5">
              <w:rPr>
                <w:i/>
                <w:noProof w:val="0"/>
                <w:lang w:val="nb-NO"/>
              </w:rPr>
              <w:t>ukjent</w:t>
            </w:r>
            <w:r w:rsidRPr="003B6ED5">
              <w:rPr>
                <w:noProof w:val="0"/>
                <w:lang w:val="nb-NO"/>
              </w:rPr>
              <w:t xml:space="preserve">, settes kjønn lik </w:t>
            </w:r>
            <w:r w:rsidRPr="003B6ED5">
              <w:rPr>
                <w:i/>
                <w:noProof w:val="0"/>
                <w:lang w:val="nb-NO"/>
              </w:rPr>
              <w:t>mann</w:t>
            </w:r>
            <w:r w:rsidRPr="003B6ED5">
              <w:rPr>
                <w:noProof w:val="0"/>
                <w:lang w:val="nb-NO"/>
              </w:rPr>
              <w:t>.</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sivilstand</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Alle egenskaper i DSF har tilsvarende i Registeret, men med nye koder og mapping.</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familierelasjon</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Alle egenskaper i DSF har tilsvarende i Registeret, men med nye koder og mapping. Registeret har i tillegg mulighet for å registrere søskenrelasjon, men dette er ikke migrert fra DSF.</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foreldreansvar</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Alle egenskaper i DSF har tilsvarende i Registeret, men med nye koder og mapping.</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bostedsadresse</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rPr>
              <w:t>Alle egenskaper i DSF har tilsvarende i Registeret, men med nye koder og mapping. Bostedsadresse har i tillegg</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oppholdsadresse</w:t>
            </w:r>
          </w:p>
        </w:tc>
        <w:tc>
          <w:tcPr>
            <w:tcW w:w="3085" w:type="pct"/>
            <w:tcBorders>
              <w:top w:val="single" w:sz="4" w:space="0" w:color="auto"/>
              <w:bottom w:val="single" w:sz="4" w:space="0" w:color="auto"/>
              <w:right w:val="single" w:sz="4" w:space="0" w:color="auto"/>
            </w:tcBorders>
          </w:tcPr>
          <w:p w:rsidR="00852EDA"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Egenskapen er ny, men benyttes ikke fullt ut før Registeret er master. Oppholdsadresse for personer med d-nummer registrere</w:t>
            </w:r>
            <w:r w:rsidR="00852EDA">
              <w:rPr>
                <w:noProof w:val="0"/>
                <w:lang w:val="nb-NO"/>
              </w:rPr>
              <w:t>s ifm. rekvirering av d-nummer.</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Personer med fødselsnummer og spesifisert registreringstype innen: 1 = Utenriks, 2 = Militær, 3 = Svalbard er lagt inn med oppholdsadresse med "adressenErUkjent=true" og tilsvarende "oppholdAnnetSted" ved migrering.</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deltBosted</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Egenskapen er ny og benyttes når saksbehandlingen er produksjonssatt.</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postadresse</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Alle egenskaper i DSF har tilsvarende i Registeret.</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postadresseIUtlandet</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Alle egenskaper i DSF har tilsvarende i Registeret.</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preferertKontaktadresse</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Egenskapen er ny og benyttes når saksbehandlingen er produksjonssatt. Den kan kun benytte egenskaper som finnes i DSF.</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adressebeskyttelse</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i/>
                <w:noProof w:val="0"/>
                <w:lang w:val="nb-NO"/>
              </w:rPr>
            </w:pPr>
            <w:r w:rsidRPr="003B6ED5">
              <w:rPr>
                <w:noProof w:val="0"/>
                <w:lang w:val="nb-NO"/>
              </w:rPr>
              <w:t xml:space="preserve">Egenskapen er ny og benyttes når saksbehandlingen er produksjonssatt. Egenskapen benytter kun kodene </w:t>
            </w:r>
            <w:r w:rsidR="00E47C0C">
              <w:rPr>
                <w:i/>
                <w:noProof w:val="0"/>
                <w:lang w:val="nb-NO"/>
              </w:rPr>
              <w:t>fortrolig</w:t>
            </w:r>
            <w:r w:rsidRPr="003B6ED5">
              <w:rPr>
                <w:noProof w:val="0"/>
                <w:lang w:val="nb-NO"/>
              </w:rPr>
              <w:t xml:space="preserve">, </w:t>
            </w:r>
            <w:r w:rsidR="00E47C0C">
              <w:rPr>
                <w:i/>
                <w:noProof w:val="0"/>
                <w:lang w:val="nb-NO"/>
              </w:rPr>
              <w:t>strengtFortrolig</w:t>
            </w:r>
            <w:r w:rsidRPr="003B6ED5">
              <w:rPr>
                <w:noProof w:val="0"/>
                <w:lang w:val="nb-NO"/>
              </w:rPr>
              <w:t xml:space="preserve"> og </w:t>
            </w:r>
            <w:r w:rsidRPr="003B6ED5">
              <w:rPr>
                <w:i/>
                <w:noProof w:val="0"/>
                <w:lang w:val="nb-NO"/>
              </w:rPr>
              <w:t>ugradert.</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lastRenderedPageBreak/>
              <w:t>statsborgerskap</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Alle egenskaper i DSF har tilsvarende i Registeret.</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F3779E" w:rsidP="006B1E38">
            <w:pPr>
              <w:rPr>
                <w:noProof w:val="0"/>
                <w:lang w:val="nb-NO"/>
              </w:rPr>
            </w:pPr>
            <w:r>
              <w:rPr>
                <w:noProof w:val="0"/>
                <w:lang w:val="nb-NO"/>
              </w:rPr>
              <w:t>utenlandsk</w:t>
            </w:r>
            <w:r w:rsidR="001C3AC1" w:rsidRPr="003B6ED5">
              <w:rPr>
                <w:noProof w:val="0"/>
                <w:lang w:val="nb-NO"/>
              </w:rPr>
              <w:t>Personidentifikasjon</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Alle egenskaper i DSF har tilsvarende i Registeret.</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F3779E" w:rsidP="006B1E38">
            <w:pPr>
              <w:rPr>
                <w:noProof w:val="0"/>
                <w:lang w:val="nb-NO"/>
              </w:rPr>
            </w:pPr>
            <w:r>
              <w:rPr>
                <w:noProof w:val="0"/>
                <w:lang w:val="nb-NO"/>
              </w:rPr>
              <w:t>utlendingsmyndighetenes</w:t>
            </w:r>
            <w:r w:rsidR="001C3AC1" w:rsidRPr="003B6ED5">
              <w:rPr>
                <w:noProof w:val="0"/>
                <w:lang w:val="nb-NO"/>
              </w:rPr>
              <w:t>Identifikasjonsnummer</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Alle egenskaper i DSF har tilsvarende i Registeret.</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legitimasjonsdokument</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Egenskapen er ny og benyttes allerede.</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identitetsgrunnlag</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Egenskapen er ny og benyttes allerede.</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falskIdentitet</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Egenskapen er ny og benyttes allerede.</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dødsfall</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Alle egenskaper i DSF har tilsvarende i Registeret.</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F3779E" w:rsidP="006B1E38">
            <w:pPr>
              <w:rPr>
                <w:noProof w:val="0"/>
                <w:lang w:val="nb-NO"/>
              </w:rPr>
            </w:pPr>
            <w:r>
              <w:rPr>
                <w:noProof w:val="0"/>
                <w:lang w:val="nb-NO"/>
              </w:rPr>
              <w:t>kontaktinformasjonFor</w:t>
            </w:r>
            <w:r w:rsidR="001C3AC1" w:rsidRPr="003B6ED5">
              <w:rPr>
                <w:noProof w:val="0"/>
                <w:lang w:val="nb-NO"/>
              </w:rPr>
              <w:t>Dødsbo</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Egenskapen er ny og benyttes når saksbehandlingen er produksjonssatt.</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F3779E" w:rsidP="006B1E38">
            <w:pPr>
              <w:rPr>
                <w:noProof w:val="0"/>
                <w:lang w:val="nb-NO"/>
              </w:rPr>
            </w:pPr>
            <w:r w:rsidRPr="003B6ED5">
              <w:rPr>
                <w:noProof w:val="0"/>
                <w:lang w:val="nb-NO"/>
              </w:rPr>
              <w:t>I</w:t>
            </w:r>
            <w:r w:rsidR="001C3AC1" w:rsidRPr="003B6ED5">
              <w:rPr>
                <w:noProof w:val="0"/>
                <w:lang w:val="nb-NO"/>
              </w:rPr>
              <w:t>nnflytting</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Alle egenskaper i DSF har tilsvarende i Registeret. FraflyttingsstedIUtlandet benyttes ikke i Registeret.</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F3779E" w:rsidP="006B1E38">
            <w:pPr>
              <w:rPr>
                <w:noProof w:val="0"/>
                <w:lang w:val="nb-NO"/>
              </w:rPr>
            </w:pPr>
            <w:r w:rsidRPr="003B6ED5">
              <w:rPr>
                <w:noProof w:val="0"/>
                <w:lang w:val="nb-NO"/>
              </w:rPr>
              <w:t>U</w:t>
            </w:r>
            <w:r w:rsidR="001C3AC1" w:rsidRPr="003B6ED5">
              <w:rPr>
                <w:noProof w:val="0"/>
                <w:lang w:val="nb-NO"/>
              </w:rPr>
              <w:t>tflytting</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Alle egenskaper i DSF har tilsvarende i Registeret. Utvandringstype i DSF benyttes ikke.</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1C3AC1" w:rsidP="00F3779E">
            <w:pPr>
              <w:rPr>
                <w:noProof w:val="0"/>
                <w:lang w:val="nb-NO"/>
              </w:rPr>
            </w:pPr>
            <w:r w:rsidRPr="003B6ED5">
              <w:rPr>
                <w:noProof w:val="0"/>
                <w:lang w:val="nb-NO"/>
              </w:rPr>
              <w:t>vergemålEllerFremtidsfullmakt</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Alle egenskaper i DSF har tilsvarende i Registeret bortsett fra at man ikke registrerer type verge (VERGETYPE) (advokat, ektefelle eller samboer, fullmektig..)</w:t>
            </w:r>
          </w:p>
        </w:tc>
      </w:tr>
      <w:tr w:rsidR="001C3AC1" w:rsidRPr="003B6ED5" w:rsidTr="00F3779E">
        <w:trPr>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F3779E" w:rsidP="006B1E38">
            <w:pPr>
              <w:rPr>
                <w:noProof w:val="0"/>
                <w:lang w:val="nb-NO"/>
              </w:rPr>
            </w:pPr>
            <w:r w:rsidRPr="003B6ED5">
              <w:rPr>
                <w:noProof w:val="0"/>
                <w:lang w:val="nb-NO"/>
              </w:rPr>
              <w:t>O</w:t>
            </w:r>
            <w:r w:rsidR="001C3AC1" w:rsidRPr="003B6ED5">
              <w:rPr>
                <w:noProof w:val="0"/>
                <w:lang w:val="nb-NO"/>
              </w:rPr>
              <w:t>ppholdstillatelse</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Alle egenskaper i DSF har tilsvarende i Registeret.</w:t>
            </w:r>
          </w:p>
        </w:tc>
      </w:tr>
      <w:tr w:rsidR="001C3AC1" w:rsidRPr="003B6ED5" w:rsidTr="00F3779E">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915" w:type="pct"/>
            <w:tcBorders>
              <w:top w:val="single" w:sz="4" w:space="0" w:color="auto"/>
              <w:left w:val="single" w:sz="4" w:space="0" w:color="auto"/>
              <w:bottom w:val="single" w:sz="4" w:space="0" w:color="auto"/>
            </w:tcBorders>
          </w:tcPr>
          <w:p w:rsidR="001C3AC1" w:rsidRPr="003B6ED5" w:rsidRDefault="00F3779E" w:rsidP="006B1E38">
            <w:pPr>
              <w:rPr>
                <w:noProof w:val="0"/>
                <w:lang w:val="nb-NO"/>
              </w:rPr>
            </w:pPr>
            <w:r>
              <w:rPr>
                <w:noProof w:val="0"/>
                <w:lang w:val="nb-NO"/>
              </w:rPr>
              <w:t>forholdTilSametingets</w:t>
            </w:r>
            <w:r w:rsidR="001C3AC1" w:rsidRPr="003B6ED5">
              <w:rPr>
                <w:noProof w:val="0"/>
                <w:lang w:val="nb-NO"/>
              </w:rPr>
              <w:t>Valgmanntall</w:t>
            </w:r>
          </w:p>
        </w:tc>
        <w:tc>
          <w:tcPr>
            <w:tcW w:w="3085"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Alle egenskaper i DSF har tilsvarende i Registeret.</w:t>
            </w:r>
          </w:p>
        </w:tc>
      </w:tr>
    </w:tbl>
    <w:p w:rsidR="001C3AC1" w:rsidRPr="003B6ED5" w:rsidRDefault="001C3AC1" w:rsidP="00932DB9">
      <w:pPr>
        <w:pStyle w:val="Overskrift2"/>
      </w:pPr>
      <w:bookmarkStart w:id="203" w:name="_Toc14779362"/>
      <w:bookmarkStart w:id="204" w:name="_Toc31981183"/>
      <w:r w:rsidRPr="003B6ED5">
        <w:t>Det nye Folkeregisteret er master</w:t>
      </w:r>
      <w:bookmarkEnd w:id="203"/>
      <w:bookmarkEnd w:id="204"/>
    </w:p>
    <w:tbl>
      <w:tblPr>
        <w:tblStyle w:val="Lysliste-uthevingsfarge1"/>
        <w:tblW w:w="49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97"/>
        <w:gridCol w:w="6516"/>
      </w:tblGrid>
      <w:tr w:rsidR="001C3AC1" w:rsidRPr="003B6ED5" w:rsidTr="006B1E38">
        <w:trPr>
          <w:cnfStyle w:val="100000000000" w:firstRow="1" w:lastRow="0" w:firstColumn="0" w:lastColumn="0" w:oddVBand="0" w:evenVBand="0" w:oddHBand="0"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1611" w:type="pct"/>
            <w:hideMark/>
          </w:tcPr>
          <w:p w:rsidR="001C3AC1" w:rsidRPr="003B6ED5" w:rsidRDefault="001C3AC1" w:rsidP="006B1E38">
            <w:pPr>
              <w:rPr>
                <w:noProof w:val="0"/>
                <w:lang w:val="nb-NO" w:eastAsia="nb-NO"/>
              </w:rPr>
            </w:pPr>
            <w:r w:rsidRPr="003B6ED5">
              <w:rPr>
                <w:noProof w:val="0"/>
                <w:lang w:val="nb-NO"/>
              </w:rPr>
              <w:t>Egenskap</w:t>
            </w:r>
          </w:p>
        </w:tc>
        <w:tc>
          <w:tcPr>
            <w:tcW w:w="3389" w:type="pct"/>
            <w:hideMark/>
          </w:tcPr>
          <w:p w:rsidR="001C3AC1" w:rsidRPr="003B6ED5" w:rsidRDefault="001C3AC1" w:rsidP="006B1E38">
            <w:pPr>
              <w:cnfStyle w:val="100000000000" w:firstRow="1"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rPr>
              <w:t>Håndtering i Freg</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lastRenderedPageBreak/>
              <w:t>status</w:t>
            </w:r>
          </w:p>
        </w:tc>
        <w:tc>
          <w:tcPr>
            <w:tcW w:w="3389" w:type="pct"/>
            <w:tcBorders>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rPr>
              <w:t>Som beskrevet i forrige seksjon.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identifikasjonsnummer</w:t>
            </w:r>
          </w:p>
        </w:tc>
        <w:tc>
          <w:tcPr>
            <w:tcW w:w="3389" w:type="pct"/>
            <w:tcBorders>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Pr>
          <w:p w:rsidR="001C3AC1" w:rsidRPr="003B6ED5" w:rsidRDefault="001C3AC1" w:rsidP="006B1E38">
            <w:pPr>
              <w:rPr>
                <w:noProof w:val="0"/>
                <w:lang w:val="nb-NO" w:eastAsia="nb-NO"/>
              </w:rPr>
            </w:pPr>
            <w:r w:rsidRPr="003B6ED5">
              <w:rPr>
                <w:noProof w:val="0"/>
                <w:lang w:val="nb-NO"/>
              </w:rPr>
              <w:t>fødsel</w:t>
            </w:r>
          </w:p>
        </w:tc>
        <w:tc>
          <w:tcPr>
            <w:tcW w:w="3389"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Pr>
          <w:p w:rsidR="001C3AC1" w:rsidRPr="003B6ED5" w:rsidRDefault="001C3AC1" w:rsidP="006B1E38">
            <w:pPr>
              <w:rPr>
                <w:noProof w:val="0"/>
                <w:lang w:val="nb-NO" w:eastAsia="nb-NO"/>
              </w:rPr>
            </w:pPr>
            <w:r w:rsidRPr="003B6ED5">
              <w:rPr>
                <w:noProof w:val="0"/>
                <w:lang w:val="nb-NO"/>
              </w:rPr>
              <w:t>fødselINorge</w:t>
            </w:r>
          </w:p>
        </w:tc>
        <w:tc>
          <w:tcPr>
            <w:tcW w:w="3389" w:type="pct"/>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Som beskrevet i forrige seksjon.</w:t>
            </w:r>
          </w:p>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eastAsia="nb-NO"/>
              </w:rPr>
              <w:t>Vi vil registrere rekkefølgenummeret i Registeret når Registeret er master.</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Pr>
          <w:p w:rsidR="001C3AC1" w:rsidRPr="003B6ED5" w:rsidRDefault="001C3AC1" w:rsidP="006B1E38">
            <w:pPr>
              <w:rPr>
                <w:noProof w:val="0"/>
                <w:lang w:val="nb-NO" w:eastAsia="nb-NO"/>
              </w:rPr>
            </w:pPr>
            <w:r w:rsidRPr="003B6ED5">
              <w:rPr>
                <w:noProof w:val="0"/>
                <w:lang w:val="nb-NO"/>
              </w:rPr>
              <w:t>navn</w:t>
            </w:r>
          </w:p>
        </w:tc>
        <w:tc>
          <w:tcPr>
            <w:tcW w:w="3389" w:type="pct"/>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Hvert delnavn har en lengdebegrensning på 5000 tegn.</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color w:val="000000"/>
                <w:lang w:val="nb-NO" w:eastAsia="nb-NO"/>
              </w:rPr>
            </w:pPr>
            <w:r w:rsidRPr="003B6ED5">
              <w:rPr>
                <w:noProof w:val="0"/>
                <w:lang w:val="nb-NO"/>
              </w:rPr>
              <w:t xml:space="preserve">Det er ikke bestemt om </w:t>
            </w:r>
            <w:r w:rsidRPr="003B6ED5">
              <w:rPr>
                <w:noProof w:val="0"/>
                <w:lang w:val="nb-NO" w:eastAsia="nb-NO"/>
              </w:rPr>
              <w:t xml:space="preserve">bokstavene vil kunne være på minuskel- og majuskel-form ("små og store bokstaver")). </w:t>
            </w:r>
            <w:r w:rsidR="00CE2706">
              <w:rPr>
                <w:noProof w:val="0"/>
                <w:lang w:val="nb-NO" w:eastAsia="nb-NO"/>
              </w:rPr>
              <w:t>Navnet lagres</w:t>
            </w:r>
            <w:r w:rsidRPr="003B6ED5">
              <w:rPr>
                <w:noProof w:val="0"/>
                <w:lang w:val="nb-NO" w:eastAsia="nb-NO"/>
              </w:rPr>
              <w:t xml:space="preserve"> i Registeret på UTF-8 format iht. tegnsettet </w:t>
            </w:r>
            <w:r w:rsidRPr="003B6ED5">
              <w:rPr>
                <w:noProof w:val="0"/>
                <w:color w:val="000000"/>
                <w:lang w:val="nb-NO" w:eastAsia="nb-NO"/>
              </w:rPr>
              <w:t xml:space="preserve">ISO 10646. Lovlige tegn er beskrevet i </w:t>
            </w:r>
            <w:r w:rsidRPr="003B6ED5">
              <w:rPr>
                <w:noProof w:val="0"/>
                <w:color w:val="000000"/>
                <w:lang w:eastAsia="nb-NO"/>
              </w:rPr>
              <w:fldChar w:fldCharType="begin"/>
            </w:r>
            <w:r w:rsidRPr="003B6ED5">
              <w:rPr>
                <w:noProof w:val="0"/>
                <w:color w:val="000000"/>
                <w:lang w:val="nb-NO" w:eastAsia="nb-NO"/>
              </w:rPr>
              <w:instrText xml:space="preserve"> REF _Ref536195862 \r \h </w:instrText>
            </w:r>
            <w:r w:rsidRPr="003B6ED5">
              <w:rPr>
                <w:noProof w:val="0"/>
                <w:color w:val="000000"/>
                <w:lang w:eastAsia="nb-NO"/>
              </w:rPr>
            </w:r>
            <w:r w:rsidRPr="003B6ED5">
              <w:rPr>
                <w:noProof w:val="0"/>
                <w:color w:val="000000"/>
                <w:lang w:eastAsia="nb-NO"/>
              </w:rPr>
              <w:fldChar w:fldCharType="separate"/>
            </w:r>
            <w:r w:rsidR="00C45127">
              <w:rPr>
                <w:noProof w:val="0"/>
                <w:color w:val="000000"/>
                <w:lang w:val="nb-NO" w:eastAsia="nb-NO"/>
              </w:rPr>
              <w:t>5.4</w:t>
            </w:r>
            <w:r w:rsidRPr="003B6ED5">
              <w:rPr>
                <w:noProof w:val="0"/>
                <w:color w:val="000000"/>
                <w:lang w:eastAsia="nb-NO"/>
              </w:rPr>
              <w:fldChar w:fldCharType="end"/>
            </w:r>
            <w:r w:rsidRPr="003B6ED5">
              <w:rPr>
                <w:noProof w:val="0"/>
                <w:color w:val="000000"/>
                <w:lang w:val="nb-NO" w:eastAsia="nb-NO"/>
              </w:rPr>
              <w:t>.</w:t>
            </w:r>
          </w:p>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eastAsia="nb-NO"/>
              </w:rPr>
              <w:t>ForkortetNavn: Dersom et personnavn er så langt at det ikke er synlig i en vinduskonvolutt så må det forkortes. I det nye Folkeregisteret forkortes personnavn om det er flere enn 40 tegn.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kjønn</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sivilstand</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familierelasjon</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Som beskrevet i forrige seksjon. Dødfødt barn registreres som ny relasjon i Registeret.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foreldreansvar</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bostedsadresse</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eastAsia="nb-NO"/>
              </w:rPr>
            </w:pPr>
            <w:r w:rsidRPr="003B6ED5">
              <w:rPr>
                <w:noProof w:val="0"/>
                <w:lang w:val="nb-NO"/>
              </w:rPr>
              <w:t>Som beskrevet i forrige seksjon. Bostedsadresse har i tillegg mulighet for å benytte coAdressenavn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eastAsia="nb-NO"/>
              </w:rPr>
            </w:pPr>
            <w:r w:rsidRPr="003B6ED5">
              <w:rPr>
                <w:noProof w:val="0"/>
                <w:lang w:val="nb-NO"/>
              </w:rPr>
              <w:t>oppholdsadresse</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Benyttes for å registrere faktisk oppholdsadresse for personer som før ikke hadde adresseoppføring for pendleradresse, militær adresse, adresse utenriks og adresse på Svalbard</w:t>
            </w:r>
            <w:r w:rsidR="00852EDA">
              <w:rPr>
                <w:noProof w:val="0"/>
                <w:lang w:val="nb-NO"/>
              </w:rPr>
              <w:t xml:space="preserve"> og bilandene</w:t>
            </w:r>
            <w:r w:rsidRPr="003B6ED5">
              <w:rPr>
                <w:noProof w:val="0"/>
                <w:lang w:val="nb-NO"/>
              </w:rPr>
              <w:t xml:space="preserve"> (se oppholdAnnetSted) for personer med fødselsnummer. I tillegg kan den benyttes av studenter og andre som har sin overveiende døgnhvile et annet sted enn på bostedsadressen.</w:t>
            </w:r>
          </w:p>
          <w:p w:rsidR="001C3AC1" w:rsidRPr="003B6ED5" w:rsidRDefault="001C3AC1" w:rsidP="00274AC8">
            <w:pPr>
              <w:cnfStyle w:val="000000100000" w:firstRow="0" w:lastRow="0" w:firstColumn="0" w:lastColumn="0" w:oddVBand="0" w:evenVBand="0" w:oddHBand="1" w:evenHBand="0" w:firstRowFirstColumn="0" w:firstRowLastColumn="0" w:lastRowFirstColumn="0" w:lastRowLastColumn="0"/>
              <w:rPr>
                <w:noProof w:val="0"/>
                <w:lang w:val="nb-NO" w:eastAsia="nb-NO"/>
              </w:rPr>
            </w:pPr>
            <w:r w:rsidRPr="003B6ED5">
              <w:rPr>
                <w:noProof w:val="0"/>
                <w:lang w:val="nb-NO"/>
              </w:rPr>
              <w:t xml:space="preserve">Personer med d-nummer </w:t>
            </w:r>
            <w:r w:rsidR="00274AC8">
              <w:rPr>
                <w:noProof w:val="0"/>
                <w:lang w:val="nb-NO"/>
              </w:rPr>
              <w:t>kan</w:t>
            </w:r>
            <w:r w:rsidRPr="003B6ED5">
              <w:rPr>
                <w:noProof w:val="0"/>
                <w:lang w:val="nb-NO"/>
              </w:rPr>
              <w:t xml:space="preserve"> benytte denne oppholdsadressen på lignende vis som personer med fødselsnummer benytter bostedsadressen. Det er derfor ventet at adressekvaliteten blant personer med d-nummer vil bli bedre.</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lastRenderedPageBreak/>
              <w:t>deltBosted</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postadresse</w:t>
            </w:r>
          </w:p>
        </w:tc>
        <w:tc>
          <w:tcPr>
            <w:tcW w:w="3389" w:type="pct"/>
            <w:tcBorders>
              <w:top w:val="single" w:sz="4" w:space="0" w:color="auto"/>
              <w:bottom w:val="single" w:sz="4" w:space="0" w:color="auto"/>
              <w:right w:val="single" w:sz="4" w:space="0" w:color="auto"/>
            </w:tcBorders>
          </w:tcPr>
          <w:p w:rsidR="001C3AC1" w:rsidRPr="003B6ED5" w:rsidRDefault="001C3AC1" w:rsidP="00274AC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 xml:space="preserve">Som beskrevet i forrige seksjon. I tillegg </w:t>
            </w:r>
            <w:r w:rsidR="00274AC8">
              <w:rPr>
                <w:noProof w:val="0"/>
                <w:lang w:val="nb-NO"/>
              </w:rPr>
              <w:t>kan</w:t>
            </w:r>
            <w:r w:rsidRPr="003B6ED5">
              <w:rPr>
                <w:noProof w:val="0"/>
                <w:lang w:val="nb-NO"/>
              </w:rPr>
              <w:t xml:space="preserve"> man benytte strukturerte adresser (VegadresseForPost, Postboksadresse) i tillegg til adresser på fritt format.</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postadresseIUtlandet</w:t>
            </w:r>
          </w:p>
        </w:tc>
        <w:tc>
          <w:tcPr>
            <w:tcW w:w="3389" w:type="pct"/>
            <w:tcBorders>
              <w:top w:val="single" w:sz="4" w:space="0" w:color="auto"/>
              <w:bottom w:val="single" w:sz="4" w:space="0" w:color="auto"/>
              <w:right w:val="single" w:sz="4" w:space="0" w:color="auto"/>
            </w:tcBorders>
          </w:tcPr>
          <w:p w:rsidR="001C3AC1" w:rsidRPr="003B6ED5" w:rsidRDefault="001C3AC1" w:rsidP="00274AC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 xml:space="preserve">Som beskrevet i forrige seksjon. I tillegg </w:t>
            </w:r>
            <w:r w:rsidR="00274AC8">
              <w:rPr>
                <w:noProof w:val="0"/>
                <w:lang w:val="nb-NO"/>
              </w:rPr>
              <w:t xml:space="preserve">kan </w:t>
            </w:r>
            <w:r w:rsidRPr="003B6ED5">
              <w:rPr>
                <w:noProof w:val="0"/>
                <w:lang w:val="nb-NO"/>
              </w:rPr>
              <w:t xml:space="preserve">man </w:t>
            </w:r>
            <w:r w:rsidR="00274AC8">
              <w:rPr>
                <w:noProof w:val="0"/>
                <w:lang w:val="nb-NO"/>
              </w:rPr>
              <w:t>b</w:t>
            </w:r>
            <w:r w:rsidRPr="003B6ED5">
              <w:rPr>
                <w:noProof w:val="0"/>
                <w:lang w:val="nb-NO"/>
              </w:rPr>
              <w:t>enytte strukturerte adresser (InternasjonalAdresse) i tillegg til adresser på fritt format fordi begrensningene i DSF er falt bort.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preferertKontaktadresse</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 xml:space="preserve">Som beskrevet i forrige seksjon. </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adressebeskyttelse</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statsborgerskap</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Som beskrevet i forrige seksjon. Personer med d-nummer kan registreres med flere statsborgerskap.</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852EDA">
            <w:pPr>
              <w:rPr>
                <w:noProof w:val="0"/>
                <w:lang w:val="nb-NO"/>
              </w:rPr>
            </w:pPr>
            <w:r w:rsidRPr="003B6ED5">
              <w:rPr>
                <w:noProof w:val="0"/>
                <w:lang w:val="nb-NO"/>
              </w:rPr>
              <w:t>utenlandskPersonidentifikasjon</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 xml:space="preserve">Som beskrevet i forrige seksjon. I tillegg finnes det mulighet for å registrere flere typer enn </w:t>
            </w:r>
            <w:r w:rsidRPr="003B6ED5">
              <w:rPr>
                <w:i/>
                <w:noProof w:val="0"/>
                <w:lang w:val="nb-NO"/>
              </w:rPr>
              <w:t>taxIdentificationNumber</w:t>
            </w:r>
            <w:r w:rsidRPr="003B6ED5">
              <w:rPr>
                <w:noProof w:val="0"/>
                <w:lang w:val="nb-NO"/>
              </w:rPr>
              <w:t>.</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852EDA">
            <w:pPr>
              <w:rPr>
                <w:noProof w:val="0"/>
                <w:lang w:val="nb-NO"/>
              </w:rPr>
            </w:pPr>
            <w:r w:rsidRPr="003B6ED5">
              <w:rPr>
                <w:noProof w:val="0"/>
                <w:lang w:val="nb-NO"/>
              </w:rPr>
              <w:t>utlendingsmyndighetenesIdentifikasjonsnummer</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legitimasjonsdokument</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identitetsgrunnlag</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falskIdentitet</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dødsfall</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kontaktinformasjonFor Dødsbo</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innflytting</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utflytting</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lastRenderedPageBreak/>
              <w:t>vergemålEller Fremtidsfullmakt</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oppholdstillatelse</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000000" w:firstRow="0" w:lastRow="0" w:firstColumn="0" w:lastColumn="0" w:oddVBand="0" w:evenVBand="0" w:oddHBand="0" w:evenHBand="0" w:firstRowFirstColumn="0" w:firstRowLastColumn="0" w:lastRowFirstColumn="0" w:lastRowLastColumn="0"/>
              <w:rPr>
                <w:noProof w:val="0"/>
                <w:lang w:val="nb-NO"/>
              </w:rPr>
            </w:pPr>
            <w:r w:rsidRPr="003B6ED5">
              <w:rPr>
                <w:noProof w:val="0"/>
                <w:lang w:val="nb-NO"/>
              </w:rPr>
              <w:t>Som beskrevet i forrige seksjon.</w:t>
            </w:r>
          </w:p>
        </w:tc>
      </w:tr>
      <w:tr w:rsidR="001C3AC1" w:rsidRPr="003B6ED5" w:rsidTr="006B1E3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11" w:type="pct"/>
            <w:tcBorders>
              <w:top w:val="single" w:sz="4" w:space="0" w:color="auto"/>
              <w:left w:val="single" w:sz="4" w:space="0" w:color="auto"/>
              <w:bottom w:val="single" w:sz="4" w:space="0" w:color="auto"/>
            </w:tcBorders>
          </w:tcPr>
          <w:p w:rsidR="001C3AC1" w:rsidRPr="003B6ED5" w:rsidRDefault="001C3AC1" w:rsidP="006B1E38">
            <w:pPr>
              <w:rPr>
                <w:noProof w:val="0"/>
                <w:lang w:val="nb-NO"/>
              </w:rPr>
            </w:pPr>
            <w:r w:rsidRPr="003B6ED5">
              <w:rPr>
                <w:noProof w:val="0"/>
                <w:lang w:val="nb-NO"/>
              </w:rPr>
              <w:t>forholdTilSametingets Valgmanntall</w:t>
            </w:r>
          </w:p>
        </w:tc>
        <w:tc>
          <w:tcPr>
            <w:tcW w:w="3389" w:type="pct"/>
            <w:tcBorders>
              <w:top w:val="single" w:sz="4" w:space="0" w:color="auto"/>
              <w:bottom w:val="single" w:sz="4" w:space="0" w:color="auto"/>
              <w:right w:val="single" w:sz="4" w:space="0" w:color="auto"/>
            </w:tcBorders>
          </w:tcPr>
          <w:p w:rsidR="001C3AC1" w:rsidRPr="003B6ED5" w:rsidRDefault="001C3AC1" w:rsidP="006B1E38">
            <w:pPr>
              <w:cnfStyle w:val="000000100000" w:firstRow="0" w:lastRow="0" w:firstColumn="0" w:lastColumn="0" w:oddVBand="0" w:evenVBand="0" w:oddHBand="1" w:evenHBand="0" w:firstRowFirstColumn="0" w:firstRowLastColumn="0" w:lastRowFirstColumn="0" w:lastRowLastColumn="0"/>
              <w:rPr>
                <w:noProof w:val="0"/>
                <w:lang w:val="nb-NO"/>
              </w:rPr>
            </w:pPr>
            <w:r w:rsidRPr="003B6ED5">
              <w:rPr>
                <w:noProof w:val="0"/>
                <w:lang w:val="nb-NO"/>
              </w:rPr>
              <w:t>Som beskrevet i forrige seksjon.</w:t>
            </w:r>
          </w:p>
        </w:tc>
      </w:tr>
    </w:tbl>
    <w:p w:rsidR="001C3AC1" w:rsidRPr="003B6ED5" w:rsidRDefault="001C3AC1" w:rsidP="001C3AC1">
      <w:pPr>
        <w:rPr>
          <w:noProof w:val="0"/>
        </w:rPr>
      </w:pPr>
    </w:p>
    <w:p w:rsidR="00852F88" w:rsidRDefault="00852F88" w:rsidP="00932DB9">
      <w:pPr>
        <w:pStyle w:val="Overskrift1"/>
      </w:pPr>
      <w:bookmarkStart w:id="205" w:name="_Toc14779363"/>
      <w:bookmarkStart w:id="206" w:name="_Toc31981184"/>
      <w:r>
        <w:t>Delingstjenester</w:t>
      </w:r>
      <w:bookmarkEnd w:id="206"/>
    </w:p>
    <w:p w:rsidR="00852F88" w:rsidRDefault="005B1596" w:rsidP="00852F88">
      <w:pPr>
        <w:rPr>
          <w:lang w:eastAsia="nb-NO"/>
        </w:rPr>
      </w:pPr>
      <w:r>
        <w:rPr>
          <w:lang w:eastAsia="nb-NO"/>
        </w:rPr>
        <w:t>Dette kapittelet</w:t>
      </w:r>
      <w:r w:rsidR="00852F88">
        <w:rPr>
          <w:lang w:eastAsia="nb-NO"/>
        </w:rPr>
        <w:t xml:space="preserve"> inneholde</w:t>
      </w:r>
      <w:r>
        <w:rPr>
          <w:lang w:eastAsia="nb-NO"/>
        </w:rPr>
        <w:t>r kun</w:t>
      </w:r>
      <w:r w:rsidR="00852F88">
        <w:rPr>
          <w:lang w:eastAsia="nb-NO"/>
        </w:rPr>
        <w:t xml:space="preserve"> overordnet informasjon om tjenestetilbudet som er tilrettelagt for konsumentene av Folkeregisteret.</w:t>
      </w:r>
    </w:p>
    <w:p w:rsidR="00852F88" w:rsidRDefault="00852F88" w:rsidP="00852F88">
      <w:pPr>
        <w:rPr>
          <w:lang w:eastAsia="nb-NO"/>
        </w:rPr>
      </w:pPr>
      <w:r>
        <w:rPr>
          <w:lang w:eastAsia="nb-NO"/>
        </w:rPr>
        <w:t xml:space="preserve">I kapittel </w:t>
      </w:r>
      <w:r>
        <w:rPr>
          <w:lang w:eastAsia="nb-NO"/>
        </w:rPr>
        <w:fldChar w:fldCharType="begin"/>
      </w:r>
      <w:r>
        <w:rPr>
          <w:lang w:eastAsia="nb-NO"/>
        </w:rPr>
        <w:instrText xml:space="preserve"> REF _Ref16600191 \r \h </w:instrText>
      </w:r>
      <w:r>
        <w:rPr>
          <w:lang w:eastAsia="nb-NO"/>
        </w:rPr>
      </w:r>
      <w:r>
        <w:rPr>
          <w:lang w:eastAsia="nb-NO"/>
        </w:rPr>
        <w:fldChar w:fldCharType="separate"/>
      </w:r>
      <w:r w:rsidR="00C45127">
        <w:rPr>
          <w:lang w:eastAsia="nb-NO"/>
        </w:rPr>
        <w:t>3.2</w:t>
      </w:r>
      <w:r>
        <w:rPr>
          <w:lang w:eastAsia="nb-NO"/>
        </w:rPr>
        <w:fldChar w:fldCharType="end"/>
      </w:r>
      <w:r>
        <w:rPr>
          <w:lang w:eastAsia="nb-NO"/>
        </w:rPr>
        <w:t xml:space="preserve"> beskrives målbildet hvor Tilgjengeliggjøring</w:t>
      </w:r>
      <w:r w:rsidR="00223E8E">
        <w:rPr>
          <w:lang w:eastAsia="nb-NO"/>
        </w:rPr>
        <w:t xml:space="preserve"> (Delingstjenester)</w:t>
      </w:r>
      <w:r>
        <w:rPr>
          <w:lang w:eastAsia="nb-NO"/>
        </w:rPr>
        <w:t xml:space="preserve"> er skissert.</w:t>
      </w:r>
    </w:p>
    <w:p w:rsidR="00223E8E" w:rsidRDefault="00223E8E" w:rsidP="00852F88">
      <w:pPr>
        <w:rPr>
          <w:lang w:eastAsia="nb-NO"/>
        </w:rPr>
      </w:pPr>
    </w:p>
    <w:p w:rsidR="00E87170" w:rsidRDefault="00E87170" w:rsidP="00E87170">
      <w:pPr>
        <w:rPr>
          <w:lang w:eastAsia="nb-NO"/>
        </w:rPr>
      </w:pPr>
      <w:r>
        <w:rPr>
          <w:lang w:eastAsia="nb-NO"/>
        </w:rPr>
        <w:t xml:space="preserve">Tilgangen til informasjon i Folkeregisteret er </w:t>
      </w:r>
      <w:r w:rsidR="00223E8E">
        <w:rPr>
          <w:lang w:eastAsia="nb-NO"/>
        </w:rPr>
        <w:t xml:space="preserve">regulert iht. hjemmelsgrunnlag. </w:t>
      </w:r>
      <w:r w:rsidR="000F2608">
        <w:rPr>
          <w:lang w:eastAsia="nb-NO"/>
        </w:rPr>
        <w:t>Siden det er for komplisert å støtte en tilgangskontroll ned til hver egenskap og videre ned til gjeldende/historisk informasjon, så er det bestemt at tilgangen skal deles inn i et antall såkalte "rettighetspakker". Hver rettighetspakke inneholder et maksimum tilgangsomfang som tilsvarer hjemmelsgrunnlaget til en gruppe konsumenter.</w:t>
      </w:r>
    </w:p>
    <w:p w:rsidR="000F2608" w:rsidRDefault="000F2608" w:rsidP="000F2608">
      <w:pPr>
        <w:rPr>
          <w:lang w:eastAsia="nb-NO"/>
        </w:rPr>
      </w:pPr>
    </w:p>
    <w:p w:rsidR="000F2608" w:rsidRPr="000F2608" w:rsidRDefault="000F2608" w:rsidP="000F2608">
      <w:pPr>
        <w:rPr>
          <w:lang w:eastAsia="nb-NO"/>
        </w:rPr>
      </w:pPr>
      <w:r>
        <w:rPr>
          <w:lang w:eastAsia="nb-NO"/>
        </w:rPr>
        <w:t>Vi har hittil offisielt definert følgende rettighetspakker:</w:t>
      </w:r>
    </w:p>
    <w:tbl>
      <w:tblPr>
        <w:tblStyle w:val="Lysliste-uthevingsfarge1"/>
        <w:tblW w:w="0" w:type="auto"/>
        <w:tblLook w:val="04A0" w:firstRow="1" w:lastRow="0" w:firstColumn="1" w:lastColumn="0" w:noHBand="0" w:noVBand="1"/>
      </w:tblPr>
      <w:tblGrid>
        <w:gridCol w:w="2436"/>
        <w:gridCol w:w="7182"/>
      </w:tblGrid>
      <w:tr w:rsidR="00852F88" w:rsidTr="00852F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52F88" w:rsidRDefault="00852F88">
            <w:pPr>
              <w:spacing w:before="450" w:after="450"/>
              <w:rPr>
                <w:rFonts w:ascii="Helvetica" w:hAnsi="Helvetica"/>
                <w:color w:val="666666"/>
                <w:sz w:val="21"/>
                <w:szCs w:val="21"/>
              </w:rPr>
            </w:pPr>
            <w:r w:rsidRPr="00852F88">
              <w:rPr>
                <w:rFonts w:ascii="Helvetica" w:hAnsi="Helvetica"/>
                <w:b w:val="0"/>
                <w:bCs w:val="0"/>
                <w:sz w:val="21"/>
                <w:szCs w:val="21"/>
              </w:rPr>
              <w:t>Rettighetspakke</w:t>
            </w:r>
          </w:p>
        </w:tc>
        <w:tc>
          <w:tcPr>
            <w:tcW w:w="0" w:type="auto"/>
            <w:hideMark/>
          </w:tcPr>
          <w:p w:rsidR="00852F88" w:rsidRDefault="00852F88">
            <w:pPr>
              <w:spacing w:before="450" w:after="450"/>
              <w:jc w:val="center"/>
              <w:cnfStyle w:val="100000000000" w:firstRow="1" w:lastRow="0" w:firstColumn="0" w:lastColumn="0" w:oddVBand="0" w:evenVBand="0" w:oddHBand="0" w:evenHBand="0" w:firstRowFirstColumn="0" w:firstRowLastColumn="0" w:lastRowFirstColumn="0" w:lastRowLastColumn="0"/>
              <w:rPr>
                <w:rFonts w:ascii="Helvetica" w:hAnsi="Helvetica"/>
                <w:b w:val="0"/>
                <w:bCs w:val="0"/>
                <w:color w:val="666666"/>
                <w:sz w:val="21"/>
                <w:szCs w:val="21"/>
              </w:rPr>
            </w:pPr>
            <w:r w:rsidRPr="00852F88">
              <w:rPr>
                <w:rFonts w:ascii="Helvetica" w:hAnsi="Helvetica"/>
                <w:b w:val="0"/>
                <w:bCs w:val="0"/>
                <w:sz w:val="21"/>
                <w:szCs w:val="21"/>
              </w:rPr>
              <w:t>Beskrivelse</w:t>
            </w:r>
          </w:p>
        </w:tc>
      </w:tr>
      <w:tr w:rsidR="00852F88" w:rsidTr="0085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852F88" w:rsidRPr="008262D4" w:rsidRDefault="00194429" w:rsidP="00852F88">
            <w:pPr>
              <w:spacing w:before="450" w:after="450"/>
              <w:rPr>
                <w:rFonts w:cs="Arial"/>
                <w:b w:val="0"/>
                <w:bCs w:val="0"/>
                <w:color w:val="666666"/>
                <w:szCs w:val="20"/>
              </w:rPr>
            </w:pPr>
            <w:r>
              <w:rPr>
                <w:rFonts w:cs="Arial"/>
                <w:color w:val="666666"/>
                <w:szCs w:val="20"/>
              </w:rPr>
              <w:t>Virksomheter</w:t>
            </w:r>
            <w:r w:rsidR="00852F88" w:rsidRPr="008262D4">
              <w:rPr>
                <w:rFonts w:cs="Arial"/>
                <w:color w:val="666666"/>
                <w:szCs w:val="20"/>
              </w:rPr>
              <w:t xml:space="preserve"> med hjemmel</w:t>
            </w:r>
            <w:r>
              <w:rPr>
                <w:rFonts w:cs="Arial"/>
                <w:color w:val="666666"/>
                <w:szCs w:val="20"/>
              </w:rPr>
              <w:t xml:space="preserve"> (RP1)</w:t>
            </w:r>
          </w:p>
        </w:tc>
        <w:tc>
          <w:tcPr>
            <w:tcW w:w="0" w:type="auto"/>
            <w:hideMark/>
          </w:tcPr>
          <w:p w:rsidR="00852F88" w:rsidRPr="009770DD" w:rsidRDefault="00194429" w:rsidP="00194429">
            <w:pPr>
              <w:spacing w:before="450" w:after="450"/>
              <w:cnfStyle w:val="000000100000" w:firstRow="0" w:lastRow="0" w:firstColumn="0" w:lastColumn="0" w:oddVBand="0" w:evenVBand="0" w:oddHBand="1" w:evenHBand="0" w:firstRowFirstColumn="0" w:firstRowLastColumn="0" w:lastRowFirstColumn="0" w:lastRowLastColumn="0"/>
              <w:rPr>
                <w:rFonts w:cs="Arial"/>
                <w:color w:val="666666"/>
                <w:szCs w:val="20"/>
                <w:lang w:val="nb-NO"/>
              </w:rPr>
            </w:pPr>
            <w:r w:rsidRPr="00194429">
              <w:rPr>
                <w:rFonts w:cs="Arial"/>
                <w:color w:val="666666"/>
                <w:szCs w:val="20"/>
                <w:lang w:val="nb-NO"/>
              </w:rPr>
              <w:t xml:space="preserve">Den aktuelle myndighet eller virksomhet som trenger tilgang til taushetsbelagt informasjon, er ansvarlig for </w:t>
            </w:r>
            <w:r>
              <w:rPr>
                <w:rFonts w:cs="Arial"/>
                <w:color w:val="666666"/>
                <w:szCs w:val="20"/>
                <w:lang w:val="nb-NO"/>
              </w:rPr>
              <w:t>å</w:t>
            </w:r>
            <w:r w:rsidRPr="00194429">
              <w:rPr>
                <w:rFonts w:cs="Arial"/>
                <w:color w:val="666666"/>
                <w:szCs w:val="20"/>
                <w:lang w:val="nb-NO"/>
              </w:rPr>
              <w:t xml:space="preserve"> sikre n</w:t>
            </w:r>
            <w:r>
              <w:rPr>
                <w:rFonts w:cs="Arial"/>
                <w:color w:val="666666"/>
                <w:szCs w:val="20"/>
                <w:lang w:val="nb-NO"/>
              </w:rPr>
              <w:t>ø</w:t>
            </w:r>
            <w:r w:rsidRPr="00194429">
              <w:rPr>
                <w:rFonts w:cs="Arial"/>
                <w:color w:val="666666"/>
                <w:szCs w:val="20"/>
                <w:lang w:val="nb-NO"/>
              </w:rPr>
              <w:t>dvendig hjemmel.</w:t>
            </w:r>
          </w:p>
        </w:tc>
      </w:tr>
      <w:tr w:rsidR="00852F88" w:rsidTr="00852F88">
        <w:tc>
          <w:tcPr>
            <w:cnfStyle w:val="001000000000" w:firstRow="0" w:lastRow="0" w:firstColumn="1" w:lastColumn="0" w:oddVBand="0" w:evenVBand="0" w:oddHBand="0" w:evenHBand="0" w:firstRowFirstColumn="0" w:firstRowLastColumn="0" w:lastRowFirstColumn="0" w:lastRowLastColumn="0"/>
            <w:tcW w:w="0" w:type="auto"/>
            <w:hideMark/>
          </w:tcPr>
          <w:p w:rsidR="00852F88" w:rsidRPr="008262D4" w:rsidRDefault="00852F88" w:rsidP="00194429">
            <w:pPr>
              <w:spacing w:before="450" w:after="450"/>
              <w:rPr>
                <w:rFonts w:cs="Arial"/>
                <w:color w:val="666666"/>
                <w:szCs w:val="20"/>
              </w:rPr>
            </w:pPr>
            <w:r w:rsidRPr="008262D4">
              <w:rPr>
                <w:rFonts w:cs="Arial"/>
                <w:color w:val="666666"/>
                <w:szCs w:val="20"/>
              </w:rPr>
              <w:t>Finans</w:t>
            </w:r>
            <w:r w:rsidR="00194429">
              <w:rPr>
                <w:rFonts w:cs="Arial"/>
                <w:color w:val="666666"/>
                <w:szCs w:val="20"/>
              </w:rPr>
              <w:t>foretak (RP2)</w:t>
            </w:r>
          </w:p>
        </w:tc>
        <w:tc>
          <w:tcPr>
            <w:tcW w:w="0" w:type="auto"/>
            <w:hideMark/>
          </w:tcPr>
          <w:p w:rsidR="00852F88" w:rsidRPr="009770DD" w:rsidRDefault="00B84AE3">
            <w:pPr>
              <w:spacing w:before="450" w:after="450"/>
              <w:cnfStyle w:val="000000000000" w:firstRow="0" w:lastRow="0" w:firstColumn="0" w:lastColumn="0" w:oddVBand="0" w:evenVBand="0" w:oddHBand="0" w:evenHBand="0" w:firstRowFirstColumn="0" w:firstRowLastColumn="0" w:lastRowFirstColumn="0" w:lastRowLastColumn="0"/>
              <w:rPr>
                <w:rFonts w:cs="Arial"/>
                <w:color w:val="666666"/>
                <w:szCs w:val="20"/>
                <w:lang w:val="nb-NO"/>
              </w:rPr>
            </w:pPr>
            <w:r w:rsidRPr="00B84AE3">
              <w:rPr>
                <w:rFonts w:cs="Arial"/>
                <w:color w:val="666666"/>
                <w:szCs w:val="20"/>
                <w:lang w:val="nb-NO"/>
              </w:rPr>
              <w:t xml:space="preserve">Finansforetak kan uten hinder av </w:t>
            </w:r>
            <w:r>
              <w:rPr>
                <w:rFonts w:cs="Arial"/>
                <w:color w:val="666666"/>
                <w:szCs w:val="20"/>
                <w:lang w:val="nb-NO"/>
              </w:rPr>
              <w:t>lovbestemt taushetsplikt få</w:t>
            </w:r>
            <w:r w:rsidRPr="00B84AE3">
              <w:rPr>
                <w:rFonts w:cs="Arial"/>
                <w:color w:val="666666"/>
                <w:szCs w:val="20"/>
                <w:lang w:val="nb-NO"/>
              </w:rPr>
              <w:t xml:space="preserve"> opplysning om ektefelle, barn og foreldre i tillegg til de opplysninger som ikke er undergitt taushetsplikt.</w:t>
            </w:r>
          </w:p>
        </w:tc>
      </w:tr>
      <w:tr w:rsidR="00194429" w:rsidTr="0085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94429" w:rsidRPr="008262D4" w:rsidRDefault="00194429" w:rsidP="00852F88">
            <w:pPr>
              <w:spacing w:before="450" w:after="450"/>
              <w:rPr>
                <w:rFonts w:cs="Arial"/>
                <w:color w:val="666666"/>
                <w:szCs w:val="20"/>
              </w:rPr>
            </w:pPr>
            <w:r>
              <w:rPr>
                <w:rFonts w:cs="Arial"/>
                <w:color w:val="666666"/>
                <w:szCs w:val="20"/>
              </w:rPr>
              <w:t>Virksomheter</w:t>
            </w:r>
            <w:r w:rsidRPr="008262D4">
              <w:rPr>
                <w:rFonts w:cs="Arial"/>
                <w:color w:val="666666"/>
                <w:szCs w:val="20"/>
              </w:rPr>
              <w:t xml:space="preserve"> uten hjemmel</w:t>
            </w:r>
            <w:r>
              <w:rPr>
                <w:rFonts w:cs="Arial"/>
                <w:color w:val="666666"/>
                <w:szCs w:val="20"/>
              </w:rPr>
              <w:t xml:space="preserve"> (RP3)</w:t>
            </w:r>
          </w:p>
        </w:tc>
        <w:tc>
          <w:tcPr>
            <w:tcW w:w="0" w:type="auto"/>
          </w:tcPr>
          <w:p w:rsidR="00194429" w:rsidRPr="00194429" w:rsidRDefault="00194429">
            <w:pPr>
              <w:spacing w:before="450" w:after="450"/>
              <w:cnfStyle w:val="000000100000" w:firstRow="0" w:lastRow="0" w:firstColumn="0" w:lastColumn="0" w:oddVBand="0" w:evenVBand="0" w:oddHBand="1" w:evenHBand="0" w:firstRowFirstColumn="0" w:firstRowLastColumn="0" w:lastRowFirstColumn="0" w:lastRowLastColumn="0"/>
              <w:rPr>
                <w:rFonts w:cs="Arial"/>
                <w:color w:val="666666"/>
                <w:szCs w:val="20"/>
                <w:lang w:val="nb-NO"/>
              </w:rPr>
            </w:pPr>
            <w:r w:rsidRPr="00194429">
              <w:rPr>
                <w:rFonts w:cs="Arial"/>
                <w:color w:val="666666"/>
                <w:szCs w:val="20"/>
                <w:lang w:val="nb-NO"/>
              </w:rPr>
              <w:t>Offentlige myndigheter og virksomheter og private som utf</w:t>
            </w:r>
            <w:r>
              <w:rPr>
                <w:rFonts w:cs="Arial"/>
                <w:color w:val="666666"/>
                <w:szCs w:val="20"/>
                <w:lang w:val="nb-NO"/>
              </w:rPr>
              <w:t>ø</w:t>
            </w:r>
            <w:r w:rsidRPr="00194429">
              <w:rPr>
                <w:rFonts w:cs="Arial"/>
                <w:color w:val="666666"/>
                <w:szCs w:val="20"/>
                <w:lang w:val="nb-NO"/>
              </w:rPr>
              <w:t>rer oppgaver p</w:t>
            </w:r>
            <w:r>
              <w:rPr>
                <w:rFonts w:cs="Arial"/>
                <w:color w:val="666666"/>
                <w:szCs w:val="20"/>
                <w:lang w:val="nb-NO"/>
              </w:rPr>
              <w:t>å</w:t>
            </w:r>
            <w:r w:rsidRPr="00194429">
              <w:rPr>
                <w:rFonts w:cs="Arial"/>
                <w:color w:val="666666"/>
                <w:szCs w:val="20"/>
                <w:lang w:val="nb-NO"/>
              </w:rPr>
              <w:t xml:space="preserve"> vegne av det offentlige, men som ikke har hjemmel til </w:t>
            </w:r>
            <w:r>
              <w:rPr>
                <w:rFonts w:cs="Arial"/>
                <w:color w:val="666666"/>
                <w:szCs w:val="20"/>
                <w:lang w:val="nb-NO"/>
              </w:rPr>
              <w:t>å</w:t>
            </w:r>
            <w:r w:rsidRPr="00194429">
              <w:rPr>
                <w:rFonts w:cs="Arial"/>
                <w:color w:val="666666"/>
                <w:szCs w:val="20"/>
                <w:lang w:val="nb-NO"/>
              </w:rPr>
              <w:t xml:space="preserve"> se taushetsbelagte opplysninger.</w:t>
            </w:r>
          </w:p>
        </w:tc>
      </w:tr>
      <w:tr w:rsidR="00326979" w:rsidTr="00852F88">
        <w:tc>
          <w:tcPr>
            <w:cnfStyle w:val="001000000000" w:firstRow="0" w:lastRow="0" w:firstColumn="1" w:lastColumn="0" w:oddVBand="0" w:evenVBand="0" w:oddHBand="0" w:evenHBand="0" w:firstRowFirstColumn="0" w:firstRowLastColumn="0" w:lastRowFirstColumn="0" w:lastRowLastColumn="0"/>
            <w:tcW w:w="0" w:type="auto"/>
          </w:tcPr>
          <w:p w:rsidR="00194429" w:rsidRPr="00420924" w:rsidRDefault="00194429" w:rsidP="00194429">
            <w:pPr>
              <w:spacing w:before="450" w:after="450"/>
              <w:rPr>
                <w:rFonts w:cs="Arial"/>
                <w:color w:val="666666"/>
                <w:szCs w:val="20"/>
                <w:lang w:val="nb-NO"/>
              </w:rPr>
            </w:pPr>
            <w:r>
              <w:rPr>
                <w:rFonts w:cs="Arial"/>
                <w:color w:val="666666"/>
                <w:szCs w:val="20"/>
                <w:lang w:val="nb-NO"/>
              </w:rPr>
              <w:lastRenderedPageBreak/>
              <w:t>Private virksomheter (RP4)</w:t>
            </w:r>
          </w:p>
        </w:tc>
        <w:tc>
          <w:tcPr>
            <w:tcW w:w="0" w:type="auto"/>
          </w:tcPr>
          <w:p w:rsidR="00326979" w:rsidRPr="00420924" w:rsidRDefault="00194429" w:rsidP="00194429">
            <w:pPr>
              <w:spacing w:before="450" w:after="450"/>
              <w:cnfStyle w:val="000000000000" w:firstRow="0" w:lastRow="0" w:firstColumn="0" w:lastColumn="0" w:oddVBand="0" w:evenVBand="0" w:oddHBand="0" w:evenHBand="0" w:firstRowFirstColumn="0" w:firstRowLastColumn="0" w:lastRowFirstColumn="0" w:lastRowLastColumn="0"/>
              <w:rPr>
                <w:rFonts w:cs="Arial"/>
                <w:color w:val="666666"/>
                <w:szCs w:val="20"/>
                <w:lang w:val="nb-NO"/>
              </w:rPr>
            </w:pPr>
            <w:r w:rsidRPr="00194429">
              <w:rPr>
                <w:rFonts w:cs="Arial"/>
                <w:color w:val="666666"/>
                <w:szCs w:val="20"/>
                <w:lang w:val="nb-NO"/>
              </w:rPr>
              <w:t>Private virksomheter har n</w:t>
            </w:r>
            <w:r>
              <w:rPr>
                <w:rFonts w:cs="Arial"/>
                <w:color w:val="666666"/>
                <w:szCs w:val="20"/>
                <w:lang w:val="nb-NO"/>
              </w:rPr>
              <w:t>å</w:t>
            </w:r>
            <w:r w:rsidRPr="00194429">
              <w:rPr>
                <w:rFonts w:cs="Arial"/>
                <w:color w:val="666666"/>
                <w:szCs w:val="20"/>
                <w:lang w:val="nb-NO"/>
              </w:rPr>
              <w:t xml:space="preserve"> fri tilgang til utvalgte opplysninger til oppslag og ajourf</w:t>
            </w:r>
            <w:r>
              <w:rPr>
                <w:rFonts w:cs="Arial"/>
                <w:color w:val="666666"/>
                <w:szCs w:val="20"/>
                <w:lang w:val="nb-NO"/>
              </w:rPr>
              <w:t>ø</w:t>
            </w:r>
            <w:r w:rsidRPr="00194429">
              <w:rPr>
                <w:rFonts w:cs="Arial"/>
                <w:color w:val="666666"/>
                <w:szCs w:val="20"/>
                <w:lang w:val="nb-NO"/>
              </w:rPr>
              <w:t>ring av egne registre.</w:t>
            </w:r>
          </w:p>
        </w:tc>
      </w:tr>
      <w:tr w:rsidR="00326979" w:rsidTr="00852F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26979" w:rsidRPr="00420924" w:rsidRDefault="008B2043" w:rsidP="00852F88">
            <w:pPr>
              <w:spacing w:before="450" w:after="450"/>
              <w:rPr>
                <w:rFonts w:cs="Arial"/>
                <w:color w:val="666666"/>
                <w:szCs w:val="20"/>
                <w:lang w:val="nb-NO"/>
              </w:rPr>
            </w:pPr>
            <w:r>
              <w:rPr>
                <w:rFonts w:cs="Arial"/>
                <w:color w:val="666666"/>
                <w:szCs w:val="20"/>
                <w:lang w:val="nb-NO"/>
              </w:rPr>
              <w:t>Presse</w:t>
            </w:r>
            <w:r w:rsidR="00194429">
              <w:rPr>
                <w:rFonts w:cs="Arial"/>
                <w:color w:val="666666"/>
                <w:szCs w:val="20"/>
                <w:lang w:val="nb-NO"/>
              </w:rPr>
              <w:t>n (RP5)</w:t>
            </w:r>
          </w:p>
        </w:tc>
        <w:tc>
          <w:tcPr>
            <w:tcW w:w="0" w:type="auto"/>
          </w:tcPr>
          <w:p w:rsidR="00326979" w:rsidRPr="00420924" w:rsidRDefault="00194429" w:rsidP="00194429">
            <w:pPr>
              <w:spacing w:before="450" w:after="450"/>
              <w:cnfStyle w:val="000000100000" w:firstRow="0" w:lastRow="0" w:firstColumn="0" w:lastColumn="0" w:oddVBand="0" w:evenVBand="0" w:oddHBand="1" w:evenHBand="0" w:firstRowFirstColumn="0" w:firstRowLastColumn="0" w:lastRowFirstColumn="0" w:lastRowLastColumn="0"/>
              <w:rPr>
                <w:rFonts w:cs="Arial"/>
                <w:color w:val="666666"/>
                <w:szCs w:val="20"/>
                <w:lang w:val="nb-NO"/>
              </w:rPr>
            </w:pPr>
            <w:r w:rsidRPr="00194429">
              <w:rPr>
                <w:rFonts w:cs="Arial"/>
                <w:color w:val="666666"/>
                <w:szCs w:val="20"/>
                <w:lang w:val="nb-NO"/>
              </w:rPr>
              <w:t>Pressen har n</w:t>
            </w:r>
            <w:r>
              <w:rPr>
                <w:rFonts w:cs="Arial"/>
                <w:color w:val="666666"/>
                <w:szCs w:val="20"/>
                <w:lang w:val="nb-NO"/>
              </w:rPr>
              <w:t>å</w:t>
            </w:r>
            <w:r w:rsidRPr="00194429">
              <w:rPr>
                <w:rFonts w:cs="Arial"/>
                <w:color w:val="666666"/>
                <w:szCs w:val="20"/>
                <w:lang w:val="nb-NO"/>
              </w:rPr>
              <w:t xml:space="preserve"> f</w:t>
            </w:r>
            <w:r>
              <w:rPr>
                <w:rFonts w:cs="Arial"/>
                <w:color w:val="666666"/>
                <w:szCs w:val="20"/>
                <w:lang w:val="nb-NO"/>
              </w:rPr>
              <w:t>ått</w:t>
            </w:r>
            <w:r w:rsidRPr="00194429">
              <w:rPr>
                <w:rFonts w:cs="Arial"/>
                <w:color w:val="666666"/>
                <w:szCs w:val="20"/>
                <w:lang w:val="nb-NO"/>
              </w:rPr>
              <w:t xml:space="preserve"> fri tilgang til en rekke opplysninger.</w:t>
            </w:r>
          </w:p>
        </w:tc>
      </w:tr>
      <w:tr w:rsidR="00326979" w:rsidTr="00852F88">
        <w:tc>
          <w:tcPr>
            <w:cnfStyle w:val="001000000000" w:firstRow="0" w:lastRow="0" w:firstColumn="1" w:lastColumn="0" w:oddVBand="0" w:evenVBand="0" w:oddHBand="0" w:evenHBand="0" w:firstRowFirstColumn="0" w:firstRowLastColumn="0" w:lastRowFirstColumn="0" w:lastRowLastColumn="0"/>
            <w:tcW w:w="0" w:type="auto"/>
          </w:tcPr>
          <w:p w:rsidR="00326979" w:rsidRPr="00420924" w:rsidRDefault="008B2043" w:rsidP="00852F88">
            <w:pPr>
              <w:spacing w:before="450" w:after="450"/>
              <w:rPr>
                <w:rFonts w:cs="Arial"/>
                <w:color w:val="666666"/>
                <w:szCs w:val="20"/>
                <w:lang w:val="nb-NO"/>
              </w:rPr>
            </w:pPr>
            <w:r>
              <w:rPr>
                <w:rFonts w:cs="Arial"/>
                <w:color w:val="666666"/>
                <w:szCs w:val="20"/>
                <w:lang w:val="nb-NO"/>
              </w:rPr>
              <w:t>Privat</w:t>
            </w:r>
            <w:r w:rsidR="00194429">
              <w:rPr>
                <w:rFonts w:cs="Arial"/>
                <w:color w:val="666666"/>
                <w:szCs w:val="20"/>
                <w:lang w:val="nb-NO"/>
              </w:rPr>
              <w:t>e personer (RP6)</w:t>
            </w:r>
          </w:p>
        </w:tc>
        <w:tc>
          <w:tcPr>
            <w:tcW w:w="0" w:type="auto"/>
          </w:tcPr>
          <w:p w:rsidR="00326979" w:rsidRPr="00420924" w:rsidRDefault="00194429" w:rsidP="00194429">
            <w:pPr>
              <w:spacing w:before="450" w:after="450"/>
              <w:cnfStyle w:val="000000000000" w:firstRow="0" w:lastRow="0" w:firstColumn="0" w:lastColumn="0" w:oddVBand="0" w:evenVBand="0" w:oddHBand="0" w:evenHBand="0" w:firstRowFirstColumn="0" w:firstRowLastColumn="0" w:lastRowFirstColumn="0" w:lastRowLastColumn="0"/>
              <w:rPr>
                <w:rFonts w:cs="Arial"/>
                <w:color w:val="666666"/>
                <w:szCs w:val="20"/>
                <w:lang w:val="nb-NO"/>
              </w:rPr>
            </w:pPr>
            <w:r w:rsidRPr="00194429">
              <w:rPr>
                <w:rFonts w:cs="Arial"/>
                <w:color w:val="666666"/>
                <w:szCs w:val="20"/>
                <w:lang w:val="nb-NO"/>
              </w:rPr>
              <w:t>Private personer kan s</w:t>
            </w:r>
            <w:r>
              <w:rPr>
                <w:rFonts w:cs="Arial"/>
                <w:color w:val="666666"/>
                <w:szCs w:val="20"/>
                <w:lang w:val="nb-NO"/>
              </w:rPr>
              <w:t>øke om å</w:t>
            </w:r>
            <w:r w:rsidRPr="00194429">
              <w:rPr>
                <w:rFonts w:cs="Arial"/>
                <w:color w:val="666666"/>
                <w:szCs w:val="20"/>
                <w:lang w:val="nb-NO"/>
              </w:rPr>
              <w:t xml:space="preserve"> f</w:t>
            </w:r>
            <w:r>
              <w:rPr>
                <w:rFonts w:cs="Arial"/>
                <w:color w:val="666666"/>
                <w:szCs w:val="20"/>
                <w:lang w:val="nb-NO"/>
              </w:rPr>
              <w:t>å</w:t>
            </w:r>
            <w:r w:rsidRPr="00194429">
              <w:rPr>
                <w:rFonts w:cs="Arial"/>
                <w:color w:val="666666"/>
                <w:szCs w:val="20"/>
                <w:lang w:val="nb-NO"/>
              </w:rPr>
              <w:t xml:space="preserve"> utlevert opplysninger fra Folkeregisteret om navngitte, identifiserbare personer</w:t>
            </w:r>
            <w:r>
              <w:rPr>
                <w:rFonts w:cs="Arial"/>
                <w:color w:val="666666"/>
                <w:szCs w:val="20"/>
                <w:lang w:val="nb-NO"/>
              </w:rPr>
              <w:t>.</w:t>
            </w:r>
          </w:p>
        </w:tc>
      </w:tr>
    </w:tbl>
    <w:p w:rsidR="00852F88" w:rsidRDefault="00852F88" w:rsidP="00852F88">
      <w:pPr>
        <w:rPr>
          <w:lang w:eastAsia="nb-NO"/>
        </w:rPr>
      </w:pPr>
    </w:p>
    <w:p w:rsidR="005B1596" w:rsidRDefault="005B1596" w:rsidP="005B1596">
      <w:pPr>
        <w:rPr>
          <w:lang w:eastAsia="nb-NO"/>
        </w:rPr>
      </w:pPr>
      <w:r>
        <w:rPr>
          <w:lang w:eastAsia="nb-NO"/>
        </w:rPr>
        <w:t>Hver rettighetspakke vi ha hver sin egen delingstjeneste-instans (egne sett med URL) som er delt i to tjenestepar:</w:t>
      </w:r>
    </w:p>
    <w:p w:rsidR="005B1596" w:rsidRDefault="005B1596" w:rsidP="00DC6C01">
      <w:pPr>
        <w:pStyle w:val="Listeavsnitt"/>
        <w:numPr>
          <w:ilvl w:val="0"/>
          <w:numId w:val="139"/>
        </w:numPr>
        <w:rPr>
          <w:lang w:eastAsia="nb-NO"/>
        </w:rPr>
      </w:pPr>
      <w:r>
        <w:rPr>
          <w:lang w:eastAsia="nb-NO"/>
        </w:rPr>
        <w:t>Publisering av hendelser på Hendelseslisten</w:t>
      </w:r>
    </w:p>
    <w:p w:rsidR="005B1596" w:rsidRDefault="005B1596" w:rsidP="00DC6C01">
      <w:pPr>
        <w:pStyle w:val="Listeavsnitt"/>
        <w:numPr>
          <w:ilvl w:val="0"/>
          <w:numId w:val="139"/>
        </w:numPr>
        <w:rPr>
          <w:lang w:eastAsia="nb-NO"/>
        </w:rPr>
      </w:pPr>
      <w:r>
        <w:rPr>
          <w:lang w:eastAsia="nb-NO"/>
        </w:rPr>
        <w:t>Tjenester for uthenting av informasjon fra Folkeregisteret ("pull")</w:t>
      </w:r>
    </w:p>
    <w:p w:rsidR="005B1596" w:rsidRDefault="005B1596" w:rsidP="005B1596">
      <w:pPr>
        <w:rPr>
          <w:lang w:eastAsia="nb-NO"/>
        </w:rPr>
      </w:pPr>
    </w:p>
    <w:p w:rsidR="005B1596" w:rsidRDefault="005B1596" w:rsidP="005B1596">
      <w:r>
        <w:rPr>
          <w:lang w:eastAsia="nb-NO"/>
        </w:rPr>
        <w:t xml:space="preserve">For ytterligere detaljert beskrivelse for 1), se </w:t>
      </w:r>
      <w:hyperlink r:id="rId59" w:history="1">
        <w:r>
          <w:rPr>
            <w:rStyle w:val="Hyperkobling"/>
          </w:rPr>
          <w:t>https://skatteetaten.github.io/folkeregisteret-api-dokumentasjon/hendelsesliste/</w:t>
        </w:r>
      </w:hyperlink>
    </w:p>
    <w:p w:rsidR="005B1596" w:rsidRDefault="005B1596" w:rsidP="005B1596">
      <w:r>
        <w:rPr>
          <w:lang w:eastAsia="nb-NO"/>
        </w:rPr>
        <w:t xml:space="preserve">For ytterligere detaljert beskrivelse for </w:t>
      </w:r>
      <w:r w:rsidR="006A68B2">
        <w:rPr>
          <w:lang w:eastAsia="nb-NO"/>
        </w:rPr>
        <w:t>2</w:t>
      </w:r>
      <w:r>
        <w:rPr>
          <w:lang w:eastAsia="nb-NO"/>
        </w:rPr>
        <w:t xml:space="preserve">), se </w:t>
      </w:r>
      <w:hyperlink r:id="rId60" w:history="1">
        <w:r w:rsidR="006A68B2">
          <w:rPr>
            <w:rStyle w:val="Hyperkobling"/>
          </w:rPr>
          <w:t>https://skatteetaten.github.io/folkeregisteret-api-dokumentasjon/oppslag/</w:t>
        </w:r>
      </w:hyperlink>
    </w:p>
    <w:p w:rsidR="006A68B2" w:rsidRDefault="006A68B2" w:rsidP="005B1596"/>
    <w:p w:rsidR="006A68B2" w:rsidRDefault="00326979" w:rsidP="00326979">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
        <w:br w:type="page"/>
      </w:r>
    </w:p>
    <w:p w:rsidR="006A68B2" w:rsidRDefault="006A68B2" w:rsidP="006A68B2">
      <w:pPr>
        <w:pStyle w:val="Overskrift2"/>
      </w:pPr>
      <w:bookmarkStart w:id="207" w:name="_Toc31981185"/>
      <w:r>
        <w:lastRenderedPageBreak/>
        <w:t>Omfang av informasjon per rettighetspakke – tabell</w:t>
      </w:r>
      <w:bookmarkEnd w:id="207"/>
    </w:p>
    <w:p w:rsidR="0099247C" w:rsidRDefault="0099247C" w:rsidP="008262D4">
      <w:pPr>
        <w:pStyle w:val="Overskrift3"/>
        <w:rPr>
          <w:rFonts w:eastAsia="Times New Roman"/>
          <w:noProof w:val="0"/>
          <w:bdr w:val="none" w:sz="0" w:space="0" w:color="auto"/>
        </w:rPr>
      </w:pPr>
      <w:bookmarkStart w:id="208" w:name="_Toc31981186"/>
      <w:r>
        <w:t>Hovedhendelser på person</w:t>
      </w:r>
      <w:bookmarkEnd w:id="208"/>
    </w:p>
    <w:tbl>
      <w:tblPr>
        <w:tblW w:w="9639" w:type="dxa"/>
        <w:tblLayout w:type="fixed"/>
        <w:tblCellMar>
          <w:top w:w="15" w:type="dxa"/>
          <w:left w:w="15" w:type="dxa"/>
          <w:bottom w:w="15" w:type="dxa"/>
          <w:right w:w="15" w:type="dxa"/>
        </w:tblCellMar>
        <w:tblLook w:val="04A0" w:firstRow="1" w:lastRow="0" w:firstColumn="1" w:lastColumn="0" w:noHBand="0" w:noVBand="1"/>
      </w:tblPr>
      <w:tblGrid>
        <w:gridCol w:w="4121"/>
        <w:gridCol w:w="1072"/>
        <w:gridCol w:w="1404"/>
        <w:gridCol w:w="1074"/>
        <w:gridCol w:w="1000"/>
        <w:gridCol w:w="968"/>
      </w:tblGrid>
      <w:tr w:rsidR="004C76F4" w:rsidTr="00100B42">
        <w:tc>
          <w:tcPr>
            <w:tcW w:w="4121"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4C76F4" w:rsidRPr="008262D4" w:rsidRDefault="004C76F4">
            <w:pPr>
              <w:spacing w:before="150"/>
              <w:rPr>
                <w:rFonts w:cs="Arial"/>
                <w:b/>
                <w:bCs/>
                <w:color w:val="172B4D"/>
                <w:szCs w:val="20"/>
              </w:rPr>
            </w:pPr>
            <w:r w:rsidRPr="008262D4">
              <w:rPr>
                <w:rFonts w:cs="Arial"/>
                <w:b/>
                <w:bCs/>
                <w:color w:val="172B4D"/>
                <w:szCs w:val="20"/>
              </w:rPr>
              <w:t>Hendelsestype</w:t>
            </w:r>
          </w:p>
        </w:tc>
        <w:tc>
          <w:tcPr>
            <w:tcW w:w="1072"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4C76F4" w:rsidRPr="008262D4" w:rsidRDefault="004C76F4">
            <w:pPr>
              <w:spacing w:before="150"/>
              <w:jc w:val="center"/>
              <w:rPr>
                <w:rFonts w:cs="Arial"/>
                <w:b/>
                <w:bCs/>
                <w:color w:val="172B4D"/>
                <w:szCs w:val="20"/>
              </w:rPr>
            </w:pPr>
            <w:r w:rsidRPr="008262D4">
              <w:rPr>
                <w:rFonts w:cs="Arial"/>
                <w:b/>
                <w:bCs/>
                <w:color w:val="172B4D"/>
                <w:szCs w:val="20"/>
              </w:rPr>
              <w:t>Taushetsbelagt</w:t>
            </w:r>
          </w:p>
        </w:tc>
        <w:tc>
          <w:tcPr>
            <w:tcW w:w="1404"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4C76F4" w:rsidRPr="008262D4" w:rsidRDefault="00194429">
            <w:pPr>
              <w:spacing w:before="150"/>
              <w:jc w:val="center"/>
              <w:rPr>
                <w:rFonts w:cs="Arial"/>
                <w:b/>
                <w:bCs/>
                <w:color w:val="172B4D"/>
                <w:szCs w:val="20"/>
              </w:rPr>
            </w:pPr>
            <w:r w:rsidRPr="00194429">
              <w:rPr>
                <w:rFonts w:cs="Arial"/>
                <w:b/>
                <w:bCs/>
                <w:color w:val="172B4D"/>
                <w:szCs w:val="20"/>
              </w:rPr>
              <w:t>Virksomheter med hjemmel</w:t>
            </w:r>
          </w:p>
        </w:tc>
        <w:tc>
          <w:tcPr>
            <w:tcW w:w="1074"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4C76F4" w:rsidRPr="008262D4" w:rsidRDefault="00B84AE3">
            <w:pPr>
              <w:spacing w:before="150"/>
              <w:jc w:val="center"/>
              <w:rPr>
                <w:rFonts w:cs="Arial"/>
                <w:b/>
                <w:bCs/>
                <w:color w:val="172B4D"/>
                <w:szCs w:val="20"/>
              </w:rPr>
            </w:pPr>
            <w:r w:rsidRPr="00B84AE3">
              <w:rPr>
                <w:rFonts w:cs="Arial"/>
                <w:b/>
                <w:bCs/>
                <w:color w:val="172B4D"/>
                <w:szCs w:val="20"/>
              </w:rPr>
              <w:t>Finansforetak</w:t>
            </w:r>
          </w:p>
        </w:tc>
        <w:tc>
          <w:tcPr>
            <w:tcW w:w="1000"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4C76F4" w:rsidRPr="008262D4" w:rsidRDefault="00B84AE3">
            <w:pPr>
              <w:spacing w:before="150"/>
              <w:jc w:val="center"/>
              <w:rPr>
                <w:rFonts w:cs="Arial"/>
                <w:b/>
                <w:bCs/>
                <w:color w:val="172B4D"/>
                <w:szCs w:val="20"/>
              </w:rPr>
            </w:pPr>
            <w:r w:rsidRPr="00B84AE3">
              <w:rPr>
                <w:rFonts w:cs="Arial"/>
                <w:b/>
                <w:bCs/>
                <w:color w:val="172B4D"/>
                <w:szCs w:val="20"/>
              </w:rPr>
              <w:t>Virksomheter uten hjemmel</w:t>
            </w:r>
          </w:p>
        </w:tc>
        <w:tc>
          <w:tcPr>
            <w:tcW w:w="968" w:type="dxa"/>
            <w:tcBorders>
              <w:top w:val="single" w:sz="6" w:space="0" w:color="C1C7D0"/>
              <w:left w:val="single" w:sz="6" w:space="0" w:color="C1C7D0"/>
              <w:bottom w:val="single" w:sz="6" w:space="0" w:color="C1C7D0"/>
              <w:right w:val="single" w:sz="6" w:space="0" w:color="C1C7D0"/>
            </w:tcBorders>
            <w:shd w:val="clear" w:color="auto" w:fill="F4F5F7"/>
          </w:tcPr>
          <w:p w:rsidR="004C76F4" w:rsidRPr="008262D4" w:rsidRDefault="00B84AE3">
            <w:pPr>
              <w:spacing w:before="150"/>
              <w:jc w:val="center"/>
              <w:rPr>
                <w:rFonts w:cs="Arial"/>
                <w:b/>
                <w:bCs/>
                <w:color w:val="172B4D"/>
                <w:szCs w:val="20"/>
              </w:rPr>
            </w:pPr>
            <w:r w:rsidRPr="00B84AE3">
              <w:rPr>
                <w:rFonts w:cs="Arial"/>
                <w:b/>
                <w:bCs/>
                <w:color w:val="172B4D"/>
                <w:szCs w:val="20"/>
              </w:rPr>
              <w:t>Private virksomheter</w:t>
            </w:r>
          </w:p>
        </w:tc>
      </w:tr>
      <w:tr w:rsidR="004C76F4" w:rsidTr="00100B42">
        <w:tc>
          <w:tcPr>
            <w:tcW w:w="41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rPr>
                <w:rFonts w:cs="Arial"/>
                <w:color w:val="172B4D"/>
                <w:szCs w:val="20"/>
              </w:rPr>
            </w:pPr>
            <w:r w:rsidRPr="008262D4">
              <w:rPr>
                <w:rFonts w:cs="Arial"/>
                <w:color w:val="333333"/>
                <w:szCs w:val="20"/>
              </w:rPr>
              <w:t>personErOpprettet</w:t>
            </w:r>
          </w:p>
        </w:tc>
        <w:tc>
          <w:tcPr>
            <w:tcW w:w="107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Nei</w:t>
            </w:r>
          </w:p>
        </w:tc>
        <w:tc>
          <w:tcPr>
            <w:tcW w:w="140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968" w:type="dxa"/>
            <w:tcBorders>
              <w:top w:val="single" w:sz="6" w:space="0" w:color="C1C7D0"/>
              <w:left w:val="single" w:sz="6" w:space="0" w:color="C1C7D0"/>
              <w:bottom w:val="single" w:sz="6" w:space="0" w:color="C1C7D0"/>
              <w:right w:val="single" w:sz="6" w:space="0" w:color="C1C7D0"/>
            </w:tcBorders>
          </w:tcPr>
          <w:p w:rsidR="004C76F4" w:rsidRPr="008262D4" w:rsidRDefault="004C76F4" w:rsidP="004C76F4">
            <w:pPr>
              <w:spacing w:before="150"/>
              <w:jc w:val="center"/>
              <w:rPr>
                <w:rFonts w:cs="Arial"/>
                <w:color w:val="172B4D"/>
                <w:szCs w:val="20"/>
              </w:rPr>
            </w:pPr>
            <w:r w:rsidRPr="008262D4">
              <w:rPr>
                <w:rFonts w:cs="Arial"/>
                <w:color w:val="172B4D"/>
                <w:szCs w:val="20"/>
              </w:rPr>
              <w:t>Ja</w:t>
            </w:r>
          </w:p>
        </w:tc>
      </w:tr>
      <w:tr w:rsidR="004C76F4" w:rsidTr="00100B42">
        <w:tc>
          <w:tcPr>
            <w:tcW w:w="41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rPr>
                <w:rFonts w:cs="Arial"/>
                <w:color w:val="172B4D"/>
                <w:szCs w:val="20"/>
              </w:rPr>
            </w:pPr>
            <w:r w:rsidRPr="008262D4">
              <w:rPr>
                <w:rFonts w:cs="Arial"/>
                <w:color w:val="333333"/>
                <w:szCs w:val="20"/>
              </w:rPr>
              <w:t>personErDoed</w:t>
            </w:r>
          </w:p>
        </w:tc>
        <w:tc>
          <w:tcPr>
            <w:tcW w:w="107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Nei</w:t>
            </w:r>
          </w:p>
        </w:tc>
        <w:tc>
          <w:tcPr>
            <w:tcW w:w="140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968" w:type="dxa"/>
            <w:tcBorders>
              <w:top w:val="single" w:sz="6" w:space="0" w:color="C1C7D0"/>
              <w:left w:val="single" w:sz="6" w:space="0" w:color="C1C7D0"/>
              <w:bottom w:val="single" w:sz="6" w:space="0" w:color="C1C7D0"/>
              <w:right w:val="single" w:sz="6" w:space="0" w:color="C1C7D0"/>
            </w:tcBorders>
          </w:tcPr>
          <w:p w:rsidR="004C76F4" w:rsidRPr="008262D4" w:rsidRDefault="004C76F4" w:rsidP="004C76F4">
            <w:pPr>
              <w:spacing w:before="150"/>
              <w:jc w:val="center"/>
              <w:rPr>
                <w:rFonts w:cs="Arial"/>
                <w:color w:val="172B4D"/>
                <w:szCs w:val="20"/>
              </w:rPr>
            </w:pPr>
            <w:r w:rsidRPr="008262D4">
              <w:rPr>
                <w:rFonts w:cs="Arial"/>
                <w:color w:val="172B4D"/>
                <w:szCs w:val="20"/>
              </w:rPr>
              <w:t>Ja</w:t>
            </w:r>
          </w:p>
        </w:tc>
      </w:tr>
      <w:tr w:rsidR="004C76F4" w:rsidTr="00100B42">
        <w:tc>
          <w:tcPr>
            <w:tcW w:w="41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rPr>
                <w:rFonts w:cs="Arial"/>
                <w:color w:val="172B4D"/>
                <w:szCs w:val="20"/>
              </w:rPr>
            </w:pPr>
            <w:r w:rsidRPr="008262D4">
              <w:rPr>
                <w:rFonts w:cs="Arial"/>
                <w:color w:val="333333"/>
                <w:szCs w:val="20"/>
              </w:rPr>
              <w:t>personErBosatt</w:t>
            </w:r>
          </w:p>
        </w:tc>
        <w:tc>
          <w:tcPr>
            <w:tcW w:w="107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Nei</w:t>
            </w:r>
          </w:p>
        </w:tc>
        <w:tc>
          <w:tcPr>
            <w:tcW w:w="140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968" w:type="dxa"/>
            <w:tcBorders>
              <w:top w:val="single" w:sz="6" w:space="0" w:color="C1C7D0"/>
              <w:left w:val="single" w:sz="6" w:space="0" w:color="C1C7D0"/>
              <w:bottom w:val="single" w:sz="6" w:space="0" w:color="C1C7D0"/>
              <w:right w:val="single" w:sz="6" w:space="0" w:color="C1C7D0"/>
            </w:tcBorders>
          </w:tcPr>
          <w:p w:rsidR="004C76F4" w:rsidRPr="008262D4" w:rsidRDefault="004C76F4" w:rsidP="004C76F4">
            <w:pPr>
              <w:spacing w:before="150"/>
              <w:jc w:val="center"/>
              <w:rPr>
                <w:rFonts w:cs="Arial"/>
                <w:color w:val="172B4D"/>
                <w:szCs w:val="20"/>
              </w:rPr>
            </w:pPr>
            <w:r w:rsidRPr="008262D4">
              <w:rPr>
                <w:rFonts w:cs="Arial"/>
                <w:color w:val="172B4D"/>
                <w:szCs w:val="20"/>
              </w:rPr>
              <w:t>Ja</w:t>
            </w:r>
          </w:p>
        </w:tc>
      </w:tr>
      <w:tr w:rsidR="004C76F4" w:rsidTr="00100B42">
        <w:tc>
          <w:tcPr>
            <w:tcW w:w="41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rPr>
                <w:rFonts w:cs="Arial"/>
                <w:color w:val="172B4D"/>
                <w:szCs w:val="20"/>
              </w:rPr>
            </w:pPr>
            <w:r w:rsidRPr="008262D4">
              <w:rPr>
                <w:rFonts w:cs="Arial"/>
                <w:color w:val="333333"/>
                <w:szCs w:val="20"/>
              </w:rPr>
              <w:t>personErUtflyttet</w:t>
            </w:r>
          </w:p>
        </w:tc>
        <w:tc>
          <w:tcPr>
            <w:tcW w:w="107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Nei</w:t>
            </w:r>
          </w:p>
        </w:tc>
        <w:tc>
          <w:tcPr>
            <w:tcW w:w="140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968" w:type="dxa"/>
            <w:tcBorders>
              <w:top w:val="single" w:sz="6" w:space="0" w:color="C1C7D0"/>
              <w:left w:val="single" w:sz="6" w:space="0" w:color="C1C7D0"/>
              <w:bottom w:val="single" w:sz="6" w:space="0" w:color="C1C7D0"/>
              <w:right w:val="single" w:sz="6" w:space="0" w:color="C1C7D0"/>
            </w:tcBorders>
          </w:tcPr>
          <w:p w:rsidR="004C76F4" w:rsidRPr="008262D4" w:rsidRDefault="004C76F4" w:rsidP="004C76F4">
            <w:pPr>
              <w:spacing w:before="150"/>
              <w:jc w:val="center"/>
              <w:rPr>
                <w:rFonts w:cs="Arial"/>
                <w:color w:val="172B4D"/>
                <w:szCs w:val="20"/>
              </w:rPr>
            </w:pPr>
            <w:r w:rsidRPr="008262D4">
              <w:rPr>
                <w:rFonts w:cs="Arial"/>
                <w:color w:val="172B4D"/>
                <w:szCs w:val="20"/>
              </w:rPr>
              <w:t>Ja</w:t>
            </w:r>
          </w:p>
        </w:tc>
      </w:tr>
      <w:tr w:rsidR="004C76F4" w:rsidTr="00100B42">
        <w:tc>
          <w:tcPr>
            <w:tcW w:w="41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rPr>
                <w:rFonts w:cs="Arial"/>
                <w:color w:val="172B4D"/>
                <w:szCs w:val="20"/>
              </w:rPr>
            </w:pPr>
            <w:r w:rsidRPr="008262D4">
              <w:rPr>
                <w:rFonts w:cs="Arial"/>
                <w:color w:val="333333"/>
                <w:szCs w:val="20"/>
              </w:rPr>
              <w:t>personErOpphoert</w:t>
            </w:r>
          </w:p>
        </w:tc>
        <w:tc>
          <w:tcPr>
            <w:tcW w:w="107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Nei</w:t>
            </w:r>
          </w:p>
        </w:tc>
        <w:tc>
          <w:tcPr>
            <w:tcW w:w="140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968" w:type="dxa"/>
            <w:tcBorders>
              <w:top w:val="single" w:sz="6" w:space="0" w:color="C1C7D0"/>
              <w:left w:val="single" w:sz="6" w:space="0" w:color="C1C7D0"/>
              <w:bottom w:val="single" w:sz="6" w:space="0" w:color="C1C7D0"/>
              <w:right w:val="single" w:sz="6" w:space="0" w:color="C1C7D0"/>
            </w:tcBorders>
          </w:tcPr>
          <w:p w:rsidR="004C76F4" w:rsidRPr="008262D4" w:rsidRDefault="004C76F4" w:rsidP="004C76F4">
            <w:pPr>
              <w:spacing w:before="150"/>
              <w:jc w:val="center"/>
              <w:rPr>
                <w:rFonts w:cs="Arial"/>
                <w:color w:val="172B4D"/>
                <w:szCs w:val="20"/>
              </w:rPr>
            </w:pPr>
            <w:r w:rsidRPr="008262D4">
              <w:rPr>
                <w:rFonts w:cs="Arial"/>
                <w:color w:val="172B4D"/>
                <w:szCs w:val="20"/>
              </w:rPr>
              <w:t>Ja</w:t>
            </w:r>
          </w:p>
        </w:tc>
      </w:tr>
      <w:tr w:rsidR="004C76F4" w:rsidTr="00100B42">
        <w:tc>
          <w:tcPr>
            <w:tcW w:w="41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rPr>
                <w:rFonts w:cs="Arial"/>
                <w:color w:val="172B4D"/>
                <w:szCs w:val="20"/>
              </w:rPr>
            </w:pPr>
            <w:r w:rsidRPr="008262D4">
              <w:rPr>
                <w:rFonts w:cs="Arial"/>
                <w:color w:val="333333"/>
                <w:szCs w:val="20"/>
              </w:rPr>
              <w:t>personErReaktivert</w:t>
            </w:r>
          </w:p>
        </w:tc>
        <w:tc>
          <w:tcPr>
            <w:tcW w:w="107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Nei</w:t>
            </w:r>
          </w:p>
        </w:tc>
        <w:tc>
          <w:tcPr>
            <w:tcW w:w="140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968" w:type="dxa"/>
            <w:tcBorders>
              <w:top w:val="single" w:sz="6" w:space="0" w:color="C1C7D0"/>
              <w:left w:val="single" w:sz="6" w:space="0" w:color="C1C7D0"/>
              <w:bottom w:val="single" w:sz="6" w:space="0" w:color="C1C7D0"/>
              <w:right w:val="single" w:sz="6" w:space="0" w:color="C1C7D0"/>
            </w:tcBorders>
          </w:tcPr>
          <w:p w:rsidR="004C76F4" w:rsidRPr="008262D4" w:rsidRDefault="004C76F4" w:rsidP="004C76F4">
            <w:pPr>
              <w:spacing w:before="150"/>
              <w:jc w:val="center"/>
              <w:rPr>
                <w:rFonts w:cs="Arial"/>
                <w:color w:val="172B4D"/>
                <w:szCs w:val="20"/>
              </w:rPr>
            </w:pPr>
            <w:r w:rsidRPr="008262D4">
              <w:rPr>
                <w:rFonts w:cs="Arial"/>
                <w:color w:val="172B4D"/>
                <w:szCs w:val="20"/>
              </w:rPr>
              <w:t>Ja</w:t>
            </w:r>
          </w:p>
        </w:tc>
      </w:tr>
      <w:tr w:rsidR="004C76F4" w:rsidTr="00100B42">
        <w:tc>
          <w:tcPr>
            <w:tcW w:w="41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rPr>
                <w:rFonts w:cs="Arial"/>
                <w:color w:val="172B4D"/>
                <w:szCs w:val="20"/>
              </w:rPr>
            </w:pPr>
            <w:r w:rsidRPr="008262D4">
              <w:rPr>
                <w:rFonts w:cs="Arial"/>
                <w:color w:val="333333"/>
                <w:szCs w:val="20"/>
              </w:rPr>
              <w:t>personErOpphørtSomDublett</w:t>
            </w:r>
          </w:p>
        </w:tc>
        <w:tc>
          <w:tcPr>
            <w:tcW w:w="107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Nei</w:t>
            </w:r>
          </w:p>
        </w:tc>
        <w:tc>
          <w:tcPr>
            <w:tcW w:w="140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968" w:type="dxa"/>
            <w:tcBorders>
              <w:top w:val="single" w:sz="6" w:space="0" w:color="C1C7D0"/>
              <w:left w:val="single" w:sz="6" w:space="0" w:color="C1C7D0"/>
              <w:bottom w:val="single" w:sz="6" w:space="0" w:color="C1C7D0"/>
              <w:right w:val="single" w:sz="6" w:space="0" w:color="C1C7D0"/>
            </w:tcBorders>
          </w:tcPr>
          <w:p w:rsidR="004C76F4" w:rsidRPr="008262D4" w:rsidRDefault="004C76F4" w:rsidP="004C76F4">
            <w:pPr>
              <w:spacing w:before="150"/>
              <w:jc w:val="center"/>
              <w:rPr>
                <w:rFonts w:cs="Arial"/>
                <w:color w:val="172B4D"/>
                <w:szCs w:val="20"/>
              </w:rPr>
            </w:pPr>
            <w:r w:rsidRPr="008262D4">
              <w:rPr>
                <w:rFonts w:cs="Arial"/>
                <w:color w:val="172B4D"/>
                <w:szCs w:val="20"/>
              </w:rPr>
              <w:t>Ja</w:t>
            </w:r>
          </w:p>
        </w:tc>
      </w:tr>
      <w:tr w:rsidR="004C76F4" w:rsidTr="00100B42">
        <w:tc>
          <w:tcPr>
            <w:tcW w:w="41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rPr>
                <w:rFonts w:cs="Arial"/>
                <w:color w:val="172B4D"/>
                <w:szCs w:val="20"/>
              </w:rPr>
            </w:pPr>
            <w:r w:rsidRPr="008262D4">
              <w:rPr>
                <w:rFonts w:cs="Arial"/>
                <w:color w:val="333333"/>
                <w:szCs w:val="20"/>
              </w:rPr>
              <w:t>personErVidereførtSomGjeldendeVedSammenslåing </w:t>
            </w:r>
          </w:p>
        </w:tc>
        <w:tc>
          <w:tcPr>
            <w:tcW w:w="107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Nei</w:t>
            </w:r>
          </w:p>
        </w:tc>
        <w:tc>
          <w:tcPr>
            <w:tcW w:w="140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968" w:type="dxa"/>
            <w:tcBorders>
              <w:top w:val="single" w:sz="6" w:space="0" w:color="C1C7D0"/>
              <w:left w:val="single" w:sz="6" w:space="0" w:color="C1C7D0"/>
              <w:bottom w:val="single" w:sz="6" w:space="0" w:color="C1C7D0"/>
              <w:right w:val="single" w:sz="6" w:space="0" w:color="C1C7D0"/>
            </w:tcBorders>
          </w:tcPr>
          <w:p w:rsidR="004C76F4" w:rsidRPr="008262D4" w:rsidRDefault="004C76F4" w:rsidP="004C76F4">
            <w:pPr>
              <w:spacing w:before="150"/>
              <w:jc w:val="center"/>
              <w:rPr>
                <w:rFonts w:cs="Arial"/>
                <w:color w:val="172B4D"/>
                <w:szCs w:val="20"/>
              </w:rPr>
            </w:pPr>
            <w:r w:rsidRPr="008262D4">
              <w:rPr>
                <w:rFonts w:cs="Arial"/>
                <w:color w:val="172B4D"/>
                <w:szCs w:val="20"/>
              </w:rPr>
              <w:t>Ja</w:t>
            </w:r>
          </w:p>
        </w:tc>
      </w:tr>
      <w:tr w:rsidR="004C76F4" w:rsidTr="00100B42">
        <w:tc>
          <w:tcPr>
            <w:tcW w:w="41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rPr>
                <w:rFonts w:cs="Arial"/>
                <w:color w:val="172B4D"/>
                <w:szCs w:val="20"/>
              </w:rPr>
            </w:pPr>
            <w:r w:rsidRPr="008262D4">
              <w:rPr>
                <w:rFonts w:cs="Arial"/>
                <w:color w:val="333333"/>
                <w:szCs w:val="20"/>
              </w:rPr>
              <w:t>personErEndretVedSplitting</w:t>
            </w:r>
          </w:p>
        </w:tc>
        <w:tc>
          <w:tcPr>
            <w:tcW w:w="107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Nei</w:t>
            </w:r>
          </w:p>
        </w:tc>
        <w:tc>
          <w:tcPr>
            <w:tcW w:w="140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968" w:type="dxa"/>
            <w:tcBorders>
              <w:top w:val="single" w:sz="6" w:space="0" w:color="C1C7D0"/>
              <w:left w:val="single" w:sz="6" w:space="0" w:color="C1C7D0"/>
              <w:bottom w:val="single" w:sz="6" w:space="0" w:color="C1C7D0"/>
              <w:right w:val="single" w:sz="6" w:space="0" w:color="C1C7D0"/>
            </w:tcBorders>
          </w:tcPr>
          <w:p w:rsidR="004C76F4" w:rsidRPr="008262D4" w:rsidRDefault="004C76F4" w:rsidP="004C76F4">
            <w:pPr>
              <w:spacing w:before="150"/>
              <w:jc w:val="center"/>
              <w:rPr>
                <w:rFonts w:cs="Arial"/>
                <w:color w:val="172B4D"/>
                <w:szCs w:val="20"/>
              </w:rPr>
            </w:pPr>
            <w:r w:rsidRPr="008262D4">
              <w:rPr>
                <w:rFonts w:cs="Arial"/>
                <w:color w:val="172B4D"/>
                <w:szCs w:val="20"/>
              </w:rPr>
              <w:t>Ja</w:t>
            </w:r>
          </w:p>
        </w:tc>
      </w:tr>
      <w:tr w:rsidR="004C76F4" w:rsidTr="00100B42">
        <w:tc>
          <w:tcPr>
            <w:tcW w:w="41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rPr>
                <w:rFonts w:cs="Arial"/>
                <w:color w:val="172B4D"/>
                <w:szCs w:val="20"/>
              </w:rPr>
            </w:pPr>
            <w:r w:rsidRPr="008262D4">
              <w:rPr>
                <w:rFonts w:cs="Arial"/>
                <w:color w:val="333333"/>
                <w:szCs w:val="20"/>
              </w:rPr>
              <w:t>personErGjennopprettetVedSplitting</w:t>
            </w:r>
          </w:p>
        </w:tc>
        <w:tc>
          <w:tcPr>
            <w:tcW w:w="107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Nei</w:t>
            </w:r>
          </w:p>
        </w:tc>
        <w:tc>
          <w:tcPr>
            <w:tcW w:w="140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10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C76F4" w:rsidRPr="008262D4" w:rsidRDefault="004C76F4" w:rsidP="004C76F4">
            <w:pPr>
              <w:spacing w:before="150"/>
              <w:jc w:val="center"/>
              <w:rPr>
                <w:rFonts w:cs="Arial"/>
                <w:color w:val="172B4D"/>
                <w:szCs w:val="20"/>
              </w:rPr>
            </w:pPr>
            <w:r w:rsidRPr="008262D4">
              <w:rPr>
                <w:rFonts w:cs="Arial"/>
                <w:color w:val="172B4D"/>
                <w:szCs w:val="20"/>
              </w:rPr>
              <w:t>Ja</w:t>
            </w:r>
          </w:p>
        </w:tc>
        <w:tc>
          <w:tcPr>
            <w:tcW w:w="968" w:type="dxa"/>
            <w:tcBorders>
              <w:top w:val="single" w:sz="6" w:space="0" w:color="C1C7D0"/>
              <w:left w:val="single" w:sz="6" w:space="0" w:color="C1C7D0"/>
              <w:bottom w:val="single" w:sz="6" w:space="0" w:color="C1C7D0"/>
              <w:right w:val="single" w:sz="6" w:space="0" w:color="C1C7D0"/>
            </w:tcBorders>
          </w:tcPr>
          <w:p w:rsidR="004C76F4" w:rsidRPr="008262D4" w:rsidRDefault="004C76F4" w:rsidP="004C76F4">
            <w:pPr>
              <w:spacing w:before="150"/>
              <w:jc w:val="center"/>
              <w:rPr>
                <w:rFonts w:cs="Arial"/>
                <w:color w:val="172B4D"/>
                <w:szCs w:val="20"/>
              </w:rPr>
            </w:pPr>
            <w:r w:rsidRPr="008262D4">
              <w:rPr>
                <w:rFonts w:cs="Arial"/>
                <w:color w:val="172B4D"/>
                <w:szCs w:val="20"/>
              </w:rPr>
              <w:t>Ja</w:t>
            </w:r>
          </w:p>
        </w:tc>
      </w:tr>
    </w:tbl>
    <w:p w:rsidR="00100B42" w:rsidRDefault="00100B42" w:rsidP="00100B42">
      <w:pPr>
        <w:pStyle w:val="Overskrift3"/>
      </w:pPr>
      <w:bookmarkStart w:id="209" w:name="_Toc31981187"/>
      <w:r w:rsidRPr="00100B42">
        <w:t>Eksponering av adresser med gradering</w:t>
      </w:r>
      <w:bookmarkEnd w:id="209"/>
    </w:p>
    <w:tbl>
      <w:tblPr>
        <w:tblStyle w:val="ScrollTableNormal"/>
        <w:tblW w:w="500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A0" w:firstRow="1" w:lastRow="0" w:firstColumn="1" w:lastColumn="0" w:noHBand="0" w:noVBand="0"/>
      </w:tblPr>
      <w:tblGrid>
        <w:gridCol w:w="1425"/>
        <w:gridCol w:w="1651"/>
        <w:gridCol w:w="1387"/>
        <w:gridCol w:w="1651"/>
        <w:gridCol w:w="1480"/>
        <w:gridCol w:w="909"/>
        <w:gridCol w:w="1125"/>
      </w:tblGrid>
      <w:tr w:rsidR="00100B42" w:rsidTr="00290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Mar>
              <w:top w:w="30" w:type="dxa"/>
              <w:left w:w="30" w:type="dxa"/>
              <w:bottom w:w="20" w:type="dxa"/>
              <w:right w:w="30" w:type="dxa"/>
            </w:tcMar>
          </w:tcPr>
          <w:p w:rsidR="00100B42" w:rsidRPr="00100B42" w:rsidRDefault="00100B42" w:rsidP="008B2043">
            <w:pPr>
              <w:rPr>
                <w:rFonts w:cs="Arial"/>
                <w:color w:val="auto"/>
              </w:rPr>
            </w:pPr>
          </w:p>
        </w:tc>
        <w:tc>
          <w:tcPr>
            <w:tcW w:w="0" w:type="auto"/>
            <w:shd w:val="clear" w:color="auto" w:fill="F2F2F2" w:themeFill="background1" w:themeFillShade="F2"/>
            <w:tcMar>
              <w:top w:w="30" w:type="dxa"/>
              <w:left w:w="30" w:type="dxa"/>
              <w:bottom w:w="20" w:type="dxa"/>
              <w:right w:w="30" w:type="dxa"/>
            </w:tcMar>
          </w:tcPr>
          <w:p w:rsidR="00100B42" w:rsidRPr="00290200" w:rsidRDefault="00B84AE3" w:rsidP="008B204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B84AE3">
              <w:rPr>
                <w:rFonts w:eastAsia="Times New Roman" w:cs="Arial"/>
                <w:b w:val="0"/>
                <w:color w:val="auto"/>
                <w:szCs w:val="20"/>
              </w:rPr>
              <w:t>Virksomheter med hjemmel</w:t>
            </w:r>
          </w:p>
        </w:tc>
        <w:tc>
          <w:tcPr>
            <w:tcW w:w="0" w:type="auto"/>
            <w:shd w:val="clear" w:color="auto" w:fill="F2F2F2" w:themeFill="background1" w:themeFillShade="F2"/>
            <w:tcMar>
              <w:top w:w="30" w:type="dxa"/>
              <w:left w:w="30" w:type="dxa"/>
              <w:bottom w:w="20" w:type="dxa"/>
              <w:right w:w="30" w:type="dxa"/>
            </w:tcMar>
          </w:tcPr>
          <w:p w:rsidR="00100B42" w:rsidRPr="00290200" w:rsidRDefault="00B84AE3" w:rsidP="00B84AE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B84AE3">
              <w:rPr>
                <w:rFonts w:eastAsia="Times New Roman" w:cs="Arial"/>
                <w:b w:val="0"/>
                <w:color w:val="auto"/>
                <w:szCs w:val="20"/>
              </w:rPr>
              <w:t>Finansforetak</w:t>
            </w:r>
          </w:p>
        </w:tc>
        <w:tc>
          <w:tcPr>
            <w:tcW w:w="0" w:type="auto"/>
            <w:shd w:val="clear" w:color="auto" w:fill="F2F2F2" w:themeFill="background1" w:themeFillShade="F2"/>
            <w:tcMar>
              <w:top w:w="30" w:type="dxa"/>
              <w:left w:w="30" w:type="dxa"/>
              <w:bottom w:w="20" w:type="dxa"/>
              <w:right w:w="30" w:type="dxa"/>
            </w:tcMar>
          </w:tcPr>
          <w:p w:rsidR="00100B42" w:rsidRPr="00290200" w:rsidRDefault="00B84AE3" w:rsidP="008B204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B84AE3">
              <w:rPr>
                <w:rFonts w:eastAsia="Times New Roman" w:cs="Arial"/>
                <w:b w:val="0"/>
                <w:color w:val="auto"/>
                <w:szCs w:val="20"/>
              </w:rPr>
              <w:t>Virksomheter uten hjemmel</w:t>
            </w:r>
          </w:p>
        </w:tc>
        <w:tc>
          <w:tcPr>
            <w:tcW w:w="0" w:type="auto"/>
            <w:shd w:val="clear" w:color="auto" w:fill="F2F2F2" w:themeFill="background1" w:themeFillShade="F2"/>
            <w:tcMar>
              <w:top w:w="30" w:type="dxa"/>
              <w:left w:w="30" w:type="dxa"/>
              <w:bottom w:w="20" w:type="dxa"/>
              <w:right w:w="30" w:type="dxa"/>
            </w:tcMar>
          </w:tcPr>
          <w:p w:rsidR="00100B42" w:rsidRPr="00290200" w:rsidRDefault="00B84AE3" w:rsidP="008B204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B84AE3">
              <w:rPr>
                <w:rFonts w:eastAsia="Times New Roman" w:cs="Arial"/>
                <w:b w:val="0"/>
                <w:color w:val="auto"/>
                <w:szCs w:val="20"/>
              </w:rPr>
              <w:t>Private virksomheter</w:t>
            </w:r>
          </w:p>
        </w:tc>
        <w:tc>
          <w:tcPr>
            <w:tcW w:w="0" w:type="auto"/>
            <w:shd w:val="clear" w:color="auto" w:fill="F2F2F2" w:themeFill="background1" w:themeFillShade="F2"/>
            <w:tcMar>
              <w:top w:w="30" w:type="dxa"/>
              <w:left w:w="30" w:type="dxa"/>
              <w:bottom w:w="20" w:type="dxa"/>
              <w:right w:w="30" w:type="dxa"/>
            </w:tcMar>
          </w:tcPr>
          <w:p w:rsidR="00100B42" w:rsidRPr="00290200" w:rsidRDefault="00100B42" w:rsidP="008B204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290200">
              <w:rPr>
                <w:rFonts w:eastAsia="Times New Roman" w:cs="Arial"/>
                <w:b w:val="0"/>
                <w:color w:val="auto"/>
                <w:szCs w:val="20"/>
              </w:rPr>
              <w:t>Presse</w:t>
            </w:r>
            <w:r w:rsidR="00B84AE3">
              <w:rPr>
                <w:rFonts w:eastAsia="Times New Roman" w:cs="Arial"/>
                <w:b w:val="0"/>
                <w:color w:val="auto"/>
                <w:szCs w:val="20"/>
              </w:rPr>
              <w:t>n</w:t>
            </w:r>
          </w:p>
        </w:tc>
        <w:tc>
          <w:tcPr>
            <w:tcW w:w="0" w:type="auto"/>
            <w:shd w:val="clear" w:color="auto" w:fill="F2F2F2" w:themeFill="background1" w:themeFillShade="F2"/>
            <w:tcMar>
              <w:top w:w="30" w:type="dxa"/>
              <w:left w:w="30" w:type="dxa"/>
              <w:bottom w:w="20" w:type="dxa"/>
              <w:right w:w="30" w:type="dxa"/>
            </w:tcMar>
          </w:tcPr>
          <w:p w:rsidR="00100B42" w:rsidRPr="00290200" w:rsidRDefault="00100B42" w:rsidP="008B204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290200">
              <w:rPr>
                <w:rFonts w:eastAsia="Times New Roman" w:cs="Arial"/>
                <w:b w:val="0"/>
                <w:color w:val="auto"/>
                <w:szCs w:val="20"/>
              </w:rPr>
              <w:t>Privat</w:t>
            </w:r>
            <w:r w:rsidR="00B84AE3">
              <w:rPr>
                <w:rFonts w:eastAsia="Times New Roman" w:cs="Arial"/>
                <w:b w:val="0"/>
                <w:color w:val="auto"/>
                <w:szCs w:val="20"/>
              </w:rPr>
              <w:t>e personer</w:t>
            </w:r>
          </w:p>
        </w:tc>
      </w:tr>
      <w:tr w:rsidR="00100B42" w:rsidTr="00290200">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Mar>
              <w:top w:w="30" w:type="dxa"/>
              <w:left w:w="30" w:type="dxa"/>
              <w:bottom w:w="20" w:type="dxa"/>
              <w:right w:w="30" w:type="dxa"/>
            </w:tcMar>
          </w:tcPr>
          <w:p w:rsidR="00100B42" w:rsidRPr="00290200" w:rsidRDefault="00B84AE3" w:rsidP="008B2043">
            <w:pPr>
              <w:rPr>
                <w:rFonts w:cs="Arial"/>
                <w:b w:val="0"/>
                <w:color w:val="auto"/>
              </w:rPr>
            </w:pPr>
            <w:r>
              <w:rPr>
                <w:rFonts w:eastAsia="Times New Roman" w:cs="Arial"/>
                <w:b w:val="0"/>
                <w:color w:val="auto"/>
                <w:szCs w:val="20"/>
              </w:rPr>
              <w:t xml:space="preserve">Strengt </w:t>
            </w:r>
            <w:r w:rsidR="00100B42" w:rsidRPr="00290200">
              <w:rPr>
                <w:rFonts w:eastAsia="Times New Roman" w:cs="Arial"/>
                <w:b w:val="0"/>
                <w:color w:val="auto"/>
                <w:szCs w:val="20"/>
              </w:rPr>
              <w:t>fortrolig</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r>
      <w:tr w:rsidR="00100B42" w:rsidTr="00290200">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Mar>
              <w:top w:w="30" w:type="dxa"/>
              <w:left w:w="30" w:type="dxa"/>
              <w:bottom w:w="20" w:type="dxa"/>
              <w:right w:w="30" w:type="dxa"/>
            </w:tcMar>
          </w:tcPr>
          <w:p w:rsidR="00100B42" w:rsidRPr="00290200" w:rsidRDefault="00100B42" w:rsidP="008B2043">
            <w:pPr>
              <w:rPr>
                <w:rFonts w:cs="Arial"/>
                <w:b w:val="0"/>
                <w:color w:val="auto"/>
              </w:rPr>
            </w:pPr>
            <w:r w:rsidRPr="00290200">
              <w:rPr>
                <w:rFonts w:eastAsia="Times New Roman" w:cs="Arial"/>
                <w:b w:val="0"/>
                <w:color w:val="auto"/>
                <w:szCs w:val="20"/>
              </w:rPr>
              <w:t>Fortrolig</w:t>
            </w:r>
          </w:p>
        </w:tc>
        <w:tc>
          <w:tcPr>
            <w:tcW w:w="0" w:type="auto"/>
            <w:shd w:val="solid" w:color="DDFADE" w:fill="DDFADE"/>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Ja</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DDFADE" w:fill="DDFADE"/>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Ja</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r>
      <w:tr w:rsidR="00100B42" w:rsidTr="00290200">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Mar>
              <w:top w:w="30" w:type="dxa"/>
              <w:left w:w="30" w:type="dxa"/>
              <w:bottom w:w="20" w:type="dxa"/>
              <w:right w:w="30" w:type="dxa"/>
            </w:tcMar>
          </w:tcPr>
          <w:p w:rsidR="00100B42" w:rsidRPr="00290200" w:rsidRDefault="00B84AE3" w:rsidP="008B2043">
            <w:pPr>
              <w:rPr>
                <w:rFonts w:cs="Arial"/>
                <w:b w:val="0"/>
                <w:color w:val="auto"/>
              </w:rPr>
            </w:pPr>
            <w:r>
              <w:rPr>
                <w:rFonts w:eastAsia="Times New Roman" w:cs="Arial"/>
                <w:b w:val="0"/>
                <w:color w:val="auto"/>
                <w:szCs w:val="20"/>
              </w:rPr>
              <w:t>Klientadresse</w:t>
            </w:r>
          </w:p>
        </w:tc>
        <w:tc>
          <w:tcPr>
            <w:tcW w:w="0" w:type="auto"/>
            <w:shd w:val="solid" w:color="DDFADE" w:fill="DDFADE"/>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Ja</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c>
          <w:tcPr>
            <w:tcW w:w="0" w:type="auto"/>
            <w:shd w:val="solid" w:color="FFE7E7" w:fill="FFE7E7"/>
            <w:tcMar>
              <w:top w:w="30" w:type="dxa"/>
              <w:left w:w="30" w:type="dxa"/>
              <w:bottom w:w="20" w:type="dxa"/>
              <w:right w:w="30" w:type="dxa"/>
            </w:tcMar>
          </w:tcPr>
          <w:p w:rsidR="00100B42" w:rsidRPr="00100B42" w:rsidRDefault="00100B42"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100B42">
              <w:rPr>
                <w:rFonts w:eastAsia="Times New Roman" w:cs="Arial"/>
                <w:szCs w:val="20"/>
              </w:rPr>
              <w:t>Nei</w:t>
            </w:r>
          </w:p>
        </w:tc>
      </w:tr>
    </w:tbl>
    <w:p w:rsidR="00290200" w:rsidRDefault="00290200" w:rsidP="00290200">
      <w:pPr>
        <w:pStyle w:val="Overskrift3"/>
      </w:pPr>
      <w:bookmarkStart w:id="210" w:name="_Toc31981188"/>
      <w:r>
        <w:lastRenderedPageBreak/>
        <w:t>Lesemodeller og rettighetspakker</w:t>
      </w:r>
      <w:bookmarkEnd w:id="210"/>
    </w:p>
    <w:tbl>
      <w:tblPr>
        <w:tblStyle w:val="ScrollTableNormal"/>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A0" w:firstRow="1" w:lastRow="0" w:firstColumn="1" w:lastColumn="0" w:noHBand="0" w:noVBand="0"/>
      </w:tblPr>
      <w:tblGrid>
        <w:gridCol w:w="1939"/>
        <w:gridCol w:w="1484"/>
        <w:gridCol w:w="1387"/>
        <w:gridCol w:w="1484"/>
        <w:gridCol w:w="1390"/>
        <w:gridCol w:w="909"/>
        <w:gridCol w:w="1035"/>
      </w:tblGrid>
      <w:tr w:rsidR="00290200" w:rsidRPr="00290200" w:rsidTr="00290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Mar>
              <w:top w:w="30" w:type="dxa"/>
              <w:left w:w="30" w:type="dxa"/>
              <w:bottom w:w="20" w:type="dxa"/>
              <w:right w:w="30" w:type="dxa"/>
            </w:tcMar>
          </w:tcPr>
          <w:p w:rsidR="00290200" w:rsidRPr="00290200" w:rsidRDefault="00290200" w:rsidP="008B2043">
            <w:pPr>
              <w:rPr>
                <w:rFonts w:cs="Arial"/>
                <w:color w:val="auto"/>
              </w:rPr>
            </w:pPr>
          </w:p>
        </w:tc>
        <w:tc>
          <w:tcPr>
            <w:tcW w:w="0" w:type="auto"/>
            <w:shd w:val="clear" w:color="auto" w:fill="F2F2F2" w:themeFill="background1" w:themeFillShade="F2"/>
            <w:tcMar>
              <w:top w:w="30" w:type="dxa"/>
              <w:left w:w="30" w:type="dxa"/>
              <w:bottom w:w="20" w:type="dxa"/>
              <w:right w:w="30" w:type="dxa"/>
            </w:tcMar>
          </w:tcPr>
          <w:p w:rsidR="00290200" w:rsidRPr="00290200" w:rsidRDefault="00B84AE3" w:rsidP="008B204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B84AE3">
              <w:rPr>
                <w:rFonts w:eastAsia="Times New Roman" w:cs="Arial"/>
                <w:b w:val="0"/>
                <w:color w:val="auto"/>
                <w:szCs w:val="20"/>
              </w:rPr>
              <w:t>Virksomheter med hjemmel</w:t>
            </w:r>
          </w:p>
        </w:tc>
        <w:tc>
          <w:tcPr>
            <w:tcW w:w="0" w:type="auto"/>
            <w:shd w:val="clear" w:color="auto" w:fill="F2F2F2" w:themeFill="background1" w:themeFillShade="F2"/>
            <w:tcMar>
              <w:top w:w="30" w:type="dxa"/>
              <w:left w:w="30" w:type="dxa"/>
              <w:bottom w:w="20" w:type="dxa"/>
              <w:right w:w="30" w:type="dxa"/>
            </w:tcMar>
          </w:tcPr>
          <w:p w:rsidR="00290200" w:rsidRPr="00290200" w:rsidRDefault="00B84AE3" w:rsidP="008B204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B84AE3">
              <w:rPr>
                <w:rFonts w:eastAsia="Times New Roman" w:cs="Arial"/>
                <w:b w:val="0"/>
                <w:color w:val="auto"/>
                <w:szCs w:val="20"/>
              </w:rPr>
              <w:t>Finansforetak</w:t>
            </w:r>
          </w:p>
        </w:tc>
        <w:tc>
          <w:tcPr>
            <w:tcW w:w="0" w:type="auto"/>
            <w:shd w:val="clear" w:color="auto" w:fill="F2F2F2" w:themeFill="background1" w:themeFillShade="F2"/>
            <w:tcMar>
              <w:top w:w="30" w:type="dxa"/>
              <w:left w:w="30" w:type="dxa"/>
              <w:bottom w:w="20" w:type="dxa"/>
              <w:right w:w="30" w:type="dxa"/>
            </w:tcMar>
          </w:tcPr>
          <w:p w:rsidR="00290200" w:rsidRPr="00290200" w:rsidRDefault="00B84AE3" w:rsidP="008B204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B84AE3">
              <w:rPr>
                <w:rFonts w:eastAsia="Times New Roman" w:cs="Arial"/>
                <w:b w:val="0"/>
                <w:color w:val="auto"/>
                <w:szCs w:val="20"/>
              </w:rPr>
              <w:t>Virksomheter uten hjemmel</w:t>
            </w:r>
          </w:p>
        </w:tc>
        <w:tc>
          <w:tcPr>
            <w:tcW w:w="0" w:type="auto"/>
            <w:shd w:val="clear" w:color="auto" w:fill="F2F2F2" w:themeFill="background1" w:themeFillShade="F2"/>
            <w:tcMar>
              <w:top w:w="30" w:type="dxa"/>
              <w:left w:w="30" w:type="dxa"/>
              <w:bottom w:w="20" w:type="dxa"/>
              <w:right w:w="30" w:type="dxa"/>
            </w:tcMar>
          </w:tcPr>
          <w:p w:rsidR="00290200" w:rsidRPr="00290200" w:rsidRDefault="00B84AE3" w:rsidP="00B84AE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B84AE3">
              <w:rPr>
                <w:rFonts w:eastAsia="Times New Roman" w:cs="Arial"/>
                <w:b w:val="0"/>
                <w:color w:val="auto"/>
                <w:szCs w:val="20"/>
              </w:rPr>
              <w:t>Private virksomheter</w:t>
            </w:r>
          </w:p>
        </w:tc>
        <w:tc>
          <w:tcPr>
            <w:tcW w:w="0" w:type="auto"/>
            <w:shd w:val="clear" w:color="auto" w:fill="F2F2F2" w:themeFill="background1" w:themeFillShade="F2"/>
            <w:tcMar>
              <w:top w:w="30" w:type="dxa"/>
              <w:left w:w="30" w:type="dxa"/>
              <w:bottom w:w="20" w:type="dxa"/>
              <w:right w:w="30" w:type="dxa"/>
            </w:tcMar>
          </w:tcPr>
          <w:p w:rsidR="00290200" w:rsidRPr="00290200" w:rsidRDefault="00290200" w:rsidP="008B204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290200">
              <w:rPr>
                <w:rFonts w:eastAsia="Times New Roman" w:cs="Arial"/>
                <w:b w:val="0"/>
                <w:color w:val="auto"/>
                <w:szCs w:val="20"/>
              </w:rPr>
              <w:t>Presse</w:t>
            </w:r>
            <w:r w:rsidR="00B84AE3">
              <w:rPr>
                <w:rFonts w:eastAsia="Times New Roman" w:cs="Arial"/>
                <w:b w:val="0"/>
                <w:color w:val="auto"/>
                <w:szCs w:val="20"/>
              </w:rPr>
              <w:t>n</w:t>
            </w:r>
          </w:p>
        </w:tc>
        <w:tc>
          <w:tcPr>
            <w:tcW w:w="0" w:type="auto"/>
            <w:shd w:val="clear" w:color="auto" w:fill="F2F2F2" w:themeFill="background1" w:themeFillShade="F2"/>
            <w:tcMar>
              <w:top w:w="30" w:type="dxa"/>
              <w:left w:w="30" w:type="dxa"/>
              <w:bottom w:w="20" w:type="dxa"/>
              <w:right w:w="30" w:type="dxa"/>
            </w:tcMar>
          </w:tcPr>
          <w:p w:rsidR="00290200" w:rsidRPr="00290200" w:rsidRDefault="00290200" w:rsidP="008B2043">
            <w:pPr>
              <w:jc w:val="center"/>
              <w:cnfStyle w:val="100000000000" w:firstRow="1" w:lastRow="0" w:firstColumn="0" w:lastColumn="0" w:oddVBand="0" w:evenVBand="0" w:oddHBand="0" w:evenHBand="0" w:firstRowFirstColumn="0" w:firstRowLastColumn="0" w:lastRowFirstColumn="0" w:lastRowLastColumn="0"/>
              <w:rPr>
                <w:rFonts w:cs="Arial"/>
                <w:b w:val="0"/>
                <w:color w:val="auto"/>
              </w:rPr>
            </w:pPr>
            <w:r w:rsidRPr="00290200">
              <w:rPr>
                <w:rFonts w:eastAsia="Times New Roman" w:cs="Arial"/>
                <w:b w:val="0"/>
                <w:color w:val="auto"/>
                <w:szCs w:val="20"/>
              </w:rPr>
              <w:t>Privat</w:t>
            </w:r>
            <w:r w:rsidR="00B84AE3">
              <w:rPr>
                <w:rFonts w:eastAsia="Times New Roman" w:cs="Arial"/>
                <w:b w:val="0"/>
                <w:color w:val="auto"/>
                <w:szCs w:val="20"/>
              </w:rPr>
              <w:t>e personer</w:t>
            </w:r>
          </w:p>
        </w:tc>
      </w:tr>
      <w:tr w:rsidR="00290200" w:rsidRPr="00290200" w:rsidTr="00290200">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Mar>
              <w:top w:w="30" w:type="dxa"/>
              <w:left w:w="30" w:type="dxa"/>
              <w:bottom w:w="20" w:type="dxa"/>
              <w:right w:w="30" w:type="dxa"/>
            </w:tcMar>
          </w:tcPr>
          <w:p w:rsidR="00290200" w:rsidRPr="00290200" w:rsidRDefault="00290200" w:rsidP="008B2043">
            <w:pPr>
              <w:rPr>
                <w:rFonts w:cs="Arial"/>
                <w:b w:val="0"/>
                <w:color w:val="auto"/>
              </w:rPr>
            </w:pPr>
            <w:r w:rsidRPr="00290200">
              <w:rPr>
                <w:rFonts w:eastAsia="Times New Roman" w:cs="Arial"/>
                <w:b w:val="0"/>
                <w:color w:val="auto"/>
                <w:szCs w:val="20"/>
              </w:rPr>
              <w:t>med-taushetsbelagte-opplysninger (Mto)</w:t>
            </w:r>
          </w:p>
        </w:tc>
        <w:tc>
          <w:tcPr>
            <w:tcW w:w="0" w:type="auto"/>
            <w:shd w:val="solid" w:color="DDFADE" w:fill="DDFADE"/>
            <w:tcMar>
              <w:top w:w="30" w:type="dxa"/>
              <w:left w:w="30" w:type="dxa"/>
              <w:bottom w:w="20" w:type="dxa"/>
              <w:right w:w="30" w:type="dxa"/>
            </w:tcMar>
          </w:tcPr>
          <w:p w:rsidR="00290200" w:rsidRPr="00290200" w:rsidRDefault="00290200"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290200">
              <w:rPr>
                <w:rFonts w:eastAsia="Times New Roman" w:cs="Arial"/>
                <w:szCs w:val="20"/>
              </w:rPr>
              <w:t>Ja</w:t>
            </w: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r>
      <w:tr w:rsidR="00290200" w:rsidRPr="00290200" w:rsidTr="00290200">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Mar>
              <w:top w:w="30" w:type="dxa"/>
              <w:left w:w="30" w:type="dxa"/>
              <w:bottom w:w="20" w:type="dxa"/>
              <w:right w:w="30" w:type="dxa"/>
            </w:tcMar>
          </w:tcPr>
          <w:p w:rsidR="00290200" w:rsidRPr="00290200" w:rsidRDefault="00290200" w:rsidP="008B2043">
            <w:pPr>
              <w:rPr>
                <w:rFonts w:cs="Arial"/>
                <w:b w:val="0"/>
                <w:color w:val="auto"/>
              </w:rPr>
            </w:pPr>
            <w:r w:rsidRPr="00290200">
              <w:rPr>
                <w:rFonts w:eastAsia="Times New Roman" w:cs="Arial"/>
                <w:b w:val="0"/>
                <w:color w:val="auto"/>
                <w:szCs w:val="20"/>
              </w:rPr>
              <w:t>begrensede-taushetsbelagte-opplysninger (Bto)</w:t>
            </w: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c>
          <w:tcPr>
            <w:tcW w:w="0" w:type="auto"/>
            <w:shd w:val="solid" w:color="DDFADE" w:fill="DDFADE"/>
            <w:tcMar>
              <w:top w:w="30" w:type="dxa"/>
              <w:left w:w="30" w:type="dxa"/>
              <w:bottom w:w="20" w:type="dxa"/>
              <w:right w:w="30" w:type="dxa"/>
            </w:tcMar>
          </w:tcPr>
          <w:p w:rsidR="00290200" w:rsidRPr="00290200" w:rsidRDefault="00290200" w:rsidP="00E47C0C">
            <w:pPr>
              <w:ind w:left="0"/>
              <w:jc w:val="center"/>
              <w:cnfStyle w:val="000000000000" w:firstRow="0" w:lastRow="0" w:firstColumn="0" w:lastColumn="0" w:oddVBand="0" w:evenVBand="0" w:oddHBand="0" w:evenHBand="0" w:firstRowFirstColumn="0" w:firstRowLastColumn="0" w:lastRowFirstColumn="0" w:lastRowLastColumn="0"/>
              <w:rPr>
                <w:rFonts w:cs="Arial"/>
              </w:rPr>
            </w:pPr>
            <w:r w:rsidRPr="00290200">
              <w:rPr>
                <w:rFonts w:eastAsia="Times New Roman" w:cs="Arial"/>
                <w:szCs w:val="20"/>
              </w:rPr>
              <w:t>Ja</w:t>
            </w: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r>
      <w:tr w:rsidR="00290200" w:rsidRPr="00290200" w:rsidTr="00290200">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tcMar>
              <w:top w:w="30" w:type="dxa"/>
              <w:left w:w="30" w:type="dxa"/>
              <w:bottom w:w="20" w:type="dxa"/>
              <w:right w:w="30" w:type="dxa"/>
            </w:tcMar>
          </w:tcPr>
          <w:p w:rsidR="00290200" w:rsidRPr="00290200" w:rsidRDefault="00290200" w:rsidP="008B2043">
            <w:pPr>
              <w:rPr>
                <w:rFonts w:cs="Arial"/>
                <w:b w:val="0"/>
                <w:color w:val="auto"/>
              </w:rPr>
            </w:pPr>
            <w:r w:rsidRPr="00290200">
              <w:rPr>
                <w:rFonts w:eastAsia="Times New Roman" w:cs="Arial"/>
                <w:b w:val="0"/>
                <w:color w:val="auto"/>
                <w:szCs w:val="20"/>
              </w:rPr>
              <w:t>uten-taushetsbelagte-opplysninger (Uto)</w:t>
            </w: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c>
          <w:tcPr>
            <w:tcW w:w="0" w:type="auto"/>
            <w:tcMar>
              <w:top w:w="30" w:type="dxa"/>
              <w:left w:w="30" w:type="dxa"/>
              <w:bottom w:w="20" w:type="dxa"/>
              <w:right w:w="30" w:type="dxa"/>
            </w:tcMar>
          </w:tcPr>
          <w:p w:rsidR="00290200" w:rsidRPr="00290200" w:rsidRDefault="00290200" w:rsidP="008B2043">
            <w:pPr>
              <w:cnfStyle w:val="000000000000" w:firstRow="0" w:lastRow="0" w:firstColumn="0" w:lastColumn="0" w:oddVBand="0" w:evenVBand="0" w:oddHBand="0" w:evenHBand="0" w:firstRowFirstColumn="0" w:firstRowLastColumn="0" w:lastRowFirstColumn="0" w:lastRowLastColumn="0"/>
              <w:rPr>
                <w:rFonts w:cs="Arial"/>
              </w:rPr>
            </w:pPr>
          </w:p>
        </w:tc>
        <w:tc>
          <w:tcPr>
            <w:tcW w:w="0" w:type="auto"/>
            <w:shd w:val="solid" w:color="DDFADE" w:fill="DDFADE"/>
            <w:tcMar>
              <w:top w:w="30" w:type="dxa"/>
              <w:left w:w="30" w:type="dxa"/>
              <w:bottom w:w="20" w:type="dxa"/>
              <w:right w:w="30" w:type="dxa"/>
            </w:tcMar>
          </w:tcPr>
          <w:p w:rsidR="00290200" w:rsidRPr="00290200" w:rsidRDefault="00290200"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290200">
              <w:rPr>
                <w:rFonts w:eastAsia="Times New Roman" w:cs="Arial"/>
                <w:szCs w:val="20"/>
              </w:rPr>
              <w:t>Ja</w:t>
            </w:r>
          </w:p>
        </w:tc>
        <w:tc>
          <w:tcPr>
            <w:tcW w:w="0" w:type="auto"/>
            <w:shd w:val="solid" w:color="DDFADE" w:fill="DDFADE"/>
            <w:tcMar>
              <w:top w:w="30" w:type="dxa"/>
              <w:left w:w="30" w:type="dxa"/>
              <w:bottom w:w="20" w:type="dxa"/>
              <w:right w:w="30" w:type="dxa"/>
            </w:tcMar>
          </w:tcPr>
          <w:p w:rsidR="00290200" w:rsidRPr="00290200" w:rsidRDefault="00290200"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290200">
              <w:rPr>
                <w:rFonts w:eastAsia="Times New Roman" w:cs="Arial"/>
                <w:szCs w:val="20"/>
              </w:rPr>
              <w:t>Ja</w:t>
            </w:r>
          </w:p>
        </w:tc>
        <w:tc>
          <w:tcPr>
            <w:tcW w:w="0" w:type="auto"/>
            <w:shd w:val="solid" w:color="DDFADE" w:fill="DDFADE"/>
            <w:tcMar>
              <w:top w:w="30" w:type="dxa"/>
              <w:left w:w="30" w:type="dxa"/>
              <w:bottom w:w="20" w:type="dxa"/>
              <w:right w:w="30" w:type="dxa"/>
            </w:tcMar>
          </w:tcPr>
          <w:p w:rsidR="00290200" w:rsidRPr="00290200" w:rsidRDefault="00290200"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290200">
              <w:rPr>
                <w:rFonts w:eastAsia="Times New Roman" w:cs="Arial"/>
                <w:szCs w:val="20"/>
              </w:rPr>
              <w:t>Ja</w:t>
            </w:r>
          </w:p>
        </w:tc>
        <w:tc>
          <w:tcPr>
            <w:tcW w:w="0" w:type="auto"/>
            <w:shd w:val="solid" w:color="DDFADE" w:fill="DDFADE"/>
            <w:tcMar>
              <w:top w:w="30" w:type="dxa"/>
              <w:left w:w="30" w:type="dxa"/>
              <w:bottom w:w="20" w:type="dxa"/>
              <w:right w:w="30" w:type="dxa"/>
            </w:tcMar>
          </w:tcPr>
          <w:p w:rsidR="00290200" w:rsidRPr="00290200" w:rsidRDefault="00290200" w:rsidP="00E47C0C">
            <w:pPr>
              <w:jc w:val="center"/>
              <w:cnfStyle w:val="000000000000" w:firstRow="0" w:lastRow="0" w:firstColumn="0" w:lastColumn="0" w:oddVBand="0" w:evenVBand="0" w:oddHBand="0" w:evenHBand="0" w:firstRowFirstColumn="0" w:firstRowLastColumn="0" w:lastRowFirstColumn="0" w:lastRowLastColumn="0"/>
              <w:rPr>
                <w:rFonts w:cs="Arial"/>
              </w:rPr>
            </w:pPr>
            <w:r w:rsidRPr="00290200">
              <w:rPr>
                <w:rFonts w:eastAsia="Times New Roman" w:cs="Arial"/>
                <w:szCs w:val="20"/>
              </w:rPr>
              <w:t>Ja</w:t>
            </w:r>
          </w:p>
        </w:tc>
      </w:tr>
    </w:tbl>
    <w:p w:rsidR="00290200" w:rsidRPr="00290200" w:rsidRDefault="00290200" w:rsidP="00290200">
      <w:pPr>
        <w:rPr>
          <w:rFonts w:cs="Arial"/>
          <w:lang w:eastAsia="nb-NO"/>
        </w:rPr>
      </w:pPr>
    </w:p>
    <w:p w:rsidR="0099247C" w:rsidRDefault="0099247C" w:rsidP="008262D4">
      <w:pPr>
        <w:pStyle w:val="Overskrift3"/>
      </w:pPr>
      <w:bookmarkStart w:id="211" w:name="_Toc31981189"/>
      <w:r>
        <w:t>Personopplysninger</w:t>
      </w:r>
      <w:bookmarkEnd w:id="211"/>
    </w:p>
    <w:tbl>
      <w:tblPr>
        <w:tblW w:w="9206" w:type="dxa"/>
        <w:tblBorders>
          <w:top w:val="single" w:sz="6" w:space="0" w:color="C1C7D0"/>
          <w:left w:val="single" w:sz="6" w:space="0" w:color="C1C7D0"/>
          <w:bottom w:val="single" w:sz="6" w:space="0" w:color="C1C7D0"/>
          <w:right w:val="single" w:sz="6" w:space="0" w:color="C1C7D0"/>
          <w:insideH w:val="single" w:sz="6" w:space="0" w:color="C1C7D0"/>
          <w:insideV w:val="single" w:sz="6" w:space="0" w:color="C1C7D0"/>
        </w:tblBorders>
        <w:tblLayout w:type="fixed"/>
        <w:tblCellMar>
          <w:top w:w="15" w:type="dxa"/>
          <w:left w:w="15" w:type="dxa"/>
          <w:bottom w:w="15" w:type="dxa"/>
          <w:right w:w="15" w:type="dxa"/>
        </w:tblCellMar>
        <w:tblLook w:val="0600" w:firstRow="0" w:lastRow="0" w:firstColumn="0" w:lastColumn="0" w:noHBand="1" w:noVBand="1"/>
      </w:tblPr>
      <w:tblGrid>
        <w:gridCol w:w="1202"/>
        <w:gridCol w:w="2043"/>
        <w:gridCol w:w="962"/>
        <w:gridCol w:w="962"/>
        <w:gridCol w:w="962"/>
        <w:gridCol w:w="962"/>
        <w:gridCol w:w="696"/>
        <w:gridCol w:w="708"/>
        <w:gridCol w:w="709"/>
      </w:tblGrid>
      <w:tr w:rsidR="00DD6C5B" w:rsidTr="008E61DD">
        <w:tc>
          <w:tcPr>
            <w:tcW w:w="1202" w:type="dxa"/>
            <w:shd w:val="clear" w:color="auto" w:fill="F4F5F7"/>
            <w:tcMar>
              <w:top w:w="105" w:type="dxa"/>
              <w:left w:w="150" w:type="dxa"/>
              <w:bottom w:w="105" w:type="dxa"/>
              <w:right w:w="150" w:type="dxa"/>
            </w:tcMar>
            <w:hideMark/>
          </w:tcPr>
          <w:p w:rsidR="00326979" w:rsidRPr="008262D4" w:rsidRDefault="00326979">
            <w:pPr>
              <w:spacing w:before="150"/>
              <w:rPr>
                <w:rFonts w:cs="Arial"/>
                <w:b/>
                <w:bCs/>
                <w:color w:val="172B4D"/>
                <w:szCs w:val="20"/>
              </w:rPr>
            </w:pPr>
            <w:r w:rsidRPr="008262D4">
              <w:rPr>
                <w:rFonts w:cs="Arial"/>
                <w:b/>
                <w:bCs/>
                <w:color w:val="172B4D"/>
                <w:szCs w:val="20"/>
              </w:rPr>
              <w:t>Personopplysning</w:t>
            </w:r>
          </w:p>
        </w:tc>
        <w:tc>
          <w:tcPr>
            <w:tcW w:w="2043" w:type="dxa"/>
            <w:shd w:val="clear" w:color="auto" w:fill="F4F5F7"/>
            <w:tcMar>
              <w:top w:w="105" w:type="dxa"/>
              <w:left w:w="150" w:type="dxa"/>
              <w:bottom w:w="105" w:type="dxa"/>
              <w:right w:w="150" w:type="dxa"/>
            </w:tcMar>
            <w:hideMark/>
          </w:tcPr>
          <w:p w:rsidR="00326979" w:rsidRPr="008262D4" w:rsidRDefault="00326979">
            <w:pPr>
              <w:spacing w:before="150"/>
              <w:rPr>
                <w:rFonts w:cs="Arial"/>
                <w:b/>
                <w:bCs/>
                <w:color w:val="172B4D"/>
                <w:szCs w:val="20"/>
              </w:rPr>
            </w:pPr>
            <w:r w:rsidRPr="008262D4">
              <w:rPr>
                <w:rFonts w:cs="Arial"/>
                <w:b/>
                <w:bCs/>
                <w:color w:val="172B4D"/>
                <w:szCs w:val="20"/>
              </w:rPr>
              <w:t>Hendelsestype</w:t>
            </w:r>
          </w:p>
        </w:tc>
        <w:tc>
          <w:tcPr>
            <w:tcW w:w="962" w:type="dxa"/>
            <w:shd w:val="clear" w:color="auto" w:fill="F4F5F7"/>
            <w:tcMar>
              <w:top w:w="105" w:type="dxa"/>
              <w:left w:w="150" w:type="dxa"/>
              <w:bottom w:w="105" w:type="dxa"/>
              <w:right w:w="150" w:type="dxa"/>
            </w:tcMar>
            <w:hideMark/>
          </w:tcPr>
          <w:p w:rsidR="00326979" w:rsidRPr="008262D4" w:rsidRDefault="00326979">
            <w:pPr>
              <w:spacing w:before="150"/>
              <w:jc w:val="center"/>
              <w:rPr>
                <w:rFonts w:cs="Arial"/>
                <w:b/>
                <w:bCs/>
                <w:color w:val="172B4D"/>
                <w:szCs w:val="20"/>
              </w:rPr>
            </w:pPr>
            <w:r w:rsidRPr="008262D4">
              <w:rPr>
                <w:rFonts w:cs="Arial"/>
                <w:b/>
                <w:bCs/>
                <w:color w:val="172B4D"/>
                <w:szCs w:val="20"/>
              </w:rPr>
              <w:t>Taushetsbelagt</w:t>
            </w:r>
          </w:p>
        </w:tc>
        <w:tc>
          <w:tcPr>
            <w:tcW w:w="962" w:type="dxa"/>
            <w:shd w:val="clear" w:color="auto" w:fill="F4F5F7"/>
            <w:tcMar>
              <w:top w:w="105" w:type="dxa"/>
              <w:left w:w="150" w:type="dxa"/>
              <w:bottom w:w="105" w:type="dxa"/>
              <w:right w:w="150" w:type="dxa"/>
            </w:tcMar>
            <w:hideMark/>
          </w:tcPr>
          <w:p w:rsidR="00326979" w:rsidRPr="008262D4" w:rsidRDefault="00B84AE3">
            <w:pPr>
              <w:spacing w:before="150"/>
              <w:jc w:val="center"/>
              <w:rPr>
                <w:rFonts w:cs="Arial"/>
                <w:b/>
                <w:bCs/>
                <w:color w:val="172B4D"/>
                <w:szCs w:val="20"/>
              </w:rPr>
            </w:pPr>
            <w:r w:rsidRPr="00B84AE3">
              <w:rPr>
                <w:rFonts w:cs="Arial"/>
                <w:b/>
                <w:bCs/>
                <w:color w:val="172B4D"/>
                <w:szCs w:val="20"/>
              </w:rPr>
              <w:t>Virksomheter med hjemmel</w:t>
            </w:r>
          </w:p>
        </w:tc>
        <w:tc>
          <w:tcPr>
            <w:tcW w:w="962" w:type="dxa"/>
            <w:shd w:val="clear" w:color="auto" w:fill="F4F5F7"/>
            <w:tcMar>
              <w:top w:w="105" w:type="dxa"/>
              <w:left w:w="150" w:type="dxa"/>
              <w:bottom w:w="105" w:type="dxa"/>
              <w:right w:w="150" w:type="dxa"/>
            </w:tcMar>
            <w:hideMark/>
          </w:tcPr>
          <w:p w:rsidR="00326979" w:rsidRPr="008262D4" w:rsidRDefault="00B84AE3">
            <w:pPr>
              <w:spacing w:before="150"/>
              <w:jc w:val="center"/>
              <w:rPr>
                <w:rFonts w:cs="Arial"/>
                <w:b/>
                <w:bCs/>
                <w:color w:val="172B4D"/>
                <w:szCs w:val="20"/>
              </w:rPr>
            </w:pPr>
            <w:r w:rsidRPr="00B84AE3">
              <w:rPr>
                <w:rFonts w:cs="Arial"/>
                <w:b/>
                <w:bCs/>
                <w:color w:val="172B4D"/>
                <w:szCs w:val="20"/>
              </w:rPr>
              <w:t>Finansforetak</w:t>
            </w:r>
          </w:p>
        </w:tc>
        <w:tc>
          <w:tcPr>
            <w:tcW w:w="962" w:type="dxa"/>
            <w:shd w:val="clear" w:color="auto" w:fill="F4F5F7"/>
            <w:tcMar>
              <w:top w:w="105" w:type="dxa"/>
              <w:left w:w="150" w:type="dxa"/>
              <w:bottom w:w="105" w:type="dxa"/>
              <w:right w:w="150" w:type="dxa"/>
            </w:tcMar>
            <w:hideMark/>
          </w:tcPr>
          <w:p w:rsidR="00326979" w:rsidRPr="008262D4" w:rsidRDefault="00B84AE3">
            <w:pPr>
              <w:spacing w:before="150"/>
              <w:jc w:val="center"/>
              <w:rPr>
                <w:rFonts w:cs="Arial"/>
                <w:b/>
                <w:bCs/>
                <w:color w:val="172B4D"/>
                <w:szCs w:val="20"/>
              </w:rPr>
            </w:pPr>
            <w:r w:rsidRPr="00B84AE3">
              <w:rPr>
                <w:rFonts w:cs="Arial"/>
                <w:b/>
                <w:bCs/>
                <w:color w:val="172B4D"/>
                <w:szCs w:val="20"/>
              </w:rPr>
              <w:t>Virksomheter uten hjemmel</w:t>
            </w:r>
          </w:p>
        </w:tc>
        <w:tc>
          <w:tcPr>
            <w:tcW w:w="696" w:type="dxa"/>
            <w:shd w:val="clear" w:color="auto" w:fill="F4F5F7"/>
          </w:tcPr>
          <w:p w:rsidR="00326979" w:rsidRPr="008262D4" w:rsidRDefault="00B84AE3">
            <w:pPr>
              <w:spacing w:before="150"/>
              <w:jc w:val="center"/>
              <w:rPr>
                <w:rFonts w:cs="Arial"/>
                <w:b/>
                <w:bCs/>
                <w:color w:val="172B4D"/>
                <w:szCs w:val="20"/>
              </w:rPr>
            </w:pPr>
            <w:r w:rsidRPr="00B84AE3">
              <w:rPr>
                <w:rFonts w:cs="Arial"/>
                <w:b/>
                <w:bCs/>
                <w:color w:val="172B4D"/>
                <w:szCs w:val="20"/>
              </w:rPr>
              <w:t>Private virksomheter</w:t>
            </w:r>
          </w:p>
        </w:tc>
        <w:tc>
          <w:tcPr>
            <w:tcW w:w="708" w:type="dxa"/>
            <w:shd w:val="clear" w:color="auto" w:fill="F4F5F7"/>
          </w:tcPr>
          <w:p w:rsidR="00326979" w:rsidRDefault="00326979">
            <w:pPr>
              <w:spacing w:before="150"/>
              <w:jc w:val="center"/>
              <w:rPr>
                <w:rFonts w:cs="Arial"/>
                <w:b/>
                <w:bCs/>
                <w:color w:val="172B4D"/>
                <w:szCs w:val="20"/>
              </w:rPr>
            </w:pPr>
            <w:r>
              <w:rPr>
                <w:rFonts w:cs="Arial"/>
                <w:b/>
                <w:bCs/>
                <w:color w:val="172B4D"/>
                <w:szCs w:val="20"/>
              </w:rPr>
              <w:t>Presse</w:t>
            </w:r>
            <w:r w:rsidR="00B84AE3">
              <w:rPr>
                <w:rFonts w:cs="Arial"/>
                <w:b/>
                <w:bCs/>
                <w:color w:val="172B4D"/>
                <w:szCs w:val="20"/>
              </w:rPr>
              <w:t>n</w:t>
            </w:r>
          </w:p>
        </w:tc>
        <w:tc>
          <w:tcPr>
            <w:tcW w:w="709" w:type="dxa"/>
            <w:shd w:val="clear" w:color="auto" w:fill="F4F5F7"/>
          </w:tcPr>
          <w:p w:rsidR="00326979" w:rsidRDefault="00326979">
            <w:pPr>
              <w:spacing w:before="150"/>
              <w:jc w:val="center"/>
              <w:rPr>
                <w:rFonts w:cs="Arial"/>
                <w:b/>
                <w:bCs/>
                <w:color w:val="172B4D"/>
                <w:szCs w:val="20"/>
              </w:rPr>
            </w:pPr>
            <w:r>
              <w:rPr>
                <w:rFonts w:cs="Arial"/>
                <w:b/>
                <w:bCs/>
                <w:color w:val="172B4D"/>
                <w:szCs w:val="20"/>
              </w:rPr>
              <w:t>Privat</w:t>
            </w:r>
            <w:r w:rsidR="00B84AE3">
              <w:rPr>
                <w:rFonts w:cs="Arial"/>
                <w:b/>
                <w:bCs/>
                <w:color w:val="172B4D"/>
                <w:szCs w:val="20"/>
              </w:rPr>
              <w:t>e personer</w:t>
            </w:r>
          </w:p>
        </w:tc>
      </w:tr>
      <w:tr w:rsidR="00DD6C5B" w:rsidTr="008E61DD">
        <w:tc>
          <w:tcPr>
            <w:tcW w:w="1202" w:type="dxa"/>
            <w:tcMar>
              <w:top w:w="105" w:type="dxa"/>
              <w:left w:w="150" w:type="dxa"/>
              <w:bottom w:w="105" w:type="dxa"/>
              <w:right w:w="150" w:type="dxa"/>
            </w:tcMar>
            <w:hideMark/>
          </w:tcPr>
          <w:p w:rsidR="00326979" w:rsidRPr="008262D4" w:rsidRDefault="00326979">
            <w:pPr>
              <w:spacing w:before="150"/>
              <w:rPr>
                <w:rFonts w:cs="Arial"/>
                <w:b/>
                <w:color w:val="172B4D"/>
                <w:szCs w:val="20"/>
              </w:rPr>
            </w:pPr>
            <w:r w:rsidRPr="008262D4">
              <w:rPr>
                <w:rStyle w:val="Sterk"/>
                <w:rFonts w:cs="Arial"/>
                <w:b w:val="0"/>
                <w:color w:val="172B4D"/>
                <w:szCs w:val="20"/>
              </w:rPr>
              <w:t>Falsk identitet</w:t>
            </w:r>
          </w:p>
        </w:tc>
        <w:tc>
          <w:tcPr>
            <w:tcW w:w="2043" w:type="dxa"/>
            <w:tcMar>
              <w:top w:w="105" w:type="dxa"/>
              <w:left w:w="150" w:type="dxa"/>
              <w:bottom w:w="105" w:type="dxa"/>
              <w:right w:w="150" w:type="dxa"/>
            </w:tcMar>
            <w:hideMark/>
          </w:tcPr>
          <w:p w:rsidR="00326979" w:rsidRPr="008262D4" w:rsidRDefault="00326979">
            <w:pPr>
              <w:spacing w:before="150"/>
              <w:rPr>
                <w:rFonts w:cs="Arial"/>
                <w:b/>
                <w:color w:val="172B4D"/>
                <w:szCs w:val="20"/>
              </w:rPr>
            </w:pPr>
            <w:r w:rsidRPr="008262D4">
              <w:rPr>
                <w:rStyle w:val="Sterk"/>
                <w:rFonts w:cs="Arial"/>
                <w:b w:val="0"/>
                <w:color w:val="172B4D"/>
                <w:szCs w:val="20"/>
              </w:rPr>
              <w:t>endringIFalskIdentitet</w:t>
            </w:r>
          </w:p>
        </w:tc>
        <w:tc>
          <w:tcPr>
            <w:tcW w:w="962" w:type="dxa"/>
            <w:tcMar>
              <w:top w:w="105" w:type="dxa"/>
              <w:left w:w="150" w:type="dxa"/>
              <w:bottom w:w="105" w:type="dxa"/>
              <w:right w:w="150" w:type="dxa"/>
            </w:tcMar>
            <w:hideMark/>
          </w:tcPr>
          <w:p w:rsidR="00326979" w:rsidRPr="008262D4" w:rsidRDefault="00326979">
            <w:pPr>
              <w:spacing w:before="150"/>
              <w:jc w:val="center"/>
              <w:rPr>
                <w:rFonts w:cs="Arial"/>
                <w:b/>
                <w:color w:val="172B4D"/>
                <w:szCs w:val="20"/>
              </w:rPr>
            </w:pPr>
            <w:r w:rsidRPr="008262D4">
              <w:rPr>
                <w:rStyle w:val="Sterk"/>
                <w:rFonts w:cs="Arial"/>
                <w:b w:val="0"/>
                <w:color w:val="172B4D"/>
                <w:szCs w:val="20"/>
              </w:rPr>
              <w:t>Ja</w:t>
            </w:r>
          </w:p>
        </w:tc>
        <w:tc>
          <w:tcPr>
            <w:tcW w:w="962" w:type="dxa"/>
            <w:shd w:val="clear" w:color="auto" w:fill="DEEBFF"/>
            <w:tcMar>
              <w:top w:w="105" w:type="dxa"/>
              <w:left w:w="150" w:type="dxa"/>
              <w:bottom w:w="105" w:type="dxa"/>
              <w:right w:w="150" w:type="dxa"/>
            </w:tcMar>
            <w:hideMark/>
          </w:tcPr>
          <w:p w:rsidR="00326979" w:rsidRPr="008262D4" w:rsidRDefault="00326979">
            <w:pPr>
              <w:spacing w:before="150"/>
              <w:jc w:val="center"/>
              <w:rPr>
                <w:rFonts w:cs="Arial"/>
                <w:b/>
                <w:color w:val="172B4D"/>
                <w:szCs w:val="20"/>
              </w:rPr>
            </w:pPr>
            <w:r w:rsidRPr="008262D4">
              <w:rPr>
                <w:rStyle w:val="Sterk"/>
                <w:rFonts w:cs="Arial"/>
                <w:b w:val="0"/>
                <w:color w:val="172B4D"/>
                <w:szCs w:val="20"/>
              </w:rPr>
              <w:t>Ja (Historikk)</w:t>
            </w:r>
          </w:p>
        </w:tc>
        <w:tc>
          <w:tcPr>
            <w:tcW w:w="962" w:type="dxa"/>
            <w:shd w:val="clear" w:color="auto" w:fill="E3FCEF"/>
            <w:tcMar>
              <w:top w:w="105" w:type="dxa"/>
              <w:left w:w="150" w:type="dxa"/>
              <w:bottom w:w="105" w:type="dxa"/>
              <w:right w:w="150" w:type="dxa"/>
            </w:tcMar>
            <w:hideMark/>
          </w:tcPr>
          <w:p w:rsidR="00326979" w:rsidRPr="008262D4" w:rsidRDefault="00326979">
            <w:pPr>
              <w:spacing w:before="150"/>
              <w:jc w:val="center"/>
              <w:rPr>
                <w:rFonts w:cs="Arial"/>
                <w:b/>
                <w:color w:val="172B4D"/>
                <w:szCs w:val="20"/>
              </w:rPr>
            </w:pPr>
            <w:r w:rsidRPr="008262D4">
              <w:rPr>
                <w:rStyle w:val="Sterk"/>
                <w:rFonts w:cs="Arial"/>
                <w:b w:val="0"/>
                <w:color w:val="172B4D"/>
                <w:szCs w:val="20"/>
              </w:rPr>
              <w:t>Ja</w:t>
            </w:r>
          </w:p>
        </w:tc>
        <w:tc>
          <w:tcPr>
            <w:tcW w:w="962" w:type="dxa"/>
            <w:shd w:val="clear" w:color="auto" w:fill="FFEBE5"/>
            <w:tcMar>
              <w:top w:w="105" w:type="dxa"/>
              <w:left w:w="150" w:type="dxa"/>
              <w:bottom w:w="105" w:type="dxa"/>
              <w:right w:w="150" w:type="dxa"/>
            </w:tcMar>
            <w:hideMark/>
          </w:tcPr>
          <w:p w:rsidR="00326979" w:rsidRPr="008262D4" w:rsidRDefault="00326979">
            <w:pPr>
              <w:spacing w:before="150"/>
              <w:jc w:val="center"/>
              <w:rPr>
                <w:rFonts w:cs="Arial"/>
                <w:b/>
                <w:color w:val="172B4D"/>
                <w:szCs w:val="20"/>
              </w:rPr>
            </w:pPr>
            <w:r w:rsidRPr="008262D4">
              <w:rPr>
                <w:rStyle w:val="Sterk"/>
                <w:rFonts w:cs="Arial"/>
                <w:b w:val="0"/>
                <w:color w:val="172B4D"/>
                <w:szCs w:val="20"/>
              </w:rPr>
              <w:t>Nei</w:t>
            </w:r>
          </w:p>
        </w:tc>
        <w:tc>
          <w:tcPr>
            <w:tcW w:w="696" w:type="dxa"/>
            <w:shd w:val="clear" w:color="auto" w:fill="FFEBE5"/>
          </w:tcPr>
          <w:p w:rsidR="00326979" w:rsidRPr="008262D4" w:rsidRDefault="00290200">
            <w:pPr>
              <w:spacing w:before="150"/>
              <w:jc w:val="center"/>
              <w:rPr>
                <w:rStyle w:val="Sterk"/>
                <w:rFonts w:cs="Arial"/>
                <w:b w:val="0"/>
                <w:color w:val="172B4D"/>
                <w:szCs w:val="20"/>
              </w:rPr>
            </w:pPr>
            <w:r w:rsidRPr="008262D4">
              <w:rPr>
                <w:rStyle w:val="Sterk"/>
                <w:rFonts w:cs="Arial"/>
                <w:b w:val="0"/>
                <w:color w:val="172B4D"/>
                <w:szCs w:val="20"/>
              </w:rPr>
              <w:t>Nei</w:t>
            </w:r>
          </w:p>
        </w:tc>
        <w:tc>
          <w:tcPr>
            <w:tcW w:w="708" w:type="dxa"/>
            <w:shd w:val="clear" w:color="auto" w:fill="FFEBE5"/>
          </w:tcPr>
          <w:p w:rsidR="00326979" w:rsidRPr="008262D4" w:rsidRDefault="00290200">
            <w:pPr>
              <w:spacing w:before="150"/>
              <w:jc w:val="center"/>
              <w:rPr>
                <w:rStyle w:val="Sterk"/>
                <w:rFonts w:cs="Arial"/>
                <w:b w:val="0"/>
                <w:color w:val="172B4D"/>
                <w:szCs w:val="20"/>
              </w:rPr>
            </w:pPr>
            <w:r w:rsidRPr="008262D4">
              <w:rPr>
                <w:rStyle w:val="Sterk"/>
                <w:rFonts w:cs="Arial"/>
                <w:b w:val="0"/>
                <w:color w:val="172B4D"/>
                <w:szCs w:val="20"/>
              </w:rPr>
              <w:t>Nei</w:t>
            </w:r>
          </w:p>
        </w:tc>
        <w:tc>
          <w:tcPr>
            <w:tcW w:w="709" w:type="dxa"/>
            <w:shd w:val="clear" w:color="auto" w:fill="FFEBE5"/>
          </w:tcPr>
          <w:p w:rsidR="00326979" w:rsidRPr="008262D4" w:rsidRDefault="00290200">
            <w:pPr>
              <w:spacing w:before="150"/>
              <w:jc w:val="center"/>
              <w:rPr>
                <w:rStyle w:val="Sterk"/>
                <w:rFonts w:cs="Arial"/>
                <w:b w:val="0"/>
                <w:color w:val="172B4D"/>
                <w:szCs w:val="20"/>
              </w:rPr>
            </w:pPr>
            <w:r w:rsidRPr="008262D4">
              <w:rPr>
                <w:rStyle w:val="Sterk"/>
                <w:rFonts w:cs="Arial"/>
                <w:b w:val="0"/>
                <w:color w:val="172B4D"/>
                <w:szCs w:val="20"/>
              </w:rPr>
              <w:t>Nei</w:t>
            </w:r>
          </w:p>
        </w:tc>
      </w:tr>
      <w:tr w:rsidR="00290200" w:rsidTr="008E61DD">
        <w:tc>
          <w:tcPr>
            <w:tcW w:w="1202" w:type="dxa"/>
            <w:tcMar>
              <w:top w:w="105" w:type="dxa"/>
              <w:left w:w="150" w:type="dxa"/>
              <w:bottom w:w="105" w:type="dxa"/>
              <w:right w:w="150" w:type="dxa"/>
            </w:tcMar>
            <w:hideMark/>
          </w:tcPr>
          <w:p w:rsidR="00290200" w:rsidRPr="008262D4" w:rsidRDefault="00290200" w:rsidP="00290200">
            <w:pPr>
              <w:spacing w:before="150"/>
              <w:rPr>
                <w:rFonts w:cs="Arial"/>
                <w:color w:val="172B4D"/>
                <w:szCs w:val="20"/>
              </w:rPr>
            </w:pPr>
            <w:r w:rsidRPr="008262D4">
              <w:rPr>
                <w:rFonts w:cs="Arial"/>
                <w:color w:val="172B4D"/>
                <w:szCs w:val="20"/>
              </w:rPr>
              <w:t>Identifikasjonsnummer</w:t>
            </w:r>
          </w:p>
        </w:tc>
        <w:tc>
          <w:tcPr>
            <w:tcW w:w="2043" w:type="dxa"/>
            <w:tcMar>
              <w:top w:w="105" w:type="dxa"/>
              <w:left w:w="150" w:type="dxa"/>
              <w:bottom w:w="105" w:type="dxa"/>
              <w:right w:w="150" w:type="dxa"/>
            </w:tcMar>
            <w:hideMark/>
          </w:tcPr>
          <w:p w:rsidR="00290200" w:rsidRPr="008262D4" w:rsidRDefault="00290200" w:rsidP="00290200">
            <w:pPr>
              <w:spacing w:before="150"/>
              <w:rPr>
                <w:rFonts w:cs="Arial"/>
                <w:color w:val="172B4D"/>
                <w:szCs w:val="20"/>
              </w:rPr>
            </w:pPr>
            <w:r w:rsidRPr="008262D4">
              <w:rPr>
                <w:rFonts w:cs="Arial"/>
                <w:color w:val="172B4D"/>
                <w:szCs w:val="20"/>
              </w:rPr>
              <w:t>endringIIdentifikasjonsnummer</w:t>
            </w:r>
          </w:p>
        </w:tc>
        <w:tc>
          <w:tcPr>
            <w:tcW w:w="962" w:type="dxa"/>
            <w:tcMar>
              <w:top w:w="105" w:type="dxa"/>
              <w:left w:w="150" w:type="dxa"/>
              <w:bottom w:w="105" w:type="dxa"/>
              <w:right w:w="150" w:type="dxa"/>
            </w:tcMar>
            <w:hideMark/>
          </w:tcPr>
          <w:p w:rsidR="00290200" w:rsidRPr="008262D4" w:rsidRDefault="00290200" w:rsidP="00290200">
            <w:pPr>
              <w:spacing w:before="150"/>
              <w:jc w:val="center"/>
              <w:rPr>
                <w:rFonts w:cs="Arial"/>
                <w:color w:val="172B4D"/>
                <w:szCs w:val="20"/>
              </w:rPr>
            </w:pPr>
            <w:r w:rsidRPr="008262D4">
              <w:rPr>
                <w:rFonts w:cs="Arial"/>
                <w:color w:val="172B4D"/>
                <w:szCs w:val="20"/>
              </w:rPr>
              <w:t>Nei</w:t>
            </w:r>
          </w:p>
        </w:tc>
        <w:tc>
          <w:tcPr>
            <w:tcW w:w="962" w:type="dxa"/>
            <w:shd w:val="clear" w:color="auto" w:fill="DEEBFF"/>
            <w:tcMar>
              <w:top w:w="105" w:type="dxa"/>
              <w:left w:w="150" w:type="dxa"/>
              <w:bottom w:w="105" w:type="dxa"/>
              <w:right w:w="150" w:type="dxa"/>
            </w:tcMar>
            <w:vAlign w:val="center"/>
            <w:hideMark/>
          </w:tcPr>
          <w:p w:rsidR="00290200" w:rsidRPr="00290200" w:rsidRDefault="00290200" w:rsidP="00290200">
            <w:pPr>
              <w:jc w:val="center"/>
              <w:rPr>
                <w:rFonts w:cs="Arial"/>
                <w:color w:val="172B4D"/>
                <w:szCs w:val="20"/>
              </w:rPr>
            </w:pPr>
            <w:r w:rsidRPr="00F671DD">
              <w:rPr>
                <w:rFonts w:cs="Arial"/>
                <w:color w:val="172B4D"/>
                <w:szCs w:val="20"/>
              </w:rPr>
              <w:t>Ja (Historikk)</w:t>
            </w:r>
          </w:p>
        </w:tc>
        <w:tc>
          <w:tcPr>
            <w:tcW w:w="962" w:type="dxa"/>
            <w:shd w:val="clear" w:color="auto" w:fill="DEEBFF"/>
            <w:tcMar>
              <w:top w:w="105" w:type="dxa"/>
              <w:left w:w="150" w:type="dxa"/>
              <w:bottom w:w="105" w:type="dxa"/>
              <w:right w:w="150" w:type="dxa"/>
            </w:tcMar>
            <w:vAlign w:val="center"/>
            <w:hideMark/>
          </w:tcPr>
          <w:p w:rsidR="00290200" w:rsidRPr="00290200" w:rsidRDefault="00290200" w:rsidP="00290200">
            <w:pPr>
              <w:jc w:val="center"/>
              <w:rPr>
                <w:rFonts w:cs="Arial"/>
                <w:color w:val="172B4D"/>
                <w:szCs w:val="20"/>
              </w:rPr>
            </w:pPr>
            <w:r w:rsidRPr="00F671DD">
              <w:rPr>
                <w:rFonts w:cs="Arial"/>
                <w:color w:val="172B4D"/>
                <w:szCs w:val="20"/>
              </w:rPr>
              <w:t>Ja (Historikk)</w:t>
            </w:r>
          </w:p>
        </w:tc>
        <w:tc>
          <w:tcPr>
            <w:tcW w:w="962" w:type="dxa"/>
            <w:shd w:val="clear" w:color="auto" w:fill="DEEBFF"/>
            <w:tcMar>
              <w:top w:w="105" w:type="dxa"/>
              <w:left w:w="150" w:type="dxa"/>
              <w:bottom w:w="105" w:type="dxa"/>
              <w:right w:w="150" w:type="dxa"/>
            </w:tcMar>
            <w:vAlign w:val="center"/>
            <w:hideMark/>
          </w:tcPr>
          <w:p w:rsidR="00290200" w:rsidRPr="00290200" w:rsidRDefault="00290200" w:rsidP="00290200">
            <w:pPr>
              <w:jc w:val="center"/>
              <w:rPr>
                <w:rFonts w:cs="Arial"/>
                <w:color w:val="172B4D"/>
                <w:szCs w:val="20"/>
              </w:rPr>
            </w:pPr>
            <w:r w:rsidRPr="00F671DD">
              <w:rPr>
                <w:rFonts w:cs="Arial"/>
                <w:color w:val="172B4D"/>
                <w:szCs w:val="20"/>
              </w:rPr>
              <w:t>Ja (Historikk)</w:t>
            </w:r>
          </w:p>
        </w:tc>
        <w:tc>
          <w:tcPr>
            <w:tcW w:w="696" w:type="dxa"/>
            <w:shd w:val="clear" w:color="auto" w:fill="DEEBFF"/>
            <w:vAlign w:val="center"/>
          </w:tcPr>
          <w:p w:rsidR="00290200" w:rsidRPr="00290200" w:rsidRDefault="008E61DD" w:rsidP="00290200">
            <w:pPr>
              <w:jc w:val="center"/>
              <w:rPr>
                <w:rFonts w:cs="Arial"/>
                <w:color w:val="172B4D"/>
                <w:szCs w:val="20"/>
              </w:rPr>
            </w:pPr>
            <w:r w:rsidRPr="00F671DD">
              <w:rPr>
                <w:rFonts w:cs="Arial"/>
                <w:color w:val="172B4D"/>
                <w:szCs w:val="20"/>
              </w:rPr>
              <w:t>Ja (Historikk)</w:t>
            </w:r>
          </w:p>
        </w:tc>
        <w:tc>
          <w:tcPr>
            <w:tcW w:w="708" w:type="dxa"/>
            <w:shd w:val="clear" w:color="auto" w:fill="DEEBFF"/>
            <w:vAlign w:val="center"/>
          </w:tcPr>
          <w:p w:rsidR="00290200" w:rsidRPr="00290200" w:rsidRDefault="008E61DD" w:rsidP="00290200">
            <w:pPr>
              <w:jc w:val="center"/>
              <w:rPr>
                <w:rFonts w:cs="Arial"/>
                <w:color w:val="172B4D"/>
                <w:szCs w:val="20"/>
              </w:rPr>
            </w:pPr>
            <w:r w:rsidRPr="00F671DD">
              <w:rPr>
                <w:rFonts w:cs="Arial"/>
                <w:color w:val="172B4D"/>
                <w:szCs w:val="20"/>
              </w:rPr>
              <w:t>Ja (Historikk)</w:t>
            </w:r>
          </w:p>
        </w:tc>
        <w:tc>
          <w:tcPr>
            <w:tcW w:w="709" w:type="dxa"/>
            <w:shd w:val="clear" w:color="auto" w:fill="DEEBFF"/>
            <w:vAlign w:val="center"/>
          </w:tcPr>
          <w:p w:rsidR="00290200" w:rsidRPr="00290200" w:rsidRDefault="008E61DD" w:rsidP="00290200">
            <w:pPr>
              <w:jc w:val="center"/>
              <w:rPr>
                <w:rFonts w:cs="Arial"/>
                <w:color w:val="172B4D"/>
                <w:szCs w:val="20"/>
              </w:rPr>
            </w:pPr>
            <w:r w:rsidRPr="00F671DD">
              <w:rPr>
                <w:rFonts w:cs="Arial"/>
                <w:color w:val="172B4D"/>
                <w:szCs w:val="20"/>
              </w:rPr>
              <w:t>Ja (Historikk)</w:t>
            </w:r>
          </w:p>
        </w:tc>
      </w:tr>
      <w:tr w:rsidR="008E61DD" w:rsidTr="008E61DD">
        <w:tc>
          <w:tcPr>
            <w:tcW w:w="1202" w:type="dxa"/>
            <w:tcMar>
              <w:top w:w="105" w:type="dxa"/>
              <w:left w:w="150" w:type="dxa"/>
              <w:bottom w:w="105" w:type="dxa"/>
              <w:right w:w="150" w:type="dxa"/>
            </w:tcMar>
            <w:hideMark/>
          </w:tcPr>
          <w:p w:rsidR="008E61DD" w:rsidRPr="008262D4" w:rsidRDefault="008E61DD" w:rsidP="008E61DD">
            <w:pPr>
              <w:spacing w:before="150"/>
              <w:rPr>
                <w:rFonts w:cs="Arial"/>
                <w:color w:val="172B4D"/>
                <w:szCs w:val="20"/>
              </w:rPr>
            </w:pPr>
            <w:r w:rsidRPr="008262D4">
              <w:rPr>
                <w:rFonts w:cs="Arial"/>
                <w:color w:val="172B4D"/>
                <w:szCs w:val="20"/>
              </w:rPr>
              <w:t>Identitetsgrunnlag</w:t>
            </w:r>
          </w:p>
        </w:tc>
        <w:tc>
          <w:tcPr>
            <w:tcW w:w="2043" w:type="dxa"/>
            <w:tcMar>
              <w:top w:w="105" w:type="dxa"/>
              <w:left w:w="150" w:type="dxa"/>
              <w:bottom w:w="105" w:type="dxa"/>
              <w:right w:w="150" w:type="dxa"/>
            </w:tcMar>
            <w:hideMark/>
          </w:tcPr>
          <w:p w:rsidR="008E61DD" w:rsidRPr="008262D4" w:rsidRDefault="008E61DD" w:rsidP="008E61DD">
            <w:pPr>
              <w:spacing w:before="150"/>
              <w:rPr>
                <w:rFonts w:cs="Arial"/>
                <w:color w:val="172B4D"/>
                <w:szCs w:val="20"/>
              </w:rPr>
            </w:pPr>
            <w:r w:rsidRPr="008262D4">
              <w:rPr>
                <w:rFonts w:cs="Arial"/>
                <w:color w:val="172B4D"/>
                <w:szCs w:val="20"/>
              </w:rPr>
              <w:t>endringIIdentitetsgrunnlag</w:t>
            </w:r>
          </w:p>
        </w:tc>
        <w:tc>
          <w:tcPr>
            <w:tcW w:w="962" w:type="dxa"/>
            <w:tcMar>
              <w:top w:w="105" w:type="dxa"/>
              <w:left w:w="150" w:type="dxa"/>
              <w:bottom w:w="105" w:type="dxa"/>
              <w:right w:w="150" w:type="dxa"/>
            </w:tcMar>
            <w:hideMark/>
          </w:tcPr>
          <w:p w:rsidR="008E61DD" w:rsidRPr="008262D4" w:rsidRDefault="008E61DD" w:rsidP="008E61DD">
            <w:pPr>
              <w:spacing w:before="150"/>
              <w:jc w:val="center"/>
              <w:rPr>
                <w:rFonts w:cs="Arial"/>
                <w:color w:val="172B4D"/>
                <w:szCs w:val="20"/>
              </w:rPr>
            </w:pPr>
            <w:r w:rsidRPr="008262D4">
              <w:rPr>
                <w:rFonts w:cs="Arial"/>
                <w:color w:val="172B4D"/>
                <w:szCs w:val="20"/>
              </w:rPr>
              <w:t>Nei</w:t>
            </w:r>
          </w:p>
        </w:tc>
        <w:tc>
          <w:tcPr>
            <w:tcW w:w="962" w:type="dxa"/>
            <w:shd w:val="clear" w:color="auto" w:fill="DEEBFF"/>
            <w:tcMar>
              <w:top w:w="105" w:type="dxa"/>
              <w:left w:w="150" w:type="dxa"/>
              <w:bottom w:w="105" w:type="dxa"/>
              <w:right w:w="150" w:type="dxa"/>
            </w:tcMar>
            <w:hideMark/>
          </w:tcPr>
          <w:p w:rsidR="008E61DD" w:rsidRPr="008262D4" w:rsidRDefault="008E61DD" w:rsidP="008E61DD">
            <w:pPr>
              <w:spacing w:before="150"/>
              <w:jc w:val="center"/>
              <w:rPr>
                <w:rFonts w:cs="Arial"/>
                <w:color w:val="172B4D"/>
                <w:szCs w:val="20"/>
              </w:rPr>
            </w:pPr>
            <w:r w:rsidRPr="008262D4">
              <w:rPr>
                <w:rFonts w:cs="Arial"/>
                <w:color w:val="172B4D"/>
                <w:szCs w:val="20"/>
              </w:rPr>
              <w:t>Ja (Historikk)</w:t>
            </w:r>
          </w:p>
        </w:tc>
        <w:tc>
          <w:tcPr>
            <w:tcW w:w="962" w:type="dxa"/>
            <w:shd w:val="clear" w:color="auto" w:fill="E3FCEF"/>
            <w:tcMar>
              <w:top w:w="105" w:type="dxa"/>
              <w:left w:w="150" w:type="dxa"/>
              <w:bottom w:w="105" w:type="dxa"/>
              <w:right w:w="150" w:type="dxa"/>
            </w:tcMar>
            <w:hideMark/>
          </w:tcPr>
          <w:p w:rsidR="008E61DD" w:rsidRPr="008262D4" w:rsidRDefault="008E61DD" w:rsidP="008E61DD">
            <w:pPr>
              <w:spacing w:before="150"/>
              <w:jc w:val="center"/>
              <w:rPr>
                <w:rFonts w:cs="Arial"/>
                <w:color w:val="172B4D"/>
                <w:szCs w:val="20"/>
              </w:rPr>
            </w:pPr>
            <w:r w:rsidRPr="008262D4">
              <w:rPr>
                <w:rFonts w:cs="Arial"/>
                <w:color w:val="172B4D"/>
                <w:szCs w:val="20"/>
              </w:rPr>
              <w:t>Ja</w:t>
            </w:r>
          </w:p>
        </w:tc>
        <w:tc>
          <w:tcPr>
            <w:tcW w:w="962" w:type="dxa"/>
            <w:shd w:val="clear" w:color="auto" w:fill="E3FCEF"/>
            <w:tcMar>
              <w:top w:w="105" w:type="dxa"/>
              <w:left w:w="150" w:type="dxa"/>
              <w:bottom w:w="105" w:type="dxa"/>
              <w:right w:w="150" w:type="dxa"/>
            </w:tcMar>
            <w:hideMark/>
          </w:tcPr>
          <w:p w:rsidR="008E61DD" w:rsidRPr="008262D4" w:rsidRDefault="008E61DD" w:rsidP="008E61DD">
            <w:pPr>
              <w:spacing w:before="150"/>
              <w:jc w:val="center"/>
              <w:rPr>
                <w:rFonts w:cs="Arial"/>
                <w:color w:val="172B4D"/>
                <w:szCs w:val="20"/>
              </w:rPr>
            </w:pPr>
            <w:r w:rsidRPr="008262D4">
              <w:rPr>
                <w:rFonts w:cs="Arial"/>
                <w:color w:val="172B4D"/>
                <w:szCs w:val="20"/>
              </w:rPr>
              <w:t>Ja</w:t>
            </w:r>
          </w:p>
        </w:tc>
        <w:tc>
          <w:tcPr>
            <w:tcW w:w="696" w:type="dxa"/>
            <w:shd w:val="clear" w:color="auto" w:fill="E3FCEF"/>
          </w:tcPr>
          <w:p w:rsidR="008E61DD" w:rsidRPr="008262D4" w:rsidRDefault="008E61DD" w:rsidP="008E61DD">
            <w:pPr>
              <w:spacing w:before="150"/>
              <w:jc w:val="center"/>
              <w:rPr>
                <w:rFonts w:cs="Arial"/>
                <w:color w:val="172B4D"/>
                <w:szCs w:val="20"/>
              </w:rPr>
            </w:pPr>
            <w:r w:rsidRPr="008262D4">
              <w:rPr>
                <w:rFonts w:cs="Arial"/>
                <w:color w:val="172B4D"/>
                <w:szCs w:val="20"/>
              </w:rPr>
              <w:t>Ja</w:t>
            </w:r>
          </w:p>
        </w:tc>
        <w:tc>
          <w:tcPr>
            <w:tcW w:w="708" w:type="dxa"/>
            <w:shd w:val="clear" w:color="auto" w:fill="E3FCEF"/>
          </w:tcPr>
          <w:p w:rsidR="008E61DD" w:rsidRPr="008262D4" w:rsidRDefault="008E61DD" w:rsidP="008E61DD">
            <w:pPr>
              <w:spacing w:before="150"/>
              <w:jc w:val="center"/>
              <w:rPr>
                <w:rFonts w:cs="Arial"/>
                <w:color w:val="172B4D"/>
                <w:szCs w:val="20"/>
              </w:rPr>
            </w:pPr>
            <w:r w:rsidRPr="008262D4">
              <w:rPr>
                <w:rFonts w:cs="Arial"/>
                <w:color w:val="172B4D"/>
                <w:szCs w:val="20"/>
              </w:rPr>
              <w:t>Ja</w:t>
            </w:r>
          </w:p>
        </w:tc>
        <w:tc>
          <w:tcPr>
            <w:tcW w:w="709" w:type="dxa"/>
            <w:shd w:val="clear" w:color="auto" w:fill="E3FCEF"/>
          </w:tcPr>
          <w:p w:rsidR="008E61DD" w:rsidRPr="008262D4" w:rsidRDefault="008E61DD" w:rsidP="008E61DD">
            <w:pPr>
              <w:spacing w:before="150"/>
              <w:jc w:val="center"/>
              <w:rPr>
                <w:rFonts w:cs="Arial"/>
                <w:color w:val="172B4D"/>
                <w:szCs w:val="20"/>
              </w:rPr>
            </w:pPr>
            <w:r w:rsidRPr="008262D4">
              <w:rPr>
                <w:rFonts w:cs="Arial"/>
                <w:color w:val="172B4D"/>
                <w:szCs w:val="20"/>
              </w:rPr>
              <w:t>Ja</w:t>
            </w:r>
          </w:p>
        </w:tc>
      </w:tr>
      <w:tr w:rsidR="008E61DD" w:rsidTr="008E61DD">
        <w:tc>
          <w:tcPr>
            <w:tcW w:w="1202" w:type="dxa"/>
            <w:tcMar>
              <w:top w:w="105" w:type="dxa"/>
              <w:left w:w="150" w:type="dxa"/>
              <w:bottom w:w="105" w:type="dxa"/>
              <w:right w:w="150" w:type="dxa"/>
            </w:tcMar>
            <w:hideMark/>
          </w:tcPr>
          <w:p w:rsidR="008E61DD" w:rsidRPr="008262D4" w:rsidRDefault="008E61DD" w:rsidP="008E61DD">
            <w:pPr>
              <w:spacing w:before="150"/>
              <w:rPr>
                <w:rFonts w:cs="Arial"/>
                <w:b/>
                <w:color w:val="172B4D"/>
                <w:szCs w:val="20"/>
              </w:rPr>
            </w:pPr>
            <w:r w:rsidRPr="008262D4">
              <w:rPr>
                <w:rStyle w:val="Sterk"/>
                <w:rFonts w:cs="Arial"/>
                <w:b w:val="0"/>
                <w:color w:val="172B4D"/>
                <w:szCs w:val="20"/>
              </w:rPr>
              <w:t>Kontaktinformasjon for doedsbo</w:t>
            </w:r>
          </w:p>
        </w:tc>
        <w:tc>
          <w:tcPr>
            <w:tcW w:w="2043" w:type="dxa"/>
            <w:tcMar>
              <w:top w:w="105" w:type="dxa"/>
              <w:left w:w="150" w:type="dxa"/>
              <w:bottom w:w="105" w:type="dxa"/>
              <w:right w:w="150" w:type="dxa"/>
            </w:tcMar>
            <w:hideMark/>
          </w:tcPr>
          <w:p w:rsidR="008E61DD" w:rsidRPr="008262D4" w:rsidRDefault="008E61DD" w:rsidP="008E61DD">
            <w:pPr>
              <w:spacing w:before="150"/>
              <w:rPr>
                <w:rFonts w:cs="Arial"/>
                <w:b/>
                <w:color w:val="172B4D"/>
                <w:szCs w:val="20"/>
              </w:rPr>
            </w:pPr>
            <w:r w:rsidRPr="008262D4">
              <w:rPr>
                <w:rStyle w:val="Sterk"/>
                <w:rFonts w:cs="Arial"/>
                <w:b w:val="0"/>
                <w:color w:val="172B4D"/>
                <w:szCs w:val="20"/>
              </w:rPr>
              <w:t>endringIKontaktinformasjonForDoedsbo</w:t>
            </w:r>
          </w:p>
        </w:tc>
        <w:tc>
          <w:tcPr>
            <w:tcW w:w="962" w:type="dxa"/>
            <w:tcMar>
              <w:top w:w="105" w:type="dxa"/>
              <w:left w:w="150" w:type="dxa"/>
              <w:bottom w:w="105" w:type="dxa"/>
              <w:right w:w="150" w:type="dxa"/>
            </w:tcMar>
            <w:hideMark/>
          </w:tcPr>
          <w:p w:rsidR="008E61DD" w:rsidRPr="008262D4" w:rsidRDefault="008E61DD" w:rsidP="008E61DD">
            <w:pPr>
              <w:spacing w:before="150"/>
              <w:jc w:val="center"/>
              <w:rPr>
                <w:rFonts w:cs="Arial"/>
                <w:b/>
                <w:color w:val="172B4D"/>
                <w:szCs w:val="20"/>
              </w:rPr>
            </w:pPr>
            <w:r w:rsidRPr="008262D4">
              <w:rPr>
                <w:rStyle w:val="Sterk"/>
                <w:rFonts w:cs="Arial"/>
                <w:b w:val="0"/>
                <w:color w:val="172B4D"/>
                <w:szCs w:val="20"/>
              </w:rPr>
              <w:t>Ja</w:t>
            </w:r>
          </w:p>
        </w:tc>
        <w:tc>
          <w:tcPr>
            <w:tcW w:w="962" w:type="dxa"/>
            <w:shd w:val="clear" w:color="auto" w:fill="DEEBFF"/>
            <w:tcMar>
              <w:top w:w="105" w:type="dxa"/>
              <w:left w:w="150" w:type="dxa"/>
              <w:bottom w:w="105" w:type="dxa"/>
              <w:right w:w="150" w:type="dxa"/>
            </w:tcMar>
            <w:hideMark/>
          </w:tcPr>
          <w:p w:rsidR="008E61DD" w:rsidRPr="008262D4" w:rsidRDefault="008E61DD" w:rsidP="008E61DD">
            <w:pPr>
              <w:spacing w:before="150"/>
              <w:jc w:val="center"/>
              <w:rPr>
                <w:rFonts w:cs="Arial"/>
                <w:b/>
                <w:color w:val="172B4D"/>
                <w:szCs w:val="20"/>
              </w:rPr>
            </w:pPr>
            <w:r w:rsidRPr="008262D4">
              <w:rPr>
                <w:rStyle w:val="Sterk"/>
                <w:rFonts w:cs="Arial"/>
                <w:b w:val="0"/>
                <w:color w:val="172B4D"/>
                <w:szCs w:val="20"/>
              </w:rPr>
              <w:t>Ja (Historikk)</w:t>
            </w:r>
          </w:p>
        </w:tc>
        <w:tc>
          <w:tcPr>
            <w:tcW w:w="962" w:type="dxa"/>
            <w:shd w:val="clear" w:color="auto" w:fill="FFEBE5"/>
            <w:tcMar>
              <w:top w:w="105" w:type="dxa"/>
              <w:left w:w="150" w:type="dxa"/>
              <w:bottom w:w="105" w:type="dxa"/>
              <w:right w:w="150" w:type="dxa"/>
            </w:tcMar>
            <w:hideMark/>
          </w:tcPr>
          <w:p w:rsidR="008E61DD" w:rsidRPr="008262D4" w:rsidRDefault="008E61DD" w:rsidP="008E61DD">
            <w:pPr>
              <w:spacing w:before="150"/>
              <w:jc w:val="center"/>
              <w:rPr>
                <w:rFonts w:cs="Arial"/>
                <w:b/>
                <w:color w:val="172B4D"/>
                <w:szCs w:val="20"/>
              </w:rPr>
            </w:pPr>
            <w:r w:rsidRPr="008262D4">
              <w:rPr>
                <w:rStyle w:val="Sterk"/>
                <w:rFonts w:cs="Arial"/>
                <w:b w:val="0"/>
                <w:color w:val="172B4D"/>
                <w:szCs w:val="20"/>
              </w:rPr>
              <w:t>Nei</w:t>
            </w:r>
          </w:p>
        </w:tc>
        <w:tc>
          <w:tcPr>
            <w:tcW w:w="962" w:type="dxa"/>
            <w:shd w:val="clear" w:color="auto" w:fill="FFEBE5"/>
            <w:tcMar>
              <w:top w:w="105" w:type="dxa"/>
              <w:left w:w="150" w:type="dxa"/>
              <w:bottom w:w="105" w:type="dxa"/>
              <w:right w:w="150" w:type="dxa"/>
            </w:tcMar>
            <w:hideMark/>
          </w:tcPr>
          <w:p w:rsidR="008E61DD" w:rsidRPr="008262D4" w:rsidRDefault="008E61DD" w:rsidP="008E61DD">
            <w:pPr>
              <w:spacing w:before="150"/>
              <w:jc w:val="center"/>
              <w:rPr>
                <w:rFonts w:cs="Arial"/>
                <w:b/>
                <w:color w:val="172B4D"/>
                <w:szCs w:val="20"/>
              </w:rPr>
            </w:pPr>
            <w:r w:rsidRPr="008262D4">
              <w:rPr>
                <w:rStyle w:val="Sterk"/>
                <w:rFonts w:cs="Arial"/>
                <w:b w:val="0"/>
                <w:color w:val="172B4D"/>
                <w:szCs w:val="20"/>
              </w:rPr>
              <w:t>Nei</w:t>
            </w:r>
          </w:p>
        </w:tc>
        <w:tc>
          <w:tcPr>
            <w:tcW w:w="696" w:type="dxa"/>
            <w:shd w:val="clear" w:color="auto" w:fill="FFEBE5"/>
          </w:tcPr>
          <w:p w:rsidR="008E61DD" w:rsidRPr="008262D4" w:rsidRDefault="008E61DD" w:rsidP="008E61DD">
            <w:pPr>
              <w:spacing w:before="150"/>
              <w:jc w:val="center"/>
              <w:rPr>
                <w:rFonts w:cs="Arial"/>
                <w:b/>
                <w:color w:val="172B4D"/>
                <w:szCs w:val="20"/>
              </w:rPr>
            </w:pPr>
            <w:r w:rsidRPr="008262D4">
              <w:rPr>
                <w:rStyle w:val="Sterk"/>
                <w:rFonts w:cs="Arial"/>
                <w:b w:val="0"/>
                <w:color w:val="172B4D"/>
                <w:szCs w:val="20"/>
              </w:rPr>
              <w:t>Nei</w:t>
            </w:r>
          </w:p>
        </w:tc>
        <w:tc>
          <w:tcPr>
            <w:tcW w:w="708" w:type="dxa"/>
            <w:shd w:val="clear" w:color="auto" w:fill="FFEBE5"/>
          </w:tcPr>
          <w:p w:rsidR="008E61DD" w:rsidRPr="008262D4" w:rsidRDefault="008E61DD" w:rsidP="008E61DD">
            <w:pPr>
              <w:spacing w:before="150"/>
              <w:jc w:val="center"/>
              <w:rPr>
                <w:rFonts w:cs="Arial"/>
                <w:b/>
                <w:color w:val="172B4D"/>
                <w:szCs w:val="20"/>
              </w:rPr>
            </w:pPr>
            <w:r w:rsidRPr="008262D4">
              <w:rPr>
                <w:rStyle w:val="Sterk"/>
                <w:rFonts w:cs="Arial"/>
                <w:b w:val="0"/>
                <w:color w:val="172B4D"/>
                <w:szCs w:val="20"/>
              </w:rPr>
              <w:t>Nei</w:t>
            </w:r>
          </w:p>
        </w:tc>
        <w:tc>
          <w:tcPr>
            <w:tcW w:w="709" w:type="dxa"/>
            <w:shd w:val="clear" w:color="auto" w:fill="FFEBE5"/>
          </w:tcPr>
          <w:p w:rsidR="008E61DD" w:rsidRPr="008262D4" w:rsidRDefault="008E61DD" w:rsidP="008E61DD">
            <w:pPr>
              <w:spacing w:before="150"/>
              <w:jc w:val="center"/>
              <w:rPr>
                <w:rFonts w:cs="Arial"/>
                <w:b/>
                <w:color w:val="172B4D"/>
                <w:szCs w:val="20"/>
              </w:rPr>
            </w:pPr>
            <w:r w:rsidRPr="008262D4">
              <w:rPr>
                <w:rStyle w:val="Sterk"/>
                <w:rFonts w:cs="Arial"/>
                <w:b w:val="0"/>
                <w:color w:val="172B4D"/>
                <w:szCs w:val="20"/>
              </w:rPr>
              <w:t>Nei</w:t>
            </w:r>
          </w:p>
        </w:tc>
      </w:tr>
      <w:tr w:rsidR="00DD6C5B" w:rsidTr="008E61DD">
        <w:tc>
          <w:tcPr>
            <w:tcW w:w="1202" w:type="dxa"/>
            <w:tcMar>
              <w:top w:w="105" w:type="dxa"/>
              <w:left w:w="150" w:type="dxa"/>
              <w:bottom w:w="105" w:type="dxa"/>
              <w:right w:w="150" w:type="dxa"/>
            </w:tcMar>
            <w:hideMark/>
          </w:tcPr>
          <w:p w:rsidR="00326979" w:rsidRPr="008262D4" w:rsidRDefault="00326979">
            <w:pPr>
              <w:spacing w:before="150"/>
              <w:rPr>
                <w:rFonts w:cs="Arial"/>
                <w:b/>
                <w:color w:val="172B4D"/>
                <w:szCs w:val="20"/>
              </w:rPr>
            </w:pPr>
            <w:r w:rsidRPr="008262D4">
              <w:rPr>
                <w:rStyle w:val="Sterk"/>
                <w:rFonts w:cs="Arial"/>
                <w:b w:val="0"/>
                <w:color w:val="172B4D"/>
                <w:szCs w:val="20"/>
              </w:rPr>
              <w:t>Legitimasjonsdokument</w:t>
            </w:r>
          </w:p>
        </w:tc>
        <w:tc>
          <w:tcPr>
            <w:tcW w:w="2043" w:type="dxa"/>
            <w:tcMar>
              <w:top w:w="105" w:type="dxa"/>
              <w:left w:w="150" w:type="dxa"/>
              <w:bottom w:w="105" w:type="dxa"/>
              <w:right w:w="150" w:type="dxa"/>
            </w:tcMar>
            <w:hideMark/>
          </w:tcPr>
          <w:p w:rsidR="00326979" w:rsidRPr="008262D4" w:rsidRDefault="00326979">
            <w:pPr>
              <w:spacing w:before="150"/>
              <w:rPr>
                <w:rFonts w:cs="Arial"/>
                <w:b/>
                <w:color w:val="172B4D"/>
                <w:szCs w:val="20"/>
              </w:rPr>
            </w:pPr>
            <w:r w:rsidRPr="008262D4">
              <w:rPr>
                <w:rStyle w:val="Sterk"/>
                <w:rFonts w:cs="Arial"/>
                <w:b w:val="0"/>
                <w:color w:val="172B4D"/>
                <w:szCs w:val="20"/>
              </w:rPr>
              <w:t>endringILegitimasjonsdokument</w:t>
            </w:r>
          </w:p>
        </w:tc>
        <w:tc>
          <w:tcPr>
            <w:tcW w:w="962" w:type="dxa"/>
            <w:tcMar>
              <w:top w:w="105" w:type="dxa"/>
              <w:left w:w="150" w:type="dxa"/>
              <w:bottom w:w="105" w:type="dxa"/>
              <w:right w:w="150" w:type="dxa"/>
            </w:tcMar>
            <w:hideMark/>
          </w:tcPr>
          <w:p w:rsidR="00326979" w:rsidRPr="008262D4" w:rsidRDefault="00326979">
            <w:pPr>
              <w:spacing w:before="150"/>
              <w:jc w:val="center"/>
              <w:rPr>
                <w:rFonts w:cs="Arial"/>
                <w:b/>
                <w:color w:val="172B4D"/>
                <w:szCs w:val="20"/>
              </w:rPr>
            </w:pPr>
            <w:r w:rsidRPr="008262D4">
              <w:rPr>
                <w:rStyle w:val="Sterk"/>
                <w:rFonts w:cs="Arial"/>
                <w:b w:val="0"/>
                <w:color w:val="172B4D"/>
                <w:szCs w:val="20"/>
              </w:rPr>
              <w:t>Ja</w:t>
            </w:r>
          </w:p>
        </w:tc>
        <w:tc>
          <w:tcPr>
            <w:tcW w:w="962" w:type="dxa"/>
            <w:shd w:val="clear" w:color="auto" w:fill="DEEBFF"/>
            <w:tcMar>
              <w:top w:w="105" w:type="dxa"/>
              <w:left w:w="150" w:type="dxa"/>
              <w:bottom w:w="105" w:type="dxa"/>
              <w:right w:w="150" w:type="dxa"/>
            </w:tcMar>
            <w:hideMark/>
          </w:tcPr>
          <w:p w:rsidR="00326979" w:rsidRPr="008262D4" w:rsidRDefault="00326979">
            <w:pPr>
              <w:spacing w:before="150"/>
              <w:jc w:val="center"/>
              <w:rPr>
                <w:rFonts w:cs="Arial"/>
                <w:b/>
                <w:color w:val="172B4D"/>
                <w:szCs w:val="20"/>
              </w:rPr>
            </w:pPr>
            <w:r w:rsidRPr="008262D4">
              <w:rPr>
                <w:rStyle w:val="Sterk"/>
                <w:rFonts w:cs="Arial"/>
                <w:b w:val="0"/>
                <w:color w:val="172B4D"/>
                <w:szCs w:val="20"/>
              </w:rPr>
              <w:t>Ja (Historikk)</w:t>
            </w:r>
          </w:p>
        </w:tc>
        <w:tc>
          <w:tcPr>
            <w:tcW w:w="962" w:type="dxa"/>
            <w:shd w:val="clear" w:color="auto" w:fill="E3FCEF"/>
            <w:tcMar>
              <w:top w:w="105" w:type="dxa"/>
              <w:left w:w="150" w:type="dxa"/>
              <w:bottom w:w="105" w:type="dxa"/>
              <w:right w:w="150" w:type="dxa"/>
            </w:tcMar>
            <w:hideMark/>
          </w:tcPr>
          <w:p w:rsidR="00326979" w:rsidRPr="008262D4" w:rsidRDefault="00326979">
            <w:pPr>
              <w:spacing w:before="150"/>
              <w:jc w:val="center"/>
              <w:rPr>
                <w:rFonts w:cs="Arial"/>
                <w:b/>
                <w:color w:val="172B4D"/>
                <w:szCs w:val="20"/>
              </w:rPr>
            </w:pPr>
            <w:r w:rsidRPr="008262D4">
              <w:rPr>
                <w:rStyle w:val="Sterk"/>
                <w:rFonts w:cs="Arial"/>
                <w:b w:val="0"/>
                <w:color w:val="172B4D"/>
                <w:szCs w:val="20"/>
              </w:rPr>
              <w:t>Ja</w:t>
            </w:r>
          </w:p>
        </w:tc>
        <w:tc>
          <w:tcPr>
            <w:tcW w:w="962" w:type="dxa"/>
            <w:shd w:val="clear" w:color="auto" w:fill="FFEBE5"/>
            <w:tcMar>
              <w:top w:w="105" w:type="dxa"/>
              <w:left w:w="150" w:type="dxa"/>
              <w:bottom w:w="105" w:type="dxa"/>
              <w:right w:w="150" w:type="dxa"/>
            </w:tcMar>
            <w:hideMark/>
          </w:tcPr>
          <w:p w:rsidR="00326979" w:rsidRPr="008262D4" w:rsidRDefault="00326979">
            <w:pPr>
              <w:spacing w:before="150"/>
              <w:jc w:val="center"/>
              <w:rPr>
                <w:rFonts w:cs="Arial"/>
                <w:b/>
                <w:color w:val="172B4D"/>
                <w:szCs w:val="20"/>
              </w:rPr>
            </w:pPr>
            <w:r w:rsidRPr="008262D4">
              <w:rPr>
                <w:rStyle w:val="Sterk"/>
                <w:rFonts w:cs="Arial"/>
                <w:b w:val="0"/>
                <w:color w:val="172B4D"/>
                <w:szCs w:val="20"/>
              </w:rPr>
              <w:t>Nei</w:t>
            </w:r>
          </w:p>
        </w:tc>
        <w:tc>
          <w:tcPr>
            <w:tcW w:w="696" w:type="dxa"/>
            <w:shd w:val="clear" w:color="auto" w:fill="FFEBE5"/>
          </w:tcPr>
          <w:p w:rsidR="00326979" w:rsidRPr="008262D4" w:rsidRDefault="008E61DD">
            <w:pPr>
              <w:spacing w:before="150"/>
              <w:jc w:val="center"/>
              <w:rPr>
                <w:rStyle w:val="Sterk"/>
                <w:rFonts w:cs="Arial"/>
                <w:b w:val="0"/>
                <w:color w:val="172B4D"/>
                <w:szCs w:val="20"/>
              </w:rPr>
            </w:pPr>
            <w:r w:rsidRPr="008262D4">
              <w:rPr>
                <w:rStyle w:val="Sterk"/>
                <w:rFonts w:cs="Arial"/>
                <w:b w:val="0"/>
                <w:color w:val="172B4D"/>
                <w:szCs w:val="20"/>
              </w:rPr>
              <w:t>Nei</w:t>
            </w:r>
          </w:p>
        </w:tc>
        <w:tc>
          <w:tcPr>
            <w:tcW w:w="708" w:type="dxa"/>
            <w:shd w:val="clear" w:color="auto" w:fill="FFEBE5"/>
          </w:tcPr>
          <w:p w:rsidR="00326979" w:rsidRPr="008262D4" w:rsidRDefault="008E61DD">
            <w:pPr>
              <w:spacing w:before="150"/>
              <w:jc w:val="center"/>
              <w:rPr>
                <w:rStyle w:val="Sterk"/>
                <w:rFonts w:cs="Arial"/>
                <w:b w:val="0"/>
                <w:color w:val="172B4D"/>
                <w:szCs w:val="20"/>
              </w:rPr>
            </w:pPr>
            <w:r w:rsidRPr="008262D4">
              <w:rPr>
                <w:rStyle w:val="Sterk"/>
                <w:rFonts w:cs="Arial"/>
                <w:b w:val="0"/>
                <w:color w:val="172B4D"/>
                <w:szCs w:val="20"/>
              </w:rPr>
              <w:t>Nei</w:t>
            </w:r>
          </w:p>
        </w:tc>
        <w:tc>
          <w:tcPr>
            <w:tcW w:w="709" w:type="dxa"/>
            <w:shd w:val="clear" w:color="auto" w:fill="FFEBE5"/>
          </w:tcPr>
          <w:p w:rsidR="00326979" w:rsidRPr="008262D4" w:rsidRDefault="008E61DD">
            <w:pPr>
              <w:spacing w:before="150"/>
              <w:jc w:val="center"/>
              <w:rPr>
                <w:rStyle w:val="Sterk"/>
                <w:rFonts w:cs="Arial"/>
                <w:b w:val="0"/>
                <w:color w:val="172B4D"/>
                <w:szCs w:val="20"/>
              </w:rPr>
            </w:pPr>
            <w:r w:rsidRPr="008262D4">
              <w:rPr>
                <w:rStyle w:val="Sterk"/>
                <w:rFonts w:cs="Arial"/>
                <w:b w:val="0"/>
                <w:color w:val="172B4D"/>
                <w:szCs w:val="20"/>
              </w:rPr>
              <w:t>Nei</w:t>
            </w:r>
          </w:p>
        </w:tc>
      </w:tr>
      <w:tr w:rsidR="008E61DD" w:rsidTr="008E61DD">
        <w:tc>
          <w:tcPr>
            <w:tcW w:w="1202" w:type="dxa"/>
            <w:tcMar>
              <w:top w:w="105" w:type="dxa"/>
              <w:left w:w="150" w:type="dxa"/>
              <w:bottom w:w="105" w:type="dxa"/>
              <w:right w:w="150" w:type="dxa"/>
            </w:tcMar>
            <w:hideMark/>
          </w:tcPr>
          <w:p w:rsidR="008E61DD" w:rsidRPr="008262D4" w:rsidRDefault="008E61DD" w:rsidP="008E61DD">
            <w:pPr>
              <w:spacing w:before="150"/>
              <w:rPr>
                <w:rFonts w:cs="Arial"/>
                <w:color w:val="172B4D"/>
                <w:szCs w:val="20"/>
              </w:rPr>
            </w:pPr>
            <w:r w:rsidRPr="008262D4">
              <w:rPr>
                <w:rFonts w:cs="Arial"/>
                <w:color w:val="172B4D"/>
                <w:szCs w:val="20"/>
              </w:rPr>
              <w:t>Status</w:t>
            </w:r>
          </w:p>
        </w:tc>
        <w:tc>
          <w:tcPr>
            <w:tcW w:w="2043" w:type="dxa"/>
            <w:tcMar>
              <w:top w:w="105" w:type="dxa"/>
              <w:left w:w="150" w:type="dxa"/>
              <w:bottom w:w="105" w:type="dxa"/>
              <w:right w:w="150" w:type="dxa"/>
            </w:tcMar>
            <w:hideMark/>
          </w:tcPr>
          <w:p w:rsidR="008E61DD" w:rsidRPr="008262D4" w:rsidRDefault="008E61DD" w:rsidP="008E61DD">
            <w:pPr>
              <w:spacing w:before="150"/>
              <w:rPr>
                <w:rFonts w:cs="Arial"/>
                <w:color w:val="172B4D"/>
                <w:szCs w:val="20"/>
              </w:rPr>
            </w:pPr>
            <w:r w:rsidRPr="008262D4">
              <w:rPr>
                <w:rFonts w:cs="Arial"/>
                <w:color w:val="172B4D"/>
                <w:szCs w:val="20"/>
              </w:rPr>
              <w:t>endringIStatus</w:t>
            </w:r>
          </w:p>
        </w:tc>
        <w:tc>
          <w:tcPr>
            <w:tcW w:w="962" w:type="dxa"/>
            <w:tcMar>
              <w:top w:w="105" w:type="dxa"/>
              <w:left w:w="150" w:type="dxa"/>
              <w:bottom w:w="105" w:type="dxa"/>
              <w:right w:w="150" w:type="dxa"/>
            </w:tcMar>
            <w:hideMark/>
          </w:tcPr>
          <w:p w:rsidR="008E61DD" w:rsidRPr="008262D4" w:rsidRDefault="008E61DD" w:rsidP="008E61DD">
            <w:pPr>
              <w:pStyle w:val="NormalWeb"/>
              <w:spacing w:before="0" w:beforeAutospacing="0" w:after="0" w:afterAutospacing="0"/>
              <w:jc w:val="center"/>
              <w:rPr>
                <w:rFonts w:ascii="Arial" w:hAnsi="Arial" w:cs="Arial"/>
                <w:color w:val="172B4D"/>
                <w:sz w:val="20"/>
                <w:szCs w:val="20"/>
              </w:rPr>
            </w:pPr>
            <w:r w:rsidRPr="008262D4">
              <w:rPr>
                <w:rFonts w:ascii="Arial" w:hAnsi="Arial" w:cs="Arial"/>
                <w:color w:val="172B4D"/>
                <w:sz w:val="20"/>
                <w:szCs w:val="20"/>
              </w:rPr>
              <w:t>Nei</w:t>
            </w:r>
          </w:p>
          <w:p w:rsidR="008E61DD" w:rsidRPr="008262D4" w:rsidRDefault="008E61DD" w:rsidP="008E61DD">
            <w:pPr>
              <w:pStyle w:val="NormalWeb"/>
              <w:spacing w:before="150" w:beforeAutospacing="0" w:after="0" w:afterAutospacing="0"/>
              <w:jc w:val="center"/>
              <w:rPr>
                <w:rFonts w:ascii="Arial" w:hAnsi="Arial" w:cs="Arial"/>
                <w:color w:val="172B4D"/>
                <w:sz w:val="20"/>
                <w:szCs w:val="20"/>
              </w:rPr>
            </w:pPr>
            <w:r w:rsidRPr="008262D4">
              <w:rPr>
                <w:rFonts w:ascii="Arial" w:hAnsi="Arial" w:cs="Arial"/>
                <w:color w:val="172B4D"/>
                <w:sz w:val="20"/>
                <w:szCs w:val="20"/>
              </w:rPr>
              <w:t>(se merkn</w:t>
            </w:r>
            <w:r w:rsidRPr="008262D4">
              <w:rPr>
                <w:rFonts w:ascii="Arial" w:hAnsi="Arial" w:cs="Arial"/>
                <w:color w:val="172B4D"/>
                <w:sz w:val="20"/>
                <w:szCs w:val="20"/>
              </w:rPr>
              <w:lastRenderedPageBreak/>
              <w:t>ad om status)</w:t>
            </w:r>
          </w:p>
        </w:tc>
        <w:tc>
          <w:tcPr>
            <w:tcW w:w="962" w:type="dxa"/>
            <w:shd w:val="clear" w:color="auto" w:fill="DEEBFF"/>
            <w:tcMar>
              <w:top w:w="105" w:type="dxa"/>
              <w:left w:w="150" w:type="dxa"/>
              <w:bottom w:w="105" w:type="dxa"/>
              <w:right w:w="150" w:type="dxa"/>
            </w:tcMar>
            <w:hideMark/>
          </w:tcPr>
          <w:p w:rsidR="008E61DD" w:rsidRPr="008262D4" w:rsidRDefault="008E61DD" w:rsidP="008E61DD">
            <w:pPr>
              <w:jc w:val="center"/>
              <w:rPr>
                <w:rFonts w:cs="Arial"/>
                <w:color w:val="172B4D"/>
                <w:szCs w:val="20"/>
              </w:rPr>
            </w:pPr>
            <w:r w:rsidRPr="008262D4">
              <w:rPr>
                <w:rFonts w:cs="Arial"/>
                <w:color w:val="172B4D"/>
                <w:szCs w:val="20"/>
              </w:rPr>
              <w:lastRenderedPageBreak/>
              <w:t>Ja (Historikk)</w:t>
            </w:r>
          </w:p>
        </w:tc>
        <w:tc>
          <w:tcPr>
            <w:tcW w:w="962" w:type="dxa"/>
            <w:shd w:val="clear" w:color="auto" w:fill="E3FCEF"/>
            <w:tcMar>
              <w:top w:w="105" w:type="dxa"/>
              <w:left w:w="150" w:type="dxa"/>
              <w:bottom w:w="105" w:type="dxa"/>
              <w:right w:w="150" w:type="dxa"/>
            </w:tcMar>
            <w:hideMark/>
          </w:tcPr>
          <w:p w:rsidR="008E61DD" w:rsidRPr="008262D4" w:rsidRDefault="008E61DD" w:rsidP="008E61DD">
            <w:pPr>
              <w:jc w:val="center"/>
              <w:rPr>
                <w:rFonts w:cs="Arial"/>
                <w:color w:val="172B4D"/>
                <w:szCs w:val="20"/>
              </w:rPr>
            </w:pPr>
            <w:r w:rsidRPr="008262D4">
              <w:rPr>
                <w:rFonts w:cs="Arial"/>
                <w:color w:val="172B4D"/>
                <w:szCs w:val="20"/>
              </w:rPr>
              <w:t>Ja</w:t>
            </w:r>
          </w:p>
        </w:tc>
        <w:tc>
          <w:tcPr>
            <w:tcW w:w="962" w:type="dxa"/>
            <w:shd w:val="clear" w:color="auto" w:fill="E3FCEF"/>
            <w:tcMar>
              <w:top w:w="105" w:type="dxa"/>
              <w:left w:w="150" w:type="dxa"/>
              <w:bottom w:w="105" w:type="dxa"/>
              <w:right w:w="150" w:type="dxa"/>
            </w:tcMar>
            <w:hideMark/>
          </w:tcPr>
          <w:p w:rsidR="008E61DD" w:rsidRPr="008262D4" w:rsidRDefault="008E61DD" w:rsidP="008E61DD">
            <w:pPr>
              <w:jc w:val="center"/>
              <w:rPr>
                <w:rFonts w:cs="Arial"/>
                <w:color w:val="172B4D"/>
                <w:szCs w:val="20"/>
              </w:rPr>
            </w:pPr>
            <w:r w:rsidRPr="008262D4">
              <w:rPr>
                <w:rFonts w:cs="Arial"/>
                <w:color w:val="172B4D"/>
                <w:szCs w:val="20"/>
              </w:rPr>
              <w:t>Ja</w:t>
            </w:r>
          </w:p>
        </w:tc>
        <w:tc>
          <w:tcPr>
            <w:tcW w:w="696" w:type="dxa"/>
            <w:shd w:val="clear" w:color="auto" w:fill="E3FCEF"/>
          </w:tcPr>
          <w:p w:rsidR="008E61DD" w:rsidRDefault="008E61DD" w:rsidP="00E47C0C">
            <w:pPr>
              <w:jc w:val="center"/>
            </w:pPr>
            <w:r w:rsidRPr="00D03FCA">
              <w:rPr>
                <w:rFonts w:cs="Arial"/>
                <w:color w:val="172B4D"/>
                <w:szCs w:val="20"/>
              </w:rPr>
              <w:t>Ja</w:t>
            </w:r>
          </w:p>
        </w:tc>
        <w:tc>
          <w:tcPr>
            <w:tcW w:w="708" w:type="dxa"/>
            <w:shd w:val="clear" w:color="auto" w:fill="E3FCEF"/>
          </w:tcPr>
          <w:p w:rsidR="008E61DD" w:rsidRDefault="008E61DD" w:rsidP="00E47C0C">
            <w:pPr>
              <w:jc w:val="center"/>
            </w:pPr>
            <w:r w:rsidRPr="00D03FCA">
              <w:rPr>
                <w:rFonts w:cs="Arial"/>
                <w:color w:val="172B4D"/>
                <w:szCs w:val="20"/>
              </w:rPr>
              <w:t>Ja</w:t>
            </w:r>
          </w:p>
        </w:tc>
        <w:tc>
          <w:tcPr>
            <w:tcW w:w="709" w:type="dxa"/>
            <w:shd w:val="clear" w:color="auto" w:fill="E3FCEF"/>
          </w:tcPr>
          <w:p w:rsidR="008E61DD" w:rsidRDefault="008E61DD" w:rsidP="00E47C0C">
            <w:pPr>
              <w:jc w:val="center"/>
            </w:pPr>
            <w:r w:rsidRPr="00D03FCA">
              <w:rPr>
                <w:rFonts w:cs="Arial"/>
                <w:color w:val="172B4D"/>
                <w:szCs w:val="20"/>
              </w:rPr>
              <w:t>Ja</w:t>
            </w:r>
          </w:p>
        </w:tc>
      </w:tr>
      <w:tr w:rsidR="008E61DD" w:rsidTr="008E61DD">
        <w:tc>
          <w:tcPr>
            <w:tcW w:w="1202" w:type="dxa"/>
            <w:tcMar>
              <w:top w:w="105" w:type="dxa"/>
              <w:left w:w="150" w:type="dxa"/>
              <w:bottom w:w="105" w:type="dxa"/>
              <w:right w:w="150" w:type="dxa"/>
            </w:tcMar>
            <w:hideMark/>
          </w:tcPr>
          <w:p w:rsidR="008E61DD" w:rsidRPr="008262D4" w:rsidRDefault="008E61DD" w:rsidP="008E61DD">
            <w:pPr>
              <w:rPr>
                <w:rFonts w:cs="Arial"/>
                <w:b/>
                <w:color w:val="172B4D"/>
                <w:szCs w:val="20"/>
              </w:rPr>
            </w:pPr>
            <w:r w:rsidRPr="008262D4">
              <w:rPr>
                <w:rStyle w:val="Sterk"/>
                <w:rFonts w:cs="Arial"/>
                <w:b w:val="0"/>
                <w:color w:val="172B4D"/>
                <w:szCs w:val="20"/>
              </w:rPr>
              <w:t>Utlendingsmyndighetenes identifikasjonsnummer</w:t>
            </w:r>
          </w:p>
        </w:tc>
        <w:tc>
          <w:tcPr>
            <w:tcW w:w="2043" w:type="dxa"/>
            <w:tcMar>
              <w:top w:w="105" w:type="dxa"/>
              <w:left w:w="150" w:type="dxa"/>
              <w:bottom w:w="105" w:type="dxa"/>
              <w:right w:w="150" w:type="dxa"/>
            </w:tcMar>
            <w:hideMark/>
          </w:tcPr>
          <w:p w:rsidR="008E61DD" w:rsidRPr="008262D4" w:rsidRDefault="008E61DD" w:rsidP="008E61DD">
            <w:pPr>
              <w:rPr>
                <w:rFonts w:cs="Arial"/>
                <w:b/>
                <w:color w:val="172B4D"/>
                <w:szCs w:val="20"/>
              </w:rPr>
            </w:pPr>
            <w:r w:rsidRPr="008262D4">
              <w:rPr>
                <w:rStyle w:val="Sterk"/>
                <w:rFonts w:cs="Arial"/>
                <w:b w:val="0"/>
                <w:color w:val="172B4D"/>
                <w:szCs w:val="20"/>
              </w:rPr>
              <w:t>endringIUtlendingsmyndighetenesIdentifikasjonsnummer</w:t>
            </w:r>
          </w:p>
        </w:tc>
        <w:tc>
          <w:tcPr>
            <w:tcW w:w="962" w:type="dxa"/>
            <w:tcMar>
              <w:top w:w="105" w:type="dxa"/>
              <w:left w:w="150" w:type="dxa"/>
              <w:bottom w:w="105" w:type="dxa"/>
              <w:right w:w="150" w:type="dxa"/>
            </w:tcMar>
            <w:hideMark/>
          </w:tcPr>
          <w:p w:rsidR="008E61DD" w:rsidRPr="008262D4" w:rsidRDefault="008E61DD" w:rsidP="008E61DD">
            <w:pPr>
              <w:jc w:val="center"/>
              <w:rPr>
                <w:rFonts w:cs="Arial"/>
                <w:b/>
                <w:color w:val="172B4D"/>
                <w:szCs w:val="20"/>
              </w:rPr>
            </w:pPr>
            <w:r w:rsidRPr="008262D4">
              <w:rPr>
                <w:rStyle w:val="Sterk"/>
                <w:rFonts w:cs="Arial"/>
                <w:b w:val="0"/>
                <w:color w:val="172B4D"/>
                <w:szCs w:val="20"/>
              </w:rPr>
              <w:t>Ja</w:t>
            </w:r>
          </w:p>
        </w:tc>
        <w:tc>
          <w:tcPr>
            <w:tcW w:w="962" w:type="dxa"/>
            <w:shd w:val="clear" w:color="auto" w:fill="DEEBFF"/>
            <w:tcMar>
              <w:top w:w="105" w:type="dxa"/>
              <w:left w:w="150" w:type="dxa"/>
              <w:bottom w:w="105" w:type="dxa"/>
              <w:right w:w="150" w:type="dxa"/>
            </w:tcMar>
            <w:hideMark/>
          </w:tcPr>
          <w:p w:rsidR="008E61DD" w:rsidRPr="008262D4" w:rsidRDefault="008E61DD" w:rsidP="008E61DD">
            <w:pPr>
              <w:jc w:val="center"/>
              <w:rPr>
                <w:rFonts w:cs="Arial"/>
                <w:b/>
                <w:color w:val="172B4D"/>
                <w:szCs w:val="20"/>
              </w:rPr>
            </w:pPr>
            <w:r w:rsidRPr="008262D4">
              <w:rPr>
                <w:rStyle w:val="Sterk"/>
                <w:rFonts w:cs="Arial"/>
                <w:b w:val="0"/>
                <w:color w:val="172B4D"/>
                <w:szCs w:val="20"/>
              </w:rPr>
              <w:t>Ja (Historikk)</w:t>
            </w:r>
          </w:p>
        </w:tc>
        <w:tc>
          <w:tcPr>
            <w:tcW w:w="962" w:type="dxa"/>
            <w:shd w:val="clear" w:color="auto" w:fill="FFEBE5"/>
            <w:tcMar>
              <w:top w:w="105" w:type="dxa"/>
              <w:left w:w="150" w:type="dxa"/>
              <w:bottom w:w="105" w:type="dxa"/>
              <w:right w:w="150" w:type="dxa"/>
            </w:tcMar>
            <w:hideMark/>
          </w:tcPr>
          <w:p w:rsidR="008E61DD" w:rsidRPr="008262D4" w:rsidRDefault="008E61DD" w:rsidP="008E61DD">
            <w:pPr>
              <w:jc w:val="center"/>
              <w:rPr>
                <w:rFonts w:cs="Arial"/>
                <w:b/>
                <w:color w:val="172B4D"/>
                <w:szCs w:val="20"/>
              </w:rPr>
            </w:pPr>
            <w:r w:rsidRPr="008262D4">
              <w:rPr>
                <w:rStyle w:val="Sterk"/>
                <w:rFonts w:cs="Arial"/>
                <w:b w:val="0"/>
                <w:color w:val="172B4D"/>
                <w:szCs w:val="20"/>
              </w:rPr>
              <w:t>Nei</w:t>
            </w:r>
          </w:p>
        </w:tc>
        <w:tc>
          <w:tcPr>
            <w:tcW w:w="962" w:type="dxa"/>
            <w:shd w:val="clear" w:color="auto" w:fill="FFEBE5"/>
            <w:tcMar>
              <w:top w:w="105" w:type="dxa"/>
              <w:left w:w="150" w:type="dxa"/>
              <w:bottom w:w="105" w:type="dxa"/>
              <w:right w:w="150" w:type="dxa"/>
            </w:tcMar>
            <w:hideMark/>
          </w:tcPr>
          <w:p w:rsidR="008E61DD" w:rsidRPr="008262D4" w:rsidRDefault="008E61DD" w:rsidP="008E61DD">
            <w:pPr>
              <w:jc w:val="center"/>
              <w:rPr>
                <w:rFonts w:cs="Arial"/>
                <w:b/>
                <w:color w:val="172B4D"/>
                <w:szCs w:val="20"/>
              </w:rPr>
            </w:pPr>
            <w:r w:rsidRPr="008262D4">
              <w:rPr>
                <w:rStyle w:val="Sterk"/>
                <w:rFonts w:cs="Arial"/>
                <w:b w:val="0"/>
                <w:color w:val="172B4D"/>
                <w:szCs w:val="20"/>
              </w:rPr>
              <w:t>Nei</w:t>
            </w:r>
          </w:p>
        </w:tc>
        <w:tc>
          <w:tcPr>
            <w:tcW w:w="696" w:type="dxa"/>
            <w:shd w:val="clear" w:color="auto" w:fill="FFEBE5"/>
          </w:tcPr>
          <w:p w:rsidR="008E61DD" w:rsidRPr="008262D4" w:rsidRDefault="008E61DD" w:rsidP="008E61DD">
            <w:pPr>
              <w:jc w:val="center"/>
              <w:rPr>
                <w:rFonts w:cs="Arial"/>
                <w:b/>
                <w:color w:val="172B4D"/>
                <w:szCs w:val="20"/>
              </w:rPr>
            </w:pPr>
            <w:r w:rsidRPr="008262D4">
              <w:rPr>
                <w:rStyle w:val="Sterk"/>
                <w:rFonts w:cs="Arial"/>
                <w:b w:val="0"/>
                <w:color w:val="172B4D"/>
                <w:szCs w:val="20"/>
              </w:rPr>
              <w:t>Nei</w:t>
            </w:r>
          </w:p>
        </w:tc>
        <w:tc>
          <w:tcPr>
            <w:tcW w:w="708" w:type="dxa"/>
            <w:shd w:val="clear" w:color="auto" w:fill="FFEBE5"/>
          </w:tcPr>
          <w:p w:rsidR="008E61DD" w:rsidRPr="008262D4" w:rsidRDefault="008E61DD" w:rsidP="008E61DD">
            <w:pPr>
              <w:jc w:val="center"/>
              <w:rPr>
                <w:rFonts w:cs="Arial"/>
                <w:b/>
                <w:color w:val="172B4D"/>
                <w:szCs w:val="20"/>
              </w:rPr>
            </w:pPr>
            <w:r w:rsidRPr="008262D4">
              <w:rPr>
                <w:rStyle w:val="Sterk"/>
                <w:rFonts w:cs="Arial"/>
                <w:b w:val="0"/>
                <w:color w:val="172B4D"/>
                <w:szCs w:val="20"/>
              </w:rPr>
              <w:t>Nei</w:t>
            </w:r>
          </w:p>
        </w:tc>
        <w:tc>
          <w:tcPr>
            <w:tcW w:w="709" w:type="dxa"/>
            <w:shd w:val="clear" w:color="auto" w:fill="FFEBE5"/>
          </w:tcPr>
          <w:p w:rsidR="008E61DD" w:rsidRPr="008262D4" w:rsidRDefault="008E61DD" w:rsidP="008E61DD">
            <w:pPr>
              <w:jc w:val="center"/>
              <w:rPr>
                <w:rStyle w:val="Sterk"/>
                <w:rFonts w:cs="Arial"/>
                <w:b w:val="0"/>
                <w:color w:val="172B4D"/>
                <w:szCs w:val="20"/>
              </w:rPr>
            </w:pPr>
            <w:r w:rsidRPr="008262D4">
              <w:rPr>
                <w:rStyle w:val="Sterk"/>
                <w:rFonts w:cs="Arial"/>
                <w:b w:val="0"/>
                <w:color w:val="172B4D"/>
                <w:szCs w:val="20"/>
              </w:rPr>
              <w:t>Nei</w:t>
            </w:r>
          </w:p>
        </w:tc>
      </w:tr>
      <w:tr w:rsidR="008E61DD" w:rsidTr="008E61DD">
        <w:tc>
          <w:tcPr>
            <w:tcW w:w="1202" w:type="dxa"/>
            <w:tcMar>
              <w:top w:w="105" w:type="dxa"/>
              <w:left w:w="150" w:type="dxa"/>
              <w:bottom w:w="105" w:type="dxa"/>
              <w:right w:w="150" w:type="dxa"/>
            </w:tcMar>
            <w:hideMark/>
          </w:tcPr>
          <w:p w:rsidR="008E61DD" w:rsidRPr="008262D4" w:rsidRDefault="008E61DD" w:rsidP="008E61DD">
            <w:pPr>
              <w:rPr>
                <w:rFonts w:cs="Arial"/>
                <w:b/>
                <w:color w:val="172B4D"/>
                <w:szCs w:val="20"/>
              </w:rPr>
            </w:pPr>
            <w:r w:rsidRPr="008262D4">
              <w:rPr>
                <w:rStyle w:val="Sterk"/>
                <w:rFonts w:cs="Arial"/>
                <w:b w:val="0"/>
                <w:color w:val="172B4D"/>
                <w:szCs w:val="20"/>
              </w:rPr>
              <w:t>Utenlandsk personidentifikasjon</w:t>
            </w:r>
          </w:p>
        </w:tc>
        <w:tc>
          <w:tcPr>
            <w:tcW w:w="2043" w:type="dxa"/>
            <w:tcMar>
              <w:top w:w="105" w:type="dxa"/>
              <w:left w:w="150" w:type="dxa"/>
              <w:bottom w:w="105" w:type="dxa"/>
              <w:right w:w="150" w:type="dxa"/>
            </w:tcMar>
            <w:hideMark/>
          </w:tcPr>
          <w:p w:rsidR="008E61DD" w:rsidRPr="008262D4" w:rsidRDefault="008E61DD" w:rsidP="008E61DD">
            <w:pPr>
              <w:rPr>
                <w:rFonts w:cs="Arial"/>
                <w:b/>
                <w:color w:val="172B4D"/>
                <w:szCs w:val="20"/>
              </w:rPr>
            </w:pPr>
            <w:r w:rsidRPr="008262D4">
              <w:rPr>
                <w:rStyle w:val="Sterk"/>
                <w:rFonts w:cs="Arial"/>
                <w:b w:val="0"/>
                <w:color w:val="172B4D"/>
                <w:szCs w:val="20"/>
              </w:rPr>
              <w:t>endringIUtenlandskPersonidentifiksjon</w:t>
            </w:r>
          </w:p>
        </w:tc>
        <w:tc>
          <w:tcPr>
            <w:tcW w:w="962" w:type="dxa"/>
            <w:tcMar>
              <w:top w:w="105" w:type="dxa"/>
              <w:left w:w="150" w:type="dxa"/>
              <w:bottom w:w="105" w:type="dxa"/>
              <w:right w:w="150" w:type="dxa"/>
            </w:tcMar>
            <w:hideMark/>
          </w:tcPr>
          <w:p w:rsidR="008E61DD" w:rsidRPr="008262D4" w:rsidRDefault="008E61DD" w:rsidP="008E61DD">
            <w:pPr>
              <w:jc w:val="center"/>
              <w:rPr>
                <w:rFonts w:cs="Arial"/>
                <w:b/>
                <w:color w:val="172B4D"/>
                <w:szCs w:val="20"/>
              </w:rPr>
            </w:pPr>
            <w:r w:rsidRPr="008262D4">
              <w:rPr>
                <w:rStyle w:val="Sterk"/>
                <w:rFonts w:cs="Arial"/>
                <w:b w:val="0"/>
                <w:color w:val="172B4D"/>
                <w:szCs w:val="20"/>
              </w:rPr>
              <w:t>Ja</w:t>
            </w:r>
          </w:p>
        </w:tc>
        <w:tc>
          <w:tcPr>
            <w:tcW w:w="962" w:type="dxa"/>
            <w:shd w:val="clear" w:color="auto" w:fill="DEEBFF"/>
            <w:tcMar>
              <w:top w:w="105" w:type="dxa"/>
              <w:left w:w="150" w:type="dxa"/>
              <w:bottom w:w="105" w:type="dxa"/>
              <w:right w:w="150" w:type="dxa"/>
            </w:tcMar>
            <w:hideMark/>
          </w:tcPr>
          <w:p w:rsidR="008E61DD" w:rsidRPr="008262D4" w:rsidRDefault="008E61DD" w:rsidP="008E61DD">
            <w:pPr>
              <w:jc w:val="center"/>
              <w:rPr>
                <w:rFonts w:cs="Arial"/>
                <w:b/>
                <w:color w:val="172B4D"/>
                <w:szCs w:val="20"/>
              </w:rPr>
            </w:pPr>
            <w:r w:rsidRPr="008262D4">
              <w:rPr>
                <w:rStyle w:val="Sterk"/>
                <w:rFonts w:cs="Arial"/>
                <w:b w:val="0"/>
                <w:color w:val="172B4D"/>
                <w:szCs w:val="20"/>
              </w:rPr>
              <w:t>Ja (Historikk)</w:t>
            </w:r>
          </w:p>
        </w:tc>
        <w:tc>
          <w:tcPr>
            <w:tcW w:w="962" w:type="dxa"/>
            <w:shd w:val="clear" w:color="auto" w:fill="E3FCEF"/>
            <w:tcMar>
              <w:top w:w="105" w:type="dxa"/>
              <w:left w:w="150" w:type="dxa"/>
              <w:bottom w:w="105" w:type="dxa"/>
              <w:right w:w="150" w:type="dxa"/>
            </w:tcMar>
            <w:hideMark/>
          </w:tcPr>
          <w:p w:rsidR="008E61DD" w:rsidRPr="008262D4" w:rsidRDefault="008E61DD" w:rsidP="008E61DD">
            <w:pPr>
              <w:jc w:val="center"/>
              <w:rPr>
                <w:rFonts w:cs="Arial"/>
                <w:b/>
                <w:color w:val="172B4D"/>
                <w:szCs w:val="20"/>
              </w:rPr>
            </w:pPr>
            <w:r w:rsidRPr="008262D4">
              <w:rPr>
                <w:rStyle w:val="Sterk"/>
                <w:rFonts w:cs="Arial"/>
                <w:b w:val="0"/>
                <w:color w:val="172B4D"/>
                <w:szCs w:val="20"/>
              </w:rPr>
              <w:t>Ja</w:t>
            </w:r>
          </w:p>
        </w:tc>
        <w:tc>
          <w:tcPr>
            <w:tcW w:w="962" w:type="dxa"/>
            <w:shd w:val="clear" w:color="auto" w:fill="FFEBE5"/>
            <w:tcMar>
              <w:top w:w="105" w:type="dxa"/>
              <w:left w:w="150" w:type="dxa"/>
              <w:bottom w:w="105" w:type="dxa"/>
              <w:right w:w="150" w:type="dxa"/>
            </w:tcMar>
            <w:hideMark/>
          </w:tcPr>
          <w:p w:rsidR="008E61DD" w:rsidRPr="008262D4" w:rsidRDefault="008E61DD" w:rsidP="008E61DD">
            <w:pPr>
              <w:jc w:val="center"/>
              <w:rPr>
                <w:rFonts w:cs="Arial"/>
                <w:b/>
                <w:color w:val="172B4D"/>
                <w:szCs w:val="20"/>
              </w:rPr>
            </w:pPr>
            <w:r w:rsidRPr="008E61DD">
              <w:rPr>
                <w:bCs/>
              </w:rPr>
              <w:t>Nei</w:t>
            </w:r>
          </w:p>
        </w:tc>
        <w:tc>
          <w:tcPr>
            <w:tcW w:w="696" w:type="dxa"/>
            <w:shd w:val="clear" w:color="auto" w:fill="FFEBE5"/>
          </w:tcPr>
          <w:p w:rsidR="008E61DD" w:rsidRDefault="008E61DD" w:rsidP="00E47C0C">
            <w:pPr>
              <w:jc w:val="center"/>
            </w:pPr>
            <w:r w:rsidRPr="00CE392D">
              <w:rPr>
                <w:rStyle w:val="Sterk"/>
                <w:rFonts w:cs="Arial"/>
                <w:b w:val="0"/>
                <w:color w:val="172B4D"/>
                <w:szCs w:val="20"/>
              </w:rPr>
              <w:t>Nei</w:t>
            </w:r>
          </w:p>
        </w:tc>
        <w:tc>
          <w:tcPr>
            <w:tcW w:w="708" w:type="dxa"/>
            <w:shd w:val="clear" w:color="auto" w:fill="FFEBE5"/>
          </w:tcPr>
          <w:p w:rsidR="008E61DD" w:rsidRDefault="008E61DD" w:rsidP="00E47C0C">
            <w:pPr>
              <w:jc w:val="center"/>
            </w:pPr>
            <w:r w:rsidRPr="00CE392D">
              <w:rPr>
                <w:rStyle w:val="Sterk"/>
                <w:rFonts w:cs="Arial"/>
                <w:b w:val="0"/>
                <w:color w:val="172B4D"/>
                <w:szCs w:val="20"/>
              </w:rPr>
              <w:t>Nei</w:t>
            </w:r>
          </w:p>
        </w:tc>
        <w:tc>
          <w:tcPr>
            <w:tcW w:w="709" w:type="dxa"/>
            <w:shd w:val="clear" w:color="auto" w:fill="FFEBE5"/>
          </w:tcPr>
          <w:p w:rsidR="008E61DD" w:rsidRDefault="008E61DD" w:rsidP="00E47C0C">
            <w:pPr>
              <w:jc w:val="center"/>
            </w:pPr>
            <w:r w:rsidRPr="00CE392D">
              <w:rPr>
                <w:rStyle w:val="Sterk"/>
                <w:rFonts w:cs="Arial"/>
                <w:b w:val="0"/>
                <w:color w:val="172B4D"/>
                <w:szCs w:val="20"/>
              </w:rPr>
              <w:t>Nei</w:t>
            </w:r>
          </w:p>
        </w:tc>
      </w:tr>
      <w:tr w:rsidR="008E61DD" w:rsidTr="008E61DD">
        <w:tc>
          <w:tcPr>
            <w:tcW w:w="1202" w:type="dxa"/>
            <w:tcMar>
              <w:top w:w="105" w:type="dxa"/>
              <w:left w:w="150" w:type="dxa"/>
              <w:bottom w:w="105" w:type="dxa"/>
              <w:right w:w="150" w:type="dxa"/>
            </w:tcMar>
            <w:hideMark/>
          </w:tcPr>
          <w:p w:rsidR="008E61DD" w:rsidRPr="008262D4" w:rsidRDefault="008E61DD" w:rsidP="008E61DD">
            <w:pPr>
              <w:rPr>
                <w:rFonts w:cs="Arial"/>
                <w:color w:val="172B4D"/>
                <w:szCs w:val="20"/>
              </w:rPr>
            </w:pPr>
            <w:r w:rsidRPr="008262D4">
              <w:rPr>
                <w:rFonts w:cs="Arial"/>
                <w:color w:val="172B4D"/>
                <w:szCs w:val="20"/>
              </w:rPr>
              <w:t>Doedsfall</w:t>
            </w:r>
          </w:p>
        </w:tc>
        <w:tc>
          <w:tcPr>
            <w:tcW w:w="2043" w:type="dxa"/>
            <w:tcMar>
              <w:top w:w="105" w:type="dxa"/>
              <w:left w:w="150" w:type="dxa"/>
              <w:bottom w:w="105" w:type="dxa"/>
              <w:right w:w="150" w:type="dxa"/>
            </w:tcMar>
            <w:hideMark/>
          </w:tcPr>
          <w:p w:rsidR="008E61DD" w:rsidRPr="008262D4" w:rsidRDefault="008E61DD" w:rsidP="008E61DD">
            <w:pPr>
              <w:rPr>
                <w:rFonts w:cs="Arial"/>
                <w:color w:val="172B4D"/>
                <w:szCs w:val="20"/>
              </w:rPr>
            </w:pPr>
            <w:r w:rsidRPr="008262D4">
              <w:rPr>
                <w:rFonts w:cs="Arial"/>
                <w:color w:val="172B4D"/>
                <w:szCs w:val="20"/>
              </w:rPr>
              <w:t>endringIDoedsfall</w:t>
            </w:r>
          </w:p>
        </w:tc>
        <w:tc>
          <w:tcPr>
            <w:tcW w:w="962" w:type="dxa"/>
            <w:tcMar>
              <w:top w:w="105" w:type="dxa"/>
              <w:left w:w="150" w:type="dxa"/>
              <w:bottom w:w="105" w:type="dxa"/>
              <w:right w:w="150" w:type="dxa"/>
            </w:tcMar>
            <w:hideMark/>
          </w:tcPr>
          <w:p w:rsidR="008E61DD" w:rsidRPr="008262D4" w:rsidRDefault="008E61DD" w:rsidP="008E61DD">
            <w:pPr>
              <w:jc w:val="center"/>
              <w:rPr>
                <w:rFonts w:cs="Arial"/>
                <w:color w:val="172B4D"/>
                <w:szCs w:val="20"/>
              </w:rPr>
            </w:pPr>
            <w:r w:rsidRPr="008262D4">
              <w:rPr>
                <w:rFonts w:cs="Arial"/>
                <w:color w:val="172B4D"/>
                <w:szCs w:val="20"/>
              </w:rPr>
              <w:t>Nei</w:t>
            </w:r>
          </w:p>
        </w:tc>
        <w:tc>
          <w:tcPr>
            <w:tcW w:w="962" w:type="dxa"/>
            <w:shd w:val="clear" w:color="auto" w:fill="DEEBFF"/>
            <w:tcMar>
              <w:top w:w="105" w:type="dxa"/>
              <w:left w:w="150" w:type="dxa"/>
              <w:bottom w:w="105" w:type="dxa"/>
              <w:right w:w="150" w:type="dxa"/>
            </w:tcMar>
            <w:hideMark/>
          </w:tcPr>
          <w:p w:rsidR="008E61DD" w:rsidRPr="008262D4" w:rsidRDefault="008E61DD" w:rsidP="00BB26A5">
            <w:pPr>
              <w:jc w:val="center"/>
              <w:rPr>
                <w:rFonts w:cs="Arial"/>
                <w:color w:val="172B4D"/>
                <w:szCs w:val="20"/>
              </w:rPr>
            </w:pPr>
            <w:r w:rsidRPr="008262D4">
              <w:rPr>
                <w:rFonts w:cs="Arial"/>
                <w:color w:val="172B4D"/>
                <w:szCs w:val="20"/>
              </w:rPr>
              <w:t xml:space="preserve">Ja </w:t>
            </w:r>
          </w:p>
        </w:tc>
        <w:tc>
          <w:tcPr>
            <w:tcW w:w="962" w:type="dxa"/>
            <w:shd w:val="clear" w:color="auto" w:fill="E3FCEF"/>
            <w:tcMar>
              <w:top w:w="105" w:type="dxa"/>
              <w:left w:w="150" w:type="dxa"/>
              <w:bottom w:w="105" w:type="dxa"/>
              <w:right w:w="150" w:type="dxa"/>
            </w:tcMar>
            <w:hideMark/>
          </w:tcPr>
          <w:p w:rsidR="008E61DD" w:rsidRPr="008262D4" w:rsidRDefault="008E61DD" w:rsidP="008E61DD">
            <w:pPr>
              <w:jc w:val="center"/>
              <w:rPr>
                <w:rFonts w:cs="Arial"/>
                <w:color w:val="172B4D"/>
                <w:szCs w:val="20"/>
              </w:rPr>
            </w:pPr>
            <w:r w:rsidRPr="008262D4">
              <w:rPr>
                <w:rFonts w:cs="Arial"/>
                <w:color w:val="172B4D"/>
                <w:szCs w:val="20"/>
              </w:rPr>
              <w:t>Ja</w:t>
            </w:r>
          </w:p>
        </w:tc>
        <w:tc>
          <w:tcPr>
            <w:tcW w:w="962" w:type="dxa"/>
            <w:shd w:val="clear" w:color="auto" w:fill="E3FCEF"/>
            <w:tcMar>
              <w:top w:w="105" w:type="dxa"/>
              <w:left w:w="150" w:type="dxa"/>
              <w:bottom w:w="105" w:type="dxa"/>
              <w:right w:w="150" w:type="dxa"/>
            </w:tcMar>
            <w:hideMark/>
          </w:tcPr>
          <w:p w:rsidR="008E61DD" w:rsidRPr="008262D4" w:rsidRDefault="008E61DD" w:rsidP="008E61DD">
            <w:pPr>
              <w:jc w:val="center"/>
              <w:rPr>
                <w:rFonts w:cs="Arial"/>
                <w:color w:val="172B4D"/>
                <w:szCs w:val="20"/>
              </w:rPr>
            </w:pPr>
            <w:r w:rsidRPr="008262D4">
              <w:rPr>
                <w:rFonts w:cs="Arial"/>
                <w:color w:val="172B4D"/>
                <w:szCs w:val="20"/>
              </w:rPr>
              <w:t>Ja</w:t>
            </w:r>
          </w:p>
        </w:tc>
        <w:tc>
          <w:tcPr>
            <w:tcW w:w="696" w:type="dxa"/>
            <w:shd w:val="clear" w:color="auto" w:fill="E3FCEF"/>
          </w:tcPr>
          <w:p w:rsidR="008E61DD" w:rsidRPr="008262D4" w:rsidRDefault="008E61DD" w:rsidP="008E61DD">
            <w:pPr>
              <w:jc w:val="center"/>
              <w:rPr>
                <w:rFonts w:cs="Arial"/>
                <w:color w:val="172B4D"/>
                <w:szCs w:val="20"/>
              </w:rPr>
            </w:pPr>
            <w:r w:rsidRPr="008262D4">
              <w:rPr>
                <w:rFonts w:cs="Arial"/>
                <w:color w:val="172B4D"/>
                <w:szCs w:val="20"/>
              </w:rPr>
              <w:t>Ja</w:t>
            </w:r>
          </w:p>
        </w:tc>
        <w:tc>
          <w:tcPr>
            <w:tcW w:w="708" w:type="dxa"/>
            <w:shd w:val="clear" w:color="auto" w:fill="E3FCEF"/>
          </w:tcPr>
          <w:p w:rsidR="008E61DD" w:rsidRPr="008262D4" w:rsidRDefault="008E61DD" w:rsidP="008E61DD">
            <w:pPr>
              <w:jc w:val="center"/>
              <w:rPr>
                <w:rFonts w:cs="Arial"/>
                <w:color w:val="172B4D"/>
                <w:szCs w:val="20"/>
              </w:rPr>
            </w:pPr>
            <w:r w:rsidRPr="008262D4">
              <w:rPr>
                <w:rFonts w:cs="Arial"/>
                <w:color w:val="172B4D"/>
                <w:szCs w:val="20"/>
              </w:rPr>
              <w:t>Ja</w:t>
            </w:r>
          </w:p>
        </w:tc>
        <w:tc>
          <w:tcPr>
            <w:tcW w:w="709" w:type="dxa"/>
            <w:shd w:val="clear" w:color="auto" w:fill="E3FCEF"/>
          </w:tcPr>
          <w:p w:rsidR="008E61DD" w:rsidRPr="008262D4" w:rsidRDefault="008E61DD" w:rsidP="008E61DD">
            <w:pPr>
              <w:jc w:val="center"/>
              <w:rPr>
                <w:rFonts w:cs="Arial"/>
                <w:color w:val="172B4D"/>
                <w:szCs w:val="20"/>
              </w:rPr>
            </w:pPr>
            <w:r w:rsidRPr="008262D4">
              <w:rPr>
                <w:rFonts w:cs="Arial"/>
                <w:color w:val="172B4D"/>
                <w:szCs w:val="20"/>
              </w:rPr>
              <w:t>Ja</w:t>
            </w:r>
          </w:p>
        </w:tc>
      </w:tr>
      <w:tr w:rsidR="007E3D9E" w:rsidTr="007E3D9E">
        <w:tc>
          <w:tcPr>
            <w:tcW w:w="1202" w:type="dxa"/>
            <w:tcMar>
              <w:top w:w="105" w:type="dxa"/>
              <w:left w:w="150" w:type="dxa"/>
              <w:bottom w:w="105" w:type="dxa"/>
              <w:right w:w="150" w:type="dxa"/>
            </w:tcMar>
            <w:hideMark/>
          </w:tcPr>
          <w:p w:rsidR="007E3D9E" w:rsidRPr="008262D4" w:rsidRDefault="007E3D9E" w:rsidP="007E3D9E">
            <w:pPr>
              <w:rPr>
                <w:rFonts w:cs="Arial"/>
                <w:color w:val="172B4D"/>
                <w:szCs w:val="20"/>
              </w:rPr>
            </w:pPr>
            <w:r w:rsidRPr="008262D4">
              <w:rPr>
                <w:rFonts w:cs="Arial"/>
                <w:color w:val="172B4D"/>
                <w:szCs w:val="20"/>
              </w:rPr>
              <w:t>Sivilstand</w:t>
            </w:r>
          </w:p>
        </w:tc>
        <w:tc>
          <w:tcPr>
            <w:tcW w:w="2043" w:type="dxa"/>
            <w:tcMar>
              <w:top w:w="105" w:type="dxa"/>
              <w:left w:w="150" w:type="dxa"/>
              <w:bottom w:w="105" w:type="dxa"/>
              <w:right w:w="150" w:type="dxa"/>
            </w:tcMar>
            <w:hideMark/>
          </w:tcPr>
          <w:p w:rsidR="007E3D9E" w:rsidRPr="008262D4" w:rsidRDefault="007E3D9E" w:rsidP="007E3D9E">
            <w:pPr>
              <w:rPr>
                <w:rFonts w:cs="Arial"/>
                <w:color w:val="172B4D"/>
                <w:szCs w:val="20"/>
              </w:rPr>
            </w:pPr>
            <w:r w:rsidRPr="008262D4">
              <w:rPr>
                <w:rFonts w:cs="Arial"/>
                <w:color w:val="172B4D"/>
                <w:szCs w:val="20"/>
              </w:rPr>
              <w:t>endringISivilstand</w:t>
            </w:r>
          </w:p>
        </w:tc>
        <w:tc>
          <w:tcPr>
            <w:tcW w:w="962" w:type="dxa"/>
            <w:tcMar>
              <w:top w:w="105" w:type="dxa"/>
              <w:left w:w="150" w:type="dxa"/>
              <w:bottom w:w="105" w:type="dxa"/>
              <w:right w:w="150" w:type="dxa"/>
            </w:tcMar>
            <w:hideMark/>
          </w:tcPr>
          <w:p w:rsidR="007E3D9E" w:rsidRPr="008262D4" w:rsidRDefault="007E3D9E" w:rsidP="007E3D9E">
            <w:pPr>
              <w:pStyle w:val="NormalWeb"/>
              <w:spacing w:before="0" w:beforeAutospacing="0" w:after="0" w:afterAutospacing="0"/>
              <w:jc w:val="center"/>
              <w:rPr>
                <w:rFonts w:ascii="Arial" w:hAnsi="Arial" w:cs="Arial"/>
                <w:color w:val="172B4D"/>
                <w:sz w:val="20"/>
                <w:szCs w:val="20"/>
              </w:rPr>
            </w:pPr>
            <w:r w:rsidRPr="008262D4">
              <w:rPr>
                <w:rFonts w:ascii="Arial" w:hAnsi="Arial" w:cs="Arial"/>
                <w:color w:val="172B4D"/>
                <w:sz w:val="20"/>
                <w:szCs w:val="20"/>
              </w:rPr>
              <w:t>Nei</w:t>
            </w:r>
          </w:p>
          <w:p w:rsidR="007E3D9E" w:rsidRPr="008262D4" w:rsidRDefault="007E3D9E" w:rsidP="007E3D9E">
            <w:pPr>
              <w:pStyle w:val="NormalWeb"/>
              <w:spacing w:before="150" w:beforeAutospacing="0" w:after="0" w:afterAutospacing="0"/>
              <w:jc w:val="center"/>
              <w:rPr>
                <w:rFonts w:ascii="Arial" w:hAnsi="Arial" w:cs="Arial"/>
                <w:sz w:val="20"/>
                <w:szCs w:val="20"/>
              </w:rPr>
            </w:pPr>
            <w:r w:rsidRPr="008262D4">
              <w:rPr>
                <w:rFonts w:ascii="Arial" w:hAnsi="Arial" w:cs="Arial"/>
                <w:sz w:val="20"/>
                <w:szCs w:val="20"/>
              </w:rPr>
              <w:t>(se merknad om sivilstand)</w:t>
            </w:r>
          </w:p>
          <w:p w:rsidR="007E3D9E" w:rsidRPr="008262D4" w:rsidRDefault="007E3D9E" w:rsidP="007E3D9E">
            <w:pPr>
              <w:pStyle w:val="NormalWeb"/>
              <w:spacing w:before="150" w:beforeAutospacing="0" w:after="0" w:afterAutospacing="0"/>
              <w:jc w:val="center"/>
              <w:rPr>
                <w:rFonts w:ascii="Arial" w:hAnsi="Arial" w:cs="Arial"/>
                <w:color w:val="172B4D"/>
                <w:sz w:val="20"/>
                <w:szCs w:val="20"/>
              </w:rPr>
            </w:pPr>
          </w:p>
        </w:tc>
        <w:tc>
          <w:tcPr>
            <w:tcW w:w="962" w:type="dxa"/>
            <w:shd w:val="clear" w:color="auto" w:fill="E0F0F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Fonts w:cs="Arial"/>
                <w:color w:val="172B4D"/>
                <w:szCs w:val="20"/>
              </w:rPr>
              <w:t>Ja (Historikk)</w:t>
            </w:r>
          </w:p>
        </w:tc>
        <w:tc>
          <w:tcPr>
            <w:tcW w:w="962" w:type="dxa"/>
            <w:shd w:val="clear" w:color="auto" w:fill="E0F0FF"/>
            <w:tcMar>
              <w:top w:w="105" w:type="dxa"/>
              <w:left w:w="150" w:type="dxa"/>
              <w:bottom w:w="105" w:type="dxa"/>
              <w:right w:w="150" w:type="dxa"/>
            </w:tcMar>
            <w:hideMark/>
          </w:tcPr>
          <w:p w:rsidR="007E3D9E" w:rsidRPr="008262D4" w:rsidRDefault="007E3D9E" w:rsidP="007E3D9E">
            <w:pPr>
              <w:shd w:val="clear" w:color="auto" w:fill="E0F0FF"/>
              <w:jc w:val="center"/>
              <w:rPr>
                <w:rFonts w:cs="Arial"/>
                <w:color w:val="172B4D"/>
                <w:szCs w:val="20"/>
              </w:rPr>
            </w:pPr>
            <w:r w:rsidRPr="008262D4">
              <w:rPr>
                <w:rFonts w:cs="Arial"/>
                <w:color w:val="172B4D"/>
                <w:szCs w:val="20"/>
              </w:rPr>
              <w:t>Ja (Historikk)</w:t>
            </w:r>
          </w:p>
        </w:tc>
        <w:tc>
          <w:tcPr>
            <w:tcW w:w="962" w:type="dxa"/>
            <w:shd w:val="clear" w:color="auto" w:fill="E3FCE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Fonts w:cs="Arial"/>
                <w:color w:val="172B4D"/>
                <w:szCs w:val="20"/>
              </w:rPr>
              <w:t>Ja</w:t>
            </w:r>
          </w:p>
        </w:tc>
        <w:tc>
          <w:tcPr>
            <w:tcW w:w="696" w:type="dxa"/>
            <w:shd w:val="clear" w:color="auto" w:fill="E3FCEF"/>
          </w:tcPr>
          <w:p w:rsidR="007E3D9E" w:rsidRDefault="007E3D9E" w:rsidP="00E47C0C">
            <w:pPr>
              <w:jc w:val="center"/>
            </w:pPr>
            <w:r w:rsidRPr="000A2A43">
              <w:rPr>
                <w:rFonts w:cs="Arial"/>
                <w:color w:val="172B4D"/>
                <w:szCs w:val="20"/>
              </w:rPr>
              <w:t>Ja</w:t>
            </w:r>
          </w:p>
        </w:tc>
        <w:tc>
          <w:tcPr>
            <w:tcW w:w="708" w:type="dxa"/>
            <w:shd w:val="clear" w:color="auto" w:fill="E3FCEF"/>
          </w:tcPr>
          <w:p w:rsidR="007E3D9E" w:rsidRDefault="007E3D9E" w:rsidP="00E47C0C">
            <w:pPr>
              <w:jc w:val="center"/>
            </w:pPr>
            <w:r w:rsidRPr="000A2A43">
              <w:rPr>
                <w:rFonts w:cs="Arial"/>
                <w:color w:val="172B4D"/>
                <w:szCs w:val="20"/>
              </w:rPr>
              <w:t>Ja</w:t>
            </w:r>
          </w:p>
        </w:tc>
        <w:tc>
          <w:tcPr>
            <w:tcW w:w="709" w:type="dxa"/>
            <w:shd w:val="clear" w:color="auto" w:fill="E3FCEF"/>
          </w:tcPr>
          <w:p w:rsidR="007E3D9E" w:rsidRDefault="007E3D9E" w:rsidP="00E47C0C">
            <w:pPr>
              <w:jc w:val="center"/>
            </w:pPr>
            <w:r w:rsidRPr="000A2A43">
              <w:rPr>
                <w:rFonts w:cs="Arial"/>
                <w:color w:val="172B4D"/>
                <w:szCs w:val="20"/>
              </w:rPr>
              <w:t>Ja</w:t>
            </w:r>
          </w:p>
        </w:tc>
      </w:tr>
      <w:tr w:rsidR="007E3D9E" w:rsidTr="008E61DD">
        <w:tc>
          <w:tcPr>
            <w:tcW w:w="1202" w:type="dxa"/>
            <w:tcMar>
              <w:top w:w="105" w:type="dxa"/>
              <w:left w:w="150" w:type="dxa"/>
              <w:bottom w:w="105" w:type="dxa"/>
              <w:right w:w="150" w:type="dxa"/>
            </w:tcMar>
            <w:hideMark/>
          </w:tcPr>
          <w:p w:rsidR="007E3D9E" w:rsidRPr="008262D4" w:rsidRDefault="007E3D9E" w:rsidP="007E3D9E">
            <w:pPr>
              <w:rPr>
                <w:rFonts w:cs="Arial"/>
                <w:b/>
                <w:color w:val="172B4D"/>
                <w:szCs w:val="20"/>
              </w:rPr>
            </w:pPr>
            <w:r w:rsidRPr="008262D4">
              <w:rPr>
                <w:rStyle w:val="Sterk"/>
                <w:rFonts w:cs="Arial"/>
                <w:b w:val="0"/>
                <w:color w:val="172B4D"/>
                <w:szCs w:val="20"/>
              </w:rPr>
              <w:t>Familierelasjon</w:t>
            </w:r>
          </w:p>
        </w:tc>
        <w:tc>
          <w:tcPr>
            <w:tcW w:w="2043" w:type="dxa"/>
            <w:tcMar>
              <w:top w:w="105" w:type="dxa"/>
              <w:left w:w="150" w:type="dxa"/>
              <w:bottom w:w="105" w:type="dxa"/>
              <w:right w:w="150" w:type="dxa"/>
            </w:tcMar>
            <w:hideMark/>
          </w:tcPr>
          <w:p w:rsidR="007E3D9E" w:rsidRPr="008262D4" w:rsidRDefault="007E3D9E" w:rsidP="007E3D9E">
            <w:pPr>
              <w:rPr>
                <w:rFonts w:cs="Arial"/>
                <w:b/>
                <w:color w:val="172B4D"/>
                <w:szCs w:val="20"/>
              </w:rPr>
            </w:pPr>
            <w:r w:rsidRPr="008262D4">
              <w:rPr>
                <w:rStyle w:val="Sterk"/>
                <w:rFonts w:cs="Arial"/>
                <w:b w:val="0"/>
                <w:color w:val="172B4D"/>
                <w:szCs w:val="20"/>
              </w:rPr>
              <w:t>endringIFamilierelasjon</w:t>
            </w:r>
          </w:p>
        </w:tc>
        <w:tc>
          <w:tcPr>
            <w:tcW w:w="962" w:type="dxa"/>
            <w:tcMar>
              <w:top w:w="105" w:type="dxa"/>
              <w:left w:w="150" w:type="dxa"/>
              <w:bottom w:w="105" w:type="dxa"/>
              <w:right w:w="150" w:type="dxa"/>
            </w:tcMar>
            <w:hideMark/>
          </w:tcPr>
          <w:p w:rsidR="007E3D9E" w:rsidRPr="008262D4" w:rsidRDefault="007E3D9E" w:rsidP="007E3D9E">
            <w:pPr>
              <w:pStyle w:val="NormalWeb"/>
              <w:spacing w:before="0" w:beforeAutospacing="0" w:after="0" w:afterAutospacing="0"/>
              <w:jc w:val="center"/>
              <w:rPr>
                <w:rFonts w:ascii="Arial" w:hAnsi="Arial" w:cs="Arial"/>
                <w:sz w:val="20"/>
                <w:szCs w:val="20"/>
              </w:rPr>
            </w:pPr>
            <w:r w:rsidRPr="008262D4">
              <w:rPr>
                <w:rStyle w:val="Sterk"/>
                <w:rFonts w:ascii="Arial" w:eastAsiaTheme="majorEastAsia" w:hAnsi="Arial" w:cs="Arial"/>
                <w:b w:val="0"/>
                <w:sz w:val="20"/>
                <w:szCs w:val="20"/>
              </w:rPr>
              <w:t>Ja</w:t>
            </w:r>
          </w:p>
          <w:p w:rsidR="007E3D9E" w:rsidRPr="008262D4" w:rsidRDefault="007E3D9E" w:rsidP="007E3D9E">
            <w:pPr>
              <w:pStyle w:val="NormalWeb"/>
              <w:spacing w:before="150" w:beforeAutospacing="0" w:after="0" w:afterAutospacing="0"/>
              <w:jc w:val="center"/>
              <w:rPr>
                <w:rFonts w:ascii="Arial" w:hAnsi="Arial" w:cs="Arial"/>
                <w:sz w:val="20"/>
                <w:szCs w:val="20"/>
              </w:rPr>
            </w:pPr>
            <w:r w:rsidRPr="008262D4">
              <w:rPr>
                <w:rFonts w:ascii="Arial" w:hAnsi="Arial" w:cs="Arial"/>
                <w:sz w:val="20"/>
                <w:szCs w:val="20"/>
              </w:rPr>
              <w:t>(se merknader om familierelasjon)</w:t>
            </w:r>
          </w:p>
        </w:tc>
        <w:tc>
          <w:tcPr>
            <w:tcW w:w="962" w:type="dxa"/>
            <w:shd w:val="clear" w:color="auto" w:fill="DEEBF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Style w:val="Sterk"/>
                <w:rFonts w:cs="Arial"/>
                <w:b w:val="0"/>
                <w:color w:val="172B4D"/>
                <w:szCs w:val="20"/>
              </w:rPr>
              <w:t>Ja (Historikk)</w:t>
            </w:r>
          </w:p>
        </w:tc>
        <w:tc>
          <w:tcPr>
            <w:tcW w:w="962" w:type="dxa"/>
            <w:shd w:val="clear" w:color="auto" w:fill="E3FCE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Style w:val="Sterk"/>
                <w:rFonts w:cs="Arial"/>
                <w:b w:val="0"/>
                <w:color w:val="172B4D"/>
                <w:szCs w:val="20"/>
              </w:rPr>
              <w:t>Ja</w:t>
            </w:r>
          </w:p>
        </w:tc>
        <w:tc>
          <w:tcPr>
            <w:tcW w:w="962" w:type="dxa"/>
            <w:shd w:val="clear" w:color="auto" w:fill="FFEBE5"/>
            <w:tcMar>
              <w:top w:w="105" w:type="dxa"/>
              <w:left w:w="150" w:type="dxa"/>
              <w:bottom w:w="105" w:type="dxa"/>
              <w:right w:w="150" w:type="dxa"/>
            </w:tcMar>
            <w:hideMark/>
          </w:tcPr>
          <w:p w:rsidR="007E3D9E" w:rsidRPr="008262D4" w:rsidRDefault="007E3D9E" w:rsidP="00E47C0C">
            <w:pPr>
              <w:jc w:val="center"/>
              <w:rPr>
                <w:rFonts w:cs="Arial"/>
                <w:color w:val="172B4D"/>
                <w:szCs w:val="20"/>
              </w:rPr>
            </w:pPr>
            <w:r w:rsidRPr="008262D4">
              <w:rPr>
                <w:rStyle w:val="Sterk"/>
                <w:rFonts w:cs="Arial"/>
                <w:b w:val="0"/>
                <w:color w:val="172B4D"/>
                <w:szCs w:val="20"/>
              </w:rPr>
              <w:t>Nei</w:t>
            </w:r>
          </w:p>
        </w:tc>
        <w:tc>
          <w:tcPr>
            <w:tcW w:w="696" w:type="dxa"/>
            <w:shd w:val="clear" w:color="auto" w:fill="FFEBE5"/>
          </w:tcPr>
          <w:p w:rsidR="007E3D9E" w:rsidRDefault="007E3D9E" w:rsidP="00E47C0C">
            <w:pPr>
              <w:jc w:val="center"/>
            </w:pPr>
            <w:r w:rsidRPr="009068D6">
              <w:rPr>
                <w:rStyle w:val="Sterk"/>
                <w:rFonts w:cs="Arial"/>
                <w:b w:val="0"/>
                <w:color w:val="172B4D"/>
                <w:szCs w:val="20"/>
              </w:rPr>
              <w:t>Nei</w:t>
            </w:r>
          </w:p>
        </w:tc>
        <w:tc>
          <w:tcPr>
            <w:tcW w:w="708" w:type="dxa"/>
            <w:shd w:val="clear" w:color="auto" w:fill="FFEBE5"/>
          </w:tcPr>
          <w:p w:rsidR="007E3D9E" w:rsidRDefault="007E3D9E" w:rsidP="00E47C0C">
            <w:pPr>
              <w:jc w:val="center"/>
            </w:pPr>
            <w:r w:rsidRPr="009068D6">
              <w:rPr>
                <w:rStyle w:val="Sterk"/>
                <w:rFonts w:cs="Arial"/>
                <w:b w:val="0"/>
                <w:color w:val="172B4D"/>
                <w:szCs w:val="20"/>
              </w:rPr>
              <w:t>Nei</w:t>
            </w:r>
          </w:p>
        </w:tc>
        <w:tc>
          <w:tcPr>
            <w:tcW w:w="709" w:type="dxa"/>
            <w:shd w:val="clear" w:color="auto" w:fill="FFEBE5"/>
          </w:tcPr>
          <w:p w:rsidR="007E3D9E" w:rsidRDefault="007E3D9E" w:rsidP="00E47C0C">
            <w:pPr>
              <w:jc w:val="center"/>
            </w:pPr>
            <w:r w:rsidRPr="009068D6">
              <w:rPr>
                <w:rStyle w:val="Sterk"/>
                <w:rFonts w:cs="Arial"/>
                <w:b w:val="0"/>
                <w:color w:val="172B4D"/>
                <w:szCs w:val="20"/>
              </w:rPr>
              <w:t>Nei</w:t>
            </w:r>
          </w:p>
        </w:tc>
      </w:tr>
      <w:tr w:rsidR="007E3D9E" w:rsidTr="008E61DD">
        <w:tc>
          <w:tcPr>
            <w:tcW w:w="1202" w:type="dxa"/>
            <w:tcMar>
              <w:top w:w="105" w:type="dxa"/>
              <w:left w:w="150" w:type="dxa"/>
              <w:bottom w:w="105" w:type="dxa"/>
              <w:right w:w="150" w:type="dxa"/>
            </w:tcMar>
            <w:hideMark/>
          </w:tcPr>
          <w:p w:rsidR="007E3D9E" w:rsidRPr="008262D4" w:rsidRDefault="007E3D9E" w:rsidP="007E3D9E">
            <w:pPr>
              <w:rPr>
                <w:rFonts w:cs="Arial"/>
                <w:color w:val="172B4D"/>
                <w:szCs w:val="20"/>
              </w:rPr>
            </w:pPr>
            <w:r w:rsidRPr="008262D4">
              <w:rPr>
                <w:rFonts w:cs="Arial"/>
                <w:color w:val="172B4D"/>
                <w:szCs w:val="20"/>
              </w:rPr>
              <w:t>Adressebeskyttelse</w:t>
            </w:r>
          </w:p>
        </w:tc>
        <w:tc>
          <w:tcPr>
            <w:tcW w:w="2043" w:type="dxa"/>
            <w:tcMar>
              <w:top w:w="105" w:type="dxa"/>
              <w:left w:w="150" w:type="dxa"/>
              <w:bottom w:w="105" w:type="dxa"/>
              <w:right w:w="150" w:type="dxa"/>
            </w:tcMar>
            <w:hideMark/>
          </w:tcPr>
          <w:p w:rsidR="007E3D9E" w:rsidRPr="008262D4" w:rsidRDefault="007E3D9E" w:rsidP="007E3D9E">
            <w:pPr>
              <w:rPr>
                <w:rFonts w:cs="Arial"/>
                <w:color w:val="172B4D"/>
                <w:szCs w:val="20"/>
              </w:rPr>
            </w:pPr>
            <w:r w:rsidRPr="008262D4">
              <w:rPr>
                <w:rFonts w:cs="Arial"/>
                <w:color w:val="172B4D"/>
                <w:szCs w:val="20"/>
              </w:rPr>
              <w:t>endringIAdressebeskyttelse</w:t>
            </w:r>
          </w:p>
        </w:tc>
        <w:tc>
          <w:tcPr>
            <w:tcW w:w="962" w:type="dxa"/>
            <w:tcMar>
              <w:top w:w="105" w:type="dxa"/>
              <w:left w:w="150" w:type="dxa"/>
              <w:bottom w:w="105" w:type="dxa"/>
              <w:right w:w="150" w:type="dxa"/>
            </w:tcMar>
            <w:hideMark/>
          </w:tcPr>
          <w:p w:rsidR="007E3D9E" w:rsidRPr="008262D4" w:rsidRDefault="007E3D9E" w:rsidP="007E3D9E">
            <w:pPr>
              <w:jc w:val="center"/>
              <w:rPr>
                <w:rFonts w:cs="Arial"/>
                <w:szCs w:val="20"/>
              </w:rPr>
            </w:pPr>
            <w:r w:rsidRPr="008262D4">
              <w:rPr>
                <w:rFonts w:cs="Arial"/>
                <w:szCs w:val="20"/>
              </w:rPr>
              <w:t>Nei</w:t>
            </w:r>
          </w:p>
        </w:tc>
        <w:tc>
          <w:tcPr>
            <w:tcW w:w="962" w:type="dxa"/>
            <w:shd w:val="clear" w:color="auto" w:fill="DEEBF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Fonts w:cs="Arial"/>
                <w:color w:val="172B4D"/>
                <w:szCs w:val="20"/>
              </w:rPr>
              <w:t>Ja (Historikk)</w:t>
            </w:r>
          </w:p>
        </w:tc>
        <w:tc>
          <w:tcPr>
            <w:tcW w:w="962" w:type="dxa"/>
            <w:shd w:val="clear" w:color="auto" w:fill="E3FCE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Fonts w:cs="Arial"/>
                <w:color w:val="172B4D"/>
                <w:szCs w:val="20"/>
              </w:rPr>
              <w:t>Ja</w:t>
            </w:r>
          </w:p>
        </w:tc>
        <w:tc>
          <w:tcPr>
            <w:tcW w:w="962" w:type="dxa"/>
            <w:shd w:val="clear" w:color="auto" w:fill="E3FCE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Fonts w:cs="Arial"/>
                <w:color w:val="172B4D"/>
                <w:szCs w:val="20"/>
              </w:rPr>
              <w:t>Ja</w:t>
            </w:r>
          </w:p>
        </w:tc>
        <w:tc>
          <w:tcPr>
            <w:tcW w:w="696" w:type="dxa"/>
            <w:shd w:val="clear" w:color="auto" w:fill="E3FCEF"/>
          </w:tcPr>
          <w:p w:rsidR="007E3D9E" w:rsidRPr="008262D4" w:rsidRDefault="007E3D9E" w:rsidP="007E3D9E">
            <w:pPr>
              <w:jc w:val="center"/>
              <w:rPr>
                <w:rFonts w:cs="Arial"/>
                <w:color w:val="172B4D"/>
                <w:szCs w:val="20"/>
              </w:rPr>
            </w:pPr>
            <w:r w:rsidRPr="008262D4">
              <w:rPr>
                <w:rFonts w:cs="Arial"/>
                <w:color w:val="172B4D"/>
                <w:szCs w:val="20"/>
              </w:rPr>
              <w:t>Ja</w:t>
            </w:r>
          </w:p>
        </w:tc>
        <w:tc>
          <w:tcPr>
            <w:tcW w:w="708" w:type="dxa"/>
            <w:shd w:val="clear" w:color="auto" w:fill="E3FCEF"/>
          </w:tcPr>
          <w:p w:rsidR="007E3D9E" w:rsidRPr="008262D4" w:rsidRDefault="007E3D9E" w:rsidP="007E3D9E">
            <w:pPr>
              <w:jc w:val="center"/>
              <w:rPr>
                <w:rFonts w:cs="Arial"/>
                <w:color w:val="172B4D"/>
                <w:szCs w:val="20"/>
              </w:rPr>
            </w:pPr>
            <w:r w:rsidRPr="008262D4">
              <w:rPr>
                <w:rFonts w:cs="Arial"/>
                <w:color w:val="172B4D"/>
                <w:szCs w:val="20"/>
              </w:rPr>
              <w:t>Ja</w:t>
            </w:r>
          </w:p>
        </w:tc>
        <w:tc>
          <w:tcPr>
            <w:tcW w:w="709" w:type="dxa"/>
            <w:shd w:val="clear" w:color="auto" w:fill="E3FCEF"/>
          </w:tcPr>
          <w:p w:rsidR="007E3D9E" w:rsidRPr="008262D4" w:rsidRDefault="007E3D9E" w:rsidP="007E3D9E">
            <w:pPr>
              <w:jc w:val="center"/>
              <w:rPr>
                <w:rFonts w:cs="Arial"/>
                <w:color w:val="172B4D"/>
                <w:szCs w:val="20"/>
              </w:rPr>
            </w:pPr>
            <w:r w:rsidRPr="008262D4">
              <w:rPr>
                <w:rFonts w:cs="Arial"/>
                <w:color w:val="172B4D"/>
                <w:szCs w:val="20"/>
              </w:rPr>
              <w:t>Ja</w:t>
            </w:r>
          </w:p>
        </w:tc>
      </w:tr>
      <w:tr w:rsidR="007E3D9E" w:rsidTr="008E61DD">
        <w:tc>
          <w:tcPr>
            <w:tcW w:w="1202" w:type="dxa"/>
            <w:tcMar>
              <w:top w:w="105" w:type="dxa"/>
              <w:left w:w="150" w:type="dxa"/>
              <w:bottom w:w="105" w:type="dxa"/>
              <w:right w:w="150" w:type="dxa"/>
            </w:tcMar>
            <w:hideMark/>
          </w:tcPr>
          <w:p w:rsidR="007E3D9E" w:rsidRPr="008262D4" w:rsidRDefault="007E3D9E" w:rsidP="007E3D9E">
            <w:pPr>
              <w:rPr>
                <w:rFonts w:cs="Arial"/>
                <w:color w:val="172B4D"/>
                <w:szCs w:val="20"/>
              </w:rPr>
            </w:pPr>
            <w:r w:rsidRPr="008262D4">
              <w:rPr>
                <w:rFonts w:cs="Arial"/>
                <w:color w:val="172B4D"/>
                <w:szCs w:val="20"/>
              </w:rPr>
              <w:t>Bostedsadresse</w:t>
            </w:r>
          </w:p>
        </w:tc>
        <w:tc>
          <w:tcPr>
            <w:tcW w:w="2043" w:type="dxa"/>
            <w:tcMar>
              <w:top w:w="105" w:type="dxa"/>
              <w:left w:w="150" w:type="dxa"/>
              <w:bottom w:w="105" w:type="dxa"/>
              <w:right w:w="150" w:type="dxa"/>
            </w:tcMar>
            <w:hideMark/>
          </w:tcPr>
          <w:p w:rsidR="007E3D9E" w:rsidRPr="008262D4" w:rsidRDefault="007E3D9E" w:rsidP="007E3D9E">
            <w:pPr>
              <w:pStyle w:val="NormalWeb"/>
              <w:spacing w:before="0" w:beforeAutospacing="0" w:after="0" w:afterAutospacing="0"/>
              <w:rPr>
                <w:rFonts w:ascii="Arial" w:hAnsi="Arial" w:cs="Arial"/>
                <w:color w:val="172B4D"/>
                <w:sz w:val="20"/>
                <w:szCs w:val="20"/>
              </w:rPr>
            </w:pPr>
            <w:r w:rsidRPr="008262D4">
              <w:rPr>
                <w:rFonts w:ascii="Arial" w:hAnsi="Arial" w:cs="Arial"/>
                <w:color w:val="172B4D"/>
                <w:sz w:val="20"/>
                <w:szCs w:val="20"/>
              </w:rPr>
              <w:t>endringIBostedsadresse</w:t>
            </w:r>
          </w:p>
          <w:p w:rsidR="007E3D9E" w:rsidRDefault="007E3D9E" w:rsidP="007E3D9E">
            <w:pPr>
              <w:pStyle w:val="NormalWeb"/>
              <w:spacing w:before="150" w:beforeAutospacing="0" w:after="0" w:afterAutospacing="0"/>
              <w:rPr>
                <w:rFonts w:ascii="Arial" w:hAnsi="Arial" w:cs="Arial"/>
                <w:color w:val="172B4D"/>
                <w:sz w:val="20"/>
                <w:szCs w:val="20"/>
              </w:rPr>
            </w:pPr>
            <w:r w:rsidRPr="008262D4">
              <w:rPr>
                <w:rFonts w:ascii="Arial" w:hAnsi="Arial" w:cs="Arial"/>
                <w:color w:val="172B4D"/>
                <w:sz w:val="20"/>
                <w:szCs w:val="20"/>
              </w:rPr>
              <w:t>endringIBostedsadresseVedKommuneregulering</w:t>
            </w:r>
          </w:p>
          <w:p w:rsidR="007E3D9E" w:rsidRPr="008262D4" w:rsidRDefault="007E3D9E" w:rsidP="007E3D9E">
            <w:pPr>
              <w:pStyle w:val="NormalWeb"/>
              <w:spacing w:before="150" w:beforeAutospacing="0" w:after="0" w:afterAutospacing="0"/>
              <w:rPr>
                <w:rFonts w:ascii="Arial" w:hAnsi="Arial" w:cs="Arial"/>
                <w:color w:val="172B4D"/>
                <w:sz w:val="20"/>
                <w:szCs w:val="20"/>
              </w:rPr>
            </w:pPr>
            <w:r w:rsidRPr="007F6E01">
              <w:rPr>
                <w:rFonts w:ascii="Arial" w:hAnsi="Arial" w:cs="Arial"/>
                <w:color w:val="172B4D"/>
                <w:sz w:val="20"/>
                <w:szCs w:val="20"/>
              </w:rPr>
              <w:t>endringIBostedsadresseUtenFlytting</w:t>
            </w:r>
          </w:p>
        </w:tc>
        <w:tc>
          <w:tcPr>
            <w:tcW w:w="962" w:type="dxa"/>
            <w:tcMar>
              <w:top w:w="105" w:type="dxa"/>
              <w:left w:w="150" w:type="dxa"/>
              <w:bottom w:w="105" w:type="dxa"/>
              <w:right w:w="150" w:type="dxa"/>
            </w:tcMar>
            <w:hideMark/>
          </w:tcPr>
          <w:p w:rsidR="007E3D9E" w:rsidRPr="008262D4" w:rsidRDefault="007E3D9E" w:rsidP="007E3D9E">
            <w:pPr>
              <w:pStyle w:val="NormalWeb"/>
              <w:spacing w:before="0" w:beforeAutospacing="0" w:after="0" w:afterAutospacing="0"/>
              <w:jc w:val="center"/>
              <w:rPr>
                <w:rFonts w:ascii="Arial" w:hAnsi="Arial" w:cs="Arial"/>
                <w:sz w:val="20"/>
                <w:szCs w:val="20"/>
              </w:rPr>
            </w:pPr>
            <w:r w:rsidRPr="008262D4">
              <w:rPr>
                <w:rFonts w:ascii="Arial" w:hAnsi="Arial" w:cs="Arial"/>
                <w:sz w:val="20"/>
                <w:szCs w:val="20"/>
              </w:rPr>
              <w:t>Nei</w:t>
            </w:r>
          </w:p>
          <w:p w:rsidR="007E3D9E" w:rsidRPr="008262D4" w:rsidRDefault="007E3D9E" w:rsidP="007E3D9E">
            <w:pPr>
              <w:pStyle w:val="NormalWeb"/>
              <w:spacing w:before="150" w:beforeAutospacing="0" w:after="0" w:afterAutospacing="0"/>
              <w:jc w:val="center"/>
              <w:rPr>
                <w:rFonts w:ascii="Arial" w:hAnsi="Arial" w:cs="Arial"/>
                <w:sz w:val="20"/>
                <w:szCs w:val="20"/>
              </w:rPr>
            </w:pPr>
            <w:r w:rsidRPr="008262D4">
              <w:rPr>
                <w:rFonts w:ascii="Arial" w:hAnsi="Arial" w:cs="Arial"/>
                <w:sz w:val="20"/>
                <w:szCs w:val="20"/>
              </w:rPr>
              <w:t>(se merknader om adresser)</w:t>
            </w:r>
          </w:p>
        </w:tc>
        <w:tc>
          <w:tcPr>
            <w:tcW w:w="962" w:type="dxa"/>
            <w:shd w:val="clear" w:color="auto" w:fill="DEEBF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Fonts w:cs="Arial"/>
                <w:color w:val="172B4D"/>
                <w:szCs w:val="20"/>
              </w:rPr>
              <w:t>Ja (Historikk)</w:t>
            </w:r>
          </w:p>
        </w:tc>
        <w:tc>
          <w:tcPr>
            <w:tcW w:w="962" w:type="dxa"/>
            <w:shd w:val="clear" w:color="auto" w:fill="DEEBF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Fonts w:cs="Arial"/>
                <w:color w:val="172B4D"/>
                <w:szCs w:val="20"/>
              </w:rPr>
              <w:t>Ja (Historikk)</w:t>
            </w:r>
          </w:p>
        </w:tc>
        <w:tc>
          <w:tcPr>
            <w:tcW w:w="962" w:type="dxa"/>
            <w:shd w:val="clear" w:color="auto" w:fill="DEEBF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Fonts w:cs="Arial"/>
                <w:color w:val="172B4D"/>
                <w:szCs w:val="20"/>
              </w:rPr>
              <w:t>Ja (Historikk)</w:t>
            </w:r>
          </w:p>
        </w:tc>
        <w:tc>
          <w:tcPr>
            <w:tcW w:w="696" w:type="dxa"/>
            <w:shd w:val="clear" w:color="auto" w:fill="DEEBFF"/>
          </w:tcPr>
          <w:p w:rsidR="007E3D9E" w:rsidRPr="008262D4" w:rsidRDefault="007E3D9E" w:rsidP="007E3D9E">
            <w:pPr>
              <w:jc w:val="center"/>
              <w:rPr>
                <w:rFonts w:cs="Arial"/>
                <w:color w:val="172B4D"/>
                <w:szCs w:val="20"/>
              </w:rPr>
            </w:pPr>
            <w:r w:rsidRPr="008262D4">
              <w:rPr>
                <w:rFonts w:cs="Arial"/>
                <w:color w:val="172B4D"/>
                <w:szCs w:val="20"/>
              </w:rPr>
              <w:t>Ja (Historikk)</w:t>
            </w:r>
          </w:p>
        </w:tc>
        <w:tc>
          <w:tcPr>
            <w:tcW w:w="708" w:type="dxa"/>
            <w:shd w:val="clear" w:color="auto" w:fill="DEEBFF"/>
          </w:tcPr>
          <w:p w:rsidR="007E3D9E" w:rsidRPr="008262D4" w:rsidRDefault="007E3D9E" w:rsidP="007E3D9E">
            <w:pPr>
              <w:jc w:val="center"/>
              <w:rPr>
                <w:rFonts w:cs="Arial"/>
                <w:color w:val="172B4D"/>
                <w:szCs w:val="20"/>
              </w:rPr>
            </w:pPr>
            <w:r w:rsidRPr="008262D4">
              <w:rPr>
                <w:rFonts w:cs="Arial"/>
                <w:color w:val="172B4D"/>
                <w:szCs w:val="20"/>
              </w:rPr>
              <w:t>Ja (Historikk)</w:t>
            </w:r>
          </w:p>
        </w:tc>
        <w:tc>
          <w:tcPr>
            <w:tcW w:w="709" w:type="dxa"/>
            <w:shd w:val="clear" w:color="auto" w:fill="DEEBFF"/>
          </w:tcPr>
          <w:p w:rsidR="007E3D9E" w:rsidRPr="008262D4" w:rsidRDefault="007E3D9E" w:rsidP="007E3D9E">
            <w:pPr>
              <w:jc w:val="center"/>
              <w:rPr>
                <w:rFonts w:cs="Arial"/>
                <w:color w:val="172B4D"/>
                <w:szCs w:val="20"/>
              </w:rPr>
            </w:pPr>
            <w:r w:rsidRPr="008262D4">
              <w:rPr>
                <w:rFonts w:cs="Arial"/>
                <w:color w:val="172B4D"/>
                <w:szCs w:val="20"/>
              </w:rPr>
              <w:t>Ja (Historikk)</w:t>
            </w:r>
          </w:p>
        </w:tc>
      </w:tr>
      <w:tr w:rsidR="007E3D9E" w:rsidTr="008E61DD">
        <w:tc>
          <w:tcPr>
            <w:tcW w:w="1202" w:type="dxa"/>
            <w:tcMar>
              <w:top w:w="105" w:type="dxa"/>
              <w:left w:w="150" w:type="dxa"/>
              <w:bottom w:w="105" w:type="dxa"/>
              <w:right w:w="150" w:type="dxa"/>
            </w:tcMar>
            <w:hideMark/>
          </w:tcPr>
          <w:p w:rsidR="007E3D9E" w:rsidRPr="008262D4" w:rsidRDefault="007E3D9E" w:rsidP="007E3D9E">
            <w:pPr>
              <w:rPr>
                <w:rFonts w:cs="Arial"/>
                <w:color w:val="172B4D"/>
                <w:szCs w:val="20"/>
              </w:rPr>
            </w:pPr>
            <w:r>
              <w:rPr>
                <w:rFonts w:cs="Arial"/>
                <w:color w:val="172B4D"/>
                <w:szCs w:val="20"/>
              </w:rPr>
              <w:t>DeltB</w:t>
            </w:r>
            <w:r w:rsidRPr="008262D4">
              <w:rPr>
                <w:rFonts w:cs="Arial"/>
                <w:color w:val="172B4D"/>
                <w:szCs w:val="20"/>
              </w:rPr>
              <w:t>osted</w:t>
            </w:r>
          </w:p>
        </w:tc>
        <w:tc>
          <w:tcPr>
            <w:tcW w:w="2043" w:type="dxa"/>
            <w:tcMar>
              <w:top w:w="105" w:type="dxa"/>
              <w:left w:w="150" w:type="dxa"/>
              <w:bottom w:w="105" w:type="dxa"/>
              <w:right w:w="150" w:type="dxa"/>
            </w:tcMar>
            <w:hideMark/>
          </w:tcPr>
          <w:p w:rsidR="007E3D9E" w:rsidRPr="008262D4" w:rsidRDefault="007E3D9E" w:rsidP="007E3D9E">
            <w:pPr>
              <w:rPr>
                <w:rFonts w:cs="Arial"/>
                <w:color w:val="172B4D"/>
                <w:szCs w:val="20"/>
              </w:rPr>
            </w:pPr>
            <w:r w:rsidRPr="008262D4">
              <w:rPr>
                <w:rFonts w:cs="Arial"/>
                <w:color w:val="172B4D"/>
                <w:szCs w:val="20"/>
              </w:rPr>
              <w:t>endringIDeltBosted</w:t>
            </w:r>
          </w:p>
        </w:tc>
        <w:tc>
          <w:tcPr>
            <w:tcW w:w="962" w:type="dxa"/>
            <w:tcMar>
              <w:top w:w="105" w:type="dxa"/>
              <w:left w:w="150" w:type="dxa"/>
              <w:bottom w:w="105" w:type="dxa"/>
              <w:right w:w="150" w:type="dxa"/>
            </w:tcMar>
            <w:hideMark/>
          </w:tcPr>
          <w:p w:rsidR="007E3D9E" w:rsidRDefault="007E3D9E" w:rsidP="007E3D9E">
            <w:pPr>
              <w:jc w:val="center"/>
              <w:rPr>
                <w:rFonts w:cs="Arial"/>
                <w:szCs w:val="20"/>
              </w:rPr>
            </w:pPr>
            <w:r w:rsidRPr="008262D4">
              <w:rPr>
                <w:rFonts w:cs="Arial"/>
                <w:szCs w:val="20"/>
              </w:rPr>
              <w:t>Nei</w:t>
            </w:r>
          </w:p>
          <w:p w:rsidR="001C059E" w:rsidRPr="008262D4" w:rsidRDefault="001C059E" w:rsidP="007E3D9E">
            <w:pPr>
              <w:jc w:val="center"/>
              <w:rPr>
                <w:rFonts w:cs="Arial"/>
                <w:szCs w:val="20"/>
              </w:rPr>
            </w:pPr>
            <w:r w:rsidRPr="008262D4">
              <w:rPr>
                <w:rFonts w:cs="Arial"/>
                <w:szCs w:val="20"/>
              </w:rPr>
              <w:t xml:space="preserve">(se merknader om </w:t>
            </w:r>
            <w:r w:rsidRPr="008262D4">
              <w:rPr>
                <w:rFonts w:cs="Arial"/>
                <w:szCs w:val="20"/>
              </w:rPr>
              <w:lastRenderedPageBreak/>
              <w:t>adresser)</w:t>
            </w:r>
          </w:p>
        </w:tc>
        <w:tc>
          <w:tcPr>
            <w:tcW w:w="962" w:type="dxa"/>
            <w:shd w:val="clear" w:color="auto" w:fill="DEEBF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Fonts w:cs="Arial"/>
                <w:color w:val="172B4D"/>
                <w:szCs w:val="20"/>
              </w:rPr>
              <w:lastRenderedPageBreak/>
              <w:t>Ja (Historikk)</w:t>
            </w:r>
          </w:p>
        </w:tc>
        <w:tc>
          <w:tcPr>
            <w:tcW w:w="962" w:type="dxa"/>
            <w:shd w:val="clear" w:color="auto" w:fill="DEEBFF"/>
            <w:tcMar>
              <w:top w:w="105" w:type="dxa"/>
              <w:left w:w="150" w:type="dxa"/>
              <w:bottom w:w="105" w:type="dxa"/>
              <w:right w:w="150" w:type="dxa"/>
            </w:tcMar>
            <w:hideMark/>
          </w:tcPr>
          <w:p w:rsidR="007E3D9E" w:rsidRDefault="007E3D9E" w:rsidP="007E3D9E">
            <w:pPr>
              <w:jc w:val="center"/>
            </w:pPr>
            <w:r w:rsidRPr="00FA3CE6">
              <w:rPr>
                <w:rFonts w:cs="Arial"/>
                <w:color w:val="172B4D"/>
                <w:szCs w:val="20"/>
              </w:rPr>
              <w:t>Ja (Historikk)</w:t>
            </w:r>
          </w:p>
        </w:tc>
        <w:tc>
          <w:tcPr>
            <w:tcW w:w="962" w:type="dxa"/>
            <w:shd w:val="clear" w:color="auto" w:fill="DEEBFF"/>
            <w:tcMar>
              <w:top w:w="105" w:type="dxa"/>
              <w:left w:w="150" w:type="dxa"/>
              <w:bottom w:w="105" w:type="dxa"/>
              <w:right w:w="150" w:type="dxa"/>
            </w:tcMar>
            <w:hideMark/>
          </w:tcPr>
          <w:p w:rsidR="007E3D9E" w:rsidRDefault="007E3D9E" w:rsidP="007E3D9E">
            <w:pPr>
              <w:jc w:val="center"/>
            </w:pPr>
            <w:r w:rsidRPr="00FA3CE6">
              <w:rPr>
                <w:rFonts w:cs="Arial"/>
                <w:color w:val="172B4D"/>
                <w:szCs w:val="20"/>
              </w:rPr>
              <w:t>Ja (Historikk)</w:t>
            </w:r>
          </w:p>
        </w:tc>
        <w:tc>
          <w:tcPr>
            <w:tcW w:w="696" w:type="dxa"/>
            <w:shd w:val="clear" w:color="auto" w:fill="DEEBFF"/>
          </w:tcPr>
          <w:p w:rsidR="007E3D9E" w:rsidRDefault="007E3D9E" w:rsidP="007E3D9E">
            <w:pPr>
              <w:jc w:val="center"/>
            </w:pPr>
            <w:r w:rsidRPr="00FA3CE6">
              <w:rPr>
                <w:rFonts w:cs="Arial"/>
                <w:color w:val="172B4D"/>
                <w:szCs w:val="20"/>
              </w:rPr>
              <w:t>Ja (Historikk)</w:t>
            </w:r>
          </w:p>
        </w:tc>
        <w:tc>
          <w:tcPr>
            <w:tcW w:w="708" w:type="dxa"/>
            <w:shd w:val="clear" w:color="auto" w:fill="DEEBFF"/>
          </w:tcPr>
          <w:p w:rsidR="007E3D9E" w:rsidRDefault="007E3D9E" w:rsidP="007E3D9E">
            <w:pPr>
              <w:jc w:val="center"/>
            </w:pPr>
            <w:r w:rsidRPr="00FA3CE6">
              <w:rPr>
                <w:rFonts w:cs="Arial"/>
                <w:color w:val="172B4D"/>
                <w:szCs w:val="20"/>
              </w:rPr>
              <w:t>Ja (Historikk)</w:t>
            </w:r>
          </w:p>
        </w:tc>
        <w:tc>
          <w:tcPr>
            <w:tcW w:w="709" w:type="dxa"/>
            <w:shd w:val="clear" w:color="auto" w:fill="DEEBFF"/>
          </w:tcPr>
          <w:p w:rsidR="007E3D9E" w:rsidRDefault="007E3D9E" w:rsidP="007E3D9E">
            <w:pPr>
              <w:jc w:val="center"/>
            </w:pPr>
            <w:r w:rsidRPr="00FA3CE6">
              <w:rPr>
                <w:rFonts w:cs="Arial"/>
                <w:color w:val="172B4D"/>
                <w:szCs w:val="20"/>
              </w:rPr>
              <w:t>Ja (Historikk)</w:t>
            </w:r>
          </w:p>
        </w:tc>
      </w:tr>
      <w:tr w:rsidR="007E3D9E" w:rsidTr="008E61DD">
        <w:tc>
          <w:tcPr>
            <w:tcW w:w="1202" w:type="dxa"/>
            <w:tcMar>
              <w:top w:w="105" w:type="dxa"/>
              <w:left w:w="150" w:type="dxa"/>
              <w:bottom w:w="105" w:type="dxa"/>
              <w:right w:w="150" w:type="dxa"/>
            </w:tcMar>
            <w:hideMark/>
          </w:tcPr>
          <w:p w:rsidR="007E3D9E" w:rsidRPr="008262D4" w:rsidRDefault="007E3D9E" w:rsidP="007E3D9E">
            <w:pPr>
              <w:rPr>
                <w:rFonts w:cs="Arial"/>
                <w:color w:val="172B4D"/>
                <w:szCs w:val="20"/>
              </w:rPr>
            </w:pPr>
            <w:r w:rsidRPr="008262D4">
              <w:rPr>
                <w:rFonts w:cs="Arial"/>
                <w:color w:val="172B4D"/>
                <w:szCs w:val="20"/>
              </w:rPr>
              <w:t>Oppholdsadresse</w:t>
            </w:r>
          </w:p>
        </w:tc>
        <w:tc>
          <w:tcPr>
            <w:tcW w:w="2043" w:type="dxa"/>
            <w:tcMar>
              <w:top w:w="105" w:type="dxa"/>
              <w:left w:w="150" w:type="dxa"/>
              <w:bottom w:w="105" w:type="dxa"/>
              <w:right w:w="150" w:type="dxa"/>
            </w:tcMar>
            <w:hideMark/>
          </w:tcPr>
          <w:p w:rsidR="007E3D9E" w:rsidRPr="008262D4" w:rsidRDefault="007E3D9E" w:rsidP="007E3D9E">
            <w:pPr>
              <w:rPr>
                <w:rFonts w:cs="Arial"/>
                <w:color w:val="172B4D"/>
                <w:szCs w:val="20"/>
              </w:rPr>
            </w:pPr>
            <w:r w:rsidRPr="008262D4">
              <w:rPr>
                <w:rFonts w:cs="Arial"/>
                <w:color w:val="172B4D"/>
                <w:szCs w:val="20"/>
              </w:rPr>
              <w:t>endringIOppholdsadresse</w:t>
            </w:r>
          </w:p>
        </w:tc>
        <w:tc>
          <w:tcPr>
            <w:tcW w:w="962" w:type="dxa"/>
            <w:tcMar>
              <w:top w:w="105" w:type="dxa"/>
              <w:left w:w="150" w:type="dxa"/>
              <w:bottom w:w="105" w:type="dxa"/>
              <w:right w:w="150" w:type="dxa"/>
            </w:tcMar>
            <w:hideMark/>
          </w:tcPr>
          <w:p w:rsidR="007E3D9E" w:rsidRPr="008262D4" w:rsidRDefault="007E3D9E" w:rsidP="007E3D9E">
            <w:pPr>
              <w:pStyle w:val="NormalWeb"/>
              <w:spacing w:before="0" w:beforeAutospacing="0" w:after="0" w:afterAutospacing="0"/>
              <w:jc w:val="center"/>
              <w:rPr>
                <w:rFonts w:ascii="Arial" w:hAnsi="Arial" w:cs="Arial"/>
                <w:sz w:val="20"/>
                <w:szCs w:val="20"/>
              </w:rPr>
            </w:pPr>
            <w:r w:rsidRPr="008262D4">
              <w:rPr>
                <w:rFonts w:ascii="Arial" w:hAnsi="Arial" w:cs="Arial"/>
                <w:sz w:val="20"/>
                <w:szCs w:val="20"/>
              </w:rPr>
              <w:t>Nei</w:t>
            </w:r>
          </w:p>
          <w:p w:rsidR="007E3D9E" w:rsidRPr="008262D4" w:rsidRDefault="007E3D9E" w:rsidP="007E3D9E">
            <w:pPr>
              <w:pStyle w:val="NormalWeb"/>
              <w:spacing w:before="150" w:beforeAutospacing="0" w:after="0" w:afterAutospacing="0"/>
              <w:jc w:val="center"/>
              <w:rPr>
                <w:rFonts w:ascii="Arial" w:hAnsi="Arial" w:cs="Arial"/>
                <w:sz w:val="20"/>
                <w:szCs w:val="20"/>
              </w:rPr>
            </w:pPr>
            <w:r w:rsidRPr="008262D4">
              <w:rPr>
                <w:rFonts w:ascii="Arial" w:hAnsi="Arial" w:cs="Arial"/>
                <w:sz w:val="20"/>
                <w:szCs w:val="20"/>
              </w:rPr>
              <w:t>(se merknader om adresser)</w:t>
            </w:r>
          </w:p>
        </w:tc>
        <w:tc>
          <w:tcPr>
            <w:tcW w:w="962" w:type="dxa"/>
            <w:shd w:val="clear" w:color="auto" w:fill="DEEBF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Fonts w:cs="Arial"/>
                <w:color w:val="172B4D"/>
                <w:szCs w:val="20"/>
              </w:rPr>
              <w:t>Ja (Historikk)</w:t>
            </w:r>
          </w:p>
        </w:tc>
        <w:tc>
          <w:tcPr>
            <w:tcW w:w="962" w:type="dxa"/>
            <w:shd w:val="clear" w:color="auto" w:fill="DEEBFF"/>
            <w:tcMar>
              <w:top w:w="105" w:type="dxa"/>
              <w:left w:w="150" w:type="dxa"/>
              <w:bottom w:w="105" w:type="dxa"/>
              <w:right w:w="150" w:type="dxa"/>
            </w:tcMar>
            <w:hideMark/>
          </w:tcPr>
          <w:p w:rsidR="007E3D9E" w:rsidRDefault="007E3D9E" w:rsidP="007E3D9E">
            <w:pPr>
              <w:jc w:val="center"/>
            </w:pPr>
            <w:r w:rsidRPr="005836F9">
              <w:rPr>
                <w:rFonts w:cs="Arial"/>
                <w:color w:val="172B4D"/>
                <w:szCs w:val="20"/>
              </w:rPr>
              <w:t>Ja (Historikk)</w:t>
            </w:r>
          </w:p>
        </w:tc>
        <w:tc>
          <w:tcPr>
            <w:tcW w:w="962" w:type="dxa"/>
            <w:shd w:val="clear" w:color="auto" w:fill="DEEBFF"/>
            <w:tcMar>
              <w:top w:w="105" w:type="dxa"/>
              <w:left w:w="150" w:type="dxa"/>
              <w:bottom w:w="105" w:type="dxa"/>
              <w:right w:w="150" w:type="dxa"/>
            </w:tcMar>
            <w:hideMark/>
          </w:tcPr>
          <w:p w:rsidR="007E3D9E" w:rsidRDefault="007E3D9E" w:rsidP="007E3D9E">
            <w:pPr>
              <w:jc w:val="center"/>
            </w:pPr>
            <w:r w:rsidRPr="005836F9">
              <w:rPr>
                <w:rFonts w:cs="Arial"/>
                <w:color w:val="172B4D"/>
                <w:szCs w:val="20"/>
              </w:rPr>
              <w:t>Ja (Historikk)</w:t>
            </w:r>
          </w:p>
        </w:tc>
        <w:tc>
          <w:tcPr>
            <w:tcW w:w="696" w:type="dxa"/>
            <w:shd w:val="clear" w:color="auto" w:fill="DEEBFF"/>
          </w:tcPr>
          <w:p w:rsidR="007E3D9E" w:rsidRDefault="007E3D9E" w:rsidP="007E3D9E">
            <w:pPr>
              <w:jc w:val="center"/>
            </w:pPr>
            <w:r w:rsidRPr="005836F9">
              <w:rPr>
                <w:rFonts w:cs="Arial"/>
                <w:color w:val="172B4D"/>
                <w:szCs w:val="20"/>
              </w:rPr>
              <w:t>Ja (Historikk)</w:t>
            </w:r>
          </w:p>
        </w:tc>
        <w:tc>
          <w:tcPr>
            <w:tcW w:w="708" w:type="dxa"/>
            <w:shd w:val="clear" w:color="auto" w:fill="DEEBFF"/>
          </w:tcPr>
          <w:p w:rsidR="007E3D9E" w:rsidRDefault="007E3D9E" w:rsidP="007E3D9E">
            <w:pPr>
              <w:jc w:val="center"/>
            </w:pPr>
            <w:r w:rsidRPr="005836F9">
              <w:rPr>
                <w:rFonts w:cs="Arial"/>
                <w:color w:val="172B4D"/>
                <w:szCs w:val="20"/>
              </w:rPr>
              <w:t>Ja (Historikk)</w:t>
            </w:r>
          </w:p>
        </w:tc>
        <w:tc>
          <w:tcPr>
            <w:tcW w:w="709" w:type="dxa"/>
            <w:shd w:val="clear" w:color="auto" w:fill="DEEBFF"/>
          </w:tcPr>
          <w:p w:rsidR="007E3D9E" w:rsidRDefault="007E3D9E" w:rsidP="007E3D9E">
            <w:pPr>
              <w:jc w:val="center"/>
            </w:pPr>
            <w:r w:rsidRPr="005836F9">
              <w:rPr>
                <w:rFonts w:cs="Arial"/>
                <w:color w:val="172B4D"/>
                <w:szCs w:val="20"/>
              </w:rPr>
              <w:t>Ja (Historikk)</w:t>
            </w:r>
          </w:p>
        </w:tc>
      </w:tr>
      <w:tr w:rsidR="007E3D9E" w:rsidTr="008E61DD">
        <w:tc>
          <w:tcPr>
            <w:tcW w:w="1202" w:type="dxa"/>
            <w:tcMar>
              <w:top w:w="105" w:type="dxa"/>
              <w:left w:w="150" w:type="dxa"/>
              <w:bottom w:w="105" w:type="dxa"/>
              <w:right w:w="150" w:type="dxa"/>
            </w:tcMar>
            <w:hideMark/>
          </w:tcPr>
          <w:p w:rsidR="007E3D9E" w:rsidRPr="008262D4" w:rsidRDefault="007E3D9E" w:rsidP="007E3D9E">
            <w:pPr>
              <w:pStyle w:val="NormalWeb"/>
              <w:spacing w:before="0" w:beforeAutospacing="0" w:after="0" w:afterAutospacing="0"/>
              <w:rPr>
                <w:rFonts w:ascii="Arial" w:hAnsi="Arial" w:cs="Arial"/>
                <w:color w:val="172B4D"/>
                <w:sz w:val="20"/>
                <w:szCs w:val="20"/>
              </w:rPr>
            </w:pPr>
            <w:r w:rsidRPr="008262D4">
              <w:rPr>
                <w:rFonts w:ascii="Arial" w:hAnsi="Arial" w:cs="Arial"/>
                <w:color w:val="172B4D"/>
                <w:sz w:val="20"/>
                <w:szCs w:val="20"/>
              </w:rPr>
              <w:t>Postadresse</w:t>
            </w:r>
          </w:p>
          <w:p w:rsidR="007E3D9E" w:rsidRPr="008262D4" w:rsidRDefault="007E3D9E" w:rsidP="007E3D9E">
            <w:pPr>
              <w:pStyle w:val="NormalWeb"/>
              <w:spacing w:before="150" w:beforeAutospacing="0" w:after="0" w:afterAutospacing="0"/>
              <w:rPr>
                <w:rFonts w:ascii="Arial" w:hAnsi="Arial" w:cs="Arial"/>
                <w:color w:val="172B4D"/>
                <w:sz w:val="20"/>
                <w:szCs w:val="20"/>
              </w:rPr>
            </w:pPr>
            <w:r w:rsidRPr="008262D4">
              <w:rPr>
                <w:rFonts w:ascii="Arial" w:hAnsi="Arial" w:cs="Arial"/>
                <w:color w:val="172B4D"/>
                <w:sz w:val="20"/>
                <w:szCs w:val="20"/>
              </w:rPr>
              <w:t>PostadresseIUtlandet</w:t>
            </w:r>
          </w:p>
          <w:p w:rsidR="007E3D9E" w:rsidRPr="008262D4" w:rsidRDefault="007E3D9E" w:rsidP="007E3D9E">
            <w:pPr>
              <w:pStyle w:val="NormalWeb"/>
              <w:spacing w:before="150" w:beforeAutospacing="0" w:after="0" w:afterAutospacing="0"/>
              <w:rPr>
                <w:rFonts w:ascii="Arial" w:hAnsi="Arial" w:cs="Arial"/>
                <w:color w:val="172B4D"/>
                <w:sz w:val="20"/>
                <w:szCs w:val="20"/>
              </w:rPr>
            </w:pPr>
            <w:r w:rsidRPr="008262D4">
              <w:rPr>
                <w:rFonts w:ascii="Arial" w:hAnsi="Arial" w:cs="Arial"/>
                <w:color w:val="172B4D"/>
                <w:sz w:val="20"/>
                <w:szCs w:val="20"/>
              </w:rPr>
              <w:t>PreferertKontakt</w:t>
            </w:r>
            <w:r>
              <w:rPr>
                <w:rFonts w:ascii="Arial" w:hAnsi="Arial" w:cs="Arial"/>
                <w:color w:val="172B4D"/>
                <w:sz w:val="20"/>
                <w:szCs w:val="20"/>
              </w:rPr>
              <w:t>adresse</w:t>
            </w:r>
          </w:p>
        </w:tc>
        <w:tc>
          <w:tcPr>
            <w:tcW w:w="2043" w:type="dxa"/>
            <w:tcMar>
              <w:top w:w="105" w:type="dxa"/>
              <w:left w:w="150" w:type="dxa"/>
              <w:bottom w:w="105" w:type="dxa"/>
              <w:right w:w="150" w:type="dxa"/>
            </w:tcMar>
            <w:hideMark/>
          </w:tcPr>
          <w:p w:rsidR="007E3D9E" w:rsidRPr="008262D4" w:rsidRDefault="007E3D9E" w:rsidP="007E3D9E">
            <w:pPr>
              <w:rPr>
                <w:rFonts w:cs="Arial"/>
                <w:color w:val="172B4D"/>
                <w:szCs w:val="20"/>
              </w:rPr>
            </w:pPr>
            <w:r w:rsidRPr="008262D4">
              <w:rPr>
                <w:rFonts w:cs="Arial"/>
                <w:color w:val="172B4D"/>
                <w:szCs w:val="20"/>
              </w:rPr>
              <w:t>endringIKontaktadresse</w:t>
            </w:r>
          </w:p>
        </w:tc>
        <w:tc>
          <w:tcPr>
            <w:tcW w:w="962" w:type="dxa"/>
            <w:tcMar>
              <w:top w:w="105" w:type="dxa"/>
              <w:left w:w="150" w:type="dxa"/>
              <w:bottom w:w="105" w:type="dxa"/>
              <w:right w:w="150" w:type="dxa"/>
            </w:tcMar>
            <w:hideMark/>
          </w:tcPr>
          <w:p w:rsidR="007E3D9E" w:rsidRPr="008262D4" w:rsidRDefault="007E3D9E" w:rsidP="007E3D9E">
            <w:pPr>
              <w:pStyle w:val="NormalWeb"/>
              <w:spacing w:before="0" w:beforeAutospacing="0" w:after="0" w:afterAutospacing="0"/>
              <w:jc w:val="center"/>
              <w:rPr>
                <w:rFonts w:ascii="Arial" w:hAnsi="Arial" w:cs="Arial"/>
                <w:sz w:val="20"/>
                <w:szCs w:val="20"/>
              </w:rPr>
            </w:pPr>
            <w:r w:rsidRPr="008262D4">
              <w:rPr>
                <w:rFonts w:ascii="Arial" w:hAnsi="Arial" w:cs="Arial"/>
                <w:sz w:val="20"/>
                <w:szCs w:val="20"/>
              </w:rPr>
              <w:t>Nei</w:t>
            </w:r>
          </w:p>
          <w:p w:rsidR="007E3D9E" w:rsidRPr="008262D4" w:rsidRDefault="007E3D9E" w:rsidP="007E3D9E">
            <w:pPr>
              <w:pStyle w:val="NormalWeb"/>
              <w:spacing w:before="150" w:beforeAutospacing="0" w:after="0" w:afterAutospacing="0"/>
              <w:jc w:val="center"/>
              <w:rPr>
                <w:rFonts w:ascii="Arial" w:hAnsi="Arial" w:cs="Arial"/>
                <w:sz w:val="20"/>
                <w:szCs w:val="20"/>
              </w:rPr>
            </w:pPr>
            <w:r w:rsidRPr="008262D4">
              <w:rPr>
                <w:rFonts w:ascii="Arial" w:hAnsi="Arial" w:cs="Arial"/>
                <w:sz w:val="20"/>
                <w:szCs w:val="20"/>
              </w:rPr>
              <w:t>(se merknader om adresser)</w:t>
            </w:r>
          </w:p>
        </w:tc>
        <w:tc>
          <w:tcPr>
            <w:tcW w:w="962" w:type="dxa"/>
            <w:shd w:val="clear" w:color="auto" w:fill="DEEBF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Fonts w:cs="Arial"/>
                <w:color w:val="172B4D"/>
                <w:szCs w:val="20"/>
              </w:rPr>
              <w:t>Ja (Historikk)</w:t>
            </w:r>
          </w:p>
        </w:tc>
        <w:tc>
          <w:tcPr>
            <w:tcW w:w="962" w:type="dxa"/>
            <w:shd w:val="clear" w:color="auto" w:fill="DEEBFF"/>
            <w:tcMar>
              <w:top w:w="105" w:type="dxa"/>
              <w:left w:w="150" w:type="dxa"/>
              <w:bottom w:w="105" w:type="dxa"/>
              <w:right w:w="150" w:type="dxa"/>
            </w:tcMar>
            <w:hideMark/>
          </w:tcPr>
          <w:p w:rsidR="007E3D9E" w:rsidRDefault="007E3D9E" w:rsidP="007E3D9E">
            <w:pPr>
              <w:jc w:val="center"/>
            </w:pPr>
            <w:r w:rsidRPr="00947218">
              <w:rPr>
                <w:rFonts w:cs="Arial"/>
                <w:color w:val="172B4D"/>
                <w:szCs w:val="20"/>
              </w:rPr>
              <w:t>Ja (Historikk)</w:t>
            </w:r>
          </w:p>
        </w:tc>
        <w:tc>
          <w:tcPr>
            <w:tcW w:w="962" w:type="dxa"/>
            <w:shd w:val="clear" w:color="auto" w:fill="DEEBFF"/>
            <w:tcMar>
              <w:top w:w="105" w:type="dxa"/>
              <w:left w:w="150" w:type="dxa"/>
              <w:bottom w:w="105" w:type="dxa"/>
              <w:right w:w="150" w:type="dxa"/>
            </w:tcMar>
            <w:hideMark/>
          </w:tcPr>
          <w:p w:rsidR="007E3D9E" w:rsidRDefault="007E3D9E" w:rsidP="007E3D9E">
            <w:pPr>
              <w:jc w:val="center"/>
            </w:pPr>
            <w:r w:rsidRPr="00947218">
              <w:rPr>
                <w:rFonts w:cs="Arial"/>
                <w:color w:val="172B4D"/>
                <w:szCs w:val="20"/>
              </w:rPr>
              <w:t>Ja (Historikk)</w:t>
            </w:r>
          </w:p>
        </w:tc>
        <w:tc>
          <w:tcPr>
            <w:tcW w:w="696" w:type="dxa"/>
            <w:shd w:val="clear" w:color="auto" w:fill="DEEBFF"/>
          </w:tcPr>
          <w:p w:rsidR="007E3D9E" w:rsidRDefault="007E3D9E" w:rsidP="007E3D9E">
            <w:pPr>
              <w:jc w:val="center"/>
            </w:pPr>
            <w:r w:rsidRPr="00947218">
              <w:rPr>
                <w:rFonts w:cs="Arial"/>
                <w:color w:val="172B4D"/>
                <w:szCs w:val="20"/>
              </w:rPr>
              <w:t>Ja (Historikk)</w:t>
            </w:r>
          </w:p>
        </w:tc>
        <w:tc>
          <w:tcPr>
            <w:tcW w:w="708" w:type="dxa"/>
            <w:shd w:val="clear" w:color="auto" w:fill="DEEBFF"/>
          </w:tcPr>
          <w:p w:rsidR="007E3D9E" w:rsidRDefault="007E3D9E" w:rsidP="007E3D9E">
            <w:pPr>
              <w:jc w:val="center"/>
            </w:pPr>
            <w:r w:rsidRPr="00947218">
              <w:rPr>
                <w:rFonts w:cs="Arial"/>
                <w:color w:val="172B4D"/>
                <w:szCs w:val="20"/>
              </w:rPr>
              <w:t>Ja (Historikk)</w:t>
            </w:r>
          </w:p>
        </w:tc>
        <w:tc>
          <w:tcPr>
            <w:tcW w:w="709" w:type="dxa"/>
            <w:shd w:val="clear" w:color="auto" w:fill="DEEBFF"/>
          </w:tcPr>
          <w:p w:rsidR="007E3D9E" w:rsidRDefault="007E3D9E" w:rsidP="007E3D9E">
            <w:pPr>
              <w:jc w:val="center"/>
            </w:pPr>
            <w:r w:rsidRPr="00947218">
              <w:rPr>
                <w:rFonts w:cs="Arial"/>
                <w:color w:val="172B4D"/>
                <w:szCs w:val="20"/>
              </w:rPr>
              <w:t>Ja (Historikk)</w:t>
            </w:r>
          </w:p>
        </w:tc>
      </w:tr>
      <w:tr w:rsidR="007E3D9E" w:rsidTr="007E3D9E">
        <w:tc>
          <w:tcPr>
            <w:tcW w:w="1202" w:type="dxa"/>
            <w:tcMar>
              <w:top w:w="105" w:type="dxa"/>
              <w:left w:w="150" w:type="dxa"/>
              <w:bottom w:w="105" w:type="dxa"/>
              <w:right w:w="150" w:type="dxa"/>
            </w:tcMar>
            <w:hideMark/>
          </w:tcPr>
          <w:p w:rsidR="007E3D9E" w:rsidRPr="008262D4" w:rsidRDefault="007E3D9E" w:rsidP="007E3D9E">
            <w:pPr>
              <w:rPr>
                <w:rFonts w:cs="Arial"/>
                <w:color w:val="172B4D"/>
                <w:szCs w:val="20"/>
              </w:rPr>
            </w:pPr>
            <w:r w:rsidRPr="008262D4">
              <w:rPr>
                <w:rStyle w:val="Sterk"/>
                <w:rFonts w:cs="Arial"/>
                <w:b w:val="0"/>
                <w:color w:val="172B4D"/>
                <w:szCs w:val="20"/>
              </w:rPr>
              <w:t>Foreldreansvar</w:t>
            </w:r>
          </w:p>
        </w:tc>
        <w:tc>
          <w:tcPr>
            <w:tcW w:w="2043" w:type="dxa"/>
            <w:tcMar>
              <w:top w:w="105" w:type="dxa"/>
              <w:left w:w="150" w:type="dxa"/>
              <w:bottom w:w="105" w:type="dxa"/>
              <w:right w:w="150" w:type="dxa"/>
            </w:tcMar>
            <w:hideMark/>
          </w:tcPr>
          <w:p w:rsidR="007E3D9E" w:rsidRPr="008262D4" w:rsidRDefault="007E3D9E" w:rsidP="007E3D9E">
            <w:pPr>
              <w:rPr>
                <w:rFonts w:cs="Arial"/>
                <w:color w:val="172B4D"/>
                <w:szCs w:val="20"/>
              </w:rPr>
            </w:pPr>
            <w:r w:rsidRPr="008262D4">
              <w:rPr>
                <w:rStyle w:val="Sterk"/>
                <w:rFonts w:cs="Arial"/>
                <w:b w:val="0"/>
                <w:color w:val="172B4D"/>
                <w:szCs w:val="20"/>
              </w:rPr>
              <w:t>endringIForeldreansvar</w:t>
            </w:r>
          </w:p>
        </w:tc>
        <w:tc>
          <w:tcPr>
            <w:tcW w:w="962" w:type="dxa"/>
            <w:tcMar>
              <w:top w:w="105" w:type="dxa"/>
              <w:left w:w="150" w:type="dxa"/>
              <w:bottom w:w="105" w:type="dxa"/>
              <w:right w:w="150" w:type="dxa"/>
            </w:tcMar>
            <w:hideMark/>
          </w:tcPr>
          <w:p w:rsidR="007E3D9E" w:rsidRPr="008262D4" w:rsidRDefault="007E3D9E" w:rsidP="007E3D9E">
            <w:pPr>
              <w:pStyle w:val="NormalWeb"/>
              <w:spacing w:before="0" w:beforeAutospacing="0" w:after="0" w:afterAutospacing="0"/>
              <w:jc w:val="center"/>
              <w:rPr>
                <w:rFonts w:ascii="Arial" w:hAnsi="Arial" w:cs="Arial"/>
                <w:sz w:val="20"/>
                <w:szCs w:val="20"/>
              </w:rPr>
            </w:pPr>
            <w:r w:rsidRPr="008262D4">
              <w:rPr>
                <w:rStyle w:val="Sterk"/>
                <w:rFonts w:ascii="Arial" w:eastAsiaTheme="majorEastAsia" w:hAnsi="Arial" w:cs="Arial"/>
                <w:b w:val="0"/>
                <w:sz w:val="20"/>
                <w:szCs w:val="20"/>
              </w:rPr>
              <w:t>Ja</w:t>
            </w:r>
          </w:p>
          <w:p w:rsidR="007E3D9E" w:rsidRPr="008262D4" w:rsidRDefault="007E3D9E" w:rsidP="007E3D9E">
            <w:pPr>
              <w:pStyle w:val="NormalWeb"/>
              <w:spacing w:before="150" w:beforeAutospacing="0" w:after="0" w:afterAutospacing="0"/>
              <w:jc w:val="center"/>
              <w:rPr>
                <w:rFonts w:ascii="Arial" w:hAnsi="Arial" w:cs="Arial"/>
                <w:sz w:val="20"/>
                <w:szCs w:val="20"/>
              </w:rPr>
            </w:pPr>
            <w:r w:rsidRPr="008262D4">
              <w:rPr>
                <w:rFonts w:ascii="Arial" w:hAnsi="Arial" w:cs="Arial"/>
                <w:sz w:val="20"/>
                <w:szCs w:val="20"/>
              </w:rPr>
              <w:t>(se merknader om familierelasjon)</w:t>
            </w:r>
          </w:p>
        </w:tc>
        <w:tc>
          <w:tcPr>
            <w:tcW w:w="962" w:type="dxa"/>
            <w:shd w:val="clear" w:color="auto" w:fill="DEEBFF"/>
            <w:tcMar>
              <w:top w:w="105" w:type="dxa"/>
              <w:left w:w="150" w:type="dxa"/>
              <w:bottom w:w="105" w:type="dxa"/>
              <w:right w:w="150" w:type="dxa"/>
            </w:tcMar>
            <w:hideMark/>
          </w:tcPr>
          <w:p w:rsidR="007E3D9E" w:rsidRPr="008262D4" w:rsidRDefault="007E3D9E" w:rsidP="007E3D9E">
            <w:pPr>
              <w:jc w:val="center"/>
              <w:rPr>
                <w:rFonts w:cs="Arial"/>
                <w:color w:val="172B4D"/>
                <w:szCs w:val="20"/>
              </w:rPr>
            </w:pPr>
            <w:r w:rsidRPr="008262D4">
              <w:rPr>
                <w:rStyle w:val="Sterk"/>
                <w:rFonts w:cs="Arial"/>
                <w:b w:val="0"/>
                <w:color w:val="172B4D"/>
                <w:szCs w:val="20"/>
              </w:rPr>
              <w:t>Ja (Historikk)</w:t>
            </w:r>
          </w:p>
        </w:tc>
        <w:tc>
          <w:tcPr>
            <w:tcW w:w="962" w:type="dxa"/>
            <w:shd w:val="clear" w:color="auto" w:fill="FFEBE5"/>
            <w:tcMar>
              <w:top w:w="105" w:type="dxa"/>
              <w:left w:w="150" w:type="dxa"/>
              <w:bottom w:w="105" w:type="dxa"/>
              <w:right w:w="150" w:type="dxa"/>
            </w:tcMar>
            <w:hideMark/>
          </w:tcPr>
          <w:p w:rsidR="007E3D9E" w:rsidRPr="008262D4" w:rsidRDefault="007E3D9E" w:rsidP="007E3D9E">
            <w:pPr>
              <w:jc w:val="center"/>
              <w:rPr>
                <w:rFonts w:cs="Arial"/>
                <w:color w:val="172B4D"/>
                <w:szCs w:val="20"/>
              </w:rPr>
            </w:pPr>
            <w:r>
              <w:rPr>
                <w:rStyle w:val="Sterk"/>
                <w:rFonts w:cs="Arial"/>
                <w:b w:val="0"/>
                <w:color w:val="172B4D"/>
                <w:szCs w:val="20"/>
              </w:rPr>
              <w:t>Nei</w:t>
            </w:r>
          </w:p>
        </w:tc>
        <w:tc>
          <w:tcPr>
            <w:tcW w:w="962" w:type="dxa"/>
            <w:shd w:val="clear" w:color="auto" w:fill="FFEBE5"/>
            <w:tcMar>
              <w:top w:w="105" w:type="dxa"/>
              <w:left w:w="150" w:type="dxa"/>
              <w:bottom w:w="105" w:type="dxa"/>
              <w:right w:w="150" w:type="dxa"/>
            </w:tcMar>
            <w:hideMark/>
          </w:tcPr>
          <w:p w:rsidR="007E3D9E" w:rsidRDefault="007E3D9E" w:rsidP="007E3D9E">
            <w:pPr>
              <w:jc w:val="center"/>
            </w:pPr>
            <w:r w:rsidRPr="001676C4">
              <w:rPr>
                <w:rStyle w:val="Sterk"/>
                <w:rFonts w:cs="Arial"/>
                <w:b w:val="0"/>
                <w:color w:val="172B4D"/>
                <w:szCs w:val="20"/>
              </w:rPr>
              <w:t>Nei</w:t>
            </w:r>
          </w:p>
        </w:tc>
        <w:tc>
          <w:tcPr>
            <w:tcW w:w="696" w:type="dxa"/>
            <w:shd w:val="clear" w:color="auto" w:fill="FFEBE5"/>
          </w:tcPr>
          <w:p w:rsidR="007E3D9E" w:rsidRDefault="007E3D9E" w:rsidP="007E3D9E">
            <w:pPr>
              <w:jc w:val="center"/>
            </w:pPr>
            <w:r w:rsidRPr="001676C4">
              <w:rPr>
                <w:rStyle w:val="Sterk"/>
                <w:rFonts w:cs="Arial"/>
                <w:b w:val="0"/>
                <w:color w:val="172B4D"/>
                <w:szCs w:val="20"/>
              </w:rPr>
              <w:t>Nei</w:t>
            </w:r>
          </w:p>
        </w:tc>
        <w:tc>
          <w:tcPr>
            <w:tcW w:w="708" w:type="dxa"/>
            <w:shd w:val="clear" w:color="auto" w:fill="FFEBE5"/>
          </w:tcPr>
          <w:p w:rsidR="007E3D9E" w:rsidRDefault="007E3D9E" w:rsidP="007E3D9E">
            <w:pPr>
              <w:jc w:val="center"/>
            </w:pPr>
            <w:r w:rsidRPr="001676C4">
              <w:rPr>
                <w:rStyle w:val="Sterk"/>
                <w:rFonts w:cs="Arial"/>
                <w:b w:val="0"/>
                <w:color w:val="172B4D"/>
                <w:szCs w:val="20"/>
              </w:rPr>
              <w:t>Nei</w:t>
            </w:r>
          </w:p>
        </w:tc>
        <w:tc>
          <w:tcPr>
            <w:tcW w:w="709" w:type="dxa"/>
            <w:shd w:val="clear" w:color="auto" w:fill="FFEBE5"/>
          </w:tcPr>
          <w:p w:rsidR="007E3D9E" w:rsidRDefault="007E3D9E" w:rsidP="007E3D9E">
            <w:pPr>
              <w:jc w:val="center"/>
            </w:pPr>
            <w:r w:rsidRPr="001676C4">
              <w:rPr>
                <w:rStyle w:val="Sterk"/>
                <w:rFonts w:cs="Arial"/>
                <w:b w:val="0"/>
                <w:color w:val="172B4D"/>
                <w:szCs w:val="20"/>
              </w:rPr>
              <w:t>Nei</w:t>
            </w:r>
          </w:p>
        </w:tc>
      </w:tr>
      <w:tr w:rsidR="008E61DD" w:rsidTr="008E61DD">
        <w:tc>
          <w:tcPr>
            <w:tcW w:w="1202" w:type="dxa"/>
            <w:tcMar>
              <w:top w:w="105" w:type="dxa"/>
              <w:left w:w="150" w:type="dxa"/>
              <w:bottom w:w="105" w:type="dxa"/>
              <w:right w:w="150" w:type="dxa"/>
            </w:tcMar>
            <w:hideMark/>
          </w:tcPr>
          <w:p w:rsidR="008E61DD" w:rsidRPr="008262D4" w:rsidRDefault="008E61DD" w:rsidP="008E61DD">
            <w:pPr>
              <w:rPr>
                <w:rFonts w:cs="Arial"/>
                <w:color w:val="172B4D"/>
                <w:szCs w:val="20"/>
              </w:rPr>
            </w:pPr>
            <w:r w:rsidRPr="008262D4">
              <w:rPr>
                <w:rFonts w:cs="Arial"/>
                <w:color w:val="172B4D"/>
                <w:szCs w:val="20"/>
              </w:rPr>
              <w:t>Foedsel</w:t>
            </w:r>
          </w:p>
        </w:tc>
        <w:tc>
          <w:tcPr>
            <w:tcW w:w="2043" w:type="dxa"/>
            <w:tcMar>
              <w:top w:w="105" w:type="dxa"/>
              <w:left w:w="150" w:type="dxa"/>
              <w:bottom w:w="105" w:type="dxa"/>
              <w:right w:w="150" w:type="dxa"/>
            </w:tcMar>
            <w:hideMark/>
          </w:tcPr>
          <w:p w:rsidR="008E61DD" w:rsidRPr="008262D4" w:rsidRDefault="008E61DD" w:rsidP="008E61DD">
            <w:pPr>
              <w:rPr>
                <w:rFonts w:cs="Arial"/>
                <w:color w:val="172B4D"/>
                <w:szCs w:val="20"/>
              </w:rPr>
            </w:pPr>
            <w:r w:rsidRPr="008262D4">
              <w:rPr>
                <w:rFonts w:cs="Arial"/>
                <w:color w:val="172B4D"/>
                <w:szCs w:val="20"/>
              </w:rPr>
              <w:t>endringIFoedsel</w:t>
            </w:r>
          </w:p>
        </w:tc>
        <w:tc>
          <w:tcPr>
            <w:tcW w:w="962" w:type="dxa"/>
            <w:tcMar>
              <w:top w:w="105" w:type="dxa"/>
              <w:left w:w="150" w:type="dxa"/>
              <w:bottom w:w="105" w:type="dxa"/>
              <w:right w:w="150" w:type="dxa"/>
            </w:tcMar>
            <w:hideMark/>
          </w:tcPr>
          <w:p w:rsidR="008E61DD" w:rsidRPr="008262D4" w:rsidRDefault="008E61DD" w:rsidP="008E61DD">
            <w:pPr>
              <w:jc w:val="center"/>
              <w:rPr>
                <w:rFonts w:cs="Arial"/>
                <w:color w:val="172B4D"/>
                <w:szCs w:val="20"/>
              </w:rPr>
            </w:pPr>
            <w:r w:rsidRPr="008262D4">
              <w:rPr>
                <w:rFonts w:cs="Arial"/>
                <w:color w:val="172B4D"/>
                <w:szCs w:val="20"/>
              </w:rPr>
              <w:t>Nei</w:t>
            </w:r>
          </w:p>
        </w:tc>
        <w:tc>
          <w:tcPr>
            <w:tcW w:w="962" w:type="dxa"/>
            <w:shd w:val="clear" w:color="auto" w:fill="DEEBFF"/>
            <w:tcMar>
              <w:top w:w="105" w:type="dxa"/>
              <w:left w:w="150" w:type="dxa"/>
              <w:bottom w:w="105" w:type="dxa"/>
              <w:right w:w="150" w:type="dxa"/>
            </w:tcMar>
            <w:hideMark/>
          </w:tcPr>
          <w:p w:rsidR="008E61DD" w:rsidRPr="008262D4" w:rsidRDefault="008E61DD" w:rsidP="00BB26A5">
            <w:pPr>
              <w:jc w:val="center"/>
              <w:rPr>
                <w:rFonts w:cs="Arial"/>
                <w:color w:val="172B4D"/>
                <w:szCs w:val="20"/>
              </w:rPr>
            </w:pPr>
            <w:r w:rsidRPr="008262D4">
              <w:rPr>
                <w:rFonts w:cs="Arial"/>
                <w:color w:val="172B4D"/>
                <w:szCs w:val="20"/>
              </w:rPr>
              <w:t xml:space="preserve">Ja </w:t>
            </w:r>
          </w:p>
        </w:tc>
        <w:tc>
          <w:tcPr>
            <w:tcW w:w="962" w:type="dxa"/>
            <w:shd w:val="clear" w:color="auto" w:fill="E3FCEF"/>
            <w:tcMar>
              <w:top w:w="105" w:type="dxa"/>
              <w:left w:w="150" w:type="dxa"/>
              <w:bottom w:w="105" w:type="dxa"/>
              <w:right w:w="150" w:type="dxa"/>
            </w:tcMar>
            <w:hideMark/>
          </w:tcPr>
          <w:p w:rsidR="008E61DD" w:rsidRPr="008262D4" w:rsidRDefault="008E61DD" w:rsidP="008E61DD">
            <w:pPr>
              <w:jc w:val="center"/>
              <w:rPr>
                <w:rFonts w:cs="Arial"/>
                <w:color w:val="172B4D"/>
                <w:szCs w:val="20"/>
              </w:rPr>
            </w:pPr>
            <w:r w:rsidRPr="008262D4">
              <w:rPr>
                <w:rFonts w:cs="Arial"/>
                <w:color w:val="172B4D"/>
                <w:szCs w:val="20"/>
              </w:rPr>
              <w:t>Ja</w:t>
            </w:r>
          </w:p>
        </w:tc>
        <w:tc>
          <w:tcPr>
            <w:tcW w:w="962" w:type="dxa"/>
            <w:shd w:val="clear" w:color="auto" w:fill="E3FCEF"/>
            <w:tcMar>
              <w:top w:w="105" w:type="dxa"/>
              <w:left w:w="150" w:type="dxa"/>
              <w:bottom w:w="105" w:type="dxa"/>
              <w:right w:w="150" w:type="dxa"/>
            </w:tcMar>
            <w:hideMark/>
          </w:tcPr>
          <w:p w:rsidR="008E61DD" w:rsidRPr="008262D4" w:rsidRDefault="008E61DD" w:rsidP="008E61DD">
            <w:pPr>
              <w:jc w:val="center"/>
              <w:rPr>
                <w:rFonts w:cs="Arial"/>
                <w:color w:val="172B4D"/>
                <w:szCs w:val="20"/>
              </w:rPr>
            </w:pPr>
            <w:r w:rsidRPr="008262D4">
              <w:rPr>
                <w:rFonts w:cs="Arial"/>
                <w:color w:val="172B4D"/>
                <w:szCs w:val="20"/>
              </w:rPr>
              <w:t>Ja</w:t>
            </w:r>
          </w:p>
        </w:tc>
        <w:tc>
          <w:tcPr>
            <w:tcW w:w="696" w:type="dxa"/>
            <w:shd w:val="clear" w:color="auto" w:fill="E3FCEF"/>
          </w:tcPr>
          <w:p w:rsidR="008E61DD" w:rsidRPr="008262D4" w:rsidRDefault="00A409C4" w:rsidP="008E61DD">
            <w:pPr>
              <w:jc w:val="center"/>
              <w:rPr>
                <w:rFonts w:cs="Arial"/>
                <w:color w:val="172B4D"/>
                <w:szCs w:val="20"/>
              </w:rPr>
            </w:pPr>
            <w:r w:rsidRPr="008262D4">
              <w:rPr>
                <w:rFonts w:cs="Arial"/>
                <w:color w:val="172B4D"/>
                <w:szCs w:val="20"/>
              </w:rPr>
              <w:t>Ja</w:t>
            </w:r>
          </w:p>
        </w:tc>
        <w:tc>
          <w:tcPr>
            <w:tcW w:w="708" w:type="dxa"/>
            <w:shd w:val="clear" w:color="auto" w:fill="E3FCEF"/>
          </w:tcPr>
          <w:p w:rsidR="008E61DD" w:rsidRPr="008262D4" w:rsidRDefault="00A409C4" w:rsidP="008E61DD">
            <w:pPr>
              <w:jc w:val="center"/>
              <w:rPr>
                <w:rFonts w:cs="Arial"/>
                <w:color w:val="172B4D"/>
                <w:szCs w:val="20"/>
              </w:rPr>
            </w:pPr>
            <w:r w:rsidRPr="008262D4">
              <w:rPr>
                <w:rFonts w:cs="Arial"/>
                <w:color w:val="172B4D"/>
                <w:szCs w:val="20"/>
              </w:rPr>
              <w:t>Ja</w:t>
            </w:r>
          </w:p>
        </w:tc>
        <w:tc>
          <w:tcPr>
            <w:tcW w:w="709" w:type="dxa"/>
            <w:shd w:val="clear" w:color="auto" w:fill="E3FCEF"/>
          </w:tcPr>
          <w:p w:rsidR="008E61DD" w:rsidRPr="008262D4" w:rsidRDefault="00A409C4" w:rsidP="008E61DD">
            <w:pPr>
              <w:jc w:val="center"/>
              <w:rPr>
                <w:rFonts w:cs="Arial"/>
                <w:color w:val="172B4D"/>
                <w:szCs w:val="20"/>
              </w:rPr>
            </w:pPr>
            <w:r w:rsidRPr="008262D4">
              <w:rPr>
                <w:rFonts w:cs="Arial"/>
                <w:color w:val="172B4D"/>
                <w:szCs w:val="20"/>
              </w:rPr>
              <w:t>Ja</w:t>
            </w:r>
          </w:p>
        </w:tc>
      </w:tr>
      <w:tr w:rsidR="00A409C4" w:rsidTr="008E61DD">
        <w:tc>
          <w:tcPr>
            <w:tcW w:w="1202" w:type="dxa"/>
            <w:tcMar>
              <w:top w:w="105" w:type="dxa"/>
              <w:left w:w="150" w:type="dxa"/>
              <w:bottom w:w="105" w:type="dxa"/>
              <w:right w:w="150" w:type="dxa"/>
            </w:tcMar>
            <w:hideMark/>
          </w:tcPr>
          <w:p w:rsidR="00A409C4" w:rsidRPr="008262D4" w:rsidRDefault="00A409C4" w:rsidP="00A409C4">
            <w:pPr>
              <w:rPr>
                <w:rFonts w:cs="Arial"/>
                <w:b/>
                <w:color w:val="172B4D"/>
                <w:szCs w:val="20"/>
              </w:rPr>
            </w:pPr>
            <w:r w:rsidRPr="008262D4">
              <w:rPr>
                <w:rStyle w:val="Sterk"/>
                <w:rFonts w:cs="Arial"/>
                <w:b w:val="0"/>
                <w:color w:val="172B4D"/>
                <w:szCs w:val="20"/>
              </w:rPr>
              <w:t>FoedselINorge</w:t>
            </w:r>
          </w:p>
        </w:tc>
        <w:tc>
          <w:tcPr>
            <w:tcW w:w="2043" w:type="dxa"/>
            <w:tcMar>
              <w:top w:w="105" w:type="dxa"/>
              <w:left w:w="150" w:type="dxa"/>
              <w:bottom w:w="105" w:type="dxa"/>
              <w:right w:w="150" w:type="dxa"/>
            </w:tcMar>
            <w:hideMark/>
          </w:tcPr>
          <w:p w:rsidR="00A409C4" w:rsidRPr="008262D4" w:rsidRDefault="00A409C4" w:rsidP="00A409C4">
            <w:pPr>
              <w:rPr>
                <w:rFonts w:cs="Arial"/>
                <w:b/>
                <w:color w:val="172B4D"/>
                <w:szCs w:val="20"/>
              </w:rPr>
            </w:pPr>
            <w:r w:rsidRPr="008262D4">
              <w:rPr>
                <w:rStyle w:val="Sterk"/>
                <w:rFonts w:cs="Arial"/>
                <w:b w:val="0"/>
                <w:color w:val="172B4D"/>
                <w:szCs w:val="20"/>
              </w:rPr>
              <w:t>endringIFoedselINorge</w:t>
            </w:r>
          </w:p>
        </w:tc>
        <w:tc>
          <w:tcPr>
            <w:tcW w:w="962" w:type="dxa"/>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Ja</w:t>
            </w:r>
          </w:p>
        </w:tc>
        <w:tc>
          <w:tcPr>
            <w:tcW w:w="962" w:type="dxa"/>
            <w:shd w:val="clear" w:color="auto" w:fill="DEEBFF"/>
            <w:tcMar>
              <w:top w:w="105" w:type="dxa"/>
              <w:left w:w="150" w:type="dxa"/>
              <w:bottom w:w="105" w:type="dxa"/>
              <w:right w:w="150" w:type="dxa"/>
            </w:tcMar>
            <w:hideMark/>
          </w:tcPr>
          <w:p w:rsidR="00A409C4" w:rsidRPr="008262D4" w:rsidRDefault="00A409C4" w:rsidP="00BB26A5">
            <w:pPr>
              <w:jc w:val="center"/>
              <w:rPr>
                <w:rFonts w:cs="Arial"/>
                <w:b/>
                <w:color w:val="172B4D"/>
                <w:szCs w:val="20"/>
              </w:rPr>
            </w:pPr>
            <w:r w:rsidRPr="008262D4">
              <w:rPr>
                <w:rStyle w:val="Sterk"/>
                <w:rFonts w:cs="Arial"/>
                <w:b w:val="0"/>
                <w:color w:val="172B4D"/>
                <w:szCs w:val="20"/>
              </w:rPr>
              <w:t xml:space="preserve">Ja </w:t>
            </w:r>
          </w:p>
        </w:tc>
        <w:tc>
          <w:tcPr>
            <w:tcW w:w="962" w:type="dxa"/>
            <w:shd w:val="clear" w:color="auto" w:fill="FFEBE5"/>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962" w:type="dxa"/>
            <w:shd w:val="clear" w:color="auto" w:fill="FFEBE5"/>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696" w:type="dxa"/>
            <w:shd w:val="clear" w:color="auto" w:fill="FFEBE5"/>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708" w:type="dxa"/>
            <w:shd w:val="clear" w:color="auto" w:fill="FFEBE5"/>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709" w:type="dxa"/>
            <w:shd w:val="clear" w:color="auto" w:fill="FFEBE5"/>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r>
      <w:tr w:rsidR="00A409C4" w:rsidTr="008E61DD">
        <w:tc>
          <w:tcPr>
            <w:tcW w:w="1202" w:type="dxa"/>
            <w:tcMar>
              <w:top w:w="105" w:type="dxa"/>
              <w:left w:w="150" w:type="dxa"/>
              <w:bottom w:w="105" w:type="dxa"/>
              <w:right w:w="150" w:type="dxa"/>
            </w:tcMar>
            <w:hideMark/>
          </w:tcPr>
          <w:p w:rsidR="00A409C4" w:rsidRPr="008262D4" w:rsidRDefault="00A409C4" w:rsidP="00A409C4">
            <w:pPr>
              <w:rPr>
                <w:rFonts w:cs="Arial"/>
                <w:b/>
                <w:color w:val="172B4D"/>
                <w:szCs w:val="20"/>
              </w:rPr>
            </w:pPr>
            <w:r w:rsidRPr="008262D4">
              <w:rPr>
                <w:rStyle w:val="Sterk"/>
                <w:rFonts w:cs="Arial"/>
                <w:b w:val="0"/>
                <w:color w:val="172B4D"/>
                <w:szCs w:val="20"/>
              </w:rPr>
              <w:t>Innflytting</w:t>
            </w:r>
          </w:p>
        </w:tc>
        <w:tc>
          <w:tcPr>
            <w:tcW w:w="2043" w:type="dxa"/>
            <w:tcMar>
              <w:top w:w="105" w:type="dxa"/>
              <w:left w:w="150" w:type="dxa"/>
              <w:bottom w:w="105" w:type="dxa"/>
              <w:right w:w="150" w:type="dxa"/>
            </w:tcMar>
            <w:hideMark/>
          </w:tcPr>
          <w:p w:rsidR="00A409C4" w:rsidRPr="008262D4" w:rsidRDefault="00A409C4" w:rsidP="00A409C4">
            <w:pPr>
              <w:rPr>
                <w:rFonts w:cs="Arial"/>
                <w:b/>
                <w:color w:val="172B4D"/>
                <w:szCs w:val="20"/>
              </w:rPr>
            </w:pPr>
            <w:r w:rsidRPr="008262D4">
              <w:rPr>
                <w:rStyle w:val="Sterk"/>
                <w:rFonts w:cs="Arial"/>
                <w:b w:val="0"/>
                <w:color w:val="172B4D"/>
                <w:szCs w:val="20"/>
              </w:rPr>
              <w:t>endringIInnflytting</w:t>
            </w:r>
          </w:p>
        </w:tc>
        <w:tc>
          <w:tcPr>
            <w:tcW w:w="962" w:type="dxa"/>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Ja</w:t>
            </w:r>
          </w:p>
        </w:tc>
        <w:tc>
          <w:tcPr>
            <w:tcW w:w="962" w:type="dxa"/>
            <w:shd w:val="clear" w:color="auto" w:fill="DEEBFF"/>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Ja (Historikk)</w:t>
            </w:r>
          </w:p>
        </w:tc>
        <w:tc>
          <w:tcPr>
            <w:tcW w:w="962" w:type="dxa"/>
            <w:shd w:val="clear" w:color="auto" w:fill="FFEBE5"/>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962" w:type="dxa"/>
            <w:shd w:val="clear" w:color="auto" w:fill="FFEBE5"/>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696" w:type="dxa"/>
            <w:shd w:val="clear" w:color="auto" w:fill="FFEBE5"/>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708" w:type="dxa"/>
            <w:shd w:val="clear" w:color="auto" w:fill="FFEBE5"/>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709" w:type="dxa"/>
            <w:shd w:val="clear" w:color="auto" w:fill="FFEBE5"/>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r>
      <w:tr w:rsidR="00A409C4" w:rsidTr="008E61DD">
        <w:tc>
          <w:tcPr>
            <w:tcW w:w="1202" w:type="dxa"/>
            <w:tcMar>
              <w:top w:w="105" w:type="dxa"/>
              <w:left w:w="150" w:type="dxa"/>
              <w:bottom w:w="105" w:type="dxa"/>
              <w:right w:w="150" w:type="dxa"/>
            </w:tcMar>
            <w:hideMark/>
          </w:tcPr>
          <w:p w:rsidR="00A409C4" w:rsidRPr="008262D4" w:rsidRDefault="00A409C4" w:rsidP="00A409C4">
            <w:pPr>
              <w:rPr>
                <w:rFonts w:cs="Arial"/>
                <w:b/>
                <w:color w:val="172B4D"/>
                <w:szCs w:val="20"/>
              </w:rPr>
            </w:pPr>
            <w:r w:rsidRPr="008262D4">
              <w:rPr>
                <w:rStyle w:val="Sterk"/>
                <w:rFonts w:cs="Arial"/>
                <w:b w:val="0"/>
                <w:color w:val="172B4D"/>
                <w:szCs w:val="20"/>
              </w:rPr>
              <w:t>Utflytting</w:t>
            </w:r>
          </w:p>
        </w:tc>
        <w:tc>
          <w:tcPr>
            <w:tcW w:w="2043" w:type="dxa"/>
            <w:tcMar>
              <w:top w:w="105" w:type="dxa"/>
              <w:left w:w="150" w:type="dxa"/>
              <w:bottom w:w="105" w:type="dxa"/>
              <w:right w:w="150" w:type="dxa"/>
            </w:tcMar>
            <w:hideMark/>
          </w:tcPr>
          <w:p w:rsidR="00A409C4" w:rsidRPr="008262D4" w:rsidRDefault="00A409C4" w:rsidP="00A409C4">
            <w:pPr>
              <w:rPr>
                <w:rFonts w:cs="Arial"/>
                <w:b/>
                <w:color w:val="172B4D"/>
                <w:szCs w:val="20"/>
              </w:rPr>
            </w:pPr>
            <w:r w:rsidRPr="008262D4">
              <w:rPr>
                <w:rStyle w:val="Sterk"/>
                <w:rFonts w:cs="Arial"/>
                <w:b w:val="0"/>
                <w:color w:val="172B4D"/>
                <w:szCs w:val="20"/>
              </w:rPr>
              <w:t>endringIUtflytting</w:t>
            </w:r>
          </w:p>
        </w:tc>
        <w:tc>
          <w:tcPr>
            <w:tcW w:w="962" w:type="dxa"/>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Ja</w:t>
            </w:r>
          </w:p>
        </w:tc>
        <w:tc>
          <w:tcPr>
            <w:tcW w:w="962" w:type="dxa"/>
            <w:shd w:val="clear" w:color="auto" w:fill="DEEBFF"/>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Ja (Historikk)</w:t>
            </w:r>
          </w:p>
        </w:tc>
        <w:tc>
          <w:tcPr>
            <w:tcW w:w="962" w:type="dxa"/>
            <w:shd w:val="clear" w:color="auto" w:fill="FFEBE5"/>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962" w:type="dxa"/>
            <w:shd w:val="clear" w:color="auto" w:fill="FFEBE5"/>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696" w:type="dxa"/>
            <w:shd w:val="clear" w:color="auto" w:fill="FFEBE5"/>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708" w:type="dxa"/>
            <w:shd w:val="clear" w:color="auto" w:fill="FFEBE5"/>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709" w:type="dxa"/>
            <w:shd w:val="clear" w:color="auto" w:fill="FFEBE5"/>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r>
      <w:tr w:rsidR="00A409C4" w:rsidTr="008E61DD">
        <w:tc>
          <w:tcPr>
            <w:tcW w:w="1202" w:type="dxa"/>
            <w:tcMar>
              <w:top w:w="105" w:type="dxa"/>
              <w:left w:w="150" w:type="dxa"/>
              <w:bottom w:w="105" w:type="dxa"/>
              <w:right w:w="150" w:type="dxa"/>
            </w:tcMar>
            <w:hideMark/>
          </w:tcPr>
          <w:p w:rsidR="00A409C4" w:rsidRPr="008262D4" w:rsidRDefault="00A409C4" w:rsidP="00A409C4">
            <w:pPr>
              <w:rPr>
                <w:rFonts w:cs="Arial"/>
                <w:color w:val="172B4D"/>
                <w:szCs w:val="20"/>
              </w:rPr>
            </w:pPr>
            <w:r w:rsidRPr="008262D4">
              <w:rPr>
                <w:rFonts w:cs="Arial"/>
                <w:color w:val="172B4D"/>
                <w:szCs w:val="20"/>
              </w:rPr>
              <w:t>Navn</w:t>
            </w:r>
          </w:p>
        </w:tc>
        <w:tc>
          <w:tcPr>
            <w:tcW w:w="2043" w:type="dxa"/>
            <w:tcMar>
              <w:top w:w="105" w:type="dxa"/>
              <w:left w:w="150" w:type="dxa"/>
              <w:bottom w:w="105" w:type="dxa"/>
              <w:right w:w="150" w:type="dxa"/>
            </w:tcMar>
            <w:hideMark/>
          </w:tcPr>
          <w:p w:rsidR="00A409C4" w:rsidRPr="008262D4" w:rsidRDefault="00A409C4" w:rsidP="00A409C4">
            <w:pPr>
              <w:rPr>
                <w:rFonts w:cs="Arial"/>
                <w:color w:val="172B4D"/>
                <w:szCs w:val="20"/>
              </w:rPr>
            </w:pPr>
            <w:r w:rsidRPr="008262D4">
              <w:rPr>
                <w:rFonts w:cs="Arial"/>
                <w:color w:val="172B4D"/>
                <w:szCs w:val="20"/>
              </w:rPr>
              <w:t>endringINavn</w:t>
            </w:r>
          </w:p>
        </w:tc>
        <w:tc>
          <w:tcPr>
            <w:tcW w:w="962" w:type="dxa"/>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Nei</w:t>
            </w:r>
          </w:p>
        </w:tc>
        <w:tc>
          <w:tcPr>
            <w:tcW w:w="962" w:type="dxa"/>
            <w:shd w:val="clear" w:color="auto" w:fill="DEEBFF"/>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Ja (Historikk)</w:t>
            </w:r>
          </w:p>
        </w:tc>
        <w:tc>
          <w:tcPr>
            <w:tcW w:w="962" w:type="dxa"/>
            <w:shd w:val="clear" w:color="auto" w:fill="DEEBFF"/>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Ja (Historikk)</w:t>
            </w:r>
          </w:p>
        </w:tc>
        <w:tc>
          <w:tcPr>
            <w:tcW w:w="962" w:type="dxa"/>
            <w:shd w:val="clear" w:color="auto" w:fill="DEEBFF"/>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Ja (Historikk)</w:t>
            </w:r>
          </w:p>
        </w:tc>
        <w:tc>
          <w:tcPr>
            <w:tcW w:w="696" w:type="dxa"/>
            <w:shd w:val="clear" w:color="auto" w:fill="DEEBFF"/>
          </w:tcPr>
          <w:p w:rsidR="00A409C4" w:rsidRDefault="00A409C4" w:rsidP="00A409C4">
            <w:pPr>
              <w:jc w:val="center"/>
            </w:pPr>
            <w:r w:rsidRPr="00597F61">
              <w:rPr>
                <w:rFonts w:cs="Arial"/>
                <w:color w:val="172B4D"/>
                <w:szCs w:val="20"/>
              </w:rPr>
              <w:t>Ja (Historikk)</w:t>
            </w:r>
          </w:p>
        </w:tc>
        <w:tc>
          <w:tcPr>
            <w:tcW w:w="708" w:type="dxa"/>
            <w:shd w:val="clear" w:color="auto" w:fill="DEEBFF"/>
          </w:tcPr>
          <w:p w:rsidR="00A409C4" w:rsidRDefault="00A409C4" w:rsidP="00A409C4">
            <w:pPr>
              <w:jc w:val="center"/>
            </w:pPr>
            <w:r w:rsidRPr="00597F61">
              <w:rPr>
                <w:rFonts w:cs="Arial"/>
                <w:color w:val="172B4D"/>
                <w:szCs w:val="20"/>
              </w:rPr>
              <w:t>Ja (Historikk)</w:t>
            </w:r>
          </w:p>
        </w:tc>
        <w:tc>
          <w:tcPr>
            <w:tcW w:w="709" w:type="dxa"/>
            <w:shd w:val="clear" w:color="auto" w:fill="DEEBFF"/>
          </w:tcPr>
          <w:p w:rsidR="00A409C4" w:rsidRDefault="00A409C4" w:rsidP="00A409C4">
            <w:pPr>
              <w:jc w:val="center"/>
            </w:pPr>
            <w:r w:rsidRPr="00597F61">
              <w:rPr>
                <w:rFonts w:cs="Arial"/>
                <w:color w:val="172B4D"/>
                <w:szCs w:val="20"/>
              </w:rPr>
              <w:t>Ja (Historikk)</w:t>
            </w:r>
          </w:p>
        </w:tc>
      </w:tr>
      <w:tr w:rsidR="00A409C4" w:rsidTr="008E61DD">
        <w:tc>
          <w:tcPr>
            <w:tcW w:w="1202" w:type="dxa"/>
            <w:tcMar>
              <w:top w:w="105" w:type="dxa"/>
              <w:left w:w="150" w:type="dxa"/>
              <w:bottom w:w="105" w:type="dxa"/>
              <w:right w:w="150" w:type="dxa"/>
            </w:tcMar>
            <w:hideMark/>
          </w:tcPr>
          <w:p w:rsidR="00A409C4" w:rsidRPr="008262D4" w:rsidRDefault="00A409C4" w:rsidP="00A409C4">
            <w:pPr>
              <w:rPr>
                <w:rFonts w:cs="Arial"/>
                <w:b/>
                <w:color w:val="172B4D"/>
                <w:szCs w:val="20"/>
              </w:rPr>
            </w:pPr>
            <w:r w:rsidRPr="008262D4">
              <w:rPr>
                <w:rStyle w:val="Sterk"/>
                <w:rFonts w:cs="Arial"/>
                <w:b w:val="0"/>
                <w:color w:val="172B4D"/>
                <w:szCs w:val="20"/>
              </w:rPr>
              <w:t>Opphold</w:t>
            </w:r>
          </w:p>
        </w:tc>
        <w:tc>
          <w:tcPr>
            <w:tcW w:w="2043" w:type="dxa"/>
            <w:tcMar>
              <w:top w:w="105" w:type="dxa"/>
              <w:left w:w="150" w:type="dxa"/>
              <w:bottom w:w="105" w:type="dxa"/>
              <w:right w:w="150" w:type="dxa"/>
            </w:tcMar>
            <w:hideMark/>
          </w:tcPr>
          <w:p w:rsidR="00A409C4" w:rsidRPr="008262D4" w:rsidRDefault="00A409C4" w:rsidP="00A409C4">
            <w:pPr>
              <w:rPr>
                <w:rFonts w:cs="Arial"/>
                <w:b/>
                <w:color w:val="172B4D"/>
                <w:szCs w:val="20"/>
              </w:rPr>
            </w:pPr>
            <w:r w:rsidRPr="008262D4">
              <w:rPr>
                <w:rStyle w:val="Sterk"/>
                <w:rFonts w:cs="Arial"/>
                <w:b w:val="0"/>
                <w:color w:val="172B4D"/>
                <w:szCs w:val="20"/>
              </w:rPr>
              <w:t>endringIOpphold</w:t>
            </w:r>
          </w:p>
        </w:tc>
        <w:tc>
          <w:tcPr>
            <w:tcW w:w="962" w:type="dxa"/>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Ja</w:t>
            </w:r>
          </w:p>
        </w:tc>
        <w:tc>
          <w:tcPr>
            <w:tcW w:w="962" w:type="dxa"/>
            <w:shd w:val="clear" w:color="auto" w:fill="DEEBFF"/>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Ja (Historikk)</w:t>
            </w:r>
          </w:p>
        </w:tc>
        <w:tc>
          <w:tcPr>
            <w:tcW w:w="962" w:type="dxa"/>
            <w:shd w:val="clear" w:color="auto" w:fill="FFEBE5"/>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962" w:type="dxa"/>
            <w:shd w:val="clear" w:color="auto" w:fill="FFEBE5"/>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Nei</w:t>
            </w:r>
          </w:p>
        </w:tc>
        <w:tc>
          <w:tcPr>
            <w:tcW w:w="696" w:type="dxa"/>
            <w:shd w:val="clear" w:color="auto" w:fill="FFEBE5"/>
          </w:tcPr>
          <w:p w:rsidR="00A409C4" w:rsidRPr="008262D4" w:rsidRDefault="00A409C4" w:rsidP="00A409C4">
            <w:pPr>
              <w:jc w:val="center"/>
              <w:rPr>
                <w:rStyle w:val="Sterk"/>
                <w:rFonts w:cs="Arial"/>
                <w:b w:val="0"/>
                <w:color w:val="172B4D"/>
                <w:szCs w:val="20"/>
              </w:rPr>
            </w:pPr>
            <w:r w:rsidRPr="008262D4">
              <w:rPr>
                <w:rStyle w:val="Sterk"/>
                <w:rFonts w:cs="Arial"/>
                <w:b w:val="0"/>
                <w:color w:val="172B4D"/>
                <w:szCs w:val="20"/>
              </w:rPr>
              <w:t>Nei</w:t>
            </w:r>
          </w:p>
        </w:tc>
        <w:tc>
          <w:tcPr>
            <w:tcW w:w="708" w:type="dxa"/>
            <w:shd w:val="clear" w:color="auto" w:fill="FFEBE5"/>
          </w:tcPr>
          <w:p w:rsidR="00A409C4" w:rsidRPr="008262D4" w:rsidRDefault="00A409C4" w:rsidP="00A409C4">
            <w:pPr>
              <w:jc w:val="center"/>
              <w:rPr>
                <w:rStyle w:val="Sterk"/>
                <w:rFonts w:cs="Arial"/>
                <w:b w:val="0"/>
                <w:color w:val="172B4D"/>
                <w:szCs w:val="20"/>
              </w:rPr>
            </w:pPr>
            <w:r w:rsidRPr="008262D4">
              <w:rPr>
                <w:rStyle w:val="Sterk"/>
                <w:rFonts w:cs="Arial"/>
                <w:b w:val="0"/>
                <w:color w:val="172B4D"/>
                <w:szCs w:val="20"/>
              </w:rPr>
              <w:t>Nei</w:t>
            </w:r>
          </w:p>
        </w:tc>
        <w:tc>
          <w:tcPr>
            <w:tcW w:w="709" w:type="dxa"/>
            <w:shd w:val="clear" w:color="auto" w:fill="FFEBE5"/>
          </w:tcPr>
          <w:p w:rsidR="00A409C4" w:rsidRPr="008262D4" w:rsidRDefault="00A409C4" w:rsidP="00A409C4">
            <w:pPr>
              <w:jc w:val="center"/>
              <w:rPr>
                <w:rStyle w:val="Sterk"/>
                <w:rFonts w:cs="Arial"/>
                <w:b w:val="0"/>
                <w:color w:val="172B4D"/>
                <w:szCs w:val="20"/>
              </w:rPr>
            </w:pPr>
            <w:r w:rsidRPr="008262D4">
              <w:rPr>
                <w:rStyle w:val="Sterk"/>
                <w:rFonts w:cs="Arial"/>
                <w:b w:val="0"/>
                <w:color w:val="172B4D"/>
                <w:szCs w:val="20"/>
              </w:rPr>
              <w:t>Nei</w:t>
            </w:r>
          </w:p>
        </w:tc>
      </w:tr>
      <w:tr w:rsidR="00A409C4" w:rsidTr="008E61DD">
        <w:tc>
          <w:tcPr>
            <w:tcW w:w="1202" w:type="dxa"/>
            <w:tcMar>
              <w:top w:w="105" w:type="dxa"/>
              <w:left w:w="150" w:type="dxa"/>
              <w:bottom w:w="105" w:type="dxa"/>
              <w:right w:w="150" w:type="dxa"/>
            </w:tcMar>
            <w:hideMark/>
          </w:tcPr>
          <w:p w:rsidR="00A409C4" w:rsidRPr="008262D4" w:rsidRDefault="00A409C4" w:rsidP="00A409C4">
            <w:pPr>
              <w:rPr>
                <w:rFonts w:cs="Arial"/>
                <w:color w:val="172B4D"/>
                <w:szCs w:val="20"/>
              </w:rPr>
            </w:pPr>
            <w:r w:rsidRPr="008262D4">
              <w:rPr>
                <w:rFonts w:cs="Arial"/>
                <w:color w:val="172B4D"/>
                <w:szCs w:val="20"/>
              </w:rPr>
              <w:lastRenderedPageBreak/>
              <w:t>Statsborgerskap</w:t>
            </w:r>
          </w:p>
        </w:tc>
        <w:tc>
          <w:tcPr>
            <w:tcW w:w="2043" w:type="dxa"/>
            <w:tcMar>
              <w:top w:w="105" w:type="dxa"/>
              <w:left w:w="150" w:type="dxa"/>
              <w:bottom w:w="105" w:type="dxa"/>
              <w:right w:w="150" w:type="dxa"/>
            </w:tcMar>
            <w:hideMark/>
          </w:tcPr>
          <w:p w:rsidR="00A409C4" w:rsidRPr="008262D4" w:rsidRDefault="00A409C4" w:rsidP="00A409C4">
            <w:pPr>
              <w:rPr>
                <w:rFonts w:cs="Arial"/>
                <w:color w:val="172B4D"/>
                <w:szCs w:val="20"/>
              </w:rPr>
            </w:pPr>
            <w:r w:rsidRPr="008262D4">
              <w:rPr>
                <w:rFonts w:cs="Arial"/>
                <w:color w:val="172B4D"/>
                <w:szCs w:val="20"/>
              </w:rPr>
              <w:t>endringIStatsborgerskap</w:t>
            </w:r>
          </w:p>
        </w:tc>
        <w:tc>
          <w:tcPr>
            <w:tcW w:w="962" w:type="dxa"/>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Nei</w:t>
            </w:r>
          </w:p>
        </w:tc>
        <w:tc>
          <w:tcPr>
            <w:tcW w:w="962" w:type="dxa"/>
            <w:shd w:val="clear" w:color="auto" w:fill="DEEBFF"/>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Ja (Historikk)</w:t>
            </w:r>
          </w:p>
        </w:tc>
        <w:tc>
          <w:tcPr>
            <w:tcW w:w="962" w:type="dxa"/>
            <w:shd w:val="clear" w:color="auto" w:fill="E3FCEF"/>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Ja</w:t>
            </w:r>
          </w:p>
        </w:tc>
        <w:tc>
          <w:tcPr>
            <w:tcW w:w="962" w:type="dxa"/>
            <w:shd w:val="clear" w:color="auto" w:fill="E3FCEF"/>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Ja</w:t>
            </w:r>
          </w:p>
        </w:tc>
        <w:tc>
          <w:tcPr>
            <w:tcW w:w="696" w:type="dxa"/>
            <w:shd w:val="clear" w:color="auto" w:fill="E3FCEF"/>
          </w:tcPr>
          <w:p w:rsidR="00A409C4" w:rsidRPr="008262D4" w:rsidRDefault="00A409C4" w:rsidP="00A409C4">
            <w:pPr>
              <w:jc w:val="center"/>
              <w:rPr>
                <w:rFonts w:cs="Arial"/>
                <w:color w:val="172B4D"/>
                <w:szCs w:val="20"/>
              </w:rPr>
            </w:pPr>
            <w:r w:rsidRPr="008262D4">
              <w:rPr>
                <w:rFonts w:cs="Arial"/>
                <w:color w:val="172B4D"/>
                <w:szCs w:val="20"/>
              </w:rPr>
              <w:t>Ja</w:t>
            </w:r>
          </w:p>
        </w:tc>
        <w:tc>
          <w:tcPr>
            <w:tcW w:w="708" w:type="dxa"/>
            <w:shd w:val="clear" w:color="auto" w:fill="E3FCEF"/>
          </w:tcPr>
          <w:p w:rsidR="00A409C4" w:rsidRPr="008262D4" w:rsidRDefault="00A409C4" w:rsidP="00A409C4">
            <w:pPr>
              <w:jc w:val="center"/>
              <w:rPr>
                <w:rFonts w:cs="Arial"/>
                <w:color w:val="172B4D"/>
                <w:szCs w:val="20"/>
              </w:rPr>
            </w:pPr>
            <w:r w:rsidRPr="008262D4">
              <w:rPr>
                <w:rFonts w:cs="Arial"/>
                <w:color w:val="172B4D"/>
                <w:szCs w:val="20"/>
              </w:rPr>
              <w:t>Ja</w:t>
            </w:r>
          </w:p>
        </w:tc>
        <w:tc>
          <w:tcPr>
            <w:tcW w:w="709" w:type="dxa"/>
            <w:shd w:val="clear" w:color="auto" w:fill="E3FCEF"/>
          </w:tcPr>
          <w:p w:rsidR="00A409C4" w:rsidRPr="008262D4" w:rsidRDefault="00A409C4" w:rsidP="00A409C4">
            <w:pPr>
              <w:jc w:val="center"/>
              <w:rPr>
                <w:rFonts w:cs="Arial"/>
                <w:color w:val="172B4D"/>
                <w:szCs w:val="20"/>
              </w:rPr>
            </w:pPr>
            <w:r w:rsidRPr="008262D4">
              <w:rPr>
                <w:rFonts w:cs="Arial"/>
                <w:color w:val="172B4D"/>
                <w:szCs w:val="20"/>
              </w:rPr>
              <w:t>Ja</w:t>
            </w:r>
          </w:p>
        </w:tc>
      </w:tr>
      <w:tr w:rsidR="00A409C4" w:rsidRPr="008262D4" w:rsidTr="008E61DD">
        <w:tc>
          <w:tcPr>
            <w:tcW w:w="1202" w:type="dxa"/>
            <w:tcMar>
              <w:top w:w="105" w:type="dxa"/>
              <w:left w:w="150" w:type="dxa"/>
              <w:bottom w:w="105" w:type="dxa"/>
              <w:right w:w="150" w:type="dxa"/>
            </w:tcMar>
            <w:hideMark/>
          </w:tcPr>
          <w:p w:rsidR="00A409C4" w:rsidRPr="008262D4" w:rsidRDefault="00A409C4" w:rsidP="00A409C4">
            <w:pPr>
              <w:rPr>
                <w:rFonts w:cs="Arial"/>
                <w:color w:val="172B4D"/>
                <w:szCs w:val="20"/>
              </w:rPr>
            </w:pPr>
            <w:r>
              <w:rPr>
                <w:rStyle w:val="Sterk"/>
                <w:rFonts w:cs="Arial"/>
                <w:b w:val="0"/>
                <w:color w:val="172B4D"/>
                <w:szCs w:val="20"/>
              </w:rPr>
              <w:t>Bibehold</w:t>
            </w:r>
          </w:p>
        </w:tc>
        <w:tc>
          <w:tcPr>
            <w:tcW w:w="2043" w:type="dxa"/>
            <w:tcMar>
              <w:top w:w="105" w:type="dxa"/>
              <w:left w:w="150" w:type="dxa"/>
              <w:bottom w:w="105" w:type="dxa"/>
              <w:right w:w="150" w:type="dxa"/>
            </w:tcMar>
            <w:hideMark/>
          </w:tcPr>
          <w:p w:rsidR="00A409C4" w:rsidRPr="008262D4" w:rsidRDefault="00A409C4" w:rsidP="00A409C4">
            <w:pPr>
              <w:rPr>
                <w:rFonts w:cs="Arial"/>
                <w:color w:val="172B4D"/>
                <w:szCs w:val="20"/>
              </w:rPr>
            </w:pPr>
            <w:r w:rsidRPr="008262D4">
              <w:rPr>
                <w:rFonts w:cs="Arial"/>
                <w:color w:val="172B4D"/>
                <w:szCs w:val="20"/>
              </w:rPr>
              <w:t>endringIStatsborgerskap</w:t>
            </w:r>
          </w:p>
        </w:tc>
        <w:tc>
          <w:tcPr>
            <w:tcW w:w="962" w:type="dxa"/>
            <w:tcMar>
              <w:top w:w="105" w:type="dxa"/>
              <w:left w:w="150" w:type="dxa"/>
              <w:bottom w:w="105" w:type="dxa"/>
              <w:right w:w="150" w:type="dxa"/>
            </w:tcMar>
            <w:hideMark/>
          </w:tcPr>
          <w:p w:rsidR="00A409C4" w:rsidRPr="008262D4" w:rsidRDefault="00A409C4" w:rsidP="00A409C4">
            <w:pPr>
              <w:jc w:val="center"/>
              <w:rPr>
                <w:rFonts w:cs="Arial"/>
                <w:color w:val="172B4D"/>
                <w:szCs w:val="20"/>
              </w:rPr>
            </w:pPr>
            <w:r>
              <w:rPr>
                <w:rFonts w:cs="Arial"/>
                <w:color w:val="172B4D"/>
                <w:szCs w:val="20"/>
              </w:rPr>
              <w:t>Ja</w:t>
            </w:r>
          </w:p>
        </w:tc>
        <w:tc>
          <w:tcPr>
            <w:tcW w:w="962" w:type="dxa"/>
            <w:shd w:val="clear" w:color="auto" w:fill="DEEBFF"/>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Ja (Historikk)</w:t>
            </w:r>
          </w:p>
        </w:tc>
        <w:tc>
          <w:tcPr>
            <w:tcW w:w="962" w:type="dxa"/>
            <w:shd w:val="clear" w:color="auto" w:fill="FFEBE5"/>
            <w:tcMar>
              <w:top w:w="105" w:type="dxa"/>
              <w:left w:w="150" w:type="dxa"/>
              <w:bottom w:w="105" w:type="dxa"/>
              <w:right w:w="150" w:type="dxa"/>
            </w:tcMar>
            <w:hideMark/>
          </w:tcPr>
          <w:p w:rsidR="00A409C4" w:rsidRDefault="00A409C4" w:rsidP="00A409C4">
            <w:pPr>
              <w:jc w:val="center"/>
              <w:rPr>
                <w:rFonts w:cs="Arial"/>
                <w:b/>
                <w:color w:val="172B4D"/>
                <w:szCs w:val="20"/>
              </w:rPr>
            </w:pPr>
            <w:r w:rsidRPr="008262D4">
              <w:rPr>
                <w:rStyle w:val="Sterk"/>
                <w:rFonts w:cs="Arial"/>
                <w:b w:val="0"/>
                <w:color w:val="172B4D"/>
                <w:szCs w:val="20"/>
              </w:rPr>
              <w:t>Nei </w:t>
            </w:r>
          </w:p>
          <w:p w:rsidR="00A409C4" w:rsidRDefault="00A409C4" w:rsidP="00A409C4">
            <w:pPr>
              <w:rPr>
                <w:rFonts w:cs="Arial"/>
                <w:szCs w:val="20"/>
              </w:rPr>
            </w:pPr>
          </w:p>
          <w:p w:rsidR="00A409C4" w:rsidRPr="00CB4BF4" w:rsidRDefault="00A409C4" w:rsidP="00A409C4">
            <w:pPr>
              <w:shd w:val="clear" w:color="auto" w:fill="FFEBE5"/>
              <w:rPr>
                <w:rFonts w:cs="Arial"/>
                <w:szCs w:val="20"/>
              </w:rPr>
            </w:pPr>
          </w:p>
        </w:tc>
        <w:tc>
          <w:tcPr>
            <w:tcW w:w="962" w:type="dxa"/>
            <w:shd w:val="clear" w:color="auto" w:fill="FFEBE5"/>
            <w:tcMar>
              <w:top w:w="105" w:type="dxa"/>
              <w:left w:w="150" w:type="dxa"/>
              <w:bottom w:w="105" w:type="dxa"/>
              <w:right w:w="150" w:type="dxa"/>
            </w:tcMar>
            <w:hideMark/>
          </w:tcPr>
          <w:p w:rsidR="00A409C4" w:rsidRDefault="00A409C4" w:rsidP="00A409C4">
            <w:pPr>
              <w:jc w:val="center"/>
              <w:rPr>
                <w:rFonts w:cs="Arial"/>
                <w:b/>
                <w:color w:val="172B4D"/>
                <w:szCs w:val="20"/>
              </w:rPr>
            </w:pPr>
            <w:r w:rsidRPr="008262D4">
              <w:rPr>
                <w:rStyle w:val="Sterk"/>
                <w:rFonts w:cs="Arial"/>
                <w:b w:val="0"/>
                <w:color w:val="172B4D"/>
                <w:szCs w:val="20"/>
              </w:rPr>
              <w:t>Nei </w:t>
            </w:r>
          </w:p>
          <w:p w:rsidR="00A409C4" w:rsidRDefault="00A409C4" w:rsidP="00A409C4">
            <w:pPr>
              <w:shd w:val="clear" w:color="auto" w:fill="FFEBE5"/>
              <w:rPr>
                <w:rFonts w:cs="Arial"/>
                <w:szCs w:val="20"/>
              </w:rPr>
            </w:pPr>
          </w:p>
          <w:p w:rsidR="00A409C4" w:rsidRPr="00CB4BF4" w:rsidRDefault="00A409C4" w:rsidP="00A409C4">
            <w:pPr>
              <w:shd w:val="clear" w:color="auto" w:fill="FFEBE5"/>
              <w:rPr>
                <w:rFonts w:cs="Arial"/>
                <w:szCs w:val="20"/>
              </w:rPr>
            </w:pPr>
          </w:p>
        </w:tc>
        <w:tc>
          <w:tcPr>
            <w:tcW w:w="696" w:type="dxa"/>
            <w:shd w:val="clear" w:color="auto" w:fill="FFEBE5"/>
          </w:tcPr>
          <w:p w:rsidR="00A409C4" w:rsidRDefault="00A409C4" w:rsidP="00A409C4">
            <w:pPr>
              <w:jc w:val="center"/>
              <w:rPr>
                <w:rFonts w:cs="Arial"/>
                <w:b/>
                <w:color w:val="172B4D"/>
                <w:szCs w:val="20"/>
              </w:rPr>
            </w:pPr>
            <w:r w:rsidRPr="008262D4">
              <w:rPr>
                <w:rStyle w:val="Sterk"/>
                <w:rFonts w:cs="Arial"/>
                <w:b w:val="0"/>
                <w:color w:val="172B4D"/>
                <w:szCs w:val="20"/>
              </w:rPr>
              <w:t>Nei </w:t>
            </w:r>
          </w:p>
          <w:p w:rsidR="00A409C4" w:rsidRPr="008262D4" w:rsidRDefault="00A409C4" w:rsidP="00A409C4">
            <w:pPr>
              <w:jc w:val="center"/>
              <w:rPr>
                <w:rStyle w:val="Sterk"/>
                <w:rFonts w:cs="Arial"/>
                <w:b w:val="0"/>
                <w:color w:val="172B4D"/>
                <w:szCs w:val="20"/>
              </w:rPr>
            </w:pPr>
          </w:p>
        </w:tc>
        <w:tc>
          <w:tcPr>
            <w:tcW w:w="708" w:type="dxa"/>
            <w:shd w:val="clear" w:color="auto" w:fill="FFEBE5"/>
          </w:tcPr>
          <w:p w:rsidR="00A409C4" w:rsidRDefault="00A409C4" w:rsidP="00A409C4">
            <w:pPr>
              <w:jc w:val="center"/>
              <w:rPr>
                <w:rFonts w:cs="Arial"/>
                <w:b/>
                <w:color w:val="172B4D"/>
                <w:szCs w:val="20"/>
              </w:rPr>
            </w:pPr>
            <w:r w:rsidRPr="008262D4">
              <w:rPr>
                <w:rStyle w:val="Sterk"/>
                <w:rFonts w:cs="Arial"/>
                <w:b w:val="0"/>
                <w:color w:val="172B4D"/>
                <w:szCs w:val="20"/>
              </w:rPr>
              <w:t>Nei </w:t>
            </w:r>
          </w:p>
          <w:p w:rsidR="00A409C4" w:rsidRPr="008262D4" w:rsidRDefault="00A409C4" w:rsidP="00A409C4">
            <w:pPr>
              <w:jc w:val="center"/>
              <w:rPr>
                <w:rStyle w:val="Sterk"/>
                <w:rFonts w:cs="Arial"/>
                <w:b w:val="0"/>
                <w:color w:val="172B4D"/>
                <w:szCs w:val="20"/>
              </w:rPr>
            </w:pPr>
          </w:p>
        </w:tc>
        <w:tc>
          <w:tcPr>
            <w:tcW w:w="709" w:type="dxa"/>
            <w:shd w:val="clear" w:color="auto" w:fill="FFEBE5"/>
          </w:tcPr>
          <w:p w:rsidR="00A409C4" w:rsidRDefault="00A409C4" w:rsidP="00A409C4">
            <w:pPr>
              <w:jc w:val="center"/>
              <w:rPr>
                <w:rFonts w:cs="Arial"/>
                <w:b/>
                <w:color w:val="172B4D"/>
                <w:szCs w:val="20"/>
              </w:rPr>
            </w:pPr>
            <w:r w:rsidRPr="008262D4">
              <w:rPr>
                <w:rStyle w:val="Sterk"/>
                <w:rFonts w:cs="Arial"/>
                <w:b w:val="0"/>
                <w:color w:val="172B4D"/>
                <w:szCs w:val="20"/>
              </w:rPr>
              <w:t>Nei </w:t>
            </w:r>
          </w:p>
          <w:p w:rsidR="00A409C4" w:rsidRPr="008262D4" w:rsidRDefault="00A409C4" w:rsidP="00A409C4">
            <w:pPr>
              <w:jc w:val="center"/>
              <w:rPr>
                <w:rStyle w:val="Sterk"/>
                <w:rFonts w:cs="Arial"/>
                <w:b w:val="0"/>
                <w:color w:val="172B4D"/>
                <w:szCs w:val="20"/>
              </w:rPr>
            </w:pPr>
          </w:p>
        </w:tc>
      </w:tr>
      <w:tr w:rsidR="00A409C4" w:rsidTr="00D3134A">
        <w:tc>
          <w:tcPr>
            <w:tcW w:w="1202" w:type="dxa"/>
            <w:tcMar>
              <w:top w:w="105" w:type="dxa"/>
              <w:left w:w="150" w:type="dxa"/>
              <w:bottom w:w="105" w:type="dxa"/>
              <w:right w:w="150" w:type="dxa"/>
            </w:tcMar>
            <w:hideMark/>
          </w:tcPr>
          <w:p w:rsidR="00A409C4" w:rsidRPr="008262D4" w:rsidRDefault="00A409C4" w:rsidP="00A409C4">
            <w:pPr>
              <w:pStyle w:val="NormalWeb"/>
              <w:spacing w:before="0" w:beforeAutospacing="0" w:after="0" w:afterAutospacing="0"/>
              <w:rPr>
                <w:rFonts w:ascii="Arial" w:hAnsi="Arial" w:cs="Arial"/>
                <w:b/>
                <w:color w:val="172B4D"/>
                <w:sz w:val="20"/>
                <w:szCs w:val="20"/>
              </w:rPr>
            </w:pPr>
            <w:r w:rsidRPr="008262D4">
              <w:rPr>
                <w:rStyle w:val="Sterk"/>
                <w:rFonts w:ascii="Arial" w:eastAsiaTheme="majorEastAsia" w:hAnsi="Arial" w:cs="Arial"/>
                <w:b w:val="0"/>
                <w:color w:val="172B4D"/>
                <w:sz w:val="20"/>
                <w:szCs w:val="20"/>
              </w:rPr>
              <w:t>Verge</w:t>
            </w:r>
            <w:r>
              <w:rPr>
                <w:rStyle w:val="Sterk"/>
                <w:rFonts w:ascii="Arial" w:eastAsiaTheme="majorEastAsia" w:hAnsi="Arial" w:cs="Arial"/>
                <w:b w:val="0"/>
                <w:color w:val="172B4D"/>
                <w:sz w:val="20"/>
                <w:szCs w:val="20"/>
              </w:rPr>
              <w:t>mål</w:t>
            </w:r>
            <w:r w:rsidRPr="008262D4">
              <w:rPr>
                <w:rStyle w:val="Sterk"/>
                <w:rFonts w:ascii="Arial" w:eastAsiaTheme="majorEastAsia" w:hAnsi="Arial" w:cs="Arial"/>
                <w:b w:val="0"/>
                <w:color w:val="172B4D"/>
                <w:sz w:val="20"/>
                <w:szCs w:val="20"/>
              </w:rPr>
              <w:t>EllerFremtidsfullmakt</w:t>
            </w:r>
          </w:p>
        </w:tc>
        <w:tc>
          <w:tcPr>
            <w:tcW w:w="2043" w:type="dxa"/>
            <w:tcMar>
              <w:top w:w="105" w:type="dxa"/>
              <w:left w:w="150" w:type="dxa"/>
              <w:bottom w:w="105" w:type="dxa"/>
              <w:right w:w="150" w:type="dxa"/>
            </w:tcMar>
            <w:hideMark/>
          </w:tcPr>
          <w:p w:rsidR="00A409C4" w:rsidRPr="008262D4" w:rsidRDefault="00A409C4" w:rsidP="00A409C4">
            <w:pPr>
              <w:rPr>
                <w:rFonts w:cs="Arial"/>
                <w:b/>
                <w:color w:val="172B4D"/>
                <w:szCs w:val="20"/>
              </w:rPr>
            </w:pPr>
            <w:r w:rsidRPr="008262D4">
              <w:rPr>
                <w:rStyle w:val="Sterk"/>
                <w:rFonts w:cs="Arial"/>
                <w:b w:val="0"/>
                <w:color w:val="172B4D"/>
                <w:szCs w:val="20"/>
              </w:rPr>
              <w:t>endringIVergemaal</w:t>
            </w:r>
          </w:p>
        </w:tc>
        <w:tc>
          <w:tcPr>
            <w:tcW w:w="962" w:type="dxa"/>
            <w:tcMar>
              <w:top w:w="105" w:type="dxa"/>
              <w:left w:w="150" w:type="dxa"/>
              <w:bottom w:w="105" w:type="dxa"/>
              <w:right w:w="150" w:type="dxa"/>
            </w:tcMar>
            <w:hideMark/>
          </w:tcPr>
          <w:p w:rsidR="00A409C4" w:rsidRDefault="00A409C4" w:rsidP="00A409C4">
            <w:pPr>
              <w:jc w:val="center"/>
              <w:rPr>
                <w:rStyle w:val="Sterk"/>
                <w:rFonts w:cs="Arial"/>
                <w:b w:val="0"/>
                <w:color w:val="172B4D"/>
                <w:szCs w:val="20"/>
              </w:rPr>
            </w:pPr>
            <w:r w:rsidRPr="008262D4">
              <w:rPr>
                <w:rStyle w:val="Sterk"/>
                <w:rFonts w:cs="Arial"/>
                <w:b w:val="0"/>
                <w:color w:val="172B4D"/>
                <w:szCs w:val="20"/>
              </w:rPr>
              <w:t>Ja</w:t>
            </w:r>
          </w:p>
          <w:p w:rsidR="001C059E" w:rsidRPr="008262D4" w:rsidRDefault="001C059E" w:rsidP="001C059E">
            <w:pPr>
              <w:jc w:val="center"/>
              <w:rPr>
                <w:rFonts w:cs="Arial"/>
                <w:b/>
                <w:color w:val="172B4D"/>
                <w:szCs w:val="20"/>
              </w:rPr>
            </w:pPr>
            <w:r w:rsidRPr="008262D4">
              <w:rPr>
                <w:rFonts w:cs="Arial"/>
                <w:szCs w:val="20"/>
              </w:rPr>
              <w:t xml:space="preserve">(se merknader om </w:t>
            </w:r>
            <w:r>
              <w:rPr>
                <w:rFonts w:cs="Arial"/>
                <w:szCs w:val="20"/>
              </w:rPr>
              <w:t>vergemål</w:t>
            </w:r>
            <w:r w:rsidRPr="008262D4">
              <w:rPr>
                <w:rFonts w:cs="Arial"/>
                <w:szCs w:val="20"/>
              </w:rPr>
              <w:t>)</w:t>
            </w:r>
          </w:p>
        </w:tc>
        <w:tc>
          <w:tcPr>
            <w:tcW w:w="962" w:type="dxa"/>
            <w:shd w:val="clear" w:color="auto" w:fill="DEEBFF"/>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Ja (Historikk)</w:t>
            </w:r>
          </w:p>
        </w:tc>
        <w:tc>
          <w:tcPr>
            <w:tcW w:w="962" w:type="dxa"/>
            <w:shd w:val="clear" w:color="auto" w:fill="E3FCEF"/>
            <w:tcMar>
              <w:top w:w="105" w:type="dxa"/>
              <w:left w:w="150" w:type="dxa"/>
              <w:bottom w:w="105" w:type="dxa"/>
              <w:right w:w="150" w:type="dxa"/>
            </w:tcMar>
            <w:hideMark/>
          </w:tcPr>
          <w:p w:rsidR="00A409C4" w:rsidRPr="008262D4" w:rsidRDefault="00A409C4" w:rsidP="00A409C4">
            <w:pPr>
              <w:jc w:val="center"/>
              <w:rPr>
                <w:rFonts w:cs="Arial"/>
                <w:b/>
                <w:color w:val="172B4D"/>
                <w:szCs w:val="20"/>
              </w:rPr>
            </w:pPr>
            <w:r w:rsidRPr="008262D4">
              <w:rPr>
                <w:rStyle w:val="Sterk"/>
                <w:rFonts w:cs="Arial"/>
                <w:b w:val="0"/>
                <w:color w:val="172B4D"/>
                <w:szCs w:val="20"/>
              </w:rPr>
              <w:t>Ja</w:t>
            </w:r>
          </w:p>
        </w:tc>
        <w:tc>
          <w:tcPr>
            <w:tcW w:w="962" w:type="dxa"/>
            <w:shd w:val="clear" w:color="auto" w:fill="E3FCEF"/>
            <w:tcMar>
              <w:top w:w="105" w:type="dxa"/>
              <w:left w:w="150" w:type="dxa"/>
              <w:bottom w:w="105" w:type="dxa"/>
              <w:right w:w="150" w:type="dxa"/>
            </w:tcMar>
            <w:hideMark/>
          </w:tcPr>
          <w:p w:rsidR="00A409C4" w:rsidRDefault="00A409C4" w:rsidP="00A409C4">
            <w:pPr>
              <w:jc w:val="center"/>
            </w:pPr>
            <w:r w:rsidRPr="0015739A">
              <w:rPr>
                <w:rStyle w:val="Sterk"/>
                <w:rFonts w:cs="Arial"/>
                <w:b w:val="0"/>
                <w:color w:val="172B4D"/>
                <w:szCs w:val="20"/>
              </w:rPr>
              <w:t>Ja</w:t>
            </w:r>
          </w:p>
        </w:tc>
        <w:tc>
          <w:tcPr>
            <w:tcW w:w="696" w:type="dxa"/>
            <w:shd w:val="clear" w:color="auto" w:fill="E3FCEF"/>
          </w:tcPr>
          <w:p w:rsidR="00A409C4" w:rsidRDefault="00A409C4" w:rsidP="00A409C4">
            <w:pPr>
              <w:jc w:val="center"/>
            </w:pPr>
            <w:r w:rsidRPr="0015739A">
              <w:rPr>
                <w:rStyle w:val="Sterk"/>
                <w:rFonts w:cs="Arial"/>
                <w:b w:val="0"/>
                <w:color w:val="172B4D"/>
                <w:szCs w:val="20"/>
              </w:rPr>
              <w:t>Ja</w:t>
            </w:r>
          </w:p>
        </w:tc>
        <w:tc>
          <w:tcPr>
            <w:tcW w:w="708" w:type="dxa"/>
            <w:shd w:val="clear" w:color="auto" w:fill="E3FCEF"/>
          </w:tcPr>
          <w:p w:rsidR="00A409C4" w:rsidRDefault="00A409C4" w:rsidP="00A409C4">
            <w:pPr>
              <w:jc w:val="center"/>
            </w:pPr>
            <w:r w:rsidRPr="0015739A">
              <w:rPr>
                <w:rStyle w:val="Sterk"/>
                <w:rFonts w:cs="Arial"/>
                <w:b w:val="0"/>
                <w:color w:val="172B4D"/>
                <w:szCs w:val="20"/>
              </w:rPr>
              <w:t>Ja</w:t>
            </w:r>
          </w:p>
        </w:tc>
        <w:tc>
          <w:tcPr>
            <w:tcW w:w="709" w:type="dxa"/>
            <w:shd w:val="clear" w:color="auto" w:fill="E3FCEF"/>
          </w:tcPr>
          <w:p w:rsidR="00A409C4" w:rsidRDefault="00A409C4" w:rsidP="00A409C4">
            <w:pPr>
              <w:jc w:val="center"/>
            </w:pPr>
            <w:r w:rsidRPr="0015739A">
              <w:rPr>
                <w:rStyle w:val="Sterk"/>
                <w:rFonts w:cs="Arial"/>
                <w:b w:val="0"/>
                <w:color w:val="172B4D"/>
                <w:szCs w:val="20"/>
              </w:rPr>
              <w:t>Ja</w:t>
            </w:r>
          </w:p>
        </w:tc>
      </w:tr>
      <w:tr w:rsidR="00A409C4" w:rsidTr="008E61DD">
        <w:tc>
          <w:tcPr>
            <w:tcW w:w="1202" w:type="dxa"/>
            <w:tcMar>
              <w:top w:w="105" w:type="dxa"/>
              <w:left w:w="150" w:type="dxa"/>
              <w:bottom w:w="105" w:type="dxa"/>
              <w:right w:w="150" w:type="dxa"/>
            </w:tcMar>
            <w:hideMark/>
          </w:tcPr>
          <w:p w:rsidR="00A409C4" w:rsidRPr="008262D4" w:rsidRDefault="00A409C4" w:rsidP="00A409C4">
            <w:pPr>
              <w:rPr>
                <w:rFonts w:cs="Arial"/>
                <w:color w:val="172B4D"/>
                <w:szCs w:val="20"/>
              </w:rPr>
            </w:pPr>
            <w:r w:rsidRPr="008262D4">
              <w:rPr>
                <w:rFonts w:cs="Arial"/>
                <w:color w:val="172B4D"/>
                <w:szCs w:val="20"/>
              </w:rPr>
              <w:t>Kjoenn</w:t>
            </w:r>
          </w:p>
        </w:tc>
        <w:tc>
          <w:tcPr>
            <w:tcW w:w="2043" w:type="dxa"/>
            <w:tcMar>
              <w:top w:w="105" w:type="dxa"/>
              <w:left w:w="150" w:type="dxa"/>
              <w:bottom w:w="105" w:type="dxa"/>
              <w:right w:w="150" w:type="dxa"/>
            </w:tcMar>
            <w:hideMark/>
          </w:tcPr>
          <w:p w:rsidR="00A409C4" w:rsidRPr="008262D4" w:rsidRDefault="00A409C4" w:rsidP="00A409C4">
            <w:pPr>
              <w:rPr>
                <w:rFonts w:cs="Arial"/>
                <w:color w:val="172B4D"/>
                <w:szCs w:val="20"/>
              </w:rPr>
            </w:pPr>
            <w:r w:rsidRPr="008262D4">
              <w:rPr>
                <w:rFonts w:cs="Arial"/>
                <w:color w:val="172B4D"/>
                <w:szCs w:val="20"/>
              </w:rPr>
              <w:t>endringIKjoenn</w:t>
            </w:r>
          </w:p>
        </w:tc>
        <w:tc>
          <w:tcPr>
            <w:tcW w:w="962" w:type="dxa"/>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Nei</w:t>
            </w:r>
          </w:p>
        </w:tc>
        <w:tc>
          <w:tcPr>
            <w:tcW w:w="962" w:type="dxa"/>
            <w:shd w:val="clear" w:color="auto" w:fill="DEEBFF"/>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Ja (Historikk)</w:t>
            </w:r>
          </w:p>
        </w:tc>
        <w:tc>
          <w:tcPr>
            <w:tcW w:w="962" w:type="dxa"/>
            <w:shd w:val="clear" w:color="auto" w:fill="E3FCEF"/>
            <w:tcMar>
              <w:top w:w="105" w:type="dxa"/>
              <w:left w:w="150" w:type="dxa"/>
              <w:bottom w:w="105" w:type="dxa"/>
              <w:right w:w="150" w:type="dxa"/>
            </w:tcMar>
            <w:hideMark/>
          </w:tcPr>
          <w:p w:rsidR="00A409C4" w:rsidRPr="008262D4" w:rsidRDefault="00A409C4" w:rsidP="00A409C4">
            <w:pPr>
              <w:jc w:val="center"/>
              <w:rPr>
                <w:rFonts w:cs="Arial"/>
                <w:color w:val="172B4D"/>
                <w:szCs w:val="20"/>
              </w:rPr>
            </w:pPr>
            <w:r w:rsidRPr="008262D4">
              <w:rPr>
                <w:rFonts w:cs="Arial"/>
                <w:color w:val="172B4D"/>
                <w:szCs w:val="20"/>
              </w:rPr>
              <w:t xml:space="preserve">Ja </w:t>
            </w:r>
          </w:p>
        </w:tc>
        <w:tc>
          <w:tcPr>
            <w:tcW w:w="962" w:type="dxa"/>
            <w:shd w:val="clear" w:color="auto" w:fill="E3FCEF"/>
            <w:tcMar>
              <w:top w:w="105" w:type="dxa"/>
              <w:left w:w="150" w:type="dxa"/>
              <w:bottom w:w="105" w:type="dxa"/>
              <w:right w:w="150" w:type="dxa"/>
            </w:tcMar>
            <w:hideMark/>
          </w:tcPr>
          <w:p w:rsidR="00A409C4" w:rsidRDefault="00A409C4" w:rsidP="00A409C4">
            <w:pPr>
              <w:jc w:val="center"/>
              <w:rPr>
                <w:rFonts w:cs="Arial"/>
                <w:color w:val="172B4D"/>
                <w:szCs w:val="20"/>
              </w:rPr>
            </w:pPr>
            <w:r w:rsidRPr="008262D4">
              <w:rPr>
                <w:rFonts w:cs="Arial"/>
                <w:color w:val="172B4D"/>
                <w:szCs w:val="20"/>
              </w:rPr>
              <w:t>Ja</w:t>
            </w:r>
          </w:p>
          <w:p w:rsidR="00A409C4" w:rsidRPr="00A409C4" w:rsidRDefault="00A409C4" w:rsidP="00A409C4">
            <w:pPr>
              <w:rPr>
                <w:rFonts w:cs="Arial"/>
                <w:szCs w:val="20"/>
              </w:rPr>
            </w:pPr>
          </w:p>
        </w:tc>
        <w:tc>
          <w:tcPr>
            <w:tcW w:w="696" w:type="dxa"/>
            <w:shd w:val="clear" w:color="auto" w:fill="E3FCEF"/>
          </w:tcPr>
          <w:p w:rsidR="00A409C4" w:rsidRPr="008262D4" w:rsidRDefault="00D3134A" w:rsidP="00A409C4">
            <w:pPr>
              <w:jc w:val="center"/>
              <w:rPr>
                <w:rFonts w:cs="Arial"/>
                <w:color w:val="172B4D"/>
                <w:szCs w:val="20"/>
              </w:rPr>
            </w:pPr>
            <w:r>
              <w:rPr>
                <w:rFonts w:cs="Arial"/>
                <w:color w:val="172B4D"/>
                <w:szCs w:val="20"/>
              </w:rPr>
              <w:t>Ja</w:t>
            </w:r>
          </w:p>
        </w:tc>
        <w:tc>
          <w:tcPr>
            <w:tcW w:w="708" w:type="dxa"/>
            <w:shd w:val="clear" w:color="auto" w:fill="E3FCEF"/>
          </w:tcPr>
          <w:p w:rsidR="00A409C4" w:rsidRPr="008262D4" w:rsidRDefault="00D3134A" w:rsidP="00A409C4">
            <w:pPr>
              <w:jc w:val="center"/>
              <w:rPr>
                <w:rFonts w:cs="Arial"/>
                <w:color w:val="172B4D"/>
                <w:szCs w:val="20"/>
              </w:rPr>
            </w:pPr>
            <w:r>
              <w:rPr>
                <w:rFonts w:cs="Arial"/>
                <w:color w:val="172B4D"/>
                <w:szCs w:val="20"/>
              </w:rPr>
              <w:t>Ja</w:t>
            </w:r>
          </w:p>
        </w:tc>
        <w:tc>
          <w:tcPr>
            <w:tcW w:w="709" w:type="dxa"/>
            <w:shd w:val="clear" w:color="auto" w:fill="E3FCEF"/>
          </w:tcPr>
          <w:p w:rsidR="00A409C4" w:rsidRPr="008262D4" w:rsidRDefault="00D3134A" w:rsidP="00A409C4">
            <w:pPr>
              <w:jc w:val="center"/>
              <w:rPr>
                <w:rFonts w:cs="Arial"/>
                <w:color w:val="172B4D"/>
                <w:szCs w:val="20"/>
              </w:rPr>
            </w:pPr>
            <w:r>
              <w:rPr>
                <w:rFonts w:cs="Arial"/>
                <w:color w:val="172B4D"/>
                <w:szCs w:val="20"/>
              </w:rPr>
              <w:t>Ja</w:t>
            </w:r>
          </w:p>
        </w:tc>
      </w:tr>
      <w:tr w:rsidR="00D3134A" w:rsidTr="008E61DD">
        <w:tc>
          <w:tcPr>
            <w:tcW w:w="1202" w:type="dxa"/>
            <w:tcMar>
              <w:top w:w="105" w:type="dxa"/>
              <w:left w:w="150" w:type="dxa"/>
              <w:bottom w:w="105" w:type="dxa"/>
              <w:right w:w="150" w:type="dxa"/>
            </w:tcMar>
            <w:hideMark/>
          </w:tcPr>
          <w:p w:rsidR="00D3134A" w:rsidRPr="008262D4" w:rsidRDefault="00D3134A" w:rsidP="00D3134A">
            <w:pPr>
              <w:rPr>
                <w:rFonts w:cs="Arial"/>
                <w:b/>
                <w:color w:val="172B4D"/>
                <w:szCs w:val="20"/>
              </w:rPr>
            </w:pPr>
            <w:r w:rsidRPr="008262D4">
              <w:rPr>
                <w:rStyle w:val="Sterk"/>
                <w:rFonts w:cs="Arial"/>
                <w:b w:val="0"/>
                <w:color w:val="172B4D"/>
                <w:szCs w:val="20"/>
              </w:rPr>
              <w:t>ForholdTilSametingetsValgmanntall</w:t>
            </w:r>
          </w:p>
        </w:tc>
        <w:tc>
          <w:tcPr>
            <w:tcW w:w="2043" w:type="dxa"/>
            <w:tcMar>
              <w:top w:w="105" w:type="dxa"/>
              <w:left w:w="150" w:type="dxa"/>
              <w:bottom w:w="105" w:type="dxa"/>
              <w:right w:w="150" w:type="dxa"/>
            </w:tcMar>
            <w:hideMark/>
          </w:tcPr>
          <w:p w:rsidR="00D3134A" w:rsidRPr="008262D4" w:rsidRDefault="00D3134A" w:rsidP="00D3134A">
            <w:pPr>
              <w:rPr>
                <w:rFonts w:cs="Arial"/>
                <w:b/>
                <w:color w:val="172B4D"/>
                <w:szCs w:val="20"/>
              </w:rPr>
            </w:pPr>
            <w:r w:rsidRPr="008262D4">
              <w:rPr>
                <w:rStyle w:val="Sterk"/>
                <w:rFonts w:cs="Arial"/>
                <w:b w:val="0"/>
                <w:color w:val="172B4D"/>
                <w:szCs w:val="20"/>
              </w:rPr>
              <w:t>endringIForholdTilSametingetsValgmanntall </w:t>
            </w:r>
          </w:p>
        </w:tc>
        <w:tc>
          <w:tcPr>
            <w:tcW w:w="962" w:type="dxa"/>
            <w:tcMar>
              <w:top w:w="105" w:type="dxa"/>
              <w:left w:w="150" w:type="dxa"/>
              <w:bottom w:w="105" w:type="dxa"/>
              <w:right w:w="150" w:type="dxa"/>
            </w:tcMar>
            <w:hideMark/>
          </w:tcPr>
          <w:p w:rsidR="00D3134A" w:rsidRPr="008262D4" w:rsidRDefault="00D3134A" w:rsidP="00D3134A">
            <w:pPr>
              <w:jc w:val="center"/>
              <w:rPr>
                <w:rFonts w:cs="Arial"/>
                <w:b/>
                <w:color w:val="172B4D"/>
                <w:szCs w:val="20"/>
              </w:rPr>
            </w:pPr>
            <w:r w:rsidRPr="008262D4">
              <w:rPr>
                <w:rStyle w:val="Sterk"/>
                <w:rFonts w:cs="Arial"/>
                <w:b w:val="0"/>
                <w:color w:val="172B4D"/>
                <w:szCs w:val="20"/>
              </w:rPr>
              <w:t> Ja</w:t>
            </w:r>
          </w:p>
        </w:tc>
        <w:tc>
          <w:tcPr>
            <w:tcW w:w="962" w:type="dxa"/>
            <w:shd w:val="clear" w:color="auto" w:fill="DEEBFF"/>
            <w:tcMar>
              <w:top w:w="105" w:type="dxa"/>
              <w:left w:w="150" w:type="dxa"/>
              <w:bottom w:w="105" w:type="dxa"/>
              <w:right w:w="150" w:type="dxa"/>
            </w:tcMar>
            <w:hideMark/>
          </w:tcPr>
          <w:p w:rsidR="00D3134A" w:rsidRPr="008262D4" w:rsidRDefault="00D3134A" w:rsidP="00D3134A">
            <w:pPr>
              <w:jc w:val="center"/>
              <w:rPr>
                <w:rFonts w:cs="Arial"/>
                <w:b/>
                <w:color w:val="172B4D"/>
                <w:szCs w:val="20"/>
              </w:rPr>
            </w:pPr>
            <w:r w:rsidRPr="008262D4">
              <w:rPr>
                <w:rStyle w:val="Sterk"/>
                <w:rFonts w:cs="Arial"/>
                <w:b w:val="0"/>
                <w:color w:val="172B4D"/>
                <w:szCs w:val="20"/>
              </w:rPr>
              <w:t> Ja (Historikk)</w:t>
            </w:r>
          </w:p>
        </w:tc>
        <w:tc>
          <w:tcPr>
            <w:tcW w:w="962" w:type="dxa"/>
            <w:shd w:val="clear" w:color="auto" w:fill="FFEBE5"/>
            <w:tcMar>
              <w:top w:w="105" w:type="dxa"/>
              <w:left w:w="150" w:type="dxa"/>
              <w:bottom w:w="105" w:type="dxa"/>
              <w:right w:w="150" w:type="dxa"/>
            </w:tcMar>
            <w:hideMark/>
          </w:tcPr>
          <w:p w:rsidR="00D3134A" w:rsidRPr="008262D4" w:rsidRDefault="00D3134A" w:rsidP="00D3134A">
            <w:pPr>
              <w:jc w:val="center"/>
              <w:rPr>
                <w:rFonts w:cs="Arial"/>
                <w:b/>
                <w:color w:val="172B4D"/>
                <w:szCs w:val="20"/>
              </w:rPr>
            </w:pPr>
            <w:r w:rsidRPr="008262D4">
              <w:rPr>
                <w:rStyle w:val="Sterk"/>
                <w:rFonts w:cs="Arial"/>
                <w:b w:val="0"/>
                <w:color w:val="172B4D"/>
                <w:szCs w:val="20"/>
              </w:rPr>
              <w:t>Nei </w:t>
            </w:r>
          </w:p>
        </w:tc>
        <w:tc>
          <w:tcPr>
            <w:tcW w:w="962" w:type="dxa"/>
            <w:shd w:val="clear" w:color="auto" w:fill="FFEBE5"/>
            <w:tcMar>
              <w:top w:w="105" w:type="dxa"/>
              <w:left w:w="150" w:type="dxa"/>
              <w:bottom w:w="105" w:type="dxa"/>
              <w:right w:w="150" w:type="dxa"/>
            </w:tcMar>
            <w:hideMark/>
          </w:tcPr>
          <w:p w:rsidR="00D3134A" w:rsidRPr="008262D4" w:rsidRDefault="00D3134A" w:rsidP="00D3134A">
            <w:pPr>
              <w:jc w:val="center"/>
              <w:rPr>
                <w:rFonts w:cs="Arial"/>
                <w:b/>
                <w:color w:val="172B4D"/>
                <w:szCs w:val="20"/>
              </w:rPr>
            </w:pPr>
            <w:r w:rsidRPr="008262D4">
              <w:rPr>
                <w:rStyle w:val="Sterk"/>
                <w:rFonts w:cs="Arial"/>
                <w:b w:val="0"/>
                <w:color w:val="172B4D"/>
                <w:szCs w:val="20"/>
              </w:rPr>
              <w:t>Nei </w:t>
            </w:r>
          </w:p>
        </w:tc>
        <w:tc>
          <w:tcPr>
            <w:tcW w:w="696" w:type="dxa"/>
            <w:shd w:val="clear" w:color="auto" w:fill="FFEBE5"/>
          </w:tcPr>
          <w:p w:rsidR="00D3134A" w:rsidRDefault="00D3134A" w:rsidP="00D3134A">
            <w:pPr>
              <w:jc w:val="center"/>
            </w:pPr>
            <w:r w:rsidRPr="001E2831">
              <w:rPr>
                <w:rStyle w:val="Sterk"/>
                <w:rFonts w:cs="Arial"/>
                <w:b w:val="0"/>
                <w:color w:val="172B4D"/>
                <w:szCs w:val="20"/>
              </w:rPr>
              <w:t>Nei</w:t>
            </w:r>
          </w:p>
        </w:tc>
        <w:tc>
          <w:tcPr>
            <w:tcW w:w="708" w:type="dxa"/>
            <w:shd w:val="clear" w:color="auto" w:fill="FFEBE5"/>
          </w:tcPr>
          <w:p w:rsidR="00D3134A" w:rsidRDefault="00D3134A" w:rsidP="00D3134A">
            <w:pPr>
              <w:jc w:val="center"/>
            </w:pPr>
            <w:r w:rsidRPr="001E2831">
              <w:rPr>
                <w:rStyle w:val="Sterk"/>
                <w:rFonts w:cs="Arial"/>
                <w:b w:val="0"/>
                <w:color w:val="172B4D"/>
                <w:szCs w:val="20"/>
              </w:rPr>
              <w:t>Nei</w:t>
            </w:r>
          </w:p>
        </w:tc>
        <w:tc>
          <w:tcPr>
            <w:tcW w:w="709" w:type="dxa"/>
            <w:shd w:val="clear" w:color="auto" w:fill="FFEBE5"/>
          </w:tcPr>
          <w:p w:rsidR="00D3134A" w:rsidRDefault="00D3134A" w:rsidP="00D3134A">
            <w:pPr>
              <w:jc w:val="center"/>
            </w:pPr>
            <w:r w:rsidRPr="001E2831">
              <w:rPr>
                <w:rStyle w:val="Sterk"/>
                <w:rFonts w:cs="Arial"/>
                <w:b w:val="0"/>
                <w:color w:val="172B4D"/>
                <w:szCs w:val="20"/>
              </w:rPr>
              <w:t>Nei</w:t>
            </w:r>
          </w:p>
        </w:tc>
      </w:tr>
      <w:tr w:rsidR="00D3134A" w:rsidTr="008E61DD">
        <w:tc>
          <w:tcPr>
            <w:tcW w:w="1202" w:type="dxa"/>
            <w:tcMar>
              <w:top w:w="105" w:type="dxa"/>
              <w:left w:w="150" w:type="dxa"/>
              <w:bottom w:w="105" w:type="dxa"/>
              <w:right w:w="150" w:type="dxa"/>
            </w:tcMar>
            <w:hideMark/>
          </w:tcPr>
          <w:p w:rsidR="00D3134A" w:rsidRPr="008262D4" w:rsidRDefault="00D3134A" w:rsidP="00D3134A">
            <w:pPr>
              <w:rPr>
                <w:rFonts w:cs="Arial"/>
                <w:b/>
                <w:color w:val="172B4D"/>
                <w:szCs w:val="20"/>
              </w:rPr>
            </w:pPr>
            <w:r w:rsidRPr="008262D4">
              <w:rPr>
                <w:rStyle w:val="Sterk"/>
                <w:rFonts w:cs="Arial"/>
                <w:b w:val="0"/>
                <w:color w:val="172B4D"/>
                <w:szCs w:val="20"/>
              </w:rPr>
              <w:t>BrukAvSamiskSpråk</w:t>
            </w:r>
          </w:p>
        </w:tc>
        <w:tc>
          <w:tcPr>
            <w:tcW w:w="2043" w:type="dxa"/>
            <w:tcMar>
              <w:top w:w="105" w:type="dxa"/>
              <w:left w:w="150" w:type="dxa"/>
              <w:bottom w:w="105" w:type="dxa"/>
              <w:right w:w="150" w:type="dxa"/>
            </w:tcMar>
            <w:hideMark/>
          </w:tcPr>
          <w:p w:rsidR="00D3134A" w:rsidRPr="008262D4" w:rsidRDefault="00D3134A" w:rsidP="006C71B8">
            <w:pPr>
              <w:rPr>
                <w:rFonts w:cs="Arial"/>
                <w:b/>
                <w:color w:val="172B4D"/>
                <w:szCs w:val="20"/>
              </w:rPr>
            </w:pPr>
            <w:r w:rsidRPr="008262D4">
              <w:rPr>
                <w:rStyle w:val="Sterk"/>
                <w:rFonts w:cs="Arial"/>
                <w:b w:val="0"/>
                <w:color w:val="172B4D"/>
                <w:szCs w:val="20"/>
              </w:rPr>
              <w:t>endringIBrukAvSamiskSpr</w:t>
            </w:r>
            <w:r w:rsidR="006C71B8">
              <w:rPr>
                <w:rStyle w:val="Sterk"/>
                <w:rFonts w:cs="Arial"/>
                <w:b w:val="0"/>
                <w:color w:val="172B4D"/>
                <w:szCs w:val="20"/>
              </w:rPr>
              <w:t>aa</w:t>
            </w:r>
            <w:r w:rsidRPr="008262D4">
              <w:rPr>
                <w:rStyle w:val="Sterk"/>
                <w:rFonts w:cs="Arial"/>
                <w:b w:val="0"/>
                <w:color w:val="172B4D"/>
                <w:szCs w:val="20"/>
              </w:rPr>
              <w:t>k </w:t>
            </w:r>
          </w:p>
        </w:tc>
        <w:tc>
          <w:tcPr>
            <w:tcW w:w="962" w:type="dxa"/>
            <w:tcMar>
              <w:top w:w="105" w:type="dxa"/>
              <w:left w:w="150" w:type="dxa"/>
              <w:bottom w:w="105" w:type="dxa"/>
              <w:right w:w="150" w:type="dxa"/>
            </w:tcMar>
            <w:hideMark/>
          </w:tcPr>
          <w:p w:rsidR="00D3134A" w:rsidRPr="008262D4" w:rsidRDefault="00D3134A" w:rsidP="00D3134A">
            <w:pPr>
              <w:jc w:val="center"/>
              <w:rPr>
                <w:rFonts w:cs="Arial"/>
                <w:b/>
                <w:color w:val="172B4D"/>
                <w:szCs w:val="20"/>
              </w:rPr>
            </w:pPr>
            <w:r w:rsidRPr="008262D4">
              <w:rPr>
                <w:rStyle w:val="Sterk"/>
                <w:rFonts w:cs="Arial"/>
                <w:b w:val="0"/>
                <w:color w:val="172B4D"/>
                <w:szCs w:val="20"/>
              </w:rPr>
              <w:t> Ja</w:t>
            </w:r>
          </w:p>
        </w:tc>
        <w:tc>
          <w:tcPr>
            <w:tcW w:w="962" w:type="dxa"/>
            <w:shd w:val="clear" w:color="auto" w:fill="DEEBFF"/>
            <w:tcMar>
              <w:top w:w="105" w:type="dxa"/>
              <w:left w:w="150" w:type="dxa"/>
              <w:bottom w:w="105" w:type="dxa"/>
              <w:right w:w="150" w:type="dxa"/>
            </w:tcMar>
            <w:hideMark/>
          </w:tcPr>
          <w:p w:rsidR="00D3134A" w:rsidRPr="008262D4" w:rsidRDefault="00D3134A" w:rsidP="00D3134A">
            <w:pPr>
              <w:jc w:val="center"/>
              <w:rPr>
                <w:rFonts w:cs="Arial"/>
                <w:b/>
                <w:color w:val="172B4D"/>
                <w:szCs w:val="20"/>
              </w:rPr>
            </w:pPr>
            <w:r w:rsidRPr="008262D4">
              <w:rPr>
                <w:rStyle w:val="Sterk"/>
                <w:rFonts w:cs="Arial"/>
                <w:b w:val="0"/>
                <w:color w:val="172B4D"/>
                <w:szCs w:val="20"/>
              </w:rPr>
              <w:t>Ja (Historikk) </w:t>
            </w:r>
          </w:p>
        </w:tc>
        <w:tc>
          <w:tcPr>
            <w:tcW w:w="962" w:type="dxa"/>
            <w:shd w:val="clear" w:color="auto" w:fill="FFEBE5"/>
            <w:tcMar>
              <w:top w:w="105" w:type="dxa"/>
              <w:left w:w="150" w:type="dxa"/>
              <w:bottom w:w="105" w:type="dxa"/>
              <w:right w:w="150" w:type="dxa"/>
            </w:tcMar>
            <w:hideMark/>
          </w:tcPr>
          <w:p w:rsidR="00D3134A" w:rsidRPr="008262D4" w:rsidRDefault="00D3134A" w:rsidP="00D3134A">
            <w:pPr>
              <w:jc w:val="center"/>
              <w:rPr>
                <w:rFonts w:cs="Arial"/>
                <w:b/>
                <w:color w:val="172B4D"/>
                <w:szCs w:val="20"/>
              </w:rPr>
            </w:pPr>
            <w:r w:rsidRPr="008262D4">
              <w:rPr>
                <w:rStyle w:val="Sterk"/>
                <w:rFonts w:cs="Arial"/>
                <w:b w:val="0"/>
                <w:color w:val="172B4D"/>
                <w:szCs w:val="20"/>
              </w:rPr>
              <w:t>Nei </w:t>
            </w:r>
          </w:p>
        </w:tc>
        <w:tc>
          <w:tcPr>
            <w:tcW w:w="962" w:type="dxa"/>
            <w:shd w:val="clear" w:color="auto" w:fill="FFEBE5"/>
            <w:tcMar>
              <w:top w:w="105" w:type="dxa"/>
              <w:left w:w="150" w:type="dxa"/>
              <w:bottom w:w="105" w:type="dxa"/>
              <w:right w:w="150" w:type="dxa"/>
            </w:tcMar>
            <w:hideMark/>
          </w:tcPr>
          <w:p w:rsidR="00D3134A" w:rsidRPr="008262D4" w:rsidRDefault="00D3134A" w:rsidP="00D3134A">
            <w:pPr>
              <w:jc w:val="center"/>
              <w:rPr>
                <w:rFonts w:cs="Arial"/>
                <w:b/>
                <w:color w:val="172B4D"/>
                <w:szCs w:val="20"/>
              </w:rPr>
            </w:pPr>
            <w:r w:rsidRPr="008262D4">
              <w:rPr>
                <w:rStyle w:val="Sterk"/>
                <w:rFonts w:cs="Arial"/>
                <w:b w:val="0"/>
                <w:color w:val="172B4D"/>
                <w:szCs w:val="20"/>
              </w:rPr>
              <w:t>Nei </w:t>
            </w:r>
          </w:p>
        </w:tc>
        <w:tc>
          <w:tcPr>
            <w:tcW w:w="696" w:type="dxa"/>
            <w:shd w:val="clear" w:color="auto" w:fill="FFEBE5"/>
          </w:tcPr>
          <w:p w:rsidR="00D3134A" w:rsidRDefault="00D3134A" w:rsidP="00D3134A">
            <w:pPr>
              <w:jc w:val="center"/>
            </w:pPr>
            <w:r w:rsidRPr="00357704">
              <w:rPr>
                <w:rStyle w:val="Sterk"/>
                <w:rFonts w:cs="Arial"/>
                <w:b w:val="0"/>
                <w:color w:val="172B4D"/>
                <w:szCs w:val="20"/>
              </w:rPr>
              <w:t>Nei</w:t>
            </w:r>
          </w:p>
        </w:tc>
        <w:tc>
          <w:tcPr>
            <w:tcW w:w="708" w:type="dxa"/>
            <w:shd w:val="clear" w:color="auto" w:fill="FFEBE5"/>
          </w:tcPr>
          <w:p w:rsidR="00D3134A" w:rsidRDefault="00D3134A" w:rsidP="00D3134A">
            <w:pPr>
              <w:jc w:val="center"/>
            </w:pPr>
            <w:r w:rsidRPr="00357704">
              <w:rPr>
                <w:rStyle w:val="Sterk"/>
                <w:rFonts w:cs="Arial"/>
                <w:b w:val="0"/>
                <w:color w:val="172B4D"/>
                <w:szCs w:val="20"/>
              </w:rPr>
              <w:t>Nei</w:t>
            </w:r>
          </w:p>
        </w:tc>
        <w:tc>
          <w:tcPr>
            <w:tcW w:w="709" w:type="dxa"/>
            <w:shd w:val="clear" w:color="auto" w:fill="FFEBE5"/>
          </w:tcPr>
          <w:p w:rsidR="00D3134A" w:rsidRDefault="00D3134A" w:rsidP="00D3134A">
            <w:pPr>
              <w:jc w:val="center"/>
            </w:pPr>
            <w:r w:rsidRPr="00357704">
              <w:rPr>
                <w:rStyle w:val="Sterk"/>
                <w:rFonts w:cs="Arial"/>
                <w:b w:val="0"/>
                <w:color w:val="172B4D"/>
                <w:szCs w:val="20"/>
              </w:rPr>
              <w:t>Nei</w:t>
            </w:r>
          </w:p>
        </w:tc>
      </w:tr>
    </w:tbl>
    <w:p w:rsidR="0099247C" w:rsidRDefault="0099247C" w:rsidP="008262D4">
      <w:pPr>
        <w:pStyle w:val="Overskrift3"/>
      </w:pPr>
      <w:bookmarkStart w:id="212" w:name="_Toc31981190"/>
      <w:r w:rsidRPr="008262D4">
        <w:t>Merknad</w:t>
      </w:r>
      <w:r>
        <w:t xml:space="preserve"> om status</w:t>
      </w:r>
      <w:bookmarkEnd w:id="212"/>
    </w:p>
    <w:p w:rsidR="0099247C" w:rsidRDefault="0099247C" w:rsidP="008262D4">
      <w:pPr>
        <w:pStyle w:val="Brdtekst"/>
      </w:pPr>
      <w:r>
        <w:t>Noen statuser er i henholdt til lovverket taushetsbelagt (forsvunnet, midlertidig, i</w:t>
      </w:r>
      <w:r w:rsidR="00DC6C01">
        <w:t>kkeB</w:t>
      </w:r>
      <w:r>
        <w:t>osatt, fødselsregistrert), mens de øvrige er ikke-taushetsbelagt (død, bosatt, utflyttet, inaktiv, opphørt). I tilgjengeliggjøringen så håndteres dette ved at taushetsbelagte statuser settes til verdien "aktiv" ved tilgjengeliggjøring i rettighetspakker uten rett til taushetsbelagt informasjon, og i opprinnelig verdi til rettighetspakker med tilgang til taushetsbelagt informasjon.</w:t>
      </w:r>
    </w:p>
    <w:p w:rsidR="0099247C" w:rsidRDefault="0099247C" w:rsidP="008262D4">
      <w:pPr>
        <w:pStyle w:val="Overskrift3"/>
      </w:pPr>
      <w:bookmarkStart w:id="213" w:name="_Toc31981191"/>
      <w:r>
        <w:t xml:space="preserve">Merknad om </w:t>
      </w:r>
      <w:r w:rsidRPr="008262D4">
        <w:t>metadata</w:t>
      </w:r>
      <w:bookmarkEnd w:id="213"/>
    </w:p>
    <w:p w:rsidR="0099247C" w:rsidRDefault="0099247C" w:rsidP="008262D4">
      <w:pPr>
        <w:pStyle w:val="Brdtekst"/>
      </w:pPr>
      <w:r>
        <w:t>I alle rettighetspakkene er følgende metadata fra registeret tatt med:</w:t>
      </w:r>
    </w:p>
    <w:p w:rsidR="0099247C" w:rsidRDefault="0099247C" w:rsidP="00DC6C01">
      <w:pPr>
        <w:pStyle w:val="Brdtekst"/>
        <w:numPr>
          <w:ilvl w:val="0"/>
          <w:numId w:val="140"/>
        </w:numPr>
      </w:pPr>
      <w:r>
        <w:t>gyldighetstidspunkt</w:t>
      </w:r>
    </w:p>
    <w:p w:rsidR="0099247C" w:rsidRDefault="0099247C" w:rsidP="00DC6C01">
      <w:pPr>
        <w:pStyle w:val="Brdtekst"/>
        <w:numPr>
          <w:ilvl w:val="0"/>
          <w:numId w:val="140"/>
        </w:numPr>
      </w:pPr>
      <w:r>
        <w:t>ajourholdstidspunkt</w:t>
      </w:r>
    </w:p>
    <w:p w:rsidR="0099247C" w:rsidRDefault="0099247C" w:rsidP="00DC6C01">
      <w:pPr>
        <w:pStyle w:val="Brdtekst"/>
        <w:numPr>
          <w:ilvl w:val="0"/>
          <w:numId w:val="140"/>
        </w:numPr>
      </w:pPr>
      <w:r>
        <w:t>opphørstidspunkt (ugyldighetstidspunkt i registeret)</w:t>
      </w:r>
    </w:p>
    <w:p w:rsidR="0099247C" w:rsidRDefault="0099247C" w:rsidP="00DC6C01">
      <w:pPr>
        <w:pStyle w:val="Brdtekst"/>
        <w:numPr>
          <w:ilvl w:val="0"/>
          <w:numId w:val="140"/>
        </w:numPr>
      </w:pPr>
      <w:r>
        <w:t>erGjeldende</w:t>
      </w:r>
    </w:p>
    <w:p w:rsidR="008262D4" w:rsidRDefault="008262D4" w:rsidP="008262D4">
      <w:pPr>
        <w:pStyle w:val="Brdtekst"/>
      </w:pPr>
    </w:p>
    <w:p w:rsidR="0099247C" w:rsidRPr="008262D4" w:rsidRDefault="0099247C" w:rsidP="008262D4">
      <w:pPr>
        <w:pStyle w:val="Brdtekst"/>
      </w:pPr>
      <w:r w:rsidRPr="008262D4">
        <w:t>Tillegg for "</w:t>
      </w:r>
      <w:r w:rsidR="00F458A8">
        <w:rPr>
          <w:rStyle w:val="Sterk"/>
          <w:b w:val="0"/>
          <w:bCs w:val="0"/>
        </w:rPr>
        <w:t>Virksomheter</w:t>
      </w:r>
      <w:r w:rsidRPr="008262D4">
        <w:rPr>
          <w:rStyle w:val="Sterk"/>
          <w:b w:val="0"/>
          <w:bCs w:val="0"/>
        </w:rPr>
        <w:t xml:space="preserve"> med egen hjemmel</w:t>
      </w:r>
      <w:r w:rsidRPr="008262D4">
        <w:t>":</w:t>
      </w:r>
    </w:p>
    <w:p w:rsidR="0099247C" w:rsidRPr="008262D4" w:rsidRDefault="0099247C" w:rsidP="00DC6C01">
      <w:pPr>
        <w:pStyle w:val="Brdtekst"/>
        <w:numPr>
          <w:ilvl w:val="0"/>
          <w:numId w:val="141"/>
        </w:numPr>
      </w:pPr>
      <w:r w:rsidRPr="008262D4">
        <w:t>kilde</w:t>
      </w:r>
    </w:p>
    <w:p w:rsidR="0099247C" w:rsidRPr="008262D4" w:rsidRDefault="0099247C" w:rsidP="00DC6C01">
      <w:pPr>
        <w:pStyle w:val="Brdtekst"/>
        <w:numPr>
          <w:ilvl w:val="0"/>
          <w:numId w:val="141"/>
        </w:numPr>
      </w:pPr>
      <w:r w:rsidRPr="008262D4">
        <w:t>årsak</w:t>
      </w:r>
    </w:p>
    <w:p w:rsidR="0099247C" w:rsidRPr="008262D4" w:rsidRDefault="0099247C" w:rsidP="008262D4">
      <w:pPr>
        <w:pStyle w:val="Brdtekst"/>
      </w:pPr>
      <w:r w:rsidRPr="008262D4">
        <w:rPr>
          <w:rStyle w:val="Utheving"/>
          <w:i w:val="0"/>
          <w:iCs w:val="0"/>
        </w:rPr>
        <w:t>Øvrige metadata er ikke ti</w:t>
      </w:r>
      <w:r w:rsidR="00DC6C01">
        <w:rPr>
          <w:rStyle w:val="Utheving"/>
          <w:i w:val="0"/>
          <w:iCs w:val="0"/>
        </w:rPr>
        <w:t>lgjengelig i rettighetspakkene.</w:t>
      </w:r>
      <w:r w:rsidR="006C71B8">
        <w:rPr>
          <w:rStyle w:val="Utheving"/>
          <w:i w:val="0"/>
          <w:iCs w:val="0"/>
        </w:rPr>
        <w:t xml:space="preserve"> </w:t>
      </w:r>
      <w:r w:rsidR="006C71B8" w:rsidRPr="006C71B8">
        <w:rPr>
          <w:rStyle w:val="Utheving"/>
          <w:i w:val="0"/>
          <w:iCs w:val="0"/>
        </w:rPr>
        <w:t>Dette inkluderer saksreferanse, egenskapshendelsesid.</w:t>
      </w:r>
    </w:p>
    <w:p w:rsidR="008408C2" w:rsidRDefault="008408C2" w:rsidP="008408C2">
      <w:pPr>
        <w:pStyle w:val="Overskrift3"/>
      </w:pPr>
      <w:bookmarkStart w:id="214" w:name="_Toc31981192"/>
      <w:r>
        <w:lastRenderedPageBreak/>
        <w:t>Merknad om adresser (klient og fortrolig)</w:t>
      </w:r>
      <w:bookmarkEnd w:id="214"/>
    </w:p>
    <w:p w:rsidR="008408C2" w:rsidRDefault="008408C2" w:rsidP="008408C2">
      <w:pPr>
        <w:rPr>
          <w:lang w:eastAsia="nb-NO"/>
        </w:rPr>
      </w:pPr>
      <w:r>
        <w:rPr>
          <w:lang w:eastAsia="nb-NO"/>
        </w:rPr>
        <w:t>Adresseopplysninger i registeret (bosted, opphold og post) har element for adressegradering og kan ha verdiene ugradert, klientadresse, fortrolig.</w:t>
      </w:r>
    </w:p>
    <w:p w:rsidR="008408C2" w:rsidRDefault="008408C2" w:rsidP="008408C2">
      <w:pPr>
        <w:pStyle w:val="Listeavsnitt"/>
        <w:numPr>
          <w:ilvl w:val="0"/>
          <w:numId w:val="150"/>
        </w:numPr>
        <w:rPr>
          <w:lang w:eastAsia="nb-NO"/>
        </w:rPr>
      </w:pPr>
      <w:r>
        <w:rPr>
          <w:lang w:eastAsia="nb-NO"/>
        </w:rPr>
        <w:t>Ugraderte adresser utleveres som beskrevet i tabellen over</w:t>
      </w:r>
    </w:p>
    <w:p w:rsidR="008408C2" w:rsidRDefault="00B84AE3" w:rsidP="00B84AE3">
      <w:pPr>
        <w:pStyle w:val="Listeavsnitt"/>
        <w:numPr>
          <w:ilvl w:val="0"/>
          <w:numId w:val="150"/>
        </w:numPr>
        <w:rPr>
          <w:lang w:eastAsia="nb-NO"/>
        </w:rPr>
      </w:pPr>
      <w:r>
        <w:rPr>
          <w:lang w:eastAsia="nb-NO"/>
        </w:rPr>
        <w:t>Fortrolige adresser kan utleveres</w:t>
      </w:r>
      <w:r w:rsidR="008408C2">
        <w:rPr>
          <w:lang w:eastAsia="nb-NO"/>
        </w:rPr>
        <w:t xml:space="preserve"> i rettighetspakke 1 </w:t>
      </w:r>
      <w:r w:rsidR="002A7BB9">
        <w:rPr>
          <w:lang w:eastAsia="nb-NO"/>
        </w:rPr>
        <w:t>–</w:t>
      </w:r>
      <w:r w:rsidR="008408C2">
        <w:rPr>
          <w:lang w:eastAsia="nb-NO"/>
        </w:rPr>
        <w:t xml:space="preserve"> </w:t>
      </w:r>
      <w:r w:rsidR="002A7BB9">
        <w:rPr>
          <w:lang w:eastAsia="nb-NO"/>
        </w:rPr>
        <w:t>"</w:t>
      </w:r>
      <w:r w:rsidRPr="00B84AE3">
        <w:rPr>
          <w:lang w:eastAsia="nb-NO"/>
        </w:rPr>
        <w:t>Virksomheter med hjemmel</w:t>
      </w:r>
      <w:r w:rsidR="002A7BB9">
        <w:rPr>
          <w:lang w:eastAsia="nb-NO"/>
        </w:rPr>
        <w:t>"</w:t>
      </w:r>
      <w:r w:rsidRPr="00B84AE3">
        <w:rPr>
          <w:lang w:eastAsia="nb-NO"/>
        </w:rPr>
        <w:t xml:space="preserve"> </w:t>
      </w:r>
      <w:r w:rsidR="008408C2">
        <w:rPr>
          <w:lang w:eastAsia="nb-NO"/>
        </w:rPr>
        <w:t xml:space="preserve">og rettighetspakke 3 </w:t>
      </w:r>
      <w:r w:rsidR="002A7BB9">
        <w:rPr>
          <w:lang w:eastAsia="nb-NO"/>
        </w:rPr>
        <w:t>–</w:t>
      </w:r>
      <w:r w:rsidR="008408C2">
        <w:rPr>
          <w:lang w:eastAsia="nb-NO"/>
        </w:rPr>
        <w:t xml:space="preserve"> </w:t>
      </w:r>
      <w:r w:rsidR="002A7BB9">
        <w:rPr>
          <w:lang w:eastAsia="nb-NO"/>
        </w:rPr>
        <w:t>"</w:t>
      </w:r>
      <w:r w:rsidRPr="00B84AE3">
        <w:rPr>
          <w:lang w:eastAsia="nb-NO"/>
        </w:rPr>
        <w:t>Virksomheter uten hjemmel</w:t>
      </w:r>
      <w:r w:rsidR="002A7BB9">
        <w:rPr>
          <w:lang w:eastAsia="nb-NO"/>
        </w:rPr>
        <w:t>"</w:t>
      </w:r>
    </w:p>
    <w:p w:rsidR="008408C2" w:rsidRPr="008408C2" w:rsidRDefault="008408C2" w:rsidP="008408C2">
      <w:pPr>
        <w:pStyle w:val="Listeavsnitt"/>
        <w:numPr>
          <w:ilvl w:val="0"/>
          <w:numId w:val="150"/>
        </w:numPr>
        <w:rPr>
          <w:lang w:eastAsia="nb-NO"/>
        </w:rPr>
      </w:pPr>
      <w:r>
        <w:rPr>
          <w:lang w:eastAsia="nb-NO"/>
        </w:rPr>
        <w:t xml:space="preserve">Klientadresser </w:t>
      </w:r>
      <w:r w:rsidR="00B84AE3">
        <w:rPr>
          <w:lang w:eastAsia="nb-NO"/>
        </w:rPr>
        <w:t xml:space="preserve">kan kun utleveres i rettighetspakke 1 </w:t>
      </w:r>
      <w:r w:rsidR="002A7BB9">
        <w:rPr>
          <w:lang w:eastAsia="nb-NO"/>
        </w:rPr>
        <w:t>–</w:t>
      </w:r>
      <w:r w:rsidR="00B84AE3">
        <w:rPr>
          <w:lang w:eastAsia="nb-NO"/>
        </w:rPr>
        <w:t xml:space="preserve"> </w:t>
      </w:r>
      <w:r w:rsidR="002A7BB9">
        <w:rPr>
          <w:lang w:eastAsia="nb-NO"/>
        </w:rPr>
        <w:t>"</w:t>
      </w:r>
      <w:r w:rsidR="00B84AE3" w:rsidRPr="00B84AE3">
        <w:rPr>
          <w:lang w:eastAsia="nb-NO"/>
        </w:rPr>
        <w:t>Virksomheter med hjemmel</w:t>
      </w:r>
      <w:r w:rsidR="002A7BB9">
        <w:rPr>
          <w:lang w:eastAsia="nb-NO"/>
        </w:rPr>
        <w:t>"</w:t>
      </w:r>
    </w:p>
    <w:p w:rsidR="0099247C" w:rsidRPr="00DC6C01" w:rsidRDefault="0099247C" w:rsidP="00DC6C01">
      <w:pPr>
        <w:pStyle w:val="Overskrift3"/>
      </w:pPr>
      <w:bookmarkStart w:id="215" w:name="_Toc31981193"/>
      <w:r w:rsidRPr="00DC6C01">
        <w:t>Merknad om adresser (ikke-taushetsbelagte opplysninger)</w:t>
      </w:r>
      <w:bookmarkEnd w:id="215"/>
    </w:p>
    <w:p w:rsidR="0099247C" w:rsidRPr="00DC6C01" w:rsidRDefault="0099247C" w:rsidP="00DC6C01">
      <w:pPr>
        <w:pStyle w:val="Brdtekst"/>
        <w:rPr>
          <w:color w:val="auto"/>
        </w:rPr>
      </w:pPr>
      <w:r w:rsidRPr="00DC6C01">
        <w:rPr>
          <w:color w:val="auto"/>
        </w:rPr>
        <w:t xml:space="preserve">I rettighetspakkene som ikke skal ha taushetsbelagte adresser (alle med unntak av </w:t>
      </w:r>
      <w:r w:rsidR="00DC6C01">
        <w:t>"</w:t>
      </w:r>
      <w:r w:rsidR="00B84AE3">
        <w:t>Virksomheter</w:t>
      </w:r>
      <w:r w:rsidR="00DC6C01">
        <w:t xml:space="preserve"> med hjemmel"</w:t>
      </w:r>
      <w:r w:rsidRPr="00DC6C01">
        <w:rPr>
          <w:color w:val="auto"/>
        </w:rPr>
        <w:t>):</w:t>
      </w:r>
    </w:p>
    <w:p w:rsidR="0099247C" w:rsidRPr="00DC6C01" w:rsidRDefault="0099247C" w:rsidP="00DC6C01">
      <w:pPr>
        <w:pStyle w:val="Brdtekst"/>
        <w:numPr>
          <w:ilvl w:val="0"/>
          <w:numId w:val="143"/>
        </w:numPr>
        <w:rPr>
          <w:color w:val="auto"/>
        </w:rPr>
      </w:pPr>
      <w:r w:rsidRPr="00DC6C01">
        <w:rPr>
          <w:color w:val="auto"/>
        </w:rPr>
        <w:t>For </w:t>
      </w:r>
      <w:r w:rsidRPr="00DC6C01">
        <w:rPr>
          <w:rStyle w:val="Sterk"/>
          <w:rFonts w:ascii="Segoe UI" w:hAnsi="Segoe UI" w:cs="Segoe UI"/>
          <w:color w:val="auto"/>
          <w:sz w:val="21"/>
          <w:szCs w:val="21"/>
        </w:rPr>
        <w:t>gjeldende</w:t>
      </w:r>
      <w:r w:rsidRPr="00DC6C01">
        <w:rPr>
          <w:color w:val="auto"/>
        </w:rPr>
        <w:t> </w:t>
      </w:r>
      <w:r w:rsidRPr="00DC6C01">
        <w:rPr>
          <w:rStyle w:val="Sterk"/>
          <w:rFonts w:ascii="Segoe UI" w:hAnsi="Segoe UI" w:cs="Segoe UI"/>
          <w:color w:val="auto"/>
          <w:sz w:val="21"/>
          <w:szCs w:val="21"/>
        </w:rPr>
        <w:t>adresser</w:t>
      </w:r>
      <w:r w:rsidRPr="00DC6C01">
        <w:rPr>
          <w:color w:val="auto"/>
        </w:rPr>
        <w:t> utleveres gyldighetstidspunkt, ajourholdstidspunkt og flyttedato / oppholdsadressedato.</w:t>
      </w:r>
    </w:p>
    <w:p w:rsidR="0099247C" w:rsidRPr="00DC6C01" w:rsidRDefault="0099247C" w:rsidP="00DC6C01">
      <w:pPr>
        <w:pStyle w:val="Brdtekst"/>
        <w:numPr>
          <w:ilvl w:val="0"/>
          <w:numId w:val="143"/>
        </w:numPr>
        <w:rPr>
          <w:color w:val="auto"/>
        </w:rPr>
      </w:pPr>
      <w:r w:rsidRPr="00DC6C01">
        <w:rPr>
          <w:color w:val="auto"/>
        </w:rPr>
        <w:t>For </w:t>
      </w:r>
      <w:r w:rsidRPr="00DC6C01">
        <w:rPr>
          <w:rStyle w:val="Sterk"/>
          <w:rFonts w:ascii="Segoe UI" w:hAnsi="Segoe UI" w:cs="Segoe UI"/>
          <w:color w:val="auto"/>
          <w:sz w:val="21"/>
          <w:szCs w:val="21"/>
        </w:rPr>
        <w:t>historiske adresser</w:t>
      </w:r>
      <w:r w:rsidRPr="00DC6C01">
        <w:rPr>
          <w:color w:val="auto"/>
        </w:rPr>
        <w:t> utleveres ikke datoer (gy</w:t>
      </w:r>
      <w:r w:rsidR="008408C2">
        <w:rPr>
          <w:color w:val="auto"/>
        </w:rPr>
        <w:t>ldighets-/ugyld</w:t>
      </w:r>
      <w:r w:rsidRPr="00DC6C01">
        <w:rPr>
          <w:color w:val="auto"/>
        </w:rPr>
        <w:t>ighets-/ajou</w:t>
      </w:r>
      <w:r w:rsidR="008408C2">
        <w:rPr>
          <w:color w:val="auto"/>
        </w:rPr>
        <w:t>rholdstidspunkt og flyttedato/</w:t>
      </w:r>
      <w:r w:rsidRPr="00DC6C01">
        <w:rPr>
          <w:color w:val="auto"/>
        </w:rPr>
        <w:t>oppholdsadressedato skal ikke utleveres)</w:t>
      </w:r>
    </w:p>
    <w:p w:rsidR="0099247C" w:rsidRDefault="0099247C" w:rsidP="00DC6C01">
      <w:pPr>
        <w:pStyle w:val="Overskrift3"/>
      </w:pPr>
      <w:bookmarkStart w:id="216" w:name="_Toc31981194"/>
      <w:r>
        <w:t>Merknad om beskyttede opplysninger</w:t>
      </w:r>
      <w:bookmarkEnd w:id="216"/>
    </w:p>
    <w:p w:rsidR="00DE2A13" w:rsidRDefault="00DE2A13" w:rsidP="00DE2A13">
      <w:pPr>
        <w:pStyle w:val="Brdtekst"/>
      </w:pPr>
      <w:r>
        <w:t xml:space="preserve">Det er regler og begrensninger for deling av beskyttede opplysninger. </w:t>
      </w:r>
    </w:p>
    <w:p w:rsidR="0099247C" w:rsidRDefault="0099247C" w:rsidP="00DC6C01">
      <w:pPr>
        <w:pStyle w:val="Overskrift3"/>
        <w:rPr>
          <w:color w:val="172B4D"/>
        </w:rPr>
      </w:pPr>
      <w:bookmarkStart w:id="217" w:name="_Ref31873088"/>
      <w:bookmarkStart w:id="218" w:name="_Toc31981195"/>
      <w:r>
        <w:t xml:space="preserve">Merknad om </w:t>
      </w:r>
      <w:r w:rsidRPr="00DC6C01">
        <w:t>sivilstand</w:t>
      </w:r>
      <w:r>
        <w:t xml:space="preserve"> (ikke-taushetsbelagte opplysninger)</w:t>
      </w:r>
      <w:bookmarkEnd w:id="217"/>
      <w:bookmarkEnd w:id="218"/>
    </w:p>
    <w:p w:rsidR="0099247C" w:rsidRDefault="0099247C" w:rsidP="00DC6C01">
      <w:pPr>
        <w:pStyle w:val="Brdtekst"/>
        <w:rPr>
          <w:color w:val="172B4D"/>
        </w:rPr>
      </w:pPr>
      <w:r>
        <w:t xml:space="preserve">I rettighetspakkene som ikke skal ha taushetsbelagt informasjon om sivilstand (alle med unntak av </w:t>
      </w:r>
      <w:r w:rsidR="00DC6C01">
        <w:t>"</w:t>
      </w:r>
      <w:r w:rsidR="002A7BB9">
        <w:t>Virksomheter med hjemme</w:t>
      </w:r>
      <w:r w:rsidR="00DC6C01">
        <w:t>l"</w:t>
      </w:r>
      <w:r w:rsidR="00ED13FD">
        <w:t xml:space="preserve"> (RP1)</w:t>
      </w:r>
      <w:r w:rsidR="008408C2">
        <w:t xml:space="preserve"> og </w:t>
      </w:r>
      <w:r w:rsidR="00ED13FD">
        <w:t>"F</w:t>
      </w:r>
      <w:r w:rsidR="008408C2">
        <w:t>inans</w:t>
      </w:r>
      <w:r w:rsidR="002A7BB9">
        <w:t>foretak</w:t>
      </w:r>
      <w:r w:rsidR="008408C2">
        <w:t>"</w:t>
      </w:r>
      <w:r w:rsidR="00ED13FD">
        <w:t xml:space="preserve"> (RP2)</w:t>
      </w:r>
      <w:r>
        <w:t>) så skal utleveringen begrenses til følgende opplysning:</w:t>
      </w:r>
    </w:p>
    <w:p w:rsidR="0099247C" w:rsidRDefault="0099247C" w:rsidP="00DC6C01">
      <w:pPr>
        <w:pStyle w:val="Brdtekst"/>
        <w:numPr>
          <w:ilvl w:val="0"/>
          <w:numId w:val="144"/>
        </w:numPr>
        <w:rPr>
          <w:color w:val="172B4D"/>
        </w:rPr>
      </w:pPr>
      <w:r>
        <w:t>sivilstand</w:t>
      </w:r>
    </w:p>
    <w:p w:rsidR="0099247C" w:rsidRDefault="0099247C" w:rsidP="00DC6C01">
      <w:pPr>
        <w:pStyle w:val="Brdtekst"/>
        <w:numPr>
          <w:ilvl w:val="0"/>
          <w:numId w:val="144"/>
        </w:numPr>
        <w:rPr>
          <w:color w:val="172B4D"/>
        </w:rPr>
      </w:pPr>
      <w:r>
        <w:t>erGjeldende</w:t>
      </w:r>
    </w:p>
    <w:p w:rsidR="0099247C" w:rsidRDefault="0099247C" w:rsidP="00DC6C01">
      <w:pPr>
        <w:pStyle w:val="Brdtekst"/>
      </w:pPr>
      <w:r>
        <w:t>Øvrige opplysninge</w:t>
      </w:r>
      <w:r w:rsidR="00DC6C01">
        <w:t>r deles ikke - gyldighets-/ugyld</w:t>
      </w:r>
      <w:r>
        <w:t>ighets-/ajourholdstidspunkt, sivilstandsdato, myndighet, kommune, sted, utland, relatertVedSivilstand.</w:t>
      </w:r>
    </w:p>
    <w:p w:rsidR="008408C2" w:rsidRDefault="008408C2" w:rsidP="008408C2">
      <w:pPr>
        <w:pStyle w:val="Overskrift3"/>
      </w:pPr>
      <w:bookmarkStart w:id="219" w:name="_Toc31981196"/>
      <w:r>
        <w:t>Merknad om familierelasjoner og sivilstand (begrenset utlevering til finans)</w:t>
      </w:r>
      <w:bookmarkEnd w:id="219"/>
    </w:p>
    <w:p w:rsidR="008408C2" w:rsidRDefault="008408C2" w:rsidP="008408C2">
      <w:pPr>
        <w:pStyle w:val="Brdtekst"/>
      </w:pPr>
      <w:r>
        <w:t>I rettighetspakke for "Finans</w:t>
      </w:r>
      <w:r w:rsidR="002A7BB9">
        <w:t>foretak</w:t>
      </w:r>
      <w:r>
        <w:t>" (RP2) så skal ikke opphørte familierelasjoner og sivilstandshistorikk utleveres. Dette løses ved at det kun er gjeldende relasjoner og sivilstand som utleveres, samt at opplysninger om gjeldende sivilstand begrens</w:t>
      </w:r>
      <w:r w:rsidR="00ED13FD">
        <w:t xml:space="preserve">es jfr. merknaden over: </w:t>
      </w:r>
      <w:r w:rsidR="00ED13FD">
        <w:fldChar w:fldCharType="begin"/>
      </w:r>
      <w:r w:rsidR="00ED13FD">
        <w:instrText xml:space="preserve"> REF _Ref31873088 \h </w:instrText>
      </w:r>
      <w:r w:rsidR="00ED13FD">
        <w:fldChar w:fldCharType="separate"/>
      </w:r>
      <w:r w:rsidR="00C45127">
        <w:t xml:space="preserve">Merknad om </w:t>
      </w:r>
      <w:r w:rsidR="00C45127" w:rsidRPr="00DC6C01">
        <w:t>sivilstand</w:t>
      </w:r>
      <w:r w:rsidR="00C45127">
        <w:t xml:space="preserve"> (ikke-taushetsbelagte opplysninger)</w:t>
      </w:r>
      <w:r w:rsidR="00ED13FD">
        <w:fldChar w:fldCharType="end"/>
      </w:r>
    </w:p>
    <w:p w:rsidR="008408C2" w:rsidRDefault="008408C2" w:rsidP="008408C2">
      <w:pPr>
        <w:pStyle w:val="Overskrift3"/>
      </w:pPr>
      <w:bookmarkStart w:id="220" w:name="_Toc31981197"/>
      <w:r>
        <w:t>Merknad om vergemål</w:t>
      </w:r>
      <w:bookmarkEnd w:id="220"/>
    </w:p>
    <w:p w:rsidR="00676223" w:rsidRDefault="008408C2" w:rsidP="008408C2">
      <w:pPr>
        <w:pStyle w:val="Brdtekst"/>
      </w:pPr>
      <w:r>
        <w:t>Vergemål er ikke en taushetsbelagt informasjon, men hvis vergehaver har adressebeskyttelse</w:t>
      </w:r>
      <w:r w:rsidR="00ED13FD">
        <w:t xml:space="preserve"> </w:t>
      </w:r>
      <w:r w:rsidR="00ED13FD">
        <w:rPr>
          <w:i/>
        </w:rPr>
        <w:t>fortrolig</w:t>
      </w:r>
      <w:r>
        <w:t xml:space="preserve"> så må informasjon om vergens navn, fødselsnummer og embete </w:t>
      </w:r>
      <w:r w:rsidR="00676223">
        <w:t>kun</w:t>
      </w:r>
      <w:r>
        <w:t xml:space="preserve"> tilgjengeliggjøres i henhold til </w:t>
      </w:r>
      <w:r w:rsidR="00ED13FD">
        <w:t>følgende</w:t>
      </w:r>
      <w:r w:rsidR="00676223">
        <w:t>:</w:t>
      </w:r>
    </w:p>
    <w:p w:rsidR="00676223" w:rsidRDefault="00ED13FD" w:rsidP="00676223">
      <w:pPr>
        <w:pStyle w:val="Brdtekst"/>
        <w:numPr>
          <w:ilvl w:val="0"/>
          <w:numId w:val="151"/>
        </w:numPr>
      </w:pPr>
      <w:r>
        <w:t>"</w:t>
      </w:r>
      <w:r w:rsidR="002A7BB9">
        <w:t>Virksomheter</w:t>
      </w:r>
      <w:r w:rsidR="00676223">
        <w:t xml:space="preserve"> med hjemmel" (RP1): Gjeldende og historisk informasjon</w:t>
      </w:r>
    </w:p>
    <w:p w:rsidR="00676223" w:rsidRDefault="00ED13FD" w:rsidP="00676223">
      <w:pPr>
        <w:pStyle w:val="Brdtekst"/>
        <w:numPr>
          <w:ilvl w:val="0"/>
          <w:numId w:val="151"/>
        </w:numPr>
      </w:pPr>
      <w:r>
        <w:t>"</w:t>
      </w:r>
      <w:r w:rsidR="002A7BB9" w:rsidRPr="002A7BB9">
        <w:t xml:space="preserve"> </w:t>
      </w:r>
      <w:r w:rsidR="002A7BB9">
        <w:t>Virksomheter</w:t>
      </w:r>
      <w:r w:rsidR="002A7BB9">
        <w:t xml:space="preserve"> </w:t>
      </w:r>
      <w:r w:rsidR="00676223">
        <w:t>uten hjemmel" (RP3)</w:t>
      </w:r>
      <w:r>
        <w:t>: Gjeldende informasjon</w:t>
      </w:r>
    </w:p>
    <w:p w:rsidR="00ED13FD" w:rsidRDefault="00ED13FD" w:rsidP="00ED13FD">
      <w:pPr>
        <w:pStyle w:val="Brdtekst"/>
      </w:pPr>
    </w:p>
    <w:p w:rsidR="00ED13FD" w:rsidRPr="00ED13FD" w:rsidRDefault="00ED13FD" w:rsidP="00ED13FD">
      <w:pPr>
        <w:pStyle w:val="Brdtekst"/>
      </w:pPr>
      <w:r>
        <w:t xml:space="preserve">Ved adressebeskyttelse </w:t>
      </w:r>
      <w:r>
        <w:rPr>
          <w:i/>
        </w:rPr>
        <w:t>strengt fortrolig</w:t>
      </w:r>
      <w:r>
        <w:t xml:space="preserve"> oppgis det ikke informasjon om vergens navn, fødselsnummer og embete</w:t>
      </w:r>
    </w:p>
    <w:p w:rsidR="006A68B2" w:rsidRDefault="006A68B2" w:rsidP="006A68B2">
      <w:pPr>
        <w:pStyle w:val="Overskrift2"/>
      </w:pPr>
      <w:bookmarkStart w:id="221" w:name="_Toc31981198"/>
      <w:r>
        <w:lastRenderedPageBreak/>
        <w:t>Omfang av informasjon per rettighetspakke – informasjonsmodeller</w:t>
      </w:r>
      <w:bookmarkEnd w:id="221"/>
    </w:p>
    <w:p w:rsidR="006A68B2" w:rsidRDefault="001D6171" w:rsidP="001D6171">
      <w:pPr>
        <w:pStyle w:val="Overskrift3"/>
      </w:pPr>
      <w:bookmarkStart w:id="222" w:name="_Toc31981199"/>
      <w:r>
        <w:t>Rettighetspakke "</w:t>
      </w:r>
      <w:r w:rsidR="002A7BB9" w:rsidRPr="002A7BB9">
        <w:t xml:space="preserve"> </w:t>
      </w:r>
      <w:r w:rsidR="002A7BB9">
        <w:t>Virksomheter</w:t>
      </w:r>
      <w:r w:rsidR="002A7BB9">
        <w:t xml:space="preserve"> </w:t>
      </w:r>
      <w:r>
        <w:t>med hjemmel"</w:t>
      </w:r>
      <w:bookmarkEnd w:id="222"/>
    </w:p>
    <w:p w:rsidR="001D6171" w:rsidRDefault="00053E13" w:rsidP="001D6171">
      <w:pPr>
        <w:rPr>
          <w:lang w:eastAsia="nb-NO"/>
        </w:rPr>
      </w:pPr>
      <w:r>
        <w:rPr>
          <w:lang w:eastAsia="nb-NO"/>
        </w:rPr>
        <w:lastRenderedPageBreak/>
        <w:drawing>
          <wp:inline distT="0" distB="0" distL="0" distR="0">
            <wp:extent cx="6436105" cy="9022433"/>
            <wp:effectExtent l="0" t="0" r="3175" b="7620"/>
            <wp:docPr id="358" name="Bild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ersondokument med historikk versjon 1 Beta 3 Offentlig med hjemmel.20020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36814" cy="9023426"/>
                    </a:xfrm>
                    <a:prstGeom prst="rect">
                      <a:avLst/>
                    </a:prstGeom>
                  </pic:spPr>
                </pic:pic>
              </a:graphicData>
            </a:graphic>
          </wp:inline>
        </w:drawing>
      </w:r>
    </w:p>
    <w:p w:rsidR="003B4604" w:rsidRPr="001D6171" w:rsidRDefault="003B4604" w:rsidP="001D6171">
      <w:pPr>
        <w:rPr>
          <w:lang w:eastAsia="nb-NO"/>
        </w:rPr>
      </w:pPr>
    </w:p>
    <w:p w:rsidR="006A68B2" w:rsidRDefault="006A68B2" w:rsidP="005B1596">
      <w:pPr>
        <w:rPr>
          <w:lang w:eastAsia="nb-NO"/>
        </w:rPr>
      </w:pPr>
    </w:p>
    <w:p w:rsidR="005B1596" w:rsidRDefault="005B1596" w:rsidP="00852F88">
      <w:pPr>
        <w:rPr>
          <w:lang w:eastAsia="nb-NO"/>
        </w:rPr>
      </w:pPr>
    </w:p>
    <w:p w:rsidR="00321A51" w:rsidRDefault="00321A51" w:rsidP="00321A51">
      <w:pPr>
        <w:pStyle w:val="Overskrift3"/>
      </w:pPr>
      <w:bookmarkStart w:id="223" w:name="_Toc31981200"/>
      <w:r>
        <w:lastRenderedPageBreak/>
        <w:t>Rettighetspakke "</w:t>
      </w:r>
      <w:r w:rsidR="00E466CD">
        <w:t>F</w:t>
      </w:r>
      <w:r w:rsidR="008408C2">
        <w:t>inans</w:t>
      </w:r>
      <w:r w:rsidR="002A7BB9">
        <w:t xml:space="preserve">foretak </w:t>
      </w:r>
      <w:r>
        <w:t>"</w:t>
      </w:r>
      <w:bookmarkEnd w:id="223"/>
    </w:p>
    <w:p w:rsidR="00321A51" w:rsidRPr="00321A51" w:rsidRDefault="00396D9E" w:rsidP="00321A51">
      <w:pPr>
        <w:rPr>
          <w:lang w:eastAsia="nb-NO"/>
        </w:rPr>
      </w:pPr>
      <w:r>
        <w:rPr>
          <w:lang w:eastAsia="nb-NO"/>
        </w:rPr>
        <w:drawing>
          <wp:inline distT="0" distB="0" distL="0" distR="0">
            <wp:extent cx="6256421" cy="8423901"/>
            <wp:effectExtent l="0" t="0" r="0" b="0"/>
            <wp:docPr id="360" name="Bild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ersondokument med historikk versjon 1 Beta 3  Finans og begrenset.200206.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60866" cy="8429886"/>
                    </a:xfrm>
                    <a:prstGeom prst="rect">
                      <a:avLst/>
                    </a:prstGeom>
                  </pic:spPr>
                </pic:pic>
              </a:graphicData>
            </a:graphic>
          </wp:inline>
        </w:drawing>
      </w:r>
    </w:p>
    <w:p w:rsidR="00321A51" w:rsidRDefault="003B4604" w:rsidP="00321A51">
      <w:pPr>
        <w:pStyle w:val="Overskrift3"/>
      </w:pPr>
      <w:bookmarkStart w:id="224" w:name="_Toc31981201"/>
      <w:r>
        <w:lastRenderedPageBreak/>
        <w:t>Rettighetspakke "</w:t>
      </w:r>
      <w:r w:rsidR="002A7BB9">
        <w:t>Virksomheter</w:t>
      </w:r>
      <w:r w:rsidR="002A7BB9">
        <w:t xml:space="preserve"> </w:t>
      </w:r>
      <w:r w:rsidR="00321A51">
        <w:t>uten hjemmel"</w:t>
      </w:r>
      <w:r>
        <w:t>, "Presse</w:t>
      </w:r>
      <w:r w:rsidR="002A7BB9">
        <w:t>n</w:t>
      </w:r>
      <w:r>
        <w:t xml:space="preserve"> og "Private</w:t>
      </w:r>
      <w:r w:rsidR="002A7BB9">
        <w:t xml:space="preserve"> personer</w:t>
      </w:r>
      <w:r>
        <w:t>"</w:t>
      </w:r>
      <w:bookmarkEnd w:id="224"/>
    </w:p>
    <w:p w:rsidR="00321A51" w:rsidRDefault="003B4604" w:rsidP="00852F88">
      <w:pPr>
        <w:rPr>
          <w:lang w:eastAsia="nb-NO"/>
        </w:rPr>
      </w:pPr>
      <w:r>
        <w:rPr>
          <w:lang w:eastAsia="nb-NO"/>
        </w:rPr>
        <w:drawing>
          <wp:inline distT="0" distB="0" distL="0" distR="0">
            <wp:extent cx="6120130" cy="6386830"/>
            <wp:effectExtent l="0" t="0" r="0" b="0"/>
            <wp:docPr id="359" name="Bild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ersondokument med historikk versjon 1 Beta 3 Offentlig uten hjemmel, presse og private.20020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6386830"/>
                    </a:xfrm>
                    <a:prstGeom prst="rect">
                      <a:avLst/>
                    </a:prstGeom>
                  </pic:spPr>
                </pic:pic>
              </a:graphicData>
            </a:graphic>
          </wp:inline>
        </w:drawing>
      </w:r>
    </w:p>
    <w:p w:rsidR="005B1596" w:rsidRPr="00852F88" w:rsidRDefault="005B1596" w:rsidP="00852F88">
      <w:pPr>
        <w:rPr>
          <w:lang w:eastAsia="nb-NO"/>
        </w:rPr>
      </w:pPr>
    </w:p>
    <w:p w:rsidR="001C3AC1" w:rsidRPr="003B6ED5" w:rsidRDefault="001C3AC1" w:rsidP="00932DB9">
      <w:pPr>
        <w:pStyle w:val="Overskrift1"/>
      </w:pPr>
      <w:bookmarkStart w:id="225" w:name="_Ref16862975"/>
      <w:bookmarkStart w:id="226" w:name="_Toc31981202"/>
      <w:r w:rsidRPr="003B6ED5">
        <w:t>Mapping ved migrering</w:t>
      </w:r>
      <w:bookmarkEnd w:id="205"/>
      <w:bookmarkEnd w:id="225"/>
      <w:bookmarkEnd w:id="226"/>
    </w:p>
    <w:p w:rsidR="001C3AC1" w:rsidRPr="003B6ED5" w:rsidRDefault="001C3AC1" w:rsidP="00EC6323">
      <w:pPr>
        <w:pStyle w:val="Overskrift2"/>
      </w:pPr>
      <w:bookmarkStart w:id="227" w:name="_Toc14779364"/>
      <w:bookmarkStart w:id="228" w:name="_Toc31981203"/>
      <w:r w:rsidRPr="003B6ED5">
        <w:t xml:space="preserve">Oversikt per </w:t>
      </w:r>
      <w:r w:rsidRPr="00EC6323">
        <w:t>uttrekksdata</w:t>
      </w:r>
      <w:bookmarkEnd w:id="227"/>
      <w:bookmarkEnd w:id="228"/>
    </w:p>
    <w:p w:rsidR="001C3AC1" w:rsidRDefault="001C3AC1" w:rsidP="00EC6323">
      <w:pPr>
        <w:pStyle w:val="Overskrift3"/>
      </w:pPr>
      <w:bookmarkStart w:id="229" w:name="_Toc14779365"/>
      <w:bookmarkStart w:id="230" w:name="_Toc31981204"/>
      <w:r w:rsidRPr="003B6ED5">
        <w:t xml:space="preserve">Uttrekk for </w:t>
      </w:r>
      <w:r w:rsidRPr="00EC6323">
        <w:t>personer</w:t>
      </w:r>
      <w:r w:rsidRPr="003B6ED5">
        <w:t xml:space="preserve"> med </w:t>
      </w:r>
      <w:r w:rsidRPr="00932DB9">
        <w:t>fødselsnummer</w:t>
      </w:r>
      <w:bookmarkEnd w:id="229"/>
      <w:bookmarkEnd w:id="230"/>
    </w:p>
    <w:p w:rsidR="00EC6323" w:rsidRDefault="00EC6323" w:rsidP="00EC6323">
      <w:pPr>
        <w:pStyle w:val="Overskrift4"/>
        <w:rPr>
          <w:rFonts w:eastAsia="Times New Roman"/>
          <w:noProof w:val="0"/>
          <w:bdr w:val="none" w:sz="0" w:space="0" w:color="auto"/>
        </w:rPr>
      </w:pPr>
      <w:r>
        <w:t>Identifikasjonsnummer og status</w:t>
      </w:r>
    </w:p>
    <w:p w:rsidR="002657E1" w:rsidRPr="0003626D" w:rsidRDefault="002657E1" w:rsidP="002657E1"/>
    <w:tbl>
      <w:tblPr>
        <w:tblStyle w:val="Lysliste-uthevingsfarge1"/>
        <w:tblW w:w="5000" w:type="pct"/>
        <w:tblLook w:val="0020" w:firstRow="1" w:lastRow="0" w:firstColumn="0" w:lastColumn="0" w:noHBand="0" w:noVBand="0"/>
      </w:tblPr>
      <w:tblGrid>
        <w:gridCol w:w="1888"/>
        <w:gridCol w:w="4990"/>
        <w:gridCol w:w="2740"/>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&lt;identifikasjonsnummer&gt;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Identifikasjonsnummer.status settes til "iBruk" eller "opphørt" avhengig av identifikatorens status i DSF</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L-FODSELSNR</w:t>
            </w:r>
          </w:p>
        </w:tc>
        <w:tc>
          <w:tcPr>
            <w:tcW w:w="0" w:type="auto"/>
          </w:tcPr>
          <w:p w:rsidR="002657E1" w:rsidRDefault="002657E1" w:rsidP="00DC6C01">
            <w:pPr>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fødselsEllerDNummer</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&lt;status&gt;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L-STATUSKODE</w:t>
            </w:r>
          </w:p>
        </w:tc>
        <w:tc>
          <w:tcPr>
            <w:tcW w:w="0" w:type="auto"/>
          </w:tcPr>
          <w:p w:rsidR="002657E1" w:rsidRDefault="002657E1" w:rsidP="00DC6C01">
            <w:pPr>
              <w:numPr>
                <w:ilvl w:val="0"/>
                <w:numId w:val="4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status</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&lt;identifikasjonsnummer&gt;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Identifikasjonsnummer.status settes til "opphørt"</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L-TIDLIGERE-FNR-DNR</w:t>
            </w:r>
          </w:p>
          <w:p w:rsidR="002657E1" w:rsidRDefault="002657E1" w:rsidP="00DC6C01">
            <w:pPr>
              <w:numPr>
                <w:ilvl w:val="0"/>
                <w:numId w:val="4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L-DATO-TIDLIGERE-FNR</w:t>
            </w:r>
          </w:p>
        </w:tc>
        <w:tc>
          <w:tcPr>
            <w:tcW w:w="0" w:type="auto"/>
          </w:tcPr>
          <w:p w:rsidR="002657E1" w:rsidRDefault="002657E1" w:rsidP="00DC6C01">
            <w:pPr>
              <w:numPr>
                <w:ilvl w:val="0"/>
                <w:numId w:val="4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fødselsEllerDNummer</w:t>
            </w:r>
          </w:p>
          <w:p w:rsidR="002657E1" w:rsidRDefault="002657E1" w:rsidP="00DC6C01">
            <w:pPr>
              <w:numPr>
                <w:ilvl w:val="0"/>
                <w:numId w:val="4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gyldighetstidspunkt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&lt;identifikasjonsnummer&gt;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Identifikasjonsnummer.status settes til "iBruk" eller "opphørt" avhengig av identifikatorens status i DSF</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L-NYTT-FNR</w:t>
            </w:r>
          </w:p>
          <w:p w:rsidR="002657E1" w:rsidRDefault="002657E1" w:rsidP="00DC6C01">
            <w:pPr>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L-DATO-NYTT-FNR</w:t>
            </w:r>
          </w:p>
        </w:tc>
        <w:tc>
          <w:tcPr>
            <w:tcW w:w="0" w:type="auto"/>
          </w:tcPr>
          <w:p w:rsidR="002657E1" w:rsidRDefault="002657E1" w:rsidP="00DC6C01">
            <w:pPr>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fødselsEllerDNummer</w:t>
            </w:r>
          </w:p>
          <w:p w:rsidR="002657E1" w:rsidRDefault="002657E1" w:rsidP="00DC6C01">
            <w:pPr>
              <w:numPr>
                <w:ilvl w:val="0"/>
                <w:numId w:val="4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gyldighetstidspunkt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&lt;utlendingsmyndighetenesIdentifikasjonsnummer&gt;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C331D5" w:rsidRDefault="002657E1" w:rsidP="00565076">
            <w:r w:rsidRPr="00C331D5">
              <w:rPr>
                <w:rFonts w:eastAsia="Times New Roman"/>
              </w:rPr>
              <w:t>Utstederland settes til "NOR"</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4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L-DUF-ID</w:t>
            </w:r>
          </w:p>
        </w:tc>
        <w:tc>
          <w:tcPr>
            <w:tcW w:w="0" w:type="auto"/>
          </w:tcPr>
          <w:p w:rsidR="002657E1" w:rsidRDefault="002657E1" w:rsidP="00DC6C01">
            <w:pPr>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identifikasjonsnummer</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bl>
    <w:p w:rsidR="002657E1" w:rsidRDefault="002657E1" w:rsidP="002657E1"/>
    <w:p w:rsidR="002657E1" w:rsidRDefault="002657E1" w:rsidP="0044502B">
      <w:pPr>
        <w:pStyle w:val="Overskrift4"/>
      </w:pPr>
      <w:r>
        <w:t>Bostedsadresse</w:t>
      </w:r>
    </w:p>
    <w:tbl>
      <w:tblPr>
        <w:tblStyle w:val="Lysliste-uthevingsfarge1"/>
        <w:tblW w:w="5000" w:type="pct"/>
        <w:tblLook w:val="0020" w:firstRow="1" w:lastRow="0" w:firstColumn="0" w:lastColumn="0" w:noHBand="0" w:noVBand="0"/>
      </w:tblPr>
      <w:tblGrid>
        <w:gridCol w:w="2756"/>
        <w:gridCol w:w="2278"/>
        <w:gridCol w:w="4584"/>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&lt;bostedsadresse&gt;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L-REGDATO-ADR</w:t>
            </w:r>
          </w:p>
          <w:p w:rsidR="002657E1" w:rsidRDefault="002657E1" w:rsidP="00DC6C01">
            <w:pPr>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L-FLYTTEDATO-ADR</w:t>
            </w:r>
          </w:p>
          <w:p w:rsidR="002657E1" w:rsidRDefault="002657E1" w:rsidP="00DC6C01">
            <w:pPr>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L-AARSAKSKODE-ADR</w:t>
            </w:r>
          </w:p>
        </w:tc>
        <w:tc>
          <w:tcPr>
            <w:tcW w:w="0" w:type="auto"/>
          </w:tcPr>
          <w:p w:rsidR="002657E1" w:rsidRDefault="002657E1" w:rsidP="00DC6C01">
            <w:pPr>
              <w:numPr>
                <w:ilvl w:val="0"/>
                <w:numId w:val="4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gyldighetstidspunkt</w:t>
            </w:r>
          </w:p>
          <w:p w:rsidR="002657E1" w:rsidRDefault="002657E1" w:rsidP="00DC6C01">
            <w:pPr>
              <w:numPr>
                <w:ilvl w:val="0"/>
                <w:numId w:val="4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flyttedato</w:t>
            </w:r>
          </w:p>
          <w:p w:rsidR="002657E1" w:rsidRDefault="002657E1" w:rsidP="00DC6C01">
            <w:pPr>
              <w:numPr>
                <w:ilvl w:val="0"/>
                <w:numId w:val="4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årsak</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5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L-SPES-REG-TYPE</w:t>
            </w:r>
          </w:p>
        </w:tc>
        <w:tc>
          <w:tcPr>
            <w:tcW w:w="0" w:type="auto"/>
          </w:tcPr>
          <w:p w:rsidR="002657E1" w:rsidRDefault="002657E1" w:rsidP="00DC6C01">
            <w:pPr>
              <w:numPr>
                <w:ilvl w:val="0"/>
                <w:numId w:val="5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adressegradering</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adressegradering settes til fortrolig, eller klientadresse basert på spes.reg.type (7, eller 4), ellers til ugradert</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L-KOMMUNENUMMER</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L-GATE-GAARD</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L-HUS-BRUK</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L-BOKSTAV-FESTENR</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L-UNDERNR</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L-ADRESSENAVN</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lastRenderedPageBreak/>
              <w:t>L-ADRESSETYPE</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L-TILLEGGSADRESSE</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L-POSTNUMMER</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L-BOLIGNR</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L-GRUNNKRETS</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L-VALGKRETS</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L-SKOLEKRETS</w:t>
            </w:r>
          </w:p>
          <w:p w:rsidR="002657E1" w:rsidRDefault="002657E1" w:rsidP="00DC6C01">
            <w:pPr>
              <w:numPr>
                <w:ilvl w:val="0"/>
                <w:numId w:val="5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L-SPES-REG-TYPE</w:t>
            </w:r>
          </w:p>
        </w:tc>
        <w:tc>
          <w:tcPr>
            <w:tcW w:w="0" w:type="auto"/>
          </w:tcPr>
          <w:p w:rsidR="002657E1" w:rsidRDefault="002657E1" w:rsidP="00565076">
            <w:pPr>
              <w:cnfStyle w:val="000000000000" w:firstRow="0" w:lastRow="0" w:firstColumn="0" w:lastColumn="0" w:oddVBand="0" w:evenVBand="0" w:oddHBand="0" w:evenHBand="0" w:firstRowFirstColumn="0" w:firstRowLastColumn="0" w:lastRowFirstColumn="0" w:lastRowLastColumn="0"/>
            </w:pPr>
            <w:r>
              <w:rPr>
                <w:rFonts w:eastAsia="Times New Roman"/>
              </w:rPr>
              <w:lastRenderedPageBreak/>
              <w:t>En av:</w:t>
            </w:r>
          </w:p>
          <w:p w:rsidR="002657E1" w:rsidRDefault="002657E1" w:rsidP="00DC6C01">
            <w:pPr>
              <w:numPr>
                <w:ilvl w:val="0"/>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vegadresse</w:t>
            </w:r>
          </w:p>
          <w:p w:rsidR="002657E1" w:rsidRDefault="002657E1" w:rsidP="00DC6C01">
            <w:pPr>
              <w:numPr>
                <w:ilvl w:val="0"/>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matrikkeladresse</w:t>
            </w:r>
          </w:p>
          <w:p w:rsidR="002657E1" w:rsidRDefault="002657E1" w:rsidP="00DC6C01">
            <w:pPr>
              <w:numPr>
                <w:ilvl w:val="0"/>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ukjentBosted</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Adressefelter mappes til ny informasjonsmodell som vegadresse, eller matrikkeladresse.</w:t>
            </w:r>
          </w:p>
          <w:p w:rsidR="002657E1" w:rsidRPr="00061FF2" w:rsidRDefault="002657E1" w:rsidP="00565076">
            <w:pPr>
              <w:rPr>
                <w:lang w:val="nb-NO"/>
              </w:rPr>
            </w:pPr>
            <w:r w:rsidRPr="00061FF2">
              <w:rPr>
                <w:rFonts w:eastAsia="Times New Roman"/>
                <w:lang w:val="nb-NO"/>
              </w:rPr>
              <w:t>Hvis spes.reg.type 5 - uten fast bopel settes ukjentBosted (med eventuell bostedskommune)</w:t>
            </w:r>
          </w:p>
          <w:p w:rsidR="002657E1" w:rsidRPr="00061FF2" w:rsidRDefault="002657E1" w:rsidP="00565076">
            <w:pPr>
              <w:rPr>
                <w:lang w:val="nb-NO"/>
              </w:rPr>
            </w:pP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5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L-FRA-KOMMUNE</w:t>
            </w:r>
          </w:p>
          <w:p w:rsidR="002657E1" w:rsidRDefault="002657E1" w:rsidP="00DC6C01">
            <w:pPr>
              <w:numPr>
                <w:ilvl w:val="0"/>
                <w:numId w:val="5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L-FRA-KOMM-REGDATO</w:t>
            </w:r>
          </w:p>
          <w:p w:rsidR="002657E1" w:rsidRDefault="002657E1" w:rsidP="00DC6C01">
            <w:pPr>
              <w:numPr>
                <w:ilvl w:val="0"/>
                <w:numId w:val="5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L-FRA-KOMM-FLYTTEDATO</w:t>
            </w:r>
          </w:p>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Utgår</w:t>
            </w:r>
          </w:p>
        </w:tc>
      </w:tr>
    </w:tbl>
    <w:p w:rsidR="002657E1" w:rsidRDefault="002657E1" w:rsidP="002657E1"/>
    <w:p w:rsidR="002657E1" w:rsidRDefault="002657E1" w:rsidP="002657E1"/>
    <w:p w:rsidR="002657E1" w:rsidRDefault="002657E1" w:rsidP="0044502B">
      <w:pPr>
        <w:pStyle w:val="Overskrift4"/>
      </w:pPr>
      <w:r w:rsidRPr="002657E1">
        <w:t>Adressebeskyttelse</w:t>
      </w:r>
    </w:p>
    <w:tbl>
      <w:tblPr>
        <w:tblStyle w:val="Lysliste-uthevingsfarge1"/>
        <w:tblW w:w="5000" w:type="pct"/>
        <w:tblLook w:val="0020" w:firstRow="1" w:lastRow="0" w:firstColumn="0" w:lastColumn="0" w:noHBand="0" w:noVBand="0"/>
      </w:tblPr>
      <w:tblGrid>
        <w:gridCol w:w="3676"/>
        <w:gridCol w:w="2815"/>
        <w:gridCol w:w="3127"/>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&lt;adressebeskyttelse&gt;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Gjelder kun spes.reg.type:</w:t>
            </w:r>
          </w:p>
          <w:p w:rsidR="002657E1" w:rsidRPr="00C331D5" w:rsidRDefault="002657E1" w:rsidP="00DC6C01">
            <w:pPr>
              <w:numPr>
                <w:ilvl w:val="0"/>
                <w:numId w:val="5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sidRPr="00C331D5">
              <w:rPr>
                <w:rFonts w:eastAsia="Times New Roman"/>
              </w:rPr>
              <w:t>7 - fortrolig</w:t>
            </w:r>
          </w:p>
          <w:p w:rsidR="002657E1" w:rsidRPr="00C331D5" w:rsidRDefault="002657E1" w:rsidP="00DC6C01">
            <w:pPr>
              <w:numPr>
                <w:ilvl w:val="0"/>
                <w:numId w:val="5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sidRPr="00C331D5">
              <w:rPr>
                <w:rFonts w:eastAsia="Times New Roman"/>
              </w:rPr>
              <w:t>6 - strengt fortrolig</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Pr="00363670" w:rsidRDefault="002657E1" w:rsidP="00DC6C01">
            <w:pPr>
              <w:numPr>
                <w:ilvl w:val="0"/>
                <w:numId w:val="5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sidRPr="00363670">
              <w:rPr>
                <w:rFonts w:eastAsia="Times New Roman"/>
              </w:rPr>
              <w:t>L-SPES-REG-TYPE</w:t>
            </w:r>
          </w:p>
          <w:p w:rsidR="002657E1" w:rsidRPr="00061FF2" w:rsidRDefault="002657E1" w:rsidP="00DC6C01">
            <w:pPr>
              <w:numPr>
                <w:ilvl w:val="0"/>
                <w:numId w:val="5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rPr>
                <w:lang w:val="nb-NO"/>
              </w:rPr>
            </w:pPr>
            <w:r w:rsidRPr="00061FF2">
              <w:rPr>
                <w:rFonts w:eastAsia="Times New Roman"/>
                <w:lang w:val="nb-NO"/>
              </w:rPr>
              <w:t>L-DATO-SPES-REG-TYPE</w:t>
            </w:r>
          </w:p>
        </w:tc>
        <w:tc>
          <w:tcPr>
            <w:tcW w:w="0" w:type="auto"/>
          </w:tcPr>
          <w:p w:rsidR="002657E1" w:rsidRDefault="002657E1" w:rsidP="00DC6C01">
            <w:pPr>
              <w:numPr>
                <w:ilvl w:val="0"/>
                <w:numId w:val="5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graderingsnivå</w:t>
            </w:r>
          </w:p>
          <w:p w:rsidR="002657E1" w:rsidRDefault="002657E1" w:rsidP="00DC6C01">
            <w:pPr>
              <w:numPr>
                <w:ilvl w:val="0"/>
                <w:numId w:val="5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gyldighetstidspunkt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bl>
    <w:p w:rsidR="002657E1" w:rsidRDefault="002657E1" w:rsidP="002657E1"/>
    <w:p w:rsidR="002657E1" w:rsidRDefault="002657E1" w:rsidP="0044502B">
      <w:pPr>
        <w:pStyle w:val="Overskrift4"/>
      </w:pPr>
      <w:r>
        <w:t>Opphold annet sted</w:t>
      </w:r>
    </w:p>
    <w:tbl>
      <w:tblPr>
        <w:tblStyle w:val="Lysliste-uthevingsfarge1"/>
        <w:tblW w:w="5000" w:type="pct"/>
        <w:tblLook w:val="0020" w:firstRow="1" w:lastRow="0" w:firstColumn="0" w:lastColumn="0" w:noHBand="0" w:noVBand="0"/>
      </w:tblPr>
      <w:tblGrid>
        <w:gridCol w:w="3094"/>
        <w:gridCol w:w="2683"/>
        <w:gridCol w:w="3841"/>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&lt;oppholdsadresse&gt;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Gjelder kun spes.reg.type:</w:t>
            </w:r>
          </w:p>
          <w:p w:rsidR="002657E1" w:rsidRPr="00C331D5" w:rsidRDefault="002657E1" w:rsidP="00DC6C01">
            <w:pPr>
              <w:numPr>
                <w:ilvl w:val="0"/>
                <w:numId w:val="5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sidRPr="00C331D5">
              <w:rPr>
                <w:rFonts w:eastAsia="Times New Roman"/>
              </w:rPr>
              <w:t>1 - utenriks</w:t>
            </w:r>
          </w:p>
          <w:p w:rsidR="002657E1" w:rsidRPr="00C331D5" w:rsidRDefault="002657E1" w:rsidP="00DC6C01">
            <w:pPr>
              <w:numPr>
                <w:ilvl w:val="0"/>
                <w:numId w:val="5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sidRPr="00C331D5">
              <w:rPr>
                <w:rFonts w:eastAsia="Times New Roman"/>
              </w:rPr>
              <w:t>2 - militær</w:t>
            </w:r>
          </w:p>
          <w:p w:rsidR="002657E1" w:rsidRPr="00C331D5" w:rsidRDefault="002657E1" w:rsidP="00DC6C01">
            <w:pPr>
              <w:numPr>
                <w:ilvl w:val="0"/>
                <w:numId w:val="5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sidRPr="00C331D5">
              <w:rPr>
                <w:rFonts w:eastAsia="Times New Roman"/>
              </w:rPr>
              <w:t>3 - svalbard</w:t>
            </w:r>
          </w:p>
          <w:p w:rsidR="002657E1" w:rsidRDefault="002657E1" w:rsidP="00DC6C01">
            <w:pPr>
              <w:numPr>
                <w:ilvl w:val="0"/>
                <w:numId w:val="5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sidRPr="00C331D5">
              <w:rPr>
                <w:rFonts w:eastAsia="Times New Roman"/>
              </w:rPr>
              <w:t>8 - pendler</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Pr="00EC6323" w:rsidRDefault="002657E1" w:rsidP="00DC6C01">
            <w:pPr>
              <w:numPr>
                <w:ilvl w:val="0"/>
                <w:numId w:val="5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sidRPr="00EC6323">
              <w:rPr>
                <w:rFonts w:eastAsia="Times New Roman"/>
              </w:rPr>
              <w:t>L-SPES-REG-TYPE</w:t>
            </w:r>
          </w:p>
          <w:p w:rsidR="002657E1" w:rsidRPr="00061FF2" w:rsidRDefault="002657E1" w:rsidP="00DC6C01">
            <w:pPr>
              <w:numPr>
                <w:ilvl w:val="0"/>
                <w:numId w:val="5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rPr>
                <w:lang w:val="nb-NO"/>
              </w:rPr>
            </w:pPr>
            <w:r w:rsidRPr="00061FF2">
              <w:rPr>
                <w:rFonts w:eastAsia="Times New Roman"/>
                <w:lang w:val="nb-NO"/>
              </w:rPr>
              <w:t>L-DATO-SPES-REG-TYPE</w:t>
            </w:r>
          </w:p>
        </w:tc>
        <w:tc>
          <w:tcPr>
            <w:tcW w:w="0" w:type="auto"/>
          </w:tcPr>
          <w:p w:rsidR="002657E1" w:rsidRDefault="002657E1" w:rsidP="00DC6C01">
            <w:pPr>
              <w:numPr>
                <w:ilvl w:val="0"/>
                <w:numId w:val="6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oppholdAnnetSted</w:t>
            </w:r>
          </w:p>
          <w:p w:rsidR="002657E1" w:rsidRDefault="002657E1" w:rsidP="00DC6C01">
            <w:pPr>
              <w:numPr>
                <w:ilvl w:val="0"/>
                <w:numId w:val="6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oppholdsadressedato /</w:t>
            </w:r>
          </w:p>
          <w:p w:rsidR="002657E1" w:rsidRDefault="002657E1" w:rsidP="00DC6C01">
            <w:pPr>
              <w:numPr>
                <w:ilvl w:val="0"/>
                <w:numId w:val="6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gyldighetstidspunkt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6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adressegradering settes til ugradert</w:t>
            </w:r>
          </w:p>
          <w:p w:rsidR="002657E1" w:rsidRDefault="002657E1" w:rsidP="00DC6C01">
            <w:pPr>
              <w:numPr>
                <w:ilvl w:val="0"/>
                <w:numId w:val="6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adressenErUkjent settes til sann</w:t>
            </w:r>
          </w:p>
        </w:tc>
      </w:tr>
    </w:tbl>
    <w:p w:rsidR="002657E1" w:rsidRDefault="002657E1" w:rsidP="002657E1"/>
    <w:p w:rsidR="002657E1" w:rsidRDefault="002657E1" w:rsidP="00EC6323">
      <w:pPr>
        <w:pStyle w:val="Overskrift5"/>
      </w:pPr>
      <w:r w:rsidRPr="002657E1">
        <w:t>Postadresse</w:t>
      </w:r>
    </w:p>
    <w:tbl>
      <w:tblPr>
        <w:tblStyle w:val="Lysliste-uthevingsfarge1"/>
        <w:tblW w:w="5000" w:type="pct"/>
        <w:tblLook w:val="0020" w:firstRow="1" w:lastRow="0" w:firstColumn="0" w:lastColumn="0" w:noHBand="0" w:noVBand="0"/>
      </w:tblPr>
      <w:tblGrid>
        <w:gridCol w:w="2071"/>
        <w:gridCol w:w="3724"/>
        <w:gridCol w:w="3823"/>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&lt;postadresse&gt;, eller &lt;postadresseIUtlandet&gt;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Mappes til postadresse, eller postadresse i utlandet avhengig av landkoden</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vMerge w:val="restart"/>
          </w:tcPr>
          <w:p w:rsidR="002657E1" w:rsidRDefault="002657E1" w:rsidP="00DC6C01">
            <w:pPr>
              <w:numPr>
                <w:ilvl w:val="0"/>
                <w:numId w:val="6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lastRenderedPageBreak/>
              <w:t>L-POSTADR-REG-DATO</w:t>
            </w:r>
          </w:p>
          <w:p w:rsidR="002657E1" w:rsidRDefault="002657E1" w:rsidP="00DC6C01">
            <w:pPr>
              <w:numPr>
                <w:ilvl w:val="0"/>
                <w:numId w:val="6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L-ADRESSE1</w:t>
            </w:r>
          </w:p>
          <w:p w:rsidR="002657E1" w:rsidRDefault="002657E1" w:rsidP="00DC6C01">
            <w:pPr>
              <w:numPr>
                <w:ilvl w:val="0"/>
                <w:numId w:val="6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L-ADRESSE2</w:t>
            </w:r>
          </w:p>
          <w:p w:rsidR="002657E1" w:rsidRDefault="002657E1" w:rsidP="00DC6C01">
            <w:pPr>
              <w:numPr>
                <w:ilvl w:val="0"/>
                <w:numId w:val="6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L-ADRESSE3</w:t>
            </w:r>
          </w:p>
          <w:p w:rsidR="002657E1" w:rsidRDefault="002657E1" w:rsidP="00DC6C01">
            <w:pPr>
              <w:numPr>
                <w:ilvl w:val="0"/>
                <w:numId w:val="6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L-POSTADR-LAND</w:t>
            </w:r>
          </w:p>
          <w:p w:rsidR="002657E1" w:rsidRDefault="002657E1" w:rsidP="00565076"/>
        </w:tc>
        <w:tc>
          <w:tcPr>
            <w:tcW w:w="0" w:type="auto"/>
          </w:tcPr>
          <w:p w:rsidR="002657E1" w:rsidRDefault="002657E1" w:rsidP="00565076">
            <w:pPr>
              <w:cnfStyle w:val="000000000000" w:firstRow="0" w:lastRow="0" w:firstColumn="0" w:lastColumn="0" w:oddVBand="0" w:evenVBand="0" w:oddHBand="0" w:evenHBand="0" w:firstRowFirstColumn="0" w:firstRowLastColumn="0" w:lastRowFirstColumn="0" w:lastRowLastColumn="0"/>
            </w:pPr>
            <w:r>
              <w:rPr>
                <w:rFonts w:eastAsia="Times New Roman"/>
              </w:rPr>
              <w:t>postadresse:</w:t>
            </w:r>
          </w:p>
          <w:p w:rsidR="002657E1" w:rsidRDefault="002657E1" w:rsidP="00DC6C01">
            <w:pPr>
              <w:numPr>
                <w:ilvl w:val="0"/>
                <w:numId w:val="6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postadresseIFrittFormat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postadresse:</w:t>
            </w:r>
          </w:p>
          <w:p w:rsidR="002657E1" w:rsidRDefault="002657E1" w:rsidP="00DC6C01">
            <w:pPr>
              <w:numPr>
                <w:ilvl w:val="0"/>
                <w:numId w:val="6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adressegradering settes til ugradert</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vMerge/>
          </w:tcPr>
          <w:p w:rsidR="002657E1" w:rsidRDefault="002657E1" w:rsidP="00DC6C01">
            <w:pPr>
              <w:numPr>
                <w:ilvl w:val="0"/>
                <w:numId w:val="6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ind w:left="0"/>
            </w:pPr>
          </w:p>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rPr>
              <w:t>postadresseIUtlandet</w:t>
            </w:r>
          </w:p>
          <w:p w:rsidR="002657E1" w:rsidRDefault="002657E1" w:rsidP="00DC6C01">
            <w:pPr>
              <w:numPr>
                <w:ilvl w:val="0"/>
                <w:numId w:val="6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utenlandskAdresseIFrittFormat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postadresse:</w:t>
            </w:r>
          </w:p>
          <w:p w:rsidR="002657E1" w:rsidRDefault="002657E1" w:rsidP="00DC6C01">
            <w:pPr>
              <w:numPr>
                <w:ilvl w:val="0"/>
                <w:numId w:val="6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adressegradering settes til ugradert</w:t>
            </w:r>
          </w:p>
        </w:tc>
      </w:tr>
    </w:tbl>
    <w:p w:rsidR="002657E1" w:rsidRDefault="002657E1" w:rsidP="002657E1"/>
    <w:p w:rsidR="002657E1" w:rsidRDefault="002657E1" w:rsidP="002657E1">
      <w:pPr>
        <w:pStyle w:val="Overskrift4"/>
      </w:pPr>
      <w:r>
        <w:t>Innflytting</w:t>
      </w:r>
    </w:p>
    <w:tbl>
      <w:tblPr>
        <w:tblStyle w:val="Lysliste-uthevingsfarge1"/>
        <w:tblW w:w="5000" w:type="pct"/>
        <w:tblLook w:val="0020" w:firstRow="1" w:lastRow="0" w:firstColumn="0" w:lastColumn="0" w:noHBand="0" w:noVBand="0"/>
      </w:tblPr>
      <w:tblGrid>
        <w:gridCol w:w="2704"/>
        <w:gridCol w:w="2278"/>
        <w:gridCol w:w="4636"/>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&lt;innflytting&gt;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6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L-FRA-LAND</w:t>
            </w:r>
          </w:p>
          <w:p w:rsidR="002657E1" w:rsidRDefault="002657E1" w:rsidP="00DC6C01">
            <w:pPr>
              <w:numPr>
                <w:ilvl w:val="0"/>
                <w:numId w:val="6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L-FRA-LAND-REGDATO</w:t>
            </w:r>
          </w:p>
        </w:tc>
        <w:tc>
          <w:tcPr>
            <w:tcW w:w="0" w:type="auto"/>
          </w:tcPr>
          <w:p w:rsidR="002657E1" w:rsidRDefault="002657E1" w:rsidP="00DC6C01">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fraflyttingsland</w:t>
            </w:r>
          </w:p>
          <w:p w:rsidR="002657E1" w:rsidRDefault="002657E1" w:rsidP="00DC6C01">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gyldighetstidspunkt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6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L-FRA-LAND-FLYTTEDATO</w:t>
            </w:r>
          </w:p>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Utgår som eget felt:</w:t>
            </w:r>
          </w:p>
          <w:p w:rsidR="002657E1" w:rsidRPr="00061FF2" w:rsidRDefault="002657E1" w:rsidP="00DC6C01">
            <w:pPr>
              <w:numPr>
                <w:ilvl w:val="0"/>
                <w:numId w:val="7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rPr>
                <w:lang w:val="nb-NO"/>
              </w:rPr>
            </w:pPr>
            <w:r w:rsidRPr="00061FF2">
              <w:rPr>
                <w:rFonts w:eastAsia="Times New Roman"/>
                <w:lang w:val="nb-NO"/>
              </w:rPr>
              <w:t>Påstått flyttedato og finnes som flyttedato i bostedsadressen</w:t>
            </w:r>
          </w:p>
        </w:tc>
      </w:tr>
    </w:tbl>
    <w:p w:rsidR="002657E1" w:rsidRDefault="002657E1" w:rsidP="002657E1">
      <w:r>
        <w:rPr>
          <w:b/>
        </w:rPr>
        <w:br/>
      </w:r>
    </w:p>
    <w:p w:rsidR="002657E1" w:rsidRDefault="002657E1" w:rsidP="002657E1">
      <w:pPr>
        <w:pStyle w:val="Overskrift4"/>
      </w:pPr>
      <w:r>
        <w:t>Utflytting</w:t>
      </w:r>
    </w:p>
    <w:tbl>
      <w:tblPr>
        <w:tblStyle w:val="Lysliste-uthevingsfarge1"/>
        <w:tblW w:w="5000" w:type="pct"/>
        <w:tblLook w:val="0020" w:firstRow="1" w:lastRow="0" w:firstColumn="0" w:lastColumn="0" w:noHBand="0" w:noVBand="0"/>
      </w:tblPr>
      <w:tblGrid>
        <w:gridCol w:w="2581"/>
        <w:gridCol w:w="2278"/>
        <w:gridCol w:w="4759"/>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&lt;utflytting&gt;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7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L-TIL-LAND</w:t>
            </w:r>
          </w:p>
          <w:p w:rsidR="002657E1" w:rsidRDefault="002657E1" w:rsidP="00DC6C01">
            <w:pPr>
              <w:numPr>
                <w:ilvl w:val="0"/>
                <w:numId w:val="7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L-TIL-LAND-REGDATO</w:t>
            </w:r>
          </w:p>
        </w:tc>
        <w:tc>
          <w:tcPr>
            <w:tcW w:w="0" w:type="auto"/>
          </w:tcPr>
          <w:p w:rsidR="002657E1" w:rsidRDefault="002657E1" w:rsidP="00DC6C01">
            <w:pPr>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tilflyttingsland</w:t>
            </w:r>
          </w:p>
          <w:p w:rsidR="002657E1" w:rsidRDefault="002657E1" w:rsidP="00DC6C01">
            <w:pPr>
              <w:numPr>
                <w:ilvl w:val="0"/>
                <w:numId w:val="7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gyldighetstidspunkt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7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L-TIL-LAND-FLYTTEDATO</w:t>
            </w:r>
          </w:p>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Utgår som eget felt:</w:t>
            </w:r>
          </w:p>
          <w:p w:rsidR="002657E1" w:rsidRPr="00061FF2" w:rsidRDefault="002657E1" w:rsidP="00DC6C01">
            <w:pPr>
              <w:numPr>
                <w:ilvl w:val="0"/>
                <w:numId w:val="7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rPr>
                <w:lang w:val="nb-NO"/>
              </w:rPr>
            </w:pPr>
            <w:r w:rsidRPr="00061FF2">
              <w:rPr>
                <w:rFonts w:eastAsia="Times New Roman"/>
                <w:lang w:val="nb-NO"/>
              </w:rPr>
              <w:t>Flyttedato finnes som ugyldighetstidspunkt på bostedsadressen</w:t>
            </w:r>
          </w:p>
        </w:tc>
      </w:tr>
    </w:tbl>
    <w:p w:rsidR="002657E1" w:rsidRDefault="002657E1" w:rsidP="002657E1"/>
    <w:p w:rsidR="002657E1" w:rsidRDefault="002657E1" w:rsidP="002657E1">
      <w:pPr>
        <w:pStyle w:val="Overskrift4"/>
      </w:pPr>
      <w:bookmarkStart w:id="231" w:name="scroll-bookmark-6"/>
      <w:r w:rsidRPr="002657E1">
        <w:t>Familierelasjoner</w:t>
      </w:r>
      <w:bookmarkEnd w:id="231"/>
    </w:p>
    <w:tbl>
      <w:tblPr>
        <w:tblStyle w:val="Lysliste-uthevingsfarge1"/>
        <w:tblW w:w="5000" w:type="pct"/>
        <w:tblLook w:val="0020" w:firstRow="1" w:lastRow="0" w:firstColumn="0" w:lastColumn="0" w:noHBand="0" w:noVBand="0"/>
      </w:tblPr>
      <w:tblGrid>
        <w:gridCol w:w="1652"/>
        <w:gridCol w:w="4434"/>
        <w:gridCol w:w="3532"/>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&lt;familierelasjon&gt;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L-MORS-FODSELSNR</w:t>
            </w:r>
          </w:p>
        </w:tc>
        <w:tc>
          <w:tcPr>
            <w:tcW w:w="0" w:type="auto"/>
          </w:tcPr>
          <w:p w:rsidR="002657E1" w:rsidRDefault="002657E1" w:rsidP="00DC6C01">
            <w:pPr>
              <w:numPr>
                <w:ilvl w:val="0"/>
                <w:numId w:val="7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relatertPerson</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7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relatertPersonsRolle settes til mor</w:t>
            </w:r>
          </w:p>
          <w:p w:rsidR="002657E1" w:rsidRDefault="002657E1" w:rsidP="00DC6C01">
            <w:pPr>
              <w:numPr>
                <w:ilvl w:val="0"/>
                <w:numId w:val="7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minRolleForPerson settes til barn</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L-MORS-NAVN</w:t>
            </w:r>
            <w:r w:rsidRPr="00061FF2">
              <w:rPr>
                <w:rFonts w:eastAsia="Times New Roman"/>
                <w:lang w:val="nb-NO"/>
              </w:rPr>
              <w:br/>
              <w:t>L-MORS-STATSB-SKAP</w:t>
            </w:r>
          </w:p>
        </w:tc>
        <w:tc>
          <w:tcPr>
            <w:tcW w:w="0" w:type="auto"/>
          </w:tcPr>
          <w:p w:rsidR="002657E1" w:rsidRDefault="002657E1" w:rsidP="00DC6C01">
            <w:pPr>
              <w:numPr>
                <w:ilvl w:val="0"/>
                <w:numId w:val="7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relatertPersonUtenFolkeregisteridentifikator</w:t>
            </w:r>
          </w:p>
          <w:p w:rsidR="002657E1" w:rsidRDefault="002657E1" w:rsidP="00DC6C01">
            <w:pPr>
              <w:numPr>
                <w:ilvl w:val="1"/>
                <w:numId w:val="7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navn</w:t>
            </w:r>
          </w:p>
          <w:p w:rsidR="002657E1" w:rsidRDefault="002657E1" w:rsidP="00DC6C01">
            <w:pPr>
              <w:numPr>
                <w:ilvl w:val="1"/>
                <w:numId w:val="7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statsborgerskap</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Hvis relatert biperson</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000000" w:firstRow="0" w:lastRow="0" w:firstColumn="0" w:lastColumn="0" w:oddVBand="0" w:evenVBand="0" w:oddHBand="0" w:evenHBand="0" w:firstRowFirstColumn="0" w:firstRowLastColumn="0" w:lastRowFirstColumn="0" w:lastRowLastColumn="0"/>
            </w:pPr>
            <w:r>
              <w:rPr>
                <w:rFonts w:eastAsia="Times New Roman"/>
                <w:b/>
              </w:rPr>
              <w:t>&lt;familierelasjon&gt;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lastRenderedPageBreak/>
              <w:t>L-FARS-FODSELSNR</w:t>
            </w:r>
          </w:p>
        </w:tc>
        <w:tc>
          <w:tcPr>
            <w:tcW w:w="0" w:type="auto"/>
          </w:tcPr>
          <w:p w:rsidR="002657E1" w:rsidRDefault="002657E1" w:rsidP="00DC6C01">
            <w:pPr>
              <w:numPr>
                <w:ilvl w:val="0"/>
                <w:numId w:val="7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relatertPerson</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DC6C01">
            <w:pPr>
              <w:numPr>
                <w:ilvl w:val="0"/>
                <w:numId w:val="8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rPr>
                <w:lang w:val="nb-NO"/>
              </w:rPr>
            </w:pPr>
            <w:r w:rsidRPr="00061FF2">
              <w:rPr>
                <w:rFonts w:eastAsia="Times New Roman"/>
                <w:lang w:val="nb-NO"/>
              </w:rPr>
              <w:t>relatertPersonsRolle settes til far, eller medmor (hvis beskrevet i fødselsnummer)</w:t>
            </w:r>
          </w:p>
          <w:p w:rsidR="002657E1" w:rsidRDefault="002657E1" w:rsidP="00DC6C01">
            <w:pPr>
              <w:numPr>
                <w:ilvl w:val="0"/>
                <w:numId w:val="8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minRolleForPerson settes til barn</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L-FARS-NAVN</w:t>
            </w:r>
            <w:r w:rsidRPr="00061FF2">
              <w:rPr>
                <w:rFonts w:eastAsia="Times New Roman"/>
                <w:lang w:val="nb-NO"/>
              </w:rPr>
              <w:br/>
              <w:t>L-FARS-STATSB-SKAP</w:t>
            </w:r>
          </w:p>
        </w:tc>
        <w:tc>
          <w:tcPr>
            <w:tcW w:w="0" w:type="auto"/>
          </w:tcPr>
          <w:p w:rsidR="002657E1" w:rsidRDefault="002657E1" w:rsidP="00DC6C01">
            <w:pPr>
              <w:numPr>
                <w:ilvl w:val="0"/>
                <w:numId w:val="8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relatertPersonUtenFolkeregisteridentifikator</w:t>
            </w:r>
          </w:p>
          <w:p w:rsidR="002657E1" w:rsidRDefault="002657E1" w:rsidP="00DC6C01">
            <w:pPr>
              <w:numPr>
                <w:ilvl w:val="1"/>
                <w:numId w:val="8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navn</w:t>
            </w:r>
          </w:p>
          <w:p w:rsidR="002657E1" w:rsidRDefault="002657E1" w:rsidP="00DC6C01">
            <w:pPr>
              <w:numPr>
                <w:ilvl w:val="1"/>
                <w:numId w:val="8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statsborgerskap</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Hvis relatert biperson</w:t>
            </w:r>
          </w:p>
        </w:tc>
      </w:tr>
    </w:tbl>
    <w:p w:rsidR="002657E1" w:rsidRDefault="002657E1" w:rsidP="002657E1">
      <w:pPr>
        <w:pStyle w:val="Overskrift4"/>
      </w:pPr>
      <w:bookmarkStart w:id="232" w:name="_Toc256000005"/>
      <w:bookmarkStart w:id="233" w:name="scroll-bookmark-7"/>
      <w:r w:rsidRPr="002657E1">
        <w:t>Foreldreansvar</w:t>
      </w:r>
      <w:bookmarkEnd w:id="232"/>
      <w:bookmarkEnd w:id="233"/>
    </w:p>
    <w:tbl>
      <w:tblPr>
        <w:tblStyle w:val="Lysliste-uthevingsfarge1"/>
        <w:tblW w:w="5000" w:type="pct"/>
        <w:tblLook w:val="0020" w:firstRow="1" w:lastRow="0" w:firstColumn="0" w:lastColumn="0" w:noHBand="0" w:noVBand="0"/>
      </w:tblPr>
      <w:tblGrid>
        <w:gridCol w:w="2660"/>
        <w:gridCol w:w="2278"/>
        <w:gridCol w:w="4680"/>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&lt;foreldreansvar&gt;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Ved felles foreldreansvar opprettes to relasjoner (en for hver person som foreldreansvar)</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8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L-FORELDREANSVAR</w:t>
            </w:r>
          </w:p>
          <w:p w:rsidR="002657E1" w:rsidRDefault="002657E1" w:rsidP="00DC6C01">
            <w:pPr>
              <w:numPr>
                <w:ilvl w:val="0"/>
                <w:numId w:val="8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L-DATO-FORELDREANSV</w:t>
            </w:r>
          </w:p>
        </w:tc>
        <w:tc>
          <w:tcPr>
            <w:tcW w:w="0" w:type="auto"/>
          </w:tcPr>
          <w:p w:rsidR="002657E1" w:rsidRDefault="002657E1" w:rsidP="00DC6C01">
            <w:pPr>
              <w:numPr>
                <w:ilvl w:val="0"/>
                <w:numId w:val="8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ansvar</w:t>
            </w:r>
          </w:p>
          <w:p w:rsidR="002657E1" w:rsidRDefault="002657E1" w:rsidP="00DC6C01">
            <w:pPr>
              <w:numPr>
                <w:ilvl w:val="0"/>
                <w:numId w:val="8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gyldighetstidspunkt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Øvrige felter i ny informasjonsmodell settes basert på kobling mellom foreldreansvar og foresatte i familierelasjon.</w:t>
            </w:r>
          </w:p>
        </w:tc>
      </w:tr>
    </w:tbl>
    <w:p w:rsidR="002657E1" w:rsidRDefault="002657E1" w:rsidP="002657E1"/>
    <w:p w:rsidR="002657E1" w:rsidRDefault="002657E1" w:rsidP="002657E1">
      <w:pPr>
        <w:pStyle w:val="Overskrift4"/>
      </w:pPr>
      <w:bookmarkStart w:id="234" w:name="_Toc256000006"/>
      <w:bookmarkStart w:id="235" w:name="scroll-bookmark-8"/>
      <w:r>
        <w:t xml:space="preserve">Ektefelle og </w:t>
      </w:r>
      <w:r w:rsidRPr="002657E1">
        <w:t>sivilstand</w:t>
      </w:r>
      <w:bookmarkEnd w:id="234"/>
      <w:bookmarkEnd w:id="235"/>
    </w:p>
    <w:tbl>
      <w:tblPr>
        <w:tblStyle w:val="Lysliste-uthevingsfarge1"/>
        <w:tblW w:w="5000" w:type="pct"/>
        <w:tblLook w:val="0020" w:firstRow="1" w:lastRow="0" w:firstColumn="0" w:lastColumn="0" w:noHBand="0" w:noVBand="0"/>
      </w:tblPr>
      <w:tblGrid>
        <w:gridCol w:w="2322"/>
        <w:gridCol w:w="4434"/>
        <w:gridCol w:w="2862"/>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&lt;sivilstand&gt;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8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L-SIVILSTAND</w:t>
            </w:r>
          </w:p>
          <w:p w:rsidR="002657E1" w:rsidRDefault="002657E1" w:rsidP="00DC6C01">
            <w:pPr>
              <w:numPr>
                <w:ilvl w:val="0"/>
                <w:numId w:val="8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L-REGDATO-SIVILSTAND</w:t>
            </w:r>
          </w:p>
          <w:p w:rsidR="002657E1" w:rsidRDefault="002657E1" w:rsidP="00DC6C01">
            <w:pPr>
              <w:numPr>
                <w:ilvl w:val="0"/>
                <w:numId w:val="8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L-AARSAKSKODE-SIVST</w:t>
            </w:r>
          </w:p>
          <w:p w:rsidR="002657E1" w:rsidRDefault="002657E1" w:rsidP="00DC6C01">
            <w:pPr>
              <w:numPr>
                <w:ilvl w:val="0"/>
                <w:numId w:val="8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L-EKTEFELLE-PARTNER-FNR</w:t>
            </w:r>
          </w:p>
        </w:tc>
        <w:tc>
          <w:tcPr>
            <w:tcW w:w="0" w:type="auto"/>
          </w:tcPr>
          <w:p w:rsidR="002657E1" w:rsidRDefault="002657E1" w:rsidP="00565076">
            <w:pPr>
              <w:cnfStyle w:val="000000000000" w:firstRow="0" w:lastRow="0" w:firstColumn="0" w:lastColumn="0" w:oddVBand="0" w:evenVBand="0" w:oddHBand="0" w:evenHBand="0" w:firstRowFirstColumn="0" w:firstRowLastColumn="0" w:lastRowFirstColumn="0" w:lastRowLastColumn="0"/>
            </w:pPr>
            <w:r>
              <w:rPr>
                <w:rFonts w:eastAsia="Times New Roman"/>
              </w:rPr>
              <w:t>sivilstand:</w:t>
            </w:r>
          </w:p>
          <w:p w:rsidR="002657E1" w:rsidRDefault="002657E1" w:rsidP="00DC6C01">
            <w:pPr>
              <w:numPr>
                <w:ilvl w:val="0"/>
                <w:numId w:val="8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sivilstand</w:t>
            </w:r>
          </w:p>
          <w:p w:rsidR="002657E1" w:rsidRDefault="002657E1" w:rsidP="00DC6C01">
            <w:pPr>
              <w:numPr>
                <w:ilvl w:val="0"/>
                <w:numId w:val="8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sivilstandsdato / gyldighetstidspunkt</w:t>
            </w:r>
          </w:p>
          <w:p w:rsidR="002657E1" w:rsidRDefault="002657E1" w:rsidP="00DC6C01">
            <w:pPr>
              <w:numPr>
                <w:ilvl w:val="0"/>
                <w:numId w:val="8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årsak</w:t>
            </w:r>
          </w:p>
          <w:p w:rsidR="002657E1" w:rsidRDefault="002657E1" w:rsidP="00DC6C01">
            <w:pPr>
              <w:numPr>
                <w:ilvl w:val="0"/>
                <w:numId w:val="8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relatertVedSivilstand</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&lt;familierelasjon&gt;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8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L-EKTEFELLE-PARTNER-FNR</w:t>
            </w:r>
          </w:p>
        </w:tc>
        <w:tc>
          <w:tcPr>
            <w:tcW w:w="0" w:type="auto"/>
          </w:tcPr>
          <w:p w:rsidR="002657E1" w:rsidRDefault="002657E1" w:rsidP="00DC6C01">
            <w:pPr>
              <w:numPr>
                <w:ilvl w:val="0"/>
                <w:numId w:val="8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relatertPerson</w:t>
            </w:r>
          </w:p>
          <w:p w:rsidR="002657E1" w:rsidRDefault="002657E1" w:rsidP="00565076">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8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relatertPersonsRolle / minRolleForPerson settes til ektefelleEllerPartner</w:t>
            </w:r>
          </w:p>
          <w:p w:rsidR="002657E1" w:rsidRPr="00061FF2" w:rsidRDefault="002657E1" w:rsidP="00DC6C01">
            <w:pPr>
              <w:numPr>
                <w:ilvl w:val="0"/>
                <w:numId w:val="8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rPr>
                <w:lang w:val="nb-NO"/>
              </w:rPr>
            </w:pPr>
            <w:r w:rsidRPr="00061FF2">
              <w:rPr>
                <w:rFonts w:eastAsia="Times New Roman"/>
                <w:lang w:val="nb-NO"/>
              </w:rPr>
              <w:t>gyldighetstidspunkt settes til sivilstandsdato for sivilstand = gift</w:t>
            </w:r>
          </w:p>
          <w:p w:rsidR="002657E1" w:rsidRPr="00061FF2" w:rsidRDefault="002657E1" w:rsidP="00DC6C01">
            <w:pPr>
              <w:numPr>
                <w:ilvl w:val="0"/>
                <w:numId w:val="8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rPr>
                <w:lang w:val="nb-NO"/>
              </w:rPr>
            </w:pPr>
            <w:r w:rsidRPr="00061FF2">
              <w:rPr>
                <w:rFonts w:eastAsia="Times New Roman"/>
                <w:lang w:val="nb-NO"/>
              </w:rPr>
              <w:t>ugyldighetstidspunkt settes til sivilstandsdato for sivilstand = skilt</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9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L-EKTEFELLE-PARTNER-NAVN</w:t>
            </w:r>
          </w:p>
          <w:p w:rsidR="002657E1" w:rsidRDefault="002657E1" w:rsidP="00DC6C01">
            <w:pPr>
              <w:numPr>
                <w:ilvl w:val="0"/>
                <w:numId w:val="9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L-EKTEFELLE-PARTNER-STATSB</w:t>
            </w:r>
          </w:p>
        </w:tc>
        <w:tc>
          <w:tcPr>
            <w:tcW w:w="0" w:type="auto"/>
          </w:tcPr>
          <w:p w:rsidR="002657E1" w:rsidRDefault="002657E1" w:rsidP="00DC6C01">
            <w:pPr>
              <w:numPr>
                <w:ilvl w:val="0"/>
                <w:numId w:val="9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relatertPersonUtenFolkeregisteridentifikator</w:t>
            </w:r>
          </w:p>
          <w:p w:rsidR="002657E1" w:rsidRDefault="002657E1" w:rsidP="00DC6C01">
            <w:pPr>
              <w:numPr>
                <w:ilvl w:val="1"/>
                <w:numId w:val="9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navn</w:t>
            </w:r>
          </w:p>
          <w:p w:rsidR="002657E1" w:rsidRDefault="002657E1" w:rsidP="00DC6C01">
            <w:pPr>
              <w:numPr>
                <w:ilvl w:val="1"/>
                <w:numId w:val="9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statsborgerskap</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Hvis relatert biperson</w:t>
            </w:r>
          </w:p>
        </w:tc>
      </w:tr>
    </w:tbl>
    <w:p w:rsidR="002657E1" w:rsidRDefault="002657E1" w:rsidP="002657E1"/>
    <w:p w:rsidR="002657E1" w:rsidRDefault="002657E1" w:rsidP="002657E1">
      <w:pPr>
        <w:pStyle w:val="Overskrift4"/>
      </w:pPr>
      <w:bookmarkStart w:id="236" w:name="_Toc256000007"/>
      <w:bookmarkStart w:id="237" w:name="scroll-bookmark-9"/>
      <w:r w:rsidRPr="002657E1">
        <w:lastRenderedPageBreak/>
        <w:t>Dødsfall</w:t>
      </w:r>
      <w:bookmarkEnd w:id="236"/>
      <w:bookmarkEnd w:id="237"/>
    </w:p>
    <w:tbl>
      <w:tblPr>
        <w:tblStyle w:val="Lysliste-uthevingsfarge1"/>
        <w:tblW w:w="5000" w:type="pct"/>
        <w:tblLook w:val="0020" w:firstRow="1" w:lastRow="0" w:firstColumn="0" w:lastColumn="0" w:noHBand="0" w:noVBand="0"/>
      </w:tblPr>
      <w:tblGrid>
        <w:gridCol w:w="3347"/>
        <w:gridCol w:w="2416"/>
        <w:gridCol w:w="3855"/>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&lt;dødsfall&gt;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9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L-DATO-DOED</w:t>
            </w:r>
          </w:p>
        </w:tc>
        <w:tc>
          <w:tcPr>
            <w:tcW w:w="0" w:type="auto"/>
          </w:tcPr>
          <w:p w:rsidR="002657E1" w:rsidRDefault="002657E1" w:rsidP="00DC6C01">
            <w:pPr>
              <w:numPr>
                <w:ilvl w:val="0"/>
                <w:numId w:val="9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dødsdato</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bl>
    <w:p w:rsidR="002657E1" w:rsidRDefault="002657E1" w:rsidP="002657E1"/>
    <w:p w:rsidR="002657E1" w:rsidRDefault="002657E1" w:rsidP="002657E1">
      <w:pPr>
        <w:pStyle w:val="Overskrift4"/>
      </w:pPr>
      <w:bookmarkStart w:id="238" w:name="_Toc256000008"/>
      <w:bookmarkStart w:id="239" w:name="scroll-bookmark-10"/>
      <w:r>
        <w:t>Navn</w:t>
      </w:r>
      <w:bookmarkEnd w:id="238"/>
      <w:bookmarkEnd w:id="239"/>
    </w:p>
    <w:tbl>
      <w:tblPr>
        <w:tblStyle w:val="Lysliste-uthevingsfarge1"/>
        <w:tblW w:w="5000" w:type="pct"/>
        <w:tblLook w:val="0020" w:firstRow="1" w:lastRow="0" w:firstColumn="0" w:lastColumn="0" w:noHBand="0" w:noVBand="0"/>
      </w:tblPr>
      <w:tblGrid>
        <w:gridCol w:w="3746"/>
        <w:gridCol w:w="2954"/>
        <w:gridCol w:w="2918"/>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&lt;navn&gt;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9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L-SLEKTSNAVN</w:t>
            </w:r>
          </w:p>
          <w:p w:rsidR="002657E1" w:rsidRDefault="002657E1" w:rsidP="00DC6C01">
            <w:pPr>
              <w:numPr>
                <w:ilvl w:val="0"/>
                <w:numId w:val="9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L-FORNAVN</w:t>
            </w:r>
          </w:p>
          <w:p w:rsidR="002657E1" w:rsidRDefault="002657E1" w:rsidP="00DC6C01">
            <w:pPr>
              <w:numPr>
                <w:ilvl w:val="0"/>
                <w:numId w:val="9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L-MELLOMNAVN</w:t>
            </w:r>
          </w:p>
          <w:p w:rsidR="002657E1" w:rsidRDefault="002657E1" w:rsidP="00DC6C01">
            <w:pPr>
              <w:numPr>
                <w:ilvl w:val="0"/>
                <w:numId w:val="9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L-FORKORTET-NAVN</w:t>
            </w:r>
          </w:p>
          <w:p w:rsidR="002657E1" w:rsidRDefault="002657E1" w:rsidP="00DC6C01">
            <w:pPr>
              <w:numPr>
                <w:ilvl w:val="0"/>
                <w:numId w:val="9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L-REG-DATO-NAVN</w:t>
            </w:r>
          </w:p>
          <w:p w:rsidR="002657E1" w:rsidRDefault="002657E1" w:rsidP="00DC6C01">
            <w:pPr>
              <w:numPr>
                <w:ilvl w:val="0"/>
                <w:numId w:val="9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L-AARSAKSKODE-NAVN</w:t>
            </w:r>
          </w:p>
        </w:tc>
        <w:tc>
          <w:tcPr>
            <w:tcW w:w="0" w:type="auto"/>
          </w:tcPr>
          <w:p w:rsidR="002657E1" w:rsidRDefault="002657E1" w:rsidP="00DC6C01">
            <w:pPr>
              <w:numPr>
                <w:ilvl w:val="0"/>
                <w:numId w:val="9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etternavn</w:t>
            </w:r>
          </w:p>
          <w:p w:rsidR="002657E1" w:rsidRDefault="002657E1" w:rsidP="00DC6C01">
            <w:pPr>
              <w:numPr>
                <w:ilvl w:val="0"/>
                <w:numId w:val="9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fornavn</w:t>
            </w:r>
          </w:p>
          <w:p w:rsidR="002657E1" w:rsidRDefault="002657E1" w:rsidP="00DC6C01">
            <w:pPr>
              <w:numPr>
                <w:ilvl w:val="0"/>
                <w:numId w:val="9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mellomnavn</w:t>
            </w:r>
          </w:p>
          <w:p w:rsidR="002657E1" w:rsidRDefault="002657E1" w:rsidP="00DC6C01">
            <w:pPr>
              <w:numPr>
                <w:ilvl w:val="0"/>
                <w:numId w:val="9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forkortetNavn</w:t>
            </w:r>
          </w:p>
          <w:p w:rsidR="002657E1" w:rsidRDefault="002657E1" w:rsidP="00DC6C01">
            <w:pPr>
              <w:numPr>
                <w:ilvl w:val="0"/>
                <w:numId w:val="9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gyldighetstidspunkt</w:t>
            </w:r>
          </w:p>
          <w:p w:rsidR="002657E1" w:rsidRDefault="002657E1" w:rsidP="00DC6C01">
            <w:pPr>
              <w:numPr>
                <w:ilvl w:val="0"/>
                <w:numId w:val="9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årsak</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L-SLEKTSNAVN-UGIFT</w:t>
            </w:r>
          </w:p>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Utgår</w:t>
            </w:r>
          </w:p>
        </w:tc>
      </w:tr>
    </w:tbl>
    <w:p w:rsidR="002657E1" w:rsidRDefault="002657E1" w:rsidP="002657E1"/>
    <w:p w:rsidR="002657E1" w:rsidRDefault="002657E1" w:rsidP="002657E1">
      <w:pPr>
        <w:pStyle w:val="Overskrift4"/>
      </w:pPr>
      <w:bookmarkStart w:id="240" w:name="_Toc256000009"/>
      <w:bookmarkStart w:id="241" w:name="scroll-bookmark-11"/>
      <w:r w:rsidRPr="002657E1">
        <w:t>Fødsel</w:t>
      </w:r>
      <w:bookmarkEnd w:id="240"/>
      <w:bookmarkEnd w:id="241"/>
    </w:p>
    <w:tbl>
      <w:tblPr>
        <w:tblStyle w:val="Lysliste-uthevingsfarge1"/>
        <w:tblW w:w="5000" w:type="pct"/>
        <w:tblLook w:val="0020" w:firstRow="1" w:lastRow="0" w:firstColumn="0" w:lastColumn="0" w:noHBand="0" w:noVBand="0"/>
      </w:tblPr>
      <w:tblGrid>
        <w:gridCol w:w="2262"/>
        <w:gridCol w:w="3041"/>
        <w:gridCol w:w="4315"/>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&lt;fødsel&gt;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L-FOEDKOMM-LAND</w:t>
            </w:r>
          </w:p>
          <w:p w:rsidR="002657E1" w:rsidRDefault="002657E1" w:rsidP="00DC6C01">
            <w:pPr>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L-FOEDESTED</w:t>
            </w:r>
          </w:p>
        </w:tc>
        <w:tc>
          <w:tcPr>
            <w:tcW w:w="0" w:type="auto"/>
          </w:tcPr>
          <w:p w:rsidR="002657E1" w:rsidRDefault="002657E1" w:rsidP="00DC6C01">
            <w:pPr>
              <w:numPr>
                <w:ilvl w:val="0"/>
                <w:numId w:val="9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fødekommuneINorge / fødeland</w:t>
            </w:r>
          </w:p>
          <w:p w:rsidR="002657E1" w:rsidRDefault="002657E1" w:rsidP="00DC6C01">
            <w:pPr>
              <w:numPr>
                <w:ilvl w:val="0"/>
                <w:numId w:val="9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fødested</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DC6C01">
            <w:pPr>
              <w:numPr>
                <w:ilvl w:val="0"/>
                <w:numId w:val="10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rPr>
                <w:lang w:val="nb-NO"/>
              </w:rPr>
            </w:pPr>
            <w:r w:rsidRPr="00061FF2">
              <w:rPr>
                <w:rFonts w:eastAsia="Times New Roman"/>
                <w:lang w:val="nb-NO"/>
              </w:rPr>
              <w:t>Ved fødekommuneINorge settes fødeland = "NOR"</w:t>
            </w:r>
          </w:p>
          <w:p w:rsidR="002657E1" w:rsidRPr="00061FF2" w:rsidRDefault="002657E1" w:rsidP="00DC6C01">
            <w:pPr>
              <w:numPr>
                <w:ilvl w:val="0"/>
                <w:numId w:val="10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rPr>
                <w:lang w:val="nb-NO"/>
              </w:rPr>
            </w:pPr>
            <w:r w:rsidRPr="00061FF2">
              <w:rPr>
                <w:rFonts w:eastAsia="Times New Roman"/>
                <w:lang w:val="nb-NO"/>
              </w:rPr>
              <w:t>Fødselsdato settes til dato utledet fra fødselsnummeret</w:t>
            </w:r>
          </w:p>
        </w:tc>
      </w:tr>
    </w:tbl>
    <w:p w:rsidR="002657E1" w:rsidRDefault="002657E1" w:rsidP="002657E1"/>
    <w:p w:rsidR="002657E1" w:rsidRDefault="002657E1" w:rsidP="002657E1">
      <w:pPr>
        <w:pStyle w:val="Overskrift4"/>
      </w:pPr>
      <w:bookmarkStart w:id="242" w:name="_Toc256000010"/>
      <w:bookmarkStart w:id="243" w:name="scroll-bookmark-12"/>
      <w:r w:rsidRPr="002657E1">
        <w:t>Statsborgerskap</w:t>
      </w:r>
      <w:bookmarkEnd w:id="242"/>
      <w:bookmarkEnd w:id="243"/>
    </w:p>
    <w:tbl>
      <w:tblPr>
        <w:tblStyle w:val="Lysliste-uthevingsfarge1"/>
        <w:tblW w:w="5000" w:type="pct"/>
        <w:tblLook w:val="0020" w:firstRow="1" w:lastRow="0" w:firstColumn="0" w:lastColumn="0" w:noHBand="0" w:noVBand="0"/>
      </w:tblPr>
      <w:tblGrid>
        <w:gridCol w:w="2930"/>
        <w:gridCol w:w="3069"/>
        <w:gridCol w:w="3619"/>
      </w:tblGrid>
      <w:tr w:rsidR="002657E1"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&lt;statsborgerskap&gt;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Opprettes ett statsborgerskap per registrering i Folkeregisteret</w:t>
            </w:r>
          </w:p>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0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L-STATSBORGERSKAP</w:t>
            </w:r>
          </w:p>
          <w:p w:rsidR="002657E1" w:rsidRDefault="002657E1" w:rsidP="00DC6C01">
            <w:pPr>
              <w:numPr>
                <w:ilvl w:val="0"/>
                <w:numId w:val="10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L-REGDATO-STATSB</w:t>
            </w:r>
          </w:p>
        </w:tc>
        <w:tc>
          <w:tcPr>
            <w:tcW w:w="0" w:type="auto"/>
            <w:vMerge w:val="restart"/>
          </w:tcPr>
          <w:p w:rsidR="002657E1" w:rsidRDefault="002657E1" w:rsidP="00DC6C01">
            <w:pPr>
              <w:numPr>
                <w:ilvl w:val="0"/>
                <w:numId w:val="10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statsborgerskap</w:t>
            </w:r>
          </w:p>
          <w:p w:rsidR="002657E1" w:rsidRDefault="002657E1" w:rsidP="00DC6C01">
            <w:pPr>
              <w:numPr>
                <w:ilvl w:val="0"/>
                <w:numId w:val="10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ervervsdato / gyldighetstidspunkt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0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L-STATSBORGERSKAP2</w:t>
            </w:r>
          </w:p>
          <w:p w:rsidR="002657E1" w:rsidRDefault="002657E1" w:rsidP="00DC6C01">
            <w:pPr>
              <w:numPr>
                <w:ilvl w:val="0"/>
                <w:numId w:val="10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L-REGDATO-STATSB2</w:t>
            </w:r>
          </w:p>
        </w:tc>
        <w:tc>
          <w:tcPr>
            <w:tcW w:w="0" w:type="auto"/>
            <w:vMerge/>
          </w:tcPr>
          <w:p w:rsidR="002657E1" w:rsidRDefault="002657E1" w:rsidP="00DC6C01">
            <w:pPr>
              <w:numPr>
                <w:ilvl w:val="0"/>
                <w:numId w:val="10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ind w:left="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0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L-STATSBORGERSKAP3</w:t>
            </w:r>
          </w:p>
          <w:p w:rsidR="002657E1" w:rsidRDefault="002657E1" w:rsidP="00DC6C01">
            <w:pPr>
              <w:numPr>
                <w:ilvl w:val="0"/>
                <w:numId w:val="10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L-REGDATO-STATSB3</w:t>
            </w:r>
          </w:p>
        </w:tc>
        <w:tc>
          <w:tcPr>
            <w:tcW w:w="0" w:type="auto"/>
            <w:vMerge/>
          </w:tcPr>
          <w:p w:rsidR="002657E1" w:rsidRDefault="002657E1" w:rsidP="00DC6C01">
            <w:pPr>
              <w:numPr>
                <w:ilvl w:val="0"/>
                <w:numId w:val="10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ind w:left="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0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L-STATSBORGERSKAP4</w:t>
            </w:r>
          </w:p>
          <w:p w:rsidR="002657E1" w:rsidRDefault="002657E1" w:rsidP="00DC6C01">
            <w:pPr>
              <w:numPr>
                <w:ilvl w:val="0"/>
                <w:numId w:val="10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L-REGDATO-STATSB4</w:t>
            </w:r>
          </w:p>
        </w:tc>
        <w:tc>
          <w:tcPr>
            <w:tcW w:w="0" w:type="auto"/>
            <w:vMerge/>
          </w:tcPr>
          <w:p w:rsidR="002657E1" w:rsidRDefault="002657E1" w:rsidP="00DC6C01">
            <w:pPr>
              <w:numPr>
                <w:ilvl w:val="0"/>
                <w:numId w:val="10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ind w:left="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0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L-STATSBORGERSKAP5</w:t>
            </w:r>
          </w:p>
          <w:p w:rsidR="002657E1" w:rsidRDefault="002657E1" w:rsidP="00DC6C01">
            <w:pPr>
              <w:numPr>
                <w:ilvl w:val="0"/>
                <w:numId w:val="10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L-REGDATO-STATSB5</w:t>
            </w:r>
          </w:p>
        </w:tc>
        <w:tc>
          <w:tcPr>
            <w:tcW w:w="0" w:type="auto"/>
            <w:vMerge/>
          </w:tcPr>
          <w:p w:rsidR="002657E1" w:rsidRDefault="002657E1" w:rsidP="00DC6C01">
            <w:pPr>
              <w:numPr>
                <w:ilvl w:val="0"/>
                <w:numId w:val="10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ind w:left="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0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L-STATSBORGERSKAP6</w:t>
            </w:r>
          </w:p>
          <w:p w:rsidR="002657E1" w:rsidRDefault="002657E1" w:rsidP="00DC6C01">
            <w:pPr>
              <w:numPr>
                <w:ilvl w:val="0"/>
                <w:numId w:val="10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lastRenderedPageBreak/>
              <w:t>L-REGDATO-STATSB6</w:t>
            </w:r>
          </w:p>
        </w:tc>
        <w:tc>
          <w:tcPr>
            <w:tcW w:w="0" w:type="auto"/>
            <w:vMerge/>
          </w:tcPr>
          <w:p w:rsidR="002657E1" w:rsidRDefault="002657E1" w:rsidP="00DC6C01">
            <w:pPr>
              <w:numPr>
                <w:ilvl w:val="0"/>
                <w:numId w:val="10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ind w:left="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0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L-STATSBORGERSKAP7</w:t>
            </w:r>
          </w:p>
          <w:p w:rsidR="002657E1" w:rsidRDefault="002657E1" w:rsidP="00DC6C01">
            <w:pPr>
              <w:numPr>
                <w:ilvl w:val="0"/>
                <w:numId w:val="10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L-REGDATO-STATSB7</w:t>
            </w:r>
          </w:p>
        </w:tc>
        <w:tc>
          <w:tcPr>
            <w:tcW w:w="0" w:type="auto"/>
            <w:vMerge/>
          </w:tcPr>
          <w:p w:rsidR="002657E1" w:rsidRDefault="002657E1" w:rsidP="00DC6C01">
            <w:pPr>
              <w:numPr>
                <w:ilvl w:val="0"/>
                <w:numId w:val="10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ind w:left="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0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L-STATSBORGERSKAP8</w:t>
            </w:r>
          </w:p>
          <w:p w:rsidR="002657E1" w:rsidRDefault="002657E1" w:rsidP="00DC6C01">
            <w:pPr>
              <w:numPr>
                <w:ilvl w:val="0"/>
                <w:numId w:val="10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L-REGDATO-STATSB8</w:t>
            </w:r>
          </w:p>
        </w:tc>
        <w:tc>
          <w:tcPr>
            <w:tcW w:w="0" w:type="auto"/>
            <w:vMerge/>
          </w:tcPr>
          <w:p w:rsidR="002657E1" w:rsidRDefault="002657E1" w:rsidP="00DC6C01">
            <w:pPr>
              <w:numPr>
                <w:ilvl w:val="0"/>
                <w:numId w:val="10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ind w:left="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1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L-STATSBORGERSKAP9</w:t>
            </w:r>
          </w:p>
          <w:p w:rsidR="002657E1" w:rsidRDefault="002657E1" w:rsidP="00DC6C01">
            <w:pPr>
              <w:numPr>
                <w:ilvl w:val="0"/>
                <w:numId w:val="11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L-REGDATO-STATSB9</w:t>
            </w:r>
          </w:p>
        </w:tc>
        <w:tc>
          <w:tcPr>
            <w:tcW w:w="0" w:type="auto"/>
            <w:vMerge/>
          </w:tcPr>
          <w:p w:rsidR="002657E1" w:rsidRDefault="002657E1" w:rsidP="00DC6C01">
            <w:pPr>
              <w:numPr>
                <w:ilvl w:val="0"/>
                <w:numId w:val="11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ind w:left="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1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L-STATSBORGERSKAP10</w:t>
            </w:r>
          </w:p>
          <w:p w:rsidR="002657E1" w:rsidRDefault="002657E1" w:rsidP="00DC6C01">
            <w:pPr>
              <w:numPr>
                <w:ilvl w:val="0"/>
                <w:numId w:val="11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L-REGDATO-STATSB10</w:t>
            </w:r>
          </w:p>
        </w:tc>
        <w:tc>
          <w:tcPr>
            <w:tcW w:w="0" w:type="auto"/>
            <w:vMerge/>
          </w:tcPr>
          <w:p w:rsidR="002657E1" w:rsidRDefault="002657E1" w:rsidP="00DC6C01">
            <w:pPr>
              <w:numPr>
                <w:ilvl w:val="0"/>
                <w:numId w:val="11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ind w:left="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000000" w:firstRow="0" w:lastRow="0" w:firstColumn="0" w:lastColumn="0" w:oddVBand="0" w:evenVBand="0" w:oddHBand="0" w:evenHBand="0" w:firstRowFirstColumn="0" w:firstRowLastColumn="0" w:lastRowFirstColumn="0" w:lastRowLastColumn="0"/>
            </w:pPr>
            <w:r>
              <w:rPr>
                <w:rFonts w:eastAsia="Times New Roman"/>
                <w:b/>
              </w:rPr>
              <w:t>&lt;bibehold&gt;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1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L-BIBEHOLD</w:t>
            </w:r>
          </w:p>
          <w:p w:rsidR="002657E1" w:rsidRDefault="002657E1" w:rsidP="00DC6C01">
            <w:pPr>
              <w:numPr>
                <w:ilvl w:val="0"/>
                <w:numId w:val="11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L-REGDATO-BIBEHOLD</w:t>
            </w:r>
          </w:p>
        </w:tc>
        <w:tc>
          <w:tcPr>
            <w:tcW w:w="0" w:type="auto"/>
          </w:tcPr>
          <w:p w:rsidR="002657E1" w:rsidRDefault="002657E1" w:rsidP="00DC6C01">
            <w:pPr>
              <w:numPr>
                <w:ilvl w:val="0"/>
                <w:numId w:val="11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bibeholdstatus</w:t>
            </w:r>
          </w:p>
          <w:p w:rsidR="002657E1" w:rsidRDefault="002657E1" w:rsidP="00DC6C01">
            <w:pPr>
              <w:numPr>
                <w:ilvl w:val="0"/>
                <w:numId w:val="11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datoForBibehold / gyldighetstidspunkt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bl>
    <w:p w:rsidR="002657E1" w:rsidRDefault="002657E1" w:rsidP="002657E1"/>
    <w:p w:rsidR="00EC6323" w:rsidRDefault="00EC6323" w:rsidP="00EC6323"/>
    <w:p w:rsidR="00EC6323" w:rsidRDefault="00EC6323" w:rsidP="00EC6323">
      <w:pPr>
        <w:pStyle w:val="Overskrift4"/>
      </w:pPr>
      <w:r>
        <w:t>Opphold</w:t>
      </w:r>
    </w:p>
    <w:tbl>
      <w:tblPr>
        <w:tblStyle w:val="Lysliste-uthevingsfarge1"/>
        <w:tblW w:w="5000" w:type="pct"/>
        <w:tblLook w:val="0020" w:firstRow="1" w:lastRow="0" w:firstColumn="0" w:lastColumn="0" w:noHBand="0" w:noVBand="0"/>
      </w:tblPr>
      <w:tblGrid>
        <w:gridCol w:w="2744"/>
        <w:gridCol w:w="2111"/>
        <w:gridCol w:w="4763"/>
      </w:tblGrid>
      <w:tr w:rsidR="00EC6323" w:rsidTr="0044502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EC6323" w:rsidRDefault="00EC6323" w:rsidP="00933691">
            <w:r>
              <w:rPr>
                <w:rFonts w:eastAsia="Times New Roman"/>
              </w:rPr>
              <w:t>DSF</w:t>
            </w:r>
          </w:p>
        </w:tc>
        <w:tc>
          <w:tcPr>
            <w:tcW w:w="0" w:type="auto"/>
          </w:tcPr>
          <w:p w:rsidR="00EC6323" w:rsidRDefault="00EC6323" w:rsidP="00933691">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EC6323" w:rsidRDefault="00EC6323" w:rsidP="00933691">
            <w:r>
              <w:rPr>
                <w:rFonts w:eastAsia="Times New Roman"/>
              </w:rPr>
              <w:t>Merknad for mapping</w:t>
            </w:r>
          </w:p>
        </w:tc>
      </w:tr>
      <w:tr w:rsidR="00EC6323" w:rsidTr="0044502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EC6323" w:rsidRDefault="00EC6323" w:rsidP="00933691"/>
        </w:tc>
        <w:tc>
          <w:tcPr>
            <w:tcW w:w="0" w:type="auto"/>
          </w:tcPr>
          <w:p w:rsidR="00EC6323" w:rsidRDefault="00EC6323" w:rsidP="0044502B">
            <w:pPr>
              <w:cnfStyle w:val="000000100000" w:firstRow="0" w:lastRow="0" w:firstColumn="0" w:lastColumn="0" w:oddVBand="0" w:evenVBand="0" w:oddHBand="1" w:evenHBand="0" w:firstRowFirstColumn="0" w:firstRowLastColumn="0" w:lastRowFirstColumn="0" w:lastRowLastColumn="0"/>
            </w:pPr>
            <w:r>
              <w:rPr>
                <w:rFonts w:eastAsia="Times New Roman"/>
                <w:b/>
              </w:rPr>
              <w:t>&lt;</w:t>
            </w:r>
            <w:r w:rsidR="0044502B">
              <w:rPr>
                <w:rFonts w:eastAsia="Times New Roman"/>
                <w:b/>
              </w:rPr>
              <w:t>opphold</w:t>
            </w:r>
            <w:r>
              <w:rPr>
                <w:rFonts w:eastAsia="Times New Roman"/>
                <w:b/>
              </w:rPr>
              <w:t>&gt;</w:t>
            </w:r>
          </w:p>
        </w:tc>
        <w:tc>
          <w:tcPr>
            <w:cnfStyle w:val="000010000000" w:firstRow="0" w:lastRow="0" w:firstColumn="0" w:lastColumn="0" w:oddVBand="1" w:evenVBand="0" w:oddHBand="0" w:evenHBand="0" w:firstRowFirstColumn="0" w:firstRowLastColumn="0" w:lastRowFirstColumn="0" w:lastRowLastColumn="0"/>
            <w:tcW w:w="0" w:type="auto"/>
          </w:tcPr>
          <w:p w:rsidR="00EC6323" w:rsidRDefault="00EC6323" w:rsidP="00933691"/>
        </w:tc>
      </w:tr>
      <w:tr w:rsidR="00EC6323" w:rsidTr="0044502B">
        <w:tc>
          <w:tcPr>
            <w:cnfStyle w:val="000010000000" w:firstRow="0" w:lastRow="0" w:firstColumn="0" w:lastColumn="0" w:oddVBand="1" w:evenVBand="0" w:oddHBand="0" w:evenHBand="0" w:firstRowFirstColumn="0" w:firstRowLastColumn="0" w:lastRowFirstColumn="0" w:lastRowLastColumn="0"/>
            <w:tcW w:w="0" w:type="auto"/>
          </w:tcPr>
          <w:p w:rsidR="0044502B" w:rsidRDefault="0044502B" w:rsidP="00DC6C01">
            <w:pPr>
              <w:pStyle w:val="Listeavsnitt"/>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
              <w:t>L-ARBEIDSTILLATELSE</w:t>
            </w:r>
          </w:p>
          <w:p w:rsidR="00EC6323" w:rsidRDefault="0044502B" w:rsidP="00DC6C01">
            <w:pPr>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t>L-DATO-ARBEIDSTILL</w:t>
            </w:r>
          </w:p>
        </w:tc>
        <w:tc>
          <w:tcPr>
            <w:tcW w:w="0" w:type="auto"/>
          </w:tcPr>
          <w:p w:rsidR="0044502B" w:rsidRDefault="0044502B" w:rsidP="00DC6C01">
            <w:pPr>
              <w:pStyle w:val="Listeavsnitt"/>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t>oppholdstillatelse</w:t>
            </w:r>
          </w:p>
          <w:p w:rsidR="00EC6323" w:rsidRDefault="0044502B" w:rsidP="00DC6C01">
            <w:pPr>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t>oppholdTil</w:t>
            </w:r>
          </w:p>
        </w:tc>
        <w:tc>
          <w:tcPr>
            <w:cnfStyle w:val="000010000000" w:firstRow="0" w:lastRow="0" w:firstColumn="0" w:lastColumn="0" w:oddVBand="1" w:evenVBand="0" w:oddHBand="0" w:evenHBand="0" w:firstRowFirstColumn="0" w:firstRowLastColumn="0" w:lastRowFirstColumn="0" w:lastRowLastColumn="0"/>
            <w:tcW w:w="0" w:type="auto"/>
          </w:tcPr>
          <w:p w:rsidR="0044502B" w:rsidRPr="00061FF2" w:rsidRDefault="0044502B" w:rsidP="00DC6C01">
            <w:pPr>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rPr>
                <w:lang w:val="nb-NO"/>
              </w:rPr>
            </w:pPr>
            <w:r w:rsidRPr="00061FF2">
              <w:rPr>
                <w:lang w:val="nb-NO"/>
              </w:rPr>
              <w:t>kodeliste med</w:t>
            </w:r>
            <w:r w:rsidR="00C72333" w:rsidRPr="00061FF2">
              <w:rPr>
                <w:lang w:val="nb-NO"/>
              </w:rPr>
              <w:t>:</w:t>
            </w:r>
            <w:r w:rsidRPr="00061FF2">
              <w:rPr>
                <w:lang w:val="nb-NO"/>
              </w:rPr>
              <w:t xml:space="preserve"> midlertidig, permanent og opplysningMangler</w:t>
            </w:r>
          </w:p>
          <w:p w:rsidR="00EC6323" w:rsidRDefault="0044502B" w:rsidP="00DC6C01">
            <w:pPr>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t>Når oppholdstillatelsen utløper</w:t>
            </w:r>
          </w:p>
        </w:tc>
      </w:tr>
    </w:tbl>
    <w:p w:rsidR="00EC6323" w:rsidRDefault="00EC6323" w:rsidP="00EC6323"/>
    <w:p w:rsidR="00EC6323" w:rsidRDefault="00EC6323" w:rsidP="002657E1"/>
    <w:p w:rsidR="002657E1" w:rsidRDefault="002657E1" w:rsidP="002657E1">
      <w:pPr>
        <w:pStyle w:val="Overskrift4"/>
      </w:pPr>
      <w:bookmarkStart w:id="244" w:name="_Toc256000011"/>
      <w:bookmarkStart w:id="245" w:name="scroll-bookmark-13"/>
      <w:r>
        <w:t>Annet  eller utgår</w:t>
      </w:r>
      <w:bookmarkEnd w:id="244"/>
      <w:bookmarkEnd w:id="245"/>
    </w:p>
    <w:p w:rsidR="002657E1" w:rsidRDefault="002657E1" w:rsidP="002657E1">
      <w:r>
        <w:t>Felter som enten utgår i nytt register, eller hvor mapping pt ikke er spesifisert.</w:t>
      </w:r>
    </w:p>
    <w:p w:rsidR="00EE6193" w:rsidRDefault="00EE6193" w:rsidP="002657E1"/>
    <w:p w:rsidR="002657E1" w:rsidRDefault="002657E1" w:rsidP="00DC6C01">
      <w:pPr>
        <w:numPr>
          <w:ilvl w:val="0"/>
          <w:numId w:val="11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t>L-FAMILIENUMMER</w:t>
      </w:r>
      <w:r w:rsidR="00EE6193">
        <w:t>: Utgår</w:t>
      </w:r>
    </w:p>
    <w:p w:rsidR="002657E1" w:rsidRDefault="002657E1" w:rsidP="00DC6C01">
      <w:pPr>
        <w:numPr>
          <w:ilvl w:val="0"/>
          <w:numId w:val="11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t>L-REGDATO-FAMNR</w:t>
      </w:r>
      <w:r w:rsidR="00EE6193">
        <w:t>: Utgår</w:t>
      </w:r>
    </w:p>
    <w:p w:rsidR="002657E1" w:rsidRDefault="002657E1" w:rsidP="00DC6C01">
      <w:pPr>
        <w:numPr>
          <w:ilvl w:val="0"/>
          <w:numId w:val="11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t>L-PERSONKODE</w:t>
      </w:r>
      <w:r w:rsidR="00EE6193">
        <w:t>: Utgår</w:t>
      </w:r>
    </w:p>
    <w:p w:rsidR="002657E1" w:rsidRDefault="002657E1" w:rsidP="00DC6C01">
      <w:pPr>
        <w:numPr>
          <w:ilvl w:val="0"/>
          <w:numId w:val="11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t>L-TK-NR</w:t>
      </w:r>
      <w:r w:rsidR="00EE6193">
        <w:t>: Utgår</w:t>
      </w:r>
    </w:p>
    <w:p w:rsidR="002657E1" w:rsidRPr="00565076" w:rsidRDefault="002657E1" w:rsidP="00EE6193">
      <w:pPr>
        <w:numPr>
          <w:ilvl w:val="0"/>
          <w:numId w:val="11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sidRPr="00565076">
        <w:t>L-ARBEIDSTILLATELSE</w:t>
      </w:r>
      <w:r w:rsidR="00EE6193">
        <w:t xml:space="preserve">: </w:t>
      </w:r>
      <w:r w:rsidR="00EE6193" w:rsidRPr="00EE6193">
        <w:t>Erstattet av "opphold"</w:t>
      </w:r>
    </w:p>
    <w:p w:rsidR="00EE6193" w:rsidRPr="00565076" w:rsidRDefault="002657E1" w:rsidP="00EE6193">
      <w:pPr>
        <w:numPr>
          <w:ilvl w:val="0"/>
          <w:numId w:val="11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t>L-DATO-ARBEIDSTILL</w:t>
      </w:r>
      <w:r w:rsidR="00EE6193">
        <w:t xml:space="preserve">: </w:t>
      </w:r>
      <w:r w:rsidR="00EE6193" w:rsidRPr="00EE6193">
        <w:t>Erstattet av "opphold"</w:t>
      </w:r>
    </w:p>
    <w:p w:rsidR="002657E1" w:rsidRDefault="002657E1" w:rsidP="00EE6193">
      <w:pPr>
        <w:numPr>
          <w:ilvl w:val="0"/>
          <w:numId w:val="11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t>L-FREMKONNUMMER</w:t>
      </w:r>
      <w:r w:rsidR="00EE6193">
        <w:t xml:space="preserve">: </w:t>
      </w:r>
      <w:r w:rsidR="00EE6193" w:rsidRPr="00EE6193">
        <w:t>Erstattet av "utlendingsmyndighetenesIdentifikasjonsnummer"</w:t>
      </w:r>
    </w:p>
    <w:p w:rsidR="002657E1" w:rsidRDefault="002657E1" w:rsidP="00DC6C01">
      <w:pPr>
        <w:numPr>
          <w:ilvl w:val="0"/>
          <w:numId w:val="11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t>L-UMYNDIGGJORT</w:t>
      </w:r>
      <w:r w:rsidR="00EE6193">
        <w:t>: Utgår</w:t>
      </w:r>
    </w:p>
    <w:p w:rsidR="002657E1" w:rsidRDefault="002657E1" w:rsidP="00DC6C01">
      <w:pPr>
        <w:numPr>
          <w:ilvl w:val="0"/>
          <w:numId w:val="11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t>L-DATO-UMYNDIGGJORT</w:t>
      </w:r>
      <w:r w:rsidR="00EE6193">
        <w:t>: Utgår</w:t>
      </w:r>
    </w:p>
    <w:p w:rsidR="002657E1" w:rsidRDefault="002657E1" w:rsidP="002657E1">
      <w:pPr>
        <w:numPr>
          <w:ilvl w:val="0"/>
          <w:numId w:val="11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t>L-MEDL-KIRKEN</w:t>
      </w:r>
      <w:r w:rsidR="00EE6193">
        <w:t>: Utgår</w:t>
      </w:r>
    </w:p>
    <w:p w:rsidR="002657E1" w:rsidRDefault="002657E1" w:rsidP="002657E1">
      <w:pPr>
        <w:pStyle w:val="Overskrift3"/>
      </w:pPr>
      <w:bookmarkStart w:id="246" w:name="_Toc14779366"/>
      <w:bookmarkStart w:id="247" w:name="_Toc256000013"/>
      <w:bookmarkStart w:id="248" w:name="scroll-bookmark-15"/>
      <w:bookmarkStart w:id="249" w:name="_Toc31981205"/>
      <w:r>
        <w:lastRenderedPageBreak/>
        <w:t>Uttrekk for personer med d-nummer</w:t>
      </w:r>
      <w:bookmarkEnd w:id="246"/>
      <w:bookmarkEnd w:id="249"/>
    </w:p>
    <w:p w:rsidR="002657E1" w:rsidRDefault="002657E1" w:rsidP="002657E1">
      <w:pPr>
        <w:pStyle w:val="Overskrift4"/>
      </w:pPr>
      <w:r>
        <w:t>Identifikasjonsnummer og status</w:t>
      </w:r>
      <w:bookmarkEnd w:id="247"/>
      <w:bookmarkEnd w:id="248"/>
    </w:p>
    <w:tbl>
      <w:tblPr>
        <w:tblStyle w:val="Lysliste-uthevingsfarge1"/>
        <w:tblW w:w="5000" w:type="pct"/>
        <w:tblLook w:val="0020" w:firstRow="1" w:lastRow="0" w:firstColumn="0" w:lastColumn="0" w:noHBand="0" w:noVBand="0"/>
      </w:tblPr>
      <w:tblGrid>
        <w:gridCol w:w="1636"/>
        <w:gridCol w:w="5117"/>
        <w:gridCol w:w="2865"/>
      </w:tblGrid>
      <w:tr w:rsidR="002657E1" w:rsidTr="00C7233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C723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&lt;identifikasjonsnummer&gt;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C331D5" w:rsidP="00565076">
            <w:pPr>
              <w:rPr>
                <w:lang w:val="nb-NO"/>
              </w:rPr>
            </w:pPr>
            <w:r w:rsidRPr="00061FF2">
              <w:rPr>
                <w:rFonts w:eastAsia="Times New Roman"/>
                <w:lang w:val="nb-NO"/>
              </w:rPr>
              <w:t>identifikasjonsnummer.status settes basert på personens status i Folkeregisteret.</w:t>
            </w:r>
          </w:p>
        </w:tc>
      </w:tr>
      <w:tr w:rsidR="002657E1" w:rsidTr="00C72333">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1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DNR-DNUMMER</w:t>
            </w:r>
          </w:p>
          <w:p w:rsidR="002657E1" w:rsidRDefault="002657E1" w:rsidP="00DC6C01">
            <w:pPr>
              <w:numPr>
                <w:ilvl w:val="0"/>
                <w:numId w:val="11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DNR-TILDELT-DATO</w:t>
            </w:r>
          </w:p>
          <w:p w:rsidR="002657E1" w:rsidRDefault="002657E1" w:rsidP="00DC6C01">
            <w:pPr>
              <w:numPr>
                <w:ilvl w:val="0"/>
                <w:numId w:val="11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DNR-REG-STATUS</w:t>
            </w:r>
          </w:p>
        </w:tc>
        <w:tc>
          <w:tcPr>
            <w:tcW w:w="0" w:type="auto"/>
          </w:tcPr>
          <w:p w:rsidR="002657E1" w:rsidRDefault="002657E1" w:rsidP="00565076">
            <w:pPr>
              <w:cnfStyle w:val="000000000000" w:firstRow="0" w:lastRow="0" w:firstColumn="0" w:lastColumn="0" w:oddVBand="0" w:evenVBand="0" w:oddHBand="0" w:evenHBand="0" w:firstRowFirstColumn="0" w:firstRowLastColumn="0" w:lastRowFirstColumn="0" w:lastRowLastColumn="0"/>
            </w:pPr>
            <w:r>
              <w:rPr>
                <w:rFonts w:eastAsia="Times New Roman"/>
              </w:rPr>
              <w:t>identifikasjonsnummer:</w:t>
            </w:r>
          </w:p>
          <w:p w:rsidR="002657E1" w:rsidRDefault="002657E1" w:rsidP="00DC6C01">
            <w:pPr>
              <w:numPr>
                <w:ilvl w:val="0"/>
                <w:numId w:val="11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fødselsEllerDnummer</w:t>
            </w:r>
          </w:p>
          <w:p w:rsidR="002657E1" w:rsidRDefault="002657E1" w:rsidP="00DC6C01">
            <w:pPr>
              <w:numPr>
                <w:ilvl w:val="0"/>
                <w:numId w:val="11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gyldighetstidspunkt</w:t>
            </w:r>
          </w:p>
          <w:p w:rsidR="002657E1" w:rsidRDefault="002657E1" w:rsidP="00DC6C01">
            <w:pPr>
              <w:numPr>
                <w:ilvl w:val="0"/>
                <w:numId w:val="11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status</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C723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&lt;status&gt;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C72333">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1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DNR-DNR-STATUS</w:t>
            </w:r>
          </w:p>
        </w:tc>
        <w:tc>
          <w:tcPr>
            <w:tcW w:w="0" w:type="auto"/>
          </w:tcPr>
          <w:p w:rsidR="002657E1" w:rsidRDefault="002657E1" w:rsidP="00DC6C01">
            <w:pPr>
              <w:numPr>
                <w:ilvl w:val="0"/>
                <w:numId w:val="11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status</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C723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&lt;identifikasjonsnummer&gt;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C331D5" w:rsidP="00565076">
            <w:pPr>
              <w:rPr>
                <w:lang w:val="nb-NO"/>
              </w:rPr>
            </w:pPr>
            <w:r w:rsidRPr="00061FF2">
              <w:rPr>
                <w:rFonts w:eastAsia="Times New Roman"/>
                <w:lang w:val="nb-NO"/>
              </w:rPr>
              <w:t>identifikasjonsnummer.status settes til opphørt</w:t>
            </w:r>
          </w:p>
        </w:tc>
      </w:tr>
      <w:tr w:rsidR="002657E1" w:rsidTr="00C72333">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1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DNR-TIDL-FNR-DNR</w:t>
            </w:r>
          </w:p>
        </w:tc>
        <w:tc>
          <w:tcPr>
            <w:tcW w:w="0" w:type="auto"/>
          </w:tcPr>
          <w:p w:rsidR="002657E1" w:rsidRDefault="002657E1" w:rsidP="00DC6C01">
            <w:pPr>
              <w:numPr>
                <w:ilvl w:val="0"/>
                <w:numId w:val="12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fødselsEllerDnummer</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C723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&lt;identifikasjonsnummer&gt;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C72333" w:rsidTr="00C72333">
        <w:tc>
          <w:tcPr>
            <w:cnfStyle w:val="000010000000" w:firstRow="0" w:lastRow="0" w:firstColumn="0" w:lastColumn="0" w:oddVBand="1" w:evenVBand="0" w:oddHBand="0" w:evenHBand="0" w:firstRowFirstColumn="0" w:firstRowLastColumn="0" w:lastRowFirstColumn="0" w:lastRowLastColumn="0"/>
            <w:tcW w:w="0" w:type="auto"/>
          </w:tcPr>
          <w:p w:rsidR="00C72333" w:rsidRDefault="00C72333" w:rsidP="00DC6C01">
            <w:pPr>
              <w:numPr>
                <w:ilvl w:val="0"/>
                <w:numId w:val="12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DNR-NYTT-FNR-DNR</w:t>
            </w:r>
          </w:p>
        </w:tc>
        <w:tc>
          <w:tcPr>
            <w:tcW w:w="0" w:type="auto"/>
          </w:tcPr>
          <w:p w:rsidR="00C72333" w:rsidRDefault="00C72333" w:rsidP="00DC6C01">
            <w:pPr>
              <w:numPr>
                <w:ilvl w:val="0"/>
                <w:numId w:val="12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fødselsEllerDnummer</w:t>
            </w:r>
          </w:p>
        </w:tc>
        <w:tc>
          <w:tcPr>
            <w:cnfStyle w:val="000010000000" w:firstRow="0" w:lastRow="0" w:firstColumn="0" w:lastColumn="0" w:oddVBand="1" w:evenVBand="0" w:oddHBand="0" w:evenHBand="0" w:firstRowFirstColumn="0" w:firstRowLastColumn="0" w:lastRowFirstColumn="0" w:lastRowLastColumn="0"/>
            <w:tcW w:w="0" w:type="auto"/>
          </w:tcPr>
          <w:p w:rsidR="00C72333" w:rsidRPr="00061FF2" w:rsidRDefault="00C72333" w:rsidP="00C72333">
            <w:pPr>
              <w:rPr>
                <w:lang w:val="nb-NO"/>
              </w:rPr>
            </w:pPr>
            <w:r w:rsidRPr="00061FF2">
              <w:rPr>
                <w:rFonts w:eastAsia="Times New Roman"/>
                <w:lang w:val="nb-NO"/>
              </w:rPr>
              <w:t>identifikasjonsnummer.status settes basert på personens status i Folkeregisteret</w:t>
            </w:r>
          </w:p>
        </w:tc>
      </w:tr>
      <w:tr w:rsidR="00C72333" w:rsidTr="00C723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C72333" w:rsidRPr="00061FF2" w:rsidRDefault="00C72333" w:rsidP="00C72333">
            <w:pPr>
              <w:rPr>
                <w:lang w:val="nb-NO"/>
              </w:rPr>
            </w:pPr>
          </w:p>
        </w:tc>
        <w:tc>
          <w:tcPr>
            <w:tcW w:w="0" w:type="auto"/>
          </w:tcPr>
          <w:p w:rsidR="00C72333" w:rsidRDefault="00C72333" w:rsidP="00C72333">
            <w:pPr>
              <w:cnfStyle w:val="000000100000" w:firstRow="0" w:lastRow="0" w:firstColumn="0" w:lastColumn="0" w:oddVBand="0" w:evenVBand="0" w:oddHBand="1" w:evenHBand="0" w:firstRowFirstColumn="0" w:firstRowLastColumn="0" w:lastRowFirstColumn="0" w:lastRowLastColumn="0"/>
            </w:pPr>
            <w:r>
              <w:rPr>
                <w:rFonts w:eastAsia="Times New Roman"/>
                <w:b/>
              </w:rPr>
              <w:t>&lt;utlendingsmyndighetenesIdentifikasjonsnummer&gt;</w:t>
            </w:r>
          </w:p>
        </w:tc>
        <w:tc>
          <w:tcPr>
            <w:cnfStyle w:val="000010000000" w:firstRow="0" w:lastRow="0" w:firstColumn="0" w:lastColumn="0" w:oddVBand="1" w:evenVBand="0" w:oddHBand="0" w:evenHBand="0" w:firstRowFirstColumn="0" w:firstRowLastColumn="0" w:lastRowFirstColumn="0" w:lastRowLastColumn="0"/>
            <w:tcW w:w="0" w:type="auto"/>
          </w:tcPr>
          <w:p w:rsidR="00C72333" w:rsidRDefault="00C331D5" w:rsidP="00C72333">
            <w:r w:rsidRPr="00C331D5">
              <w:rPr>
                <w:rFonts w:eastAsia="Times New Roman"/>
              </w:rPr>
              <w:t>Utstederland settes til "NOR"</w:t>
            </w:r>
          </w:p>
        </w:tc>
      </w:tr>
      <w:tr w:rsidR="00C72333" w:rsidTr="00C72333">
        <w:tc>
          <w:tcPr>
            <w:cnfStyle w:val="000010000000" w:firstRow="0" w:lastRow="0" w:firstColumn="0" w:lastColumn="0" w:oddVBand="1" w:evenVBand="0" w:oddHBand="0" w:evenHBand="0" w:firstRowFirstColumn="0" w:firstRowLastColumn="0" w:lastRowFirstColumn="0" w:lastRowLastColumn="0"/>
            <w:tcW w:w="0" w:type="auto"/>
          </w:tcPr>
          <w:p w:rsidR="00C72333" w:rsidRDefault="00C72333" w:rsidP="00DC6C01">
            <w:pPr>
              <w:numPr>
                <w:ilvl w:val="0"/>
                <w:numId w:val="12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DNR-DUF-NR</w:t>
            </w:r>
          </w:p>
        </w:tc>
        <w:tc>
          <w:tcPr>
            <w:tcW w:w="0" w:type="auto"/>
          </w:tcPr>
          <w:p w:rsidR="00C72333" w:rsidRDefault="00C72333" w:rsidP="00DC6C01">
            <w:pPr>
              <w:numPr>
                <w:ilvl w:val="0"/>
                <w:numId w:val="12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identifikasjonsnummer</w:t>
            </w:r>
          </w:p>
        </w:tc>
        <w:tc>
          <w:tcPr>
            <w:cnfStyle w:val="000010000000" w:firstRow="0" w:lastRow="0" w:firstColumn="0" w:lastColumn="0" w:oddVBand="1" w:evenVBand="0" w:oddHBand="0" w:evenHBand="0" w:firstRowFirstColumn="0" w:firstRowLastColumn="0" w:lastRowFirstColumn="0" w:lastRowLastColumn="0"/>
            <w:tcW w:w="0" w:type="auto"/>
          </w:tcPr>
          <w:p w:rsidR="00C72333" w:rsidRDefault="00C72333" w:rsidP="00C72333"/>
        </w:tc>
      </w:tr>
    </w:tbl>
    <w:p w:rsidR="002657E1" w:rsidRDefault="002657E1" w:rsidP="002657E1"/>
    <w:p w:rsidR="002657E1" w:rsidRDefault="002657E1" w:rsidP="002657E1">
      <w:pPr>
        <w:pStyle w:val="Overskrift4"/>
      </w:pPr>
      <w:bookmarkStart w:id="250" w:name="_Toc256000014"/>
      <w:bookmarkStart w:id="251" w:name="scroll-bookmark-16"/>
      <w:r w:rsidRPr="002657E1">
        <w:t>Sivilstand</w:t>
      </w:r>
      <w:bookmarkEnd w:id="250"/>
      <w:bookmarkEnd w:id="251"/>
    </w:p>
    <w:tbl>
      <w:tblPr>
        <w:tblStyle w:val="Lysliste-uthevingsfarge1"/>
        <w:tblW w:w="5000" w:type="pct"/>
        <w:tblLook w:val="0020" w:firstRow="1" w:lastRow="0" w:firstColumn="0" w:lastColumn="0" w:noHBand="0" w:noVBand="0"/>
      </w:tblPr>
      <w:tblGrid>
        <w:gridCol w:w="3717"/>
        <w:gridCol w:w="2319"/>
        <w:gridCol w:w="3582"/>
      </w:tblGrid>
      <w:tr w:rsidR="002657E1" w:rsidTr="00C7233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til mapping</w:t>
            </w:r>
          </w:p>
        </w:tc>
      </w:tr>
      <w:tr w:rsidR="002657E1" w:rsidTr="00C723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&lt;sivilstand&gt;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C72333">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2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DNR-SIVILSTAND</w:t>
            </w:r>
          </w:p>
        </w:tc>
        <w:tc>
          <w:tcPr>
            <w:tcW w:w="0" w:type="auto"/>
          </w:tcPr>
          <w:p w:rsidR="002657E1" w:rsidRDefault="002657E1" w:rsidP="00DC6C01">
            <w:pPr>
              <w:numPr>
                <w:ilvl w:val="0"/>
                <w:numId w:val="12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sivilstand</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bl>
    <w:p w:rsidR="002657E1" w:rsidRDefault="002657E1" w:rsidP="002657E1"/>
    <w:p w:rsidR="002657E1" w:rsidRDefault="002657E1" w:rsidP="002657E1">
      <w:pPr>
        <w:pStyle w:val="Overskrift4"/>
      </w:pPr>
      <w:bookmarkStart w:id="252" w:name="_Toc256000015"/>
      <w:bookmarkStart w:id="253" w:name="scroll-bookmark-17"/>
      <w:r w:rsidRPr="002657E1">
        <w:t>Statsborgerskap</w:t>
      </w:r>
      <w:bookmarkEnd w:id="252"/>
      <w:bookmarkEnd w:id="253"/>
    </w:p>
    <w:tbl>
      <w:tblPr>
        <w:tblStyle w:val="Lysliste-uthevingsfarge1"/>
        <w:tblW w:w="5000" w:type="pct"/>
        <w:tblLook w:val="0020" w:firstRow="1" w:lastRow="0" w:firstColumn="0" w:lastColumn="0" w:noHBand="0" w:noVBand="0"/>
      </w:tblPr>
      <w:tblGrid>
        <w:gridCol w:w="3430"/>
        <w:gridCol w:w="2979"/>
        <w:gridCol w:w="3209"/>
      </w:tblGrid>
      <w:tr w:rsidR="002657E1" w:rsidTr="00C7233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til mapping</w:t>
            </w:r>
          </w:p>
        </w:tc>
      </w:tr>
      <w:tr w:rsidR="002657E1" w:rsidTr="00C723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&lt;statsborgerskap&gt;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C72333">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27"/>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DNR-STATSBORG</w:t>
            </w:r>
          </w:p>
        </w:tc>
        <w:tc>
          <w:tcPr>
            <w:tcW w:w="0" w:type="auto"/>
          </w:tcPr>
          <w:p w:rsidR="002657E1" w:rsidRDefault="002657E1" w:rsidP="00DC6C01">
            <w:pPr>
              <w:numPr>
                <w:ilvl w:val="0"/>
                <w:numId w:val="128"/>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statsborgerskap</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bl>
    <w:p w:rsidR="002657E1" w:rsidRDefault="002657E1" w:rsidP="002657E1"/>
    <w:p w:rsidR="002657E1" w:rsidRDefault="002657E1" w:rsidP="002657E1">
      <w:pPr>
        <w:pStyle w:val="Overskrift4"/>
      </w:pPr>
      <w:bookmarkStart w:id="254" w:name="_Toc256000016"/>
      <w:bookmarkStart w:id="255" w:name="scroll-bookmark-18"/>
      <w:r w:rsidRPr="002657E1">
        <w:t>Navn</w:t>
      </w:r>
      <w:bookmarkEnd w:id="254"/>
      <w:bookmarkEnd w:id="255"/>
    </w:p>
    <w:tbl>
      <w:tblPr>
        <w:tblStyle w:val="Lysliste-uthevingsfarge1"/>
        <w:tblW w:w="5000" w:type="pct"/>
        <w:tblLook w:val="0020" w:firstRow="1" w:lastRow="0" w:firstColumn="0" w:lastColumn="0" w:noHBand="0" w:noVBand="0"/>
      </w:tblPr>
      <w:tblGrid>
        <w:gridCol w:w="4105"/>
        <w:gridCol w:w="2488"/>
        <w:gridCol w:w="3025"/>
      </w:tblGrid>
      <w:tr w:rsidR="002657E1" w:rsidTr="00C7233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til mapping</w:t>
            </w:r>
          </w:p>
        </w:tc>
      </w:tr>
      <w:tr w:rsidR="002657E1" w:rsidTr="00C723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&lt;navn&gt;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C72333">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DC6C01">
            <w:pPr>
              <w:numPr>
                <w:ilvl w:val="0"/>
                <w:numId w:val="12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DNR-SLEKTSNAVN</w:t>
            </w:r>
          </w:p>
          <w:p w:rsidR="002657E1" w:rsidRDefault="002657E1" w:rsidP="00DC6C01">
            <w:pPr>
              <w:numPr>
                <w:ilvl w:val="0"/>
                <w:numId w:val="12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lastRenderedPageBreak/>
              <w:t>DNR-FORNAVN</w:t>
            </w:r>
          </w:p>
          <w:p w:rsidR="002657E1" w:rsidRDefault="002657E1" w:rsidP="00DC6C01">
            <w:pPr>
              <w:numPr>
                <w:ilvl w:val="0"/>
                <w:numId w:val="12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DNR-MELLOMNAVN</w:t>
            </w:r>
          </w:p>
          <w:p w:rsidR="002657E1" w:rsidRDefault="002657E1" w:rsidP="00DC6C01">
            <w:pPr>
              <w:numPr>
                <w:ilvl w:val="0"/>
                <w:numId w:val="129"/>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DNR-FORKORTET-NAVN</w:t>
            </w:r>
          </w:p>
        </w:tc>
        <w:tc>
          <w:tcPr>
            <w:tcW w:w="0" w:type="auto"/>
          </w:tcPr>
          <w:p w:rsidR="002657E1" w:rsidRDefault="002657E1" w:rsidP="00DC6C01">
            <w:pPr>
              <w:numPr>
                <w:ilvl w:val="0"/>
                <w:numId w:val="13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lastRenderedPageBreak/>
              <w:t>etternavn</w:t>
            </w:r>
          </w:p>
          <w:p w:rsidR="002657E1" w:rsidRDefault="002657E1" w:rsidP="00DC6C01">
            <w:pPr>
              <w:numPr>
                <w:ilvl w:val="0"/>
                <w:numId w:val="13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lastRenderedPageBreak/>
              <w:t>fornavn</w:t>
            </w:r>
          </w:p>
          <w:p w:rsidR="002657E1" w:rsidRDefault="002657E1" w:rsidP="00DC6C01">
            <w:pPr>
              <w:numPr>
                <w:ilvl w:val="0"/>
                <w:numId w:val="13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mellomnavn</w:t>
            </w:r>
          </w:p>
          <w:p w:rsidR="002657E1" w:rsidRDefault="002657E1" w:rsidP="00DC6C01">
            <w:pPr>
              <w:numPr>
                <w:ilvl w:val="0"/>
                <w:numId w:val="130"/>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forkortetNavn</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bl>
    <w:p w:rsidR="002657E1" w:rsidRDefault="002657E1" w:rsidP="002657E1"/>
    <w:p w:rsidR="002657E1" w:rsidRDefault="002657E1" w:rsidP="002657E1">
      <w:pPr>
        <w:pStyle w:val="Overskrift4"/>
      </w:pPr>
      <w:bookmarkStart w:id="256" w:name="_Toc256000017"/>
      <w:bookmarkStart w:id="257" w:name="scroll-bookmark-19"/>
      <w:r w:rsidRPr="002657E1">
        <w:t>Adresse</w:t>
      </w:r>
      <w:bookmarkEnd w:id="256"/>
      <w:bookmarkEnd w:id="257"/>
    </w:p>
    <w:p w:rsidR="002657E1" w:rsidRDefault="002657E1" w:rsidP="002657E1">
      <w:r>
        <w:rPr>
          <w:b/>
        </w:rPr>
        <w:t>Postadresse og postadresseIUtlandet</w:t>
      </w:r>
    </w:p>
    <w:tbl>
      <w:tblPr>
        <w:tblStyle w:val="Lysliste-uthevingsfarge1"/>
        <w:tblW w:w="5000" w:type="pct"/>
        <w:tblLook w:val="0020" w:firstRow="1" w:lastRow="0" w:firstColumn="0" w:lastColumn="0" w:noHBand="0" w:noVBand="0"/>
      </w:tblPr>
      <w:tblGrid>
        <w:gridCol w:w="2007"/>
        <w:gridCol w:w="3733"/>
        <w:gridCol w:w="3878"/>
      </w:tblGrid>
      <w:tr w:rsidR="002657E1" w:rsidTr="00C7233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C723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&lt;postadresse&gt;, eller &lt;postadresseIUtlandet&gt;</w:t>
            </w:r>
          </w:p>
        </w:tc>
        <w:tc>
          <w:tcPr>
            <w:cnfStyle w:val="000010000000" w:firstRow="0" w:lastRow="0" w:firstColumn="0" w:lastColumn="0" w:oddVBand="1" w:evenVBand="0" w:oddHBand="0" w:evenHBand="0" w:firstRowFirstColumn="0" w:firstRowLastColumn="0" w:lastRowFirstColumn="0" w:lastRowLastColumn="0"/>
            <w:tcW w:w="0" w:type="auto"/>
          </w:tcPr>
          <w:p w:rsidR="002657E1" w:rsidRPr="00061FF2" w:rsidRDefault="002657E1" w:rsidP="00565076">
            <w:pPr>
              <w:rPr>
                <w:lang w:val="nb-NO"/>
              </w:rPr>
            </w:pPr>
            <w:r w:rsidRPr="00061FF2">
              <w:rPr>
                <w:rFonts w:eastAsia="Times New Roman"/>
                <w:lang w:val="nb-NO"/>
              </w:rPr>
              <w:t>Mappes til postadresse, eller postadresse i utlandet avhengig av landkoden.</w:t>
            </w:r>
          </w:p>
        </w:tc>
      </w:tr>
      <w:tr w:rsidR="002657E1" w:rsidTr="00C72333">
        <w:tc>
          <w:tcPr>
            <w:cnfStyle w:val="000010000000" w:firstRow="0" w:lastRow="0" w:firstColumn="0" w:lastColumn="0" w:oddVBand="1" w:evenVBand="0" w:oddHBand="0" w:evenHBand="0" w:firstRowFirstColumn="0" w:firstRowLastColumn="0" w:lastRowFirstColumn="0" w:lastRowLastColumn="0"/>
            <w:tcW w:w="0" w:type="auto"/>
            <w:vMerge w:val="restart"/>
          </w:tcPr>
          <w:p w:rsidR="002657E1" w:rsidRDefault="002657E1" w:rsidP="00DC6C01">
            <w:pPr>
              <w:numPr>
                <w:ilvl w:val="0"/>
                <w:numId w:val="13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DNR-ADR-REG-DATO</w:t>
            </w:r>
          </w:p>
          <w:p w:rsidR="002657E1" w:rsidRDefault="002657E1" w:rsidP="00DC6C01">
            <w:pPr>
              <w:numPr>
                <w:ilvl w:val="0"/>
                <w:numId w:val="13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DNR-ADRESSE1</w:t>
            </w:r>
          </w:p>
          <w:p w:rsidR="002657E1" w:rsidRDefault="002657E1" w:rsidP="00DC6C01">
            <w:pPr>
              <w:numPr>
                <w:ilvl w:val="0"/>
                <w:numId w:val="13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DNR-ADRESSE2</w:t>
            </w:r>
          </w:p>
          <w:p w:rsidR="002657E1" w:rsidRDefault="002657E1" w:rsidP="00DC6C01">
            <w:pPr>
              <w:numPr>
                <w:ilvl w:val="0"/>
                <w:numId w:val="13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DNR-ADRESSE3</w:t>
            </w:r>
          </w:p>
          <w:p w:rsidR="002657E1" w:rsidRDefault="002657E1" w:rsidP="00DC6C01">
            <w:pPr>
              <w:numPr>
                <w:ilvl w:val="0"/>
                <w:numId w:val="131"/>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DNR-POSTADR-LAND</w:t>
            </w:r>
          </w:p>
        </w:tc>
        <w:tc>
          <w:tcPr>
            <w:tcW w:w="0" w:type="auto"/>
          </w:tcPr>
          <w:p w:rsidR="002657E1" w:rsidRDefault="002657E1" w:rsidP="00565076">
            <w:pPr>
              <w:cnfStyle w:val="000000000000" w:firstRow="0" w:lastRow="0" w:firstColumn="0" w:lastColumn="0" w:oddVBand="0" w:evenVBand="0" w:oddHBand="0" w:evenHBand="0" w:firstRowFirstColumn="0" w:firstRowLastColumn="0" w:lastRowFirstColumn="0" w:lastRowLastColumn="0"/>
            </w:pPr>
            <w:r>
              <w:rPr>
                <w:rFonts w:eastAsia="Times New Roman"/>
              </w:rPr>
              <w:t>postadresse:</w:t>
            </w:r>
          </w:p>
          <w:p w:rsidR="002657E1" w:rsidRDefault="002657E1" w:rsidP="00DC6C01">
            <w:pPr>
              <w:numPr>
                <w:ilvl w:val="0"/>
                <w:numId w:val="132"/>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postadresseIFrittFormat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postadresse:</w:t>
            </w:r>
          </w:p>
          <w:p w:rsidR="002657E1" w:rsidRDefault="002657E1" w:rsidP="00DC6C01">
            <w:pPr>
              <w:numPr>
                <w:ilvl w:val="0"/>
                <w:numId w:val="13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adressegradering settes til ugradert</w:t>
            </w:r>
          </w:p>
        </w:tc>
      </w:tr>
      <w:tr w:rsidR="002657E1" w:rsidTr="00C723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vMerge/>
          </w:tcPr>
          <w:p w:rsidR="002657E1" w:rsidRDefault="002657E1" w:rsidP="00DC6C01">
            <w:pPr>
              <w:numPr>
                <w:ilvl w:val="0"/>
                <w:numId w:val="133"/>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ind w:left="0"/>
            </w:pPr>
          </w:p>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rPr>
              <w:t>postadresseIUtlandet</w:t>
            </w:r>
            <w:r w:rsidR="00C331D5">
              <w:rPr>
                <w:rFonts w:eastAsia="Times New Roman"/>
              </w:rPr>
              <w:t>:</w:t>
            </w:r>
          </w:p>
          <w:p w:rsidR="002657E1" w:rsidRDefault="002657E1" w:rsidP="00DC6C01">
            <w:pPr>
              <w:numPr>
                <w:ilvl w:val="0"/>
                <w:numId w:val="134"/>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100000" w:firstRow="0" w:lastRow="0" w:firstColumn="0" w:lastColumn="0" w:oddVBand="0" w:evenVBand="0" w:oddHBand="1" w:evenHBand="0" w:firstRowFirstColumn="0" w:firstRowLastColumn="0" w:lastRowFirstColumn="0" w:lastRowLastColumn="0"/>
            </w:pPr>
            <w:r>
              <w:rPr>
                <w:rFonts w:eastAsia="Times New Roman"/>
              </w:rPr>
              <w:t>utenlandskAdresseIFrittFormat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postadresse:</w:t>
            </w:r>
          </w:p>
          <w:p w:rsidR="002657E1" w:rsidRDefault="002657E1" w:rsidP="00DC6C01">
            <w:pPr>
              <w:numPr>
                <w:ilvl w:val="0"/>
                <w:numId w:val="135"/>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pPr>
            <w:r>
              <w:rPr>
                <w:rFonts w:eastAsia="Times New Roman"/>
              </w:rPr>
              <w:t>adressegradering settes til ugradert</w:t>
            </w:r>
          </w:p>
        </w:tc>
      </w:tr>
    </w:tbl>
    <w:p w:rsidR="002657E1" w:rsidRDefault="002657E1" w:rsidP="002657E1"/>
    <w:p w:rsidR="002657E1" w:rsidRDefault="002657E1" w:rsidP="002657E1">
      <w:pPr>
        <w:pStyle w:val="Overskrift4"/>
      </w:pPr>
      <w:bookmarkStart w:id="258" w:name="_Toc256000018"/>
      <w:bookmarkStart w:id="259" w:name="scroll-bookmark-20"/>
      <w:r w:rsidRPr="002657E1">
        <w:t>Dødsfall</w:t>
      </w:r>
      <w:bookmarkEnd w:id="258"/>
      <w:bookmarkEnd w:id="259"/>
    </w:p>
    <w:tbl>
      <w:tblPr>
        <w:tblStyle w:val="Lysliste-uthevingsfarge1"/>
        <w:tblW w:w="5000" w:type="pct"/>
        <w:tblLook w:val="0020" w:firstRow="1" w:lastRow="0" w:firstColumn="0" w:lastColumn="0" w:noHBand="0" w:noVBand="0"/>
      </w:tblPr>
      <w:tblGrid>
        <w:gridCol w:w="3305"/>
        <w:gridCol w:w="2432"/>
        <w:gridCol w:w="3881"/>
      </w:tblGrid>
      <w:tr w:rsidR="002657E1" w:rsidTr="00C72333">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DSF</w:t>
            </w:r>
          </w:p>
        </w:tc>
        <w:tc>
          <w:tcPr>
            <w:tcW w:w="0" w:type="auto"/>
          </w:tcPr>
          <w:p w:rsidR="002657E1" w:rsidRDefault="002657E1" w:rsidP="00565076">
            <w:pPr>
              <w:cnfStyle w:val="100000000000" w:firstRow="1" w:lastRow="0" w:firstColumn="0" w:lastColumn="0" w:oddVBand="0" w:evenVBand="0" w:oddHBand="0" w:evenHBand="0" w:firstRowFirstColumn="0" w:firstRowLastColumn="0" w:lastRowFirstColumn="0" w:lastRowLastColumn="0"/>
            </w:pPr>
            <w:r>
              <w:rPr>
                <w:rFonts w:eastAsia="Times New Roman"/>
              </w:rPr>
              <w:t>FREG</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Merknad for mapping</w:t>
            </w:r>
          </w:p>
        </w:tc>
      </w:tr>
      <w:tr w:rsidR="002657E1" w:rsidTr="00C723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c>
          <w:tcPr>
            <w:tcW w:w="0" w:type="auto"/>
          </w:tcPr>
          <w:p w:rsidR="002657E1" w:rsidRDefault="002657E1" w:rsidP="00565076">
            <w:pPr>
              <w:cnfStyle w:val="000000100000" w:firstRow="0" w:lastRow="0" w:firstColumn="0" w:lastColumn="0" w:oddVBand="0" w:evenVBand="0" w:oddHBand="1" w:evenHBand="0" w:firstRowFirstColumn="0" w:firstRowLastColumn="0" w:lastRowFirstColumn="0" w:lastRowLastColumn="0"/>
            </w:pPr>
            <w:r>
              <w:rPr>
                <w:rFonts w:eastAsia="Times New Roman"/>
                <w:b/>
              </w:rPr>
              <w:t>&lt;dødsfall&gt;</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r w:rsidR="002657E1" w:rsidTr="00C72333">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r>
              <w:rPr>
                <w:rFonts w:eastAsia="Times New Roman"/>
              </w:rPr>
              <w:t>DNR-DATO-DOED</w:t>
            </w:r>
          </w:p>
        </w:tc>
        <w:tc>
          <w:tcPr>
            <w:tcW w:w="0" w:type="auto"/>
          </w:tcPr>
          <w:p w:rsidR="002657E1" w:rsidRDefault="002657E1" w:rsidP="00DC6C01">
            <w:pPr>
              <w:numPr>
                <w:ilvl w:val="0"/>
                <w:numId w:val="136"/>
              </w:num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auto"/>
              <w:cnfStyle w:val="000000000000" w:firstRow="0" w:lastRow="0" w:firstColumn="0" w:lastColumn="0" w:oddVBand="0" w:evenVBand="0" w:oddHBand="0" w:evenHBand="0" w:firstRowFirstColumn="0" w:firstRowLastColumn="0" w:lastRowFirstColumn="0" w:lastRowLastColumn="0"/>
            </w:pPr>
            <w:r>
              <w:rPr>
                <w:rFonts w:eastAsia="Times New Roman"/>
              </w:rPr>
              <w:t>dødsdato</w:t>
            </w:r>
          </w:p>
        </w:tc>
        <w:tc>
          <w:tcPr>
            <w:cnfStyle w:val="000010000000" w:firstRow="0" w:lastRow="0" w:firstColumn="0" w:lastColumn="0" w:oddVBand="1" w:evenVBand="0" w:oddHBand="0" w:evenHBand="0" w:firstRowFirstColumn="0" w:firstRowLastColumn="0" w:lastRowFirstColumn="0" w:lastRowLastColumn="0"/>
            <w:tcW w:w="0" w:type="auto"/>
          </w:tcPr>
          <w:p w:rsidR="002657E1" w:rsidRDefault="002657E1" w:rsidP="00565076"/>
        </w:tc>
      </w:tr>
    </w:tbl>
    <w:p w:rsidR="00565076" w:rsidRDefault="00565076" w:rsidP="00565076">
      <w:pPr>
        <w:pStyle w:val="Overskrift3"/>
        <w:shd w:val="clear" w:color="auto" w:fill="FFFFFF"/>
        <w:spacing w:before="450" w:after="0"/>
        <w:rPr>
          <w:rFonts w:ascii="Segoe UI" w:eastAsia="Times New Roman" w:hAnsi="Segoe UI" w:cs="Segoe UI"/>
          <w:noProof w:val="0"/>
          <w:color w:val="172B4D"/>
          <w:spacing w:val="-1"/>
          <w:sz w:val="24"/>
          <w:szCs w:val="24"/>
          <w:bdr w:val="none" w:sz="0" w:space="0" w:color="auto"/>
        </w:rPr>
      </w:pPr>
      <w:bookmarkStart w:id="260" w:name="_Toc31981206"/>
      <w:r>
        <w:rPr>
          <w:rFonts w:ascii="Segoe UI" w:hAnsi="Segoe UI" w:cs="Segoe UI"/>
          <w:color w:val="172B4D"/>
          <w:spacing w:val="-1"/>
          <w:sz w:val="24"/>
          <w:szCs w:val="24"/>
        </w:rPr>
        <w:t>Annet  eller utgår</w:t>
      </w:r>
      <w:bookmarkEnd w:id="260"/>
    </w:p>
    <w:p w:rsidR="00565076" w:rsidRDefault="00565076" w:rsidP="00565076">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Felter som enten utgår i nytt register, eller hvor mapping pt ikke er spesifisert.</w:t>
      </w:r>
    </w:p>
    <w:p w:rsidR="00565076" w:rsidRDefault="00565076" w:rsidP="00DC6C01">
      <w:pPr>
        <w:numPr>
          <w:ilvl w:val="0"/>
          <w:numId w:val="137"/>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240" w:lineRule="auto"/>
        <w:ind w:left="0"/>
        <w:rPr>
          <w:rFonts w:ascii="Segoe UI" w:hAnsi="Segoe UI" w:cs="Segoe UI"/>
          <w:color w:val="172B4D"/>
          <w:sz w:val="21"/>
          <w:szCs w:val="21"/>
        </w:rPr>
      </w:pPr>
      <w:r>
        <w:rPr>
          <w:rFonts w:ascii="Segoe UI" w:hAnsi="Segoe UI" w:cs="Segoe UI"/>
          <w:color w:val="172B4D"/>
          <w:sz w:val="21"/>
          <w:szCs w:val="21"/>
        </w:rPr>
        <w:t>DNR-REKVIRENT</w:t>
      </w:r>
      <w:r w:rsidR="00EE6193">
        <w:rPr>
          <w:rFonts w:ascii="Segoe UI" w:hAnsi="Segoe UI" w:cs="Segoe UI"/>
          <w:color w:val="172B4D"/>
          <w:sz w:val="21"/>
          <w:szCs w:val="21"/>
        </w:rPr>
        <w:t>: Finnes i "kilde" i Registermetadata</w:t>
      </w:r>
    </w:p>
    <w:p w:rsidR="005D2C62" w:rsidRDefault="005D2C62" w:rsidP="005D2C62">
      <w:pPr>
        <w:numPr>
          <w:ilvl w:val="0"/>
          <w:numId w:val="137"/>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240" w:lineRule="auto"/>
        <w:ind w:left="0"/>
        <w:rPr>
          <w:rFonts w:ascii="Segoe UI" w:hAnsi="Segoe UI" w:cs="Segoe UI"/>
          <w:color w:val="172B4D"/>
          <w:sz w:val="21"/>
          <w:szCs w:val="21"/>
        </w:rPr>
      </w:pPr>
      <w:r>
        <w:rPr>
          <w:rFonts w:ascii="Segoe UI" w:hAnsi="Segoe UI" w:cs="Segoe UI"/>
          <w:color w:val="172B4D"/>
          <w:sz w:val="21"/>
          <w:szCs w:val="21"/>
        </w:rPr>
        <w:t>DNR-ID-KONTROLL</w:t>
      </w:r>
      <w:r w:rsidR="00EE6193">
        <w:rPr>
          <w:rFonts w:ascii="Segoe UI" w:hAnsi="Segoe UI" w:cs="Segoe UI"/>
          <w:color w:val="172B4D"/>
          <w:sz w:val="21"/>
          <w:szCs w:val="21"/>
        </w:rPr>
        <w:t>: E</w:t>
      </w:r>
      <w:r>
        <w:rPr>
          <w:rFonts w:ascii="Segoe UI" w:hAnsi="Segoe UI" w:cs="Segoe UI"/>
          <w:color w:val="172B4D"/>
          <w:sz w:val="21"/>
          <w:szCs w:val="21"/>
        </w:rPr>
        <w:t>r</w:t>
      </w:r>
      <w:r w:rsidR="00EE6193">
        <w:rPr>
          <w:rFonts w:ascii="Segoe UI" w:hAnsi="Segoe UI" w:cs="Segoe UI"/>
          <w:color w:val="172B4D"/>
          <w:sz w:val="21"/>
          <w:szCs w:val="21"/>
        </w:rPr>
        <w:t>stattes av "identitetsgrunnlag"</w:t>
      </w:r>
    </w:p>
    <w:p w:rsidR="00565076" w:rsidRDefault="00565076" w:rsidP="00DC6C01">
      <w:pPr>
        <w:numPr>
          <w:ilvl w:val="0"/>
          <w:numId w:val="137"/>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240" w:lineRule="auto"/>
        <w:ind w:left="0"/>
        <w:rPr>
          <w:rFonts w:ascii="Segoe UI" w:hAnsi="Segoe UI" w:cs="Segoe UI"/>
          <w:color w:val="172B4D"/>
          <w:sz w:val="21"/>
          <w:szCs w:val="21"/>
        </w:rPr>
      </w:pPr>
      <w:r>
        <w:rPr>
          <w:rFonts w:ascii="Segoe UI" w:hAnsi="Segoe UI" w:cs="Segoe UI"/>
          <w:color w:val="172B4D"/>
          <w:sz w:val="21"/>
          <w:szCs w:val="21"/>
        </w:rPr>
        <w:t>DNR-HJEMLANDSADRESSE1</w:t>
      </w:r>
      <w:r w:rsidR="00EE6193">
        <w:rPr>
          <w:rFonts w:ascii="Segoe UI" w:hAnsi="Segoe UI" w:cs="Segoe UI"/>
          <w:color w:val="172B4D"/>
          <w:sz w:val="21"/>
          <w:szCs w:val="21"/>
        </w:rPr>
        <w:t>: Utgår</w:t>
      </w:r>
    </w:p>
    <w:p w:rsidR="00565076" w:rsidRDefault="00565076" w:rsidP="00DC6C01">
      <w:pPr>
        <w:numPr>
          <w:ilvl w:val="0"/>
          <w:numId w:val="137"/>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240" w:lineRule="auto"/>
        <w:ind w:left="0"/>
        <w:rPr>
          <w:rFonts w:ascii="Segoe UI" w:hAnsi="Segoe UI" w:cs="Segoe UI"/>
          <w:color w:val="172B4D"/>
          <w:sz w:val="21"/>
          <w:szCs w:val="21"/>
        </w:rPr>
      </w:pPr>
      <w:r>
        <w:rPr>
          <w:rFonts w:ascii="Segoe UI" w:hAnsi="Segoe UI" w:cs="Segoe UI"/>
          <w:color w:val="172B4D"/>
          <w:sz w:val="21"/>
          <w:szCs w:val="21"/>
        </w:rPr>
        <w:t>DNR-HJEMLANDSADRESSE2</w:t>
      </w:r>
      <w:r w:rsidR="00EE6193">
        <w:rPr>
          <w:rFonts w:ascii="Segoe UI" w:hAnsi="Segoe UI" w:cs="Segoe UI"/>
          <w:color w:val="172B4D"/>
          <w:sz w:val="21"/>
          <w:szCs w:val="21"/>
        </w:rPr>
        <w:t>: Utgår</w:t>
      </w:r>
    </w:p>
    <w:p w:rsidR="00565076" w:rsidRDefault="00565076" w:rsidP="00DC6C01">
      <w:pPr>
        <w:numPr>
          <w:ilvl w:val="0"/>
          <w:numId w:val="137"/>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240" w:lineRule="auto"/>
        <w:ind w:left="0"/>
        <w:rPr>
          <w:rFonts w:ascii="Segoe UI" w:hAnsi="Segoe UI" w:cs="Segoe UI"/>
          <w:color w:val="172B4D"/>
          <w:sz w:val="21"/>
          <w:szCs w:val="21"/>
        </w:rPr>
      </w:pPr>
      <w:r>
        <w:rPr>
          <w:rFonts w:ascii="Segoe UI" w:hAnsi="Segoe UI" w:cs="Segoe UI"/>
          <w:color w:val="172B4D"/>
          <w:sz w:val="21"/>
          <w:szCs w:val="21"/>
        </w:rPr>
        <w:t>DNR-HJEMLANDSADRESSE3</w:t>
      </w:r>
      <w:r w:rsidR="00EE6193">
        <w:rPr>
          <w:rFonts w:ascii="Segoe UI" w:hAnsi="Segoe UI" w:cs="Segoe UI"/>
          <w:color w:val="172B4D"/>
          <w:sz w:val="21"/>
          <w:szCs w:val="21"/>
        </w:rPr>
        <w:t>: Utgår</w:t>
      </w:r>
    </w:p>
    <w:p w:rsidR="00565076" w:rsidRDefault="00565076" w:rsidP="00DC6C01">
      <w:pPr>
        <w:numPr>
          <w:ilvl w:val="0"/>
          <w:numId w:val="137"/>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240" w:lineRule="auto"/>
        <w:ind w:left="0"/>
        <w:rPr>
          <w:rFonts w:ascii="Segoe UI" w:hAnsi="Segoe UI" w:cs="Segoe UI"/>
          <w:color w:val="172B4D"/>
          <w:sz w:val="21"/>
          <w:szCs w:val="21"/>
        </w:rPr>
      </w:pPr>
      <w:r>
        <w:rPr>
          <w:rFonts w:ascii="Segoe UI" w:hAnsi="Segoe UI" w:cs="Segoe UI"/>
          <w:color w:val="172B4D"/>
          <w:sz w:val="21"/>
          <w:szCs w:val="21"/>
        </w:rPr>
        <w:t>DNR-HJEMLAND-LANDKODE</w:t>
      </w:r>
      <w:r w:rsidR="00EE6193">
        <w:rPr>
          <w:rFonts w:ascii="Segoe UI" w:hAnsi="Segoe UI" w:cs="Segoe UI"/>
          <w:color w:val="172B4D"/>
          <w:sz w:val="21"/>
          <w:szCs w:val="21"/>
        </w:rPr>
        <w:t>: Utgår</w:t>
      </w:r>
    </w:p>
    <w:p w:rsidR="00565076" w:rsidRDefault="00565076" w:rsidP="00DC6C01">
      <w:pPr>
        <w:numPr>
          <w:ilvl w:val="0"/>
          <w:numId w:val="137"/>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240" w:lineRule="auto"/>
        <w:ind w:left="0"/>
        <w:rPr>
          <w:rFonts w:ascii="Segoe UI" w:hAnsi="Segoe UI" w:cs="Segoe UI"/>
          <w:color w:val="172B4D"/>
          <w:sz w:val="21"/>
          <w:szCs w:val="21"/>
        </w:rPr>
      </w:pPr>
      <w:r>
        <w:rPr>
          <w:rFonts w:ascii="Segoe UI" w:hAnsi="Segoe UI" w:cs="Segoe UI"/>
          <w:color w:val="172B4D"/>
          <w:sz w:val="21"/>
          <w:szCs w:val="21"/>
        </w:rPr>
        <w:t>DNR-HJEMLAND-REG-DATO</w:t>
      </w:r>
      <w:r w:rsidR="00EE6193">
        <w:rPr>
          <w:rFonts w:ascii="Segoe UI" w:hAnsi="Segoe UI" w:cs="Segoe UI"/>
          <w:color w:val="172B4D"/>
          <w:sz w:val="21"/>
          <w:szCs w:val="21"/>
        </w:rPr>
        <w:t>: Utgår</w:t>
      </w:r>
    </w:p>
    <w:p w:rsidR="00565076" w:rsidRDefault="00565076" w:rsidP="00DC6C01">
      <w:pPr>
        <w:numPr>
          <w:ilvl w:val="0"/>
          <w:numId w:val="137"/>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240" w:lineRule="auto"/>
        <w:ind w:left="0"/>
        <w:rPr>
          <w:rFonts w:ascii="Segoe UI" w:hAnsi="Segoe UI" w:cs="Segoe UI"/>
          <w:color w:val="172B4D"/>
          <w:sz w:val="21"/>
          <w:szCs w:val="21"/>
        </w:rPr>
      </w:pPr>
      <w:r>
        <w:rPr>
          <w:rFonts w:ascii="Segoe UI" w:hAnsi="Segoe UI" w:cs="Segoe UI"/>
          <w:color w:val="172B4D"/>
          <w:sz w:val="21"/>
          <w:szCs w:val="21"/>
        </w:rPr>
        <w:t>DNR-ARBEIDSTILLATELSE</w:t>
      </w:r>
      <w:r w:rsidR="00EE6193">
        <w:rPr>
          <w:rFonts w:ascii="Segoe UI" w:hAnsi="Segoe UI" w:cs="Segoe UI"/>
          <w:color w:val="172B4D"/>
          <w:sz w:val="21"/>
          <w:szCs w:val="21"/>
        </w:rPr>
        <w:t>: Erstattet av "opphold"</w:t>
      </w:r>
    </w:p>
    <w:p w:rsidR="00565076" w:rsidRDefault="00565076" w:rsidP="00DC6C01">
      <w:pPr>
        <w:numPr>
          <w:ilvl w:val="0"/>
          <w:numId w:val="137"/>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240" w:lineRule="auto"/>
        <w:ind w:left="0"/>
        <w:rPr>
          <w:rFonts w:ascii="Segoe UI" w:hAnsi="Segoe UI" w:cs="Segoe UI"/>
          <w:color w:val="172B4D"/>
          <w:sz w:val="21"/>
          <w:szCs w:val="21"/>
        </w:rPr>
      </w:pPr>
      <w:r>
        <w:rPr>
          <w:rFonts w:ascii="Segoe UI" w:hAnsi="Segoe UI" w:cs="Segoe UI"/>
          <w:color w:val="172B4D"/>
          <w:sz w:val="21"/>
          <w:szCs w:val="21"/>
        </w:rPr>
        <w:t>DNR-ARBTILL-TILDATO</w:t>
      </w:r>
      <w:r w:rsidR="00EE6193">
        <w:rPr>
          <w:rFonts w:ascii="Segoe UI" w:hAnsi="Segoe UI" w:cs="Segoe UI"/>
          <w:color w:val="172B4D"/>
          <w:sz w:val="21"/>
          <w:szCs w:val="21"/>
        </w:rPr>
        <w:t xml:space="preserve"> Erstattet av "opphold"</w:t>
      </w:r>
    </w:p>
    <w:p w:rsidR="00565076" w:rsidRDefault="00565076" w:rsidP="00DC6C01">
      <w:pPr>
        <w:numPr>
          <w:ilvl w:val="0"/>
          <w:numId w:val="137"/>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240" w:lineRule="auto"/>
        <w:ind w:left="0"/>
        <w:rPr>
          <w:rFonts w:ascii="Segoe UI" w:hAnsi="Segoe UI" w:cs="Segoe UI"/>
          <w:color w:val="172B4D"/>
          <w:sz w:val="21"/>
          <w:szCs w:val="21"/>
        </w:rPr>
      </w:pPr>
      <w:r>
        <w:rPr>
          <w:rFonts w:ascii="Segoe UI" w:hAnsi="Segoe UI" w:cs="Segoe UI"/>
          <w:color w:val="172B4D"/>
          <w:sz w:val="21"/>
          <w:szCs w:val="21"/>
        </w:rPr>
        <w:t>DNR-TRYGDEKTR-NR</w:t>
      </w:r>
      <w:r w:rsidR="00EE6193">
        <w:rPr>
          <w:rFonts w:ascii="Segoe UI" w:hAnsi="Segoe UI" w:cs="Segoe UI"/>
          <w:color w:val="172B4D"/>
          <w:sz w:val="21"/>
          <w:szCs w:val="21"/>
        </w:rPr>
        <w:t>: Utgår</w:t>
      </w:r>
    </w:p>
    <w:p w:rsidR="001C3AC1" w:rsidRDefault="001C3AC1" w:rsidP="002D74A7">
      <w:pPr>
        <w:rPr>
          <w:noProof w:val="0"/>
          <w:lang w:eastAsia="nb-NO"/>
        </w:rPr>
      </w:pPr>
    </w:p>
    <w:p w:rsidR="0044502B" w:rsidRPr="003B6ED5" w:rsidRDefault="0044502B" w:rsidP="002D74A7">
      <w:pPr>
        <w:rPr>
          <w:noProof w:val="0"/>
          <w:lang w:eastAsia="nb-NO"/>
        </w:rPr>
      </w:pPr>
    </w:p>
    <w:sectPr w:rsidR="0044502B" w:rsidRPr="003B6ED5" w:rsidSect="00DD6C5B">
      <w:headerReference w:type="default" r:id="rId64"/>
      <w:footerReference w:type="default" r:id="rId65"/>
      <w:headerReference w:type="first" r:id="rId66"/>
      <w:pgSz w:w="11906" w:h="16838" w:code="9"/>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2043" w:rsidRDefault="008B2043" w:rsidP="00293695">
      <w:r>
        <w:separator/>
      </w:r>
    </w:p>
  </w:endnote>
  <w:endnote w:type="continuationSeparator" w:id="0">
    <w:p w:rsidR="008B2043" w:rsidRDefault="008B2043" w:rsidP="002936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NewCenturySchlbk">
    <w:altName w:val="Century Schoolbook"/>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821"/>
    </w:tblGrid>
    <w:tr w:rsidR="008B2043" w:rsidRPr="008A48BF" w:rsidTr="008A48BF">
      <w:tc>
        <w:tcPr>
          <w:tcW w:w="4889" w:type="dxa"/>
        </w:tcPr>
        <w:p w:rsidR="008B2043" w:rsidRPr="008A48BF" w:rsidRDefault="008B2043">
          <w:pPr>
            <w:pStyle w:val="Bunntekst"/>
            <w:pBdr>
              <w:top w:val="none" w:sz="0" w:space="0" w:color="auto"/>
              <w:left w:val="none" w:sz="0" w:space="0" w:color="auto"/>
              <w:bottom w:val="none" w:sz="0" w:space="0" w:color="auto"/>
              <w:right w:val="none" w:sz="0" w:space="0" w:color="auto"/>
              <w:between w:val="none" w:sz="0" w:space="0" w:color="auto"/>
              <w:bar w:val="none" w:sz="0" w:color="auto"/>
            </w:pBdr>
            <w:rPr>
              <w:sz w:val="16"/>
              <w:szCs w:val="16"/>
            </w:rPr>
          </w:pPr>
        </w:p>
      </w:tc>
      <w:tc>
        <w:tcPr>
          <w:tcW w:w="4889" w:type="dxa"/>
          <w:vAlign w:val="bottom"/>
        </w:tcPr>
        <w:p w:rsidR="008B2043" w:rsidRPr="008A48BF" w:rsidRDefault="008B2043" w:rsidP="008A48BF">
          <w:pPr>
            <w:pStyle w:val="Bunntekst"/>
            <w:pBdr>
              <w:top w:val="none" w:sz="0" w:space="0" w:color="auto"/>
              <w:left w:val="none" w:sz="0" w:space="0" w:color="auto"/>
              <w:bottom w:val="none" w:sz="0" w:space="0" w:color="auto"/>
              <w:right w:val="none" w:sz="0" w:space="0" w:color="auto"/>
              <w:between w:val="none" w:sz="0" w:space="0" w:color="auto"/>
              <w:bar w:val="none" w:sz="0" w:color="auto"/>
            </w:pBdr>
            <w:jc w:val="right"/>
            <w:rPr>
              <w:sz w:val="16"/>
              <w:szCs w:val="16"/>
            </w:rPr>
          </w:pPr>
          <w:r w:rsidRPr="008A48BF">
            <w:rPr>
              <w:sz w:val="16"/>
              <w:szCs w:val="16"/>
            </w:rPr>
            <w:t xml:space="preserve">Side </w:t>
          </w:r>
          <w:r w:rsidRPr="008A48BF">
            <w:rPr>
              <w:sz w:val="16"/>
              <w:szCs w:val="16"/>
            </w:rPr>
            <w:fldChar w:fldCharType="begin"/>
          </w:r>
          <w:r w:rsidRPr="008A48BF">
            <w:rPr>
              <w:sz w:val="16"/>
              <w:szCs w:val="16"/>
            </w:rPr>
            <w:instrText>PAGE  \* Arabic  \* MERGEFORMAT</w:instrText>
          </w:r>
          <w:r w:rsidRPr="008A48BF">
            <w:rPr>
              <w:sz w:val="16"/>
              <w:szCs w:val="16"/>
            </w:rPr>
            <w:fldChar w:fldCharType="separate"/>
          </w:r>
          <w:r w:rsidR="0054747D">
            <w:rPr>
              <w:sz w:val="16"/>
              <w:szCs w:val="16"/>
            </w:rPr>
            <w:t>11</w:t>
          </w:r>
          <w:r w:rsidRPr="008A48BF">
            <w:rPr>
              <w:sz w:val="16"/>
              <w:szCs w:val="16"/>
            </w:rPr>
            <w:fldChar w:fldCharType="end"/>
          </w:r>
          <w:r w:rsidRPr="008A48BF">
            <w:rPr>
              <w:sz w:val="16"/>
              <w:szCs w:val="16"/>
            </w:rPr>
            <w:t xml:space="preserve"> av </w:t>
          </w:r>
          <w:r w:rsidRPr="008A48BF">
            <w:rPr>
              <w:sz w:val="16"/>
              <w:szCs w:val="16"/>
            </w:rPr>
            <w:fldChar w:fldCharType="begin"/>
          </w:r>
          <w:r w:rsidRPr="008A48BF">
            <w:rPr>
              <w:sz w:val="16"/>
              <w:szCs w:val="16"/>
            </w:rPr>
            <w:instrText>NUMPAGES  \* Arabic  \* MERGEFORMAT</w:instrText>
          </w:r>
          <w:r w:rsidRPr="008A48BF">
            <w:rPr>
              <w:sz w:val="16"/>
              <w:szCs w:val="16"/>
            </w:rPr>
            <w:fldChar w:fldCharType="separate"/>
          </w:r>
          <w:r w:rsidR="0054747D">
            <w:rPr>
              <w:sz w:val="16"/>
              <w:szCs w:val="16"/>
            </w:rPr>
            <w:t>111</w:t>
          </w:r>
          <w:r w:rsidRPr="008A48BF">
            <w:rPr>
              <w:sz w:val="16"/>
              <w:szCs w:val="16"/>
            </w:rPr>
            <w:fldChar w:fldCharType="end"/>
          </w:r>
        </w:p>
      </w:tc>
    </w:tr>
  </w:tbl>
  <w:p w:rsidR="008B2043" w:rsidRDefault="008B2043">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2043" w:rsidRDefault="008B2043" w:rsidP="00293695">
      <w:r>
        <w:separator/>
      </w:r>
    </w:p>
  </w:footnote>
  <w:footnote w:type="continuationSeparator" w:id="0">
    <w:p w:rsidR="008B2043" w:rsidRDefault="008B2043" w:rsidP="00293695">
      <w:r>
        <w:continuationSeparator/>
      </w:r>
    </w:p>
  </w:footnote>
  <w:footnote w:id="1">
    <w:p w:rsidR="008B2043" w:rsidRPr="00A176D5" w:rsidRDefault="008B2043" w:rsidP="001C3AC1">
      <w:pPr>
        <w:pStyle w:val="Fotnotetekst"/>
      </w:pPr>
      <w:r w:rsidRPr="00A176D5">
        <w:rPr>
          <w:rStyle w:val="Fotnotereferanse"/>
          <w:sz w:val="18"/>
          <w:szCs w:val="18"/>
        </w:rPr>
        <w:footnoteRef/>
      </w:r>
      <w:r w:rsidRPr="00A176D5">
        <w:t xml:space="preserve"> Et annet begrep som ofte brukes er «partnere». Begrepet omfatter enhver offentlig eller privat virksomhet som har en avtale med Folkeregisteret om å produsere informasjon til Folkeregisteret </w:t>
      </w:r>
      <w:r>
        <w:t>og eventuelt</w:t>
      </w:r>
      <w:r w:rsidRPr="00A176D5">
        <w:t xml:space="preserve"> bruke informasjon fra Folkeregisteret.</w:t>
      </w:r>
    </w:p>
  </w:footnote>
  <w:footnote w:id="2">
    <w:p w:rsidR="008B2043" w:rsidRPr="00D34479" w:rsidRDefault="008B2043" w:rsidP="001C3AC1">
      <w:pPr>
        <w:pStyle w:val="Fotnotetekst"/>
      </w:pPr>
      <w:r w:rsidRPr="00A85C46">
        <w:rPr>
          <w:rStyle w:val="Fotnotereferanse"/>
          <w:sz w:val="16"/>
          <w:szCs w:val="16"/>
        </w:rPr>
        <w:footnoteRef/>
      </w:r>
      <w:r w:rsidRPr="00A85C46">
        <w:t xml:space="preserve"> Det er utformet avtaler med de som har valgt å bruke Folkeregisteret (konsumentene). Det er f.eks. krav om å oppdatere seg daglig på visse opplysninger som strengt fortrolig </w:t>
      </w:r>
      <w:r>
        <w:t xml:space="preserve">adresse </w:t>
      </w:r>
      <w:r w:rsidRPr="00A85C46">
        <w:t>og fortrolig adresse</w:t>
      </w:r>
      <w:r>
        <w:t xml:space="preserve">. </w:t>
      </w:r>
    </w:p>
  </w:footnote>
  <w:footnote w:id="3">
    <w:p w:rsidR="008B2043" w:rsidRPr="00F87F7A" w:rsidRDefault="008B2043" w:rsidP="001C3AC1">
      <w:pPr>
        <w:pStyle w:val="Fotnotetekst"/>
      </w:pPr>
      <w:r>
        <w:rPr>
          <w:rStyle w:val="Fotnotereferanse"/>
        </w:rPr>
        <w:footnoteRef/>
      </w:r>
      <w:r w:rsidRPr="002B3FA8">
        <w:t xml:space="preserve"> </w:t>
      </w:r>
      <w:r>
        <w:t>F</w:t>
      </w:r>
      <w:r w:rsidRPr="00F87F7A">
        <w:t>olkeregisterlov</w:t>
      </w:r>
      <w:r>
        <w:t>en</w:t>
      </w:r>
      <w:r w:rsidRPr="00F87F7A">
        <w:t xml:space="preserve"> § 3-1 2. og 3. ledd: "I tilknytning til den enkelte opplysning kan det registreres merknader og koder. Historiske opplysninger kan bevares i registeret. </w:t>
      </w:r>
    </w:p>
    <w:p w:rsidR="008B2043" w:rsidRPr="00F87F7A" w:rsidRDefault="008B2043" w:rsidP="001C3AC1">
      <w:pPr>
        <w:pStyle w:val="Fotnotetekst"/>
      </w:pPr>
      <w:r w:rsidRPr="00F87F7A">
        <w:t>Departementet kan i forskrift gi regler om hvilke underkategorier og tilleggsopplysninger som kan registreres til den enkelte opplysning</w:t>
      </w:r>
      <w:r>
        <w:t>.</w:t>
      </w:r>
      <w:r w:rsidRPr="00F87F7A">
        <w:t>"</w:t>
      </w:r>
    </w:p>
    <w:p w:rsidR="008B2043" w:rsidRPr="00F87F7A" w:rsidRDefault="008B2043" w:rsidP="001C3AC1">
      <w:pPr>
        <w:pStyle w:val="Fotnotetekst"/>
      </w:pPr>
    </w:p>
  </w:footnote>
  <w:footnote w:id="4">
    <w:p w:rsidR="008B2043" w:rsidRDefault="008B2043" w:rsidP="001C3AC1">
      <w:pPr>
        <w:rPr>
          <w:rStyle w:val="Hyperkobling"/>
          <w:rFonts w:eastAsia="Times New Roman"/>
          <w:lang w:eastAsia="nb-NO"/>
        </w:rPr>
      </w:pPr>
      <w:r>
        <w:rPr>
          <w:rStyle w:val="Fotnotereferanse"/>
        </w:rPr>
        <w:footnoteRef/>
      </w:r>
      <w:r w:rsidRPr="00BD7068">
        <w:t xml:space="preserve"> </w:t>
      </w:r>
      <w:r>
        <w:rPr>
          <w:color w:val="000000"/>
          <w:lang w:eastAsia="nb-NO"/>
        </w:rPr>
        <w:t xml:space="preserve">Håndboka kap. 2.5: </w:t>
      </w:r>
      <w:r w:rsidRPr="00AE7A45">
        <w:rPr>
          <w:rStyle w:val="Hyperkobling"/>
          <w:rFonts w:eastAsia="Times New Roman"/>
          <w:lang w:eastAsia="nb-NO"/>
        </w:rPr>
        <w:t>https://www.skatteetaten.no/globalassets/rettskilder/handboker/folkeregistrering/handbok-i-folkeregistrering-2.1.pdf</w:t>
      </w:r>
    </w:p>
    <w:p w:rsidR="008B2043" w:rsidRDefault="008B2043" w:rsidP="001C3AC1">
      <w:pPr>
        <w:rPr>
          <w:lang w:eastAsia="nb-NO"/>
        </w:rPr>
      </w:pPr>
      <w:r>
        <w:rPr>
          <w:lang w:eastAsia="nb-NO"/>
        </w:rPr>
        <w:t xml:space="preserve"> (reglene er definert for innflytting til Norge, men de samme reglene gjelder også ved tildeling av d-nummer)</w:t>
      </w:r>
    </w:p>
    <w:p w:rsidR="008B2043" w:rsidRPr="00BD7068" w:rsidRDefault="008B2043" w:rsidP="001C3AC1">
      <w:pPr>
        <w:pStyle w:val="Fotnotetekst"/>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4"/>
      <w:gridCol w:w="3227"/>
      <w:gridCol w:w="3197"/>
    </w:tblGrid>
    <w:tr w:rsidR="008B2043" w:rsidRPr="00293695" w:rsidTr="00293695">
      <w:tc>
        <w:tcPr>
          <w:tcW w:w="3259" w:type="dxa"/>
        </w:tcPr>
        <w:p w:rsidR="008B2043" w:rsidRPr="00293695" w:rsidRDefault="008B2043">
          <w:pPr>
            <w:pStyle w:val="Topptekst"/>
            <w:rPr>
              <w:sz w:val="16"/>
              <w:szCs w:val="16"/>
            </w:rPr>
          </w:pPr>
          <w:r>
            <w:rPr>
              <w:b/>
              <w:sz w:val="28"/>
              <w:szCs w:val="28"/>
              <w:lang w:eastAsia="nb-NO"/>
            </w:rPr>
            <w:drawing>
              <wp:inline distT="0" distB="0" distL="0" distR="0">
                <wp:extent cx="540000" cy="54000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_Skatteetat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3259" w:type="dxa"/>
          <w:vAlign w:val="bottom"/>
        </w:tcPr>
        <w:p w:rsidR="008B2043" w:rsidRPr="00293695" w:rsidRDefault="008B2043" w:rsidP="00293695">
          <w:pPr>
            <w:pStyle w:val="Topptekst"/>
            <w:jc w:val="center"/>
            <w:rPr>
              <w:b/>
              <w:sz w:val="16"/>
              <w:szCs w:val="16"/>
            </w:rPr>
          </w:pPr>
          <w:r>
            <w:rPr>
              <w:b/>
              <w:sz w:val="16"/>
              <w:szCs w:val="16"/>
            </w:rPr>
            <w:t>Informasjonsmodell – Modernisering av Folkeregisteret</w:t>
          </w:r>
        </w:p>
      </w:tc>
      <w:tc>
        <w:tcPr>
          <w:tcW w:w="3260" w:type="dxa"/>
          <w:vAlign w:val="bottom"/>
        </w:tcPr>
        <w:p w:rsidR="008B2043" w:rsidRPr="00293695" w:rsidRDefault="008B2043" w:rsidP="00293695">
          <w:pPr>
            <w:pStyle w:val="Topptekst"/>
            <w:jc w:val="right"/>
            <w:rPr>
              <w:b/>
              <w:sz w:val="16"/>
              <w:szCs w:val="16"/>
            </w:rPr>
          </w:pPr>
        </w:p>
      </w:tc>
    </w:tr>
  </w:tbl>
  <w:p w:rsidR="008B2043" w:rsidRDefault="008B2043">
    <w:pPr>
      <w:pStyle w:val="Toppteks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4"/>
      <w:gridCol w:w="3227"/>
      <w:gridCol w:w="3197"/>
    </w:tblGrid>
    <w:tr w:rsidR="008B2043" w:rsidRPr="00293695" w:rsidTr="006B1E38">
      <w:tc>
        <w:tcPr>
          <w:tcW w:w="3259" w:type="dxa"/>
        </w:tcPr>
        <w:p w:rsidR="008B2043" w:rsidRPr="00293695" w:rsidRDefault="008B2043" w:rsidP="00A86D3A">
          <w:pPr>
            <w:pStyle w:val="Topptekst"/>
            <w:rPr>
              <w:sz w:val="16"/>
              <w:szCs w:val="16"/>
            </w:rPr>
          </w:pPr>
          <w:r w:rsidRPr="00293695">
            <w:rPr>
              <w:b/>
              <w:bCs/>
              <w:sz w:val="16"/>
              <w:szCs w:val="16"/>
              <w:lang w:eastAsia="nb-NO"/>
            </w:rPr>
            <w:drawing>
              <wp:inline distT="0" distB="0" distL="0" distR="0" wp14:anchorId="338C2DC1" wp14:editId="23C4210D">
                <wp:extent cx="539001" cy="654719"/>
                <wp:effectExtent l="0" t="0" r="0" b="0"/>
                <wp:docPr id="2" name="officeArt object"/>
                <wp:cNvGraphicFramePr/>
                <a:graphic xmlns:a="http://schemas.openxmlformats.org/drawingml/2006/main">
                  <a:graphicData uri="http://schemas.openxmlformats.org/drawingml/2006/picture">
                    <pic:pic xmlns:pic="http://schemas.openxmlformats.org/drawingml/2006/picture">
                      <pic:nvPicPr>
                        <pic:cNvPr id="1073741825" name="LogoSKE_CMYK.png"/>
                        <pic:cNvPicPr>
                          <a:picLocks noChangeAspect="1"/>
                        </pic:cNvPicPr>
                      </pic:nvPicPr>
                      <pic:blipFill>
                        <a:blip r:embed="rId1">
                          <a:extLst/>
                        </a:blip>
                        <a:stretch>
                          <a:fillRect/>
                        </a:stretch>
                      </pic:blipFill>
                      <pic:spPr>
                        <a:xfrm>
                          <a:off x="0" y="0"/>
                          <a:ext cx="539001" cy="654719"/>
                        </a:xfrm>
                        <a:prstGeom prst="rect">
                          <a:avLst/>
                        </a:prstGeom>
                        <a:ln w="12700" cap="flat">
                          <a:noFill/>
                          <a:miter lim="400000"/>
                        </a:ln>
                        <a:effectLst/>
                      </pic:spPr>
                    </pic:pic>
                  </a:graphicData>
                </a:graphic>
              </wp:inline>
            </w:drawing>
          </w:r>
        </w:p>
      </w:tc>
      <w:tc>
        <w:tcPr>
          <w:tcW w:w="3259" w:type="dxa"/>
          <w:vAlign w:val="bottom"/>
        </w:tcPr>
        <w:p w:rsidR="008B2043" w:rsidRPr="00293695" w:rsidRDefault="008B2043" w:rsidP="00A86D3A">
          <w:pPr>
            <w:pStyle w:val="Topptekst"/>
            <w:jc w:val="center"/>
            <w:rPr>
              <w:b/>
              <w:sz w:val="16"/>
              <w:szCs w:val="16"/>
            </w:rPr>
          </w:pPr>
          <w:r>
            <w:rPr>
              <w:b/>
              <w:sz w:val="16"/>
              <w:szCs w:val="16"/>
            </w:rPr>
            <w:t>Informasjonsmodell – Modernisering av Folkeregisteret</w:t>
          </w:r>
        </w:p>
      </w:tc>
      <w:tc>
        <w:tcPr>
          <w:tcW w:w="3260" w:type="dxa"/>
          <w:vAlign w:val="bottom"/>
        </w:tcPr>
        <w:p w:rsidR="008B2043" w:rsidRPr="00293695" w:rsidRDefault="008B2043" w:rsidP="00A86D3A">
          <w:pPr>
            <w:pStyle w:val="Topptekst"/>
            <w:jc w:val="right"/>
            <w:rPr>
              <w:b/>
              <w:sz w:val="16"/>
              <w:szCs w:val="16"/>
            </w:rPr>
          </w:pPr>
        </w:p>
      </w:tc>
    </w:tr>
  </w:tbl>
  <w:p w:rsidR="008B2043" w:rsidRDefault="008B2043" w:rsidP="00A86D3A">
    <w:pPr>
      <w:pStyle w:val="Topptekst"/>
    </w:pPr>
  </w:p>
  <w:p w:rsidR="008B2043" w:rsidRDefault="008B2043">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7E1A4BE2"/>
    <w:lvl w:ilvl="0">
      <w:start w:val="1"/>
      <w:numFmt w:val="bullet"/>
      <w:pStyle w:val="Punktliste3"/>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C78CD1A6"/>
    <w:lvl w:ilvl="0">
      <w:start w:val="1"/>
      <w:numFmt w:val="bullet"/>
      <w:pStyle w:val="Punktliste"/>
      <w:lvlText w:val=""/>
      <w:lvlJc w:val="left"/>
      <w:pPr>
        <w:tabs>
          <w:tab w:val="num" w:pos="360"/>
        </w:tabs>
        <w:ind w:left="360" w:hanging="360"/>
      </w:pPr>
      <w:rPr>
        <w:rFonts w:ascii="Symbol" w:hAnsi="Symbol" w:hint="default"/>
      </w:rPr>
    </w:lvl>
  </w:abstractNum>
  <w:abstractNum w:abstractNumId="2" w15:restartNumberingAfterBreak="0">
    <w:nsid w:val="0733592D"/>
    <w:multiLevelType w:val="hybridMultilevel"/>
    <w:tmpl w:val="9CAE5F46"/>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 w15:restartNumberingAfterBreak="0">
    <w:nsid w:val="07DE78C7"/>
    <w:multiLevelType w:val="hybridMultilevel"/>
    <w:tmpl w:val="7BBA21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0C5F50AA"/>
    <w:multiLevelType w:val="multilevel"/>
    <w:tmpl w:val="4A8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B64255"/>
    <w:multiLevelType w:val="multilevel"/>
    <w:tmpl w:val="4A8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F03A14"/>
    <w:multiLevelType w:val="hybridMultilevel"/>
    <w:tmpl w:val="C728C33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0FE62C5C"/>
    <w:multiLevelType w:val="hybridMultilevel"/>
    <w:tmpl w:val="DDC8F39E"/>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8" w15:restartNumberingAfterBreak="0">
    <w:nsid w:val="108B61AB"/>
    <w:multiLevelType w:val="hybridMultilevel"/>
    <w:tmpl w:val="55007940"/>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11D6741F"/>
    <w:multiLevelType w:val="hybridMultilevel"/>
    <w:tmpl w:val="55900A14"/>
    <w:lvl w:ilvl="0" w:tplc="5D96CA16">
      <w:start w:val="1"/>
      <w:numFmt w:val="bullet"/>
      <w:lvlText w:val="-"/>
      <w:lvlJc w:val="left"/>
      <w:pPr>
        <w:ind w:left="720" w:hanging="360"/>
      </w:pPr>
      <w:rPr>
        <w:rFonts w:ascii="Arial" w:eastAsiaTheme="minorHAnsi"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13AD1951"/>
    <w:multiLevelType w:val="hybridMultilevel"/>
    <w:tmpl w:val="F7AAD194"/>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1" w15:restartNumberingAfterBreak="0">
    <w:nsid w:val="15593818"/>
    <w:multiLevelType w:val="hybridMultilevel"/>
    <w:tmpl w:val="43B4C880"/>
    <w:lvl w:ilvl="0" w:tplc="04140011">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15AA43A4"/>
    <w:multiLevelType w:val="hybridMultilevel"/>
    <w:tmpl w:val="4F62CEDA"/>
    <w:lvl w:ilvl="0" w:tplc="643A731A">
      <w:numFmt w:val="bullet"/>
      <w:lvlText w:val="•"/>
      <w:lvlJc w:val="left"/>
      <w:pPr>
        <w:ind w:left="1065" w:hanging="705"/>
      </w:pPr>
      <w:rPr>
        <w:rFonts w:ascii="Arial" w:eastAsia="Arial Unicode MS"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15B73053"/>
    <w:multiLevelType w:val="hybridMultilevel"/>
    <w:tmpl w:val="F3F6AC0C"/>
    <w:lvl w:ilvl="0" w:tplc="5D96CA16">
      <w:start w:val="1"/>
      <w:numFmt w:val="bullet"/>
      <w:lvlText w:val="-"/>
      <w:lvlJc w:val="left"/>
      <w:pPr>
        <w:ind w:left="720" w:hanging="360"/>
      </w:pPr>
      <w:rPr>
        <w:rFonts w:ascii="Arial" w:eastAsiaTheme="minorHAnsi"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1EF71C9F"/>
    <w:multiLevelType w:val="hybridMultilevel"/>
    <w:tmpl w:val="DAEE57DA"/>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5" w15:restartNumberingAfterBreak="0">
    <w:nsid w:val="2069058E"/>
    <w:multiLevelType w:val="hybridMultilevel"/>
    <w:tmpl w:val="A4CA8044"/>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16" w15:restartNumberingAfterBreak="0">
    <w:nsid w:val="296A0FDA"/>
    <w:multiLevelType w:val="hybridMultilevel"/>
    <w:tmpl w:val="A0BCEE52"/>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31D45392"/>
    <w:multiLevelType w:val="hybridMultilevel"/>
    <w:tmpl w:val="547C92FC"/>
    <w:lvl w:ilvl="0" w:tplc="17F45802">
      <w:start w:val="2"/>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342950B8"/>
    <w:multiLevelType w:val="hybridMultilevel"/>
    <w:tmpl w:val="CE3082A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364B26B0"/>
    <w:multiLevelType w:val="hybridMultilevel"/>
    <w:tmpl w:val="48C2C036"/>
    <w:lvl w:ilvl="0" w:tplc="643A731A">
      <w:numFmt w:val="bullet"/>
      <w:lvlText w:val="•"/>
      <w:lvlJc w:val="left"/>
      <w:pPr>
        <w:ind w:left="1065" w:hanging="705"/>
      </w:pPr>
      <w:rPr>
        <w:rFonts w:ascii="Arial" w:eastAsia="Arial Unicode MS"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3F2C3416"/>
    <w:multiLevelType w:val="multilevel"/>
    <w:tmpl w:val="1D3CDB6A"/>
    <w:lvl w:ilvl="0">
      <w:start w:val="1"/>
      <w:numFmt w:val="decimal"/>
      <w:lvlText w:val="%1"/>
      <w:lvlJc w:val="left"/>
      <w:pPr>
        <w:tabs>
          <w:tab w:val="num" w:pos="1368"/>
        </w:tabs>
        <w:ind w:left="1368" w:hanging="1368"/>
      </w:pPr>
      <w:rPr>
        <w:rFonts w:hint="default"/>
      </w:rPr>
    </w:lvl>
    <w:lvl w:ilvl="1">
      <w:start w:val="1"/>
      <w:numFmt w:val="decimal"/>
      <w:lvlText w:val="%1.%2"/>
      <w:lvlJc w:val="left"/>
      <w:pPr>
        <w:tabs>
          <w:tab w:val="num" w:pos="1793"/>
        </w:tabs>
        <w:ind w:left="1793" w:hanging="1368"/>
      </w:pPr>
      <w:rPr>
        <w:rFonts w:hint="default"/>
      </w:rPr>
    </w:lvl>
    <w:lvl w:ilvl="2">
      <w:start w:val="1"/>
      <w:numFmt w:val="decimal"/>
      <w:lvlText w:val="%1.%2.%3"/>
      <w:lvlJc w:val="left"/>
      <w:pPr>
        <w:tabs>
          <w:tab w:val="num" w:pos="1368"/>
        </w:tabs>
        <w:ind w:left="1368" w:hanging="1368"/>
      </w:pPr>
      <w:rPr>
        <w:rFonts w:hint="default"/>
      </w:rPr>
    </w:lvl>
    <w:lvl w:ilvl="3">
      <w:start w:val="1"/>
      <w:numFmt w:val="decimal"/>
      <w:lvlText w:val="%1.%2.%3.%4"/>
      <w:lvlJc w:val="left"/>
      <w:pPr>
        <w:tabs>
          <w:tab w:val="num" w:pos="1368"/>
        </w:tabs>
        <w:ind w:left="1368" w:hanging="1368"/>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1" w15:restartNumberingAfterBreak="0">
    <w:nsid w:val="3F2C343A"/>
    <w:multiLevelType w:val="hybridMultilevel"/>
    <w:tmpl w:val="D08C0D6C"/>
    <w:lvl w:ilvl="0" w:tplc="D9F4E046">
      <w:start w:val="1"/>
      <w:numFmt w:val="bullet"/>
      <w:lvlText w:val=""/>
      <w:lvlJc w:val="left"/>
      <w:pPr>
        <w:tabs>
          <w:tab w:val="num" w:pos="360"/>
        </w:tabs>
        <w:ind w:left="360" w:hanging="360"/>
      </w:pPr>
      <w:rPr>
        <w:rFonts w:ascii="Symbol" w:hAnsi="Symbol"/>
      </w:rPr>
    </w:lvl>
    <w:lvl w:ilvl="1" w:tplc="722A4F58">
      <w:start w:val="1"/>
      <w:numFmt w:val="bullet"/>
      <w:lvlText w:val="o"/>
      <w:lvlJc w:val="left"/>
      <w:pPr>
        <w:tabs>
          <w:tab w:val="num" w:pos="1080"/>
        </w:tabs>
        <w:ind w:left="1080" w:hanging="360"/>
      </w:pPr>
      <w:rPr>
        <w:rFonts w:ascii="Courier New" w:hAnsi="Courier New"/>
      </w:rPr>
    </w:lvl>
    <w:lvl w:ilvl="2" w:tplc="6FF6960A">
      <w:start w:val="1"/>
      <w:numFmt w:val="bullet"/>
      <w:lvlText w:val=""/>
      <w:lvlJc w:val="left"/>
      <w:pPr>
        <w:tabs>
          <w:tab w:val="num" w:pos="1800"/>
        </w:tabs>
        <w:ind w:left="1800" w:hanging="360"/>
      </w:pPr>
      <w:rPr>
        <w:rFonts w:ascii="Wingdings" w:hAnsi="Wingdings"/>
      </w:rPr>
    </w:lvl>
    <w:lvl w:ilvl="3" w:tplc="789C5370">
      <w:start w:val="1"/>
      <w:numFmt w:val="bullet"/>
      <w:lvlText w:val=""/>
      <w:lvlJc w:val="left"/>
      <w:pPr>
        <w:tabs>
          <w:tab w:val="num" w:pos="2520"/>
        </w:tabs>
        <w:ind w:left="2520" w:hanging="360"/>
      </w:pPr>
      <w:rPr>
        <w:rFonts w:ascii="Symbol" w:hAnsi="Symbol"/>
      </w:rPr>
    </w:lvl>
    <w:lvl w:ilvl="4" w:tplc="7572F0F0">
      <w:start w:val="1"/>
      <w:numFmt w:val="bullet"/>
      <w:lvlText w:val="o"/>
      <w:lvlJc w:val="left"/>
      <w:pPr>
        <w:tabs>
          <w:tab w:val="num" w:pos="3240"/>
        </w:tabs>
        <w:ind w:left="3240" w:hanging="360"/>
      </w:pPr>
      <w:rPr>
        <w:rFonts w:ascii="Courier New" w:hAnsi="Courier New"/>
      </w:rPr>
    </w:lvl>
    <w:lvl w:ilvl="5" w:tplc="F0988A10">
      <w:start w:val="1"/>
      <w:numFmt w:val="bullet"/>
      <w:lvlText w:val=""/>
      <w:lvlJc w:val="left"/>
      <w:pPr>
        <w:tabs>
          <w:tab w:val="num" w:pos="3960"/>
        </w:tabs>
        <w:ind w:left="3960" w:hanging="360"/>
      </w:pPr>
      <w:rPr>
        <w:rFonts w:ascii="Wingdings" w:hAnsi="Wingdings"/>
      </w:rPr>
    </w:lvl>
    <w:lvl w:ilvl="6" w:tplc="0B622460">
      <w:start w:val="1"/>
      <w:numFmt w:val="bullet"/>
      <w:lvlText w:val=""/>
      <w:lvlJc w:val="left"/>
      <w:pPr>
        <w:tabs>
          <w:tab w:val="num" w:pos="4680"/>
        </w:tabs>
        <w:ind w:left="4680" w:hanging="360"/>
      </w:pPr>
      <w:rPr>
        <w:rFonts w:ascii="Symbol" w:hAnsi="Symbol"/>
      </w:rPr>
    </w:lvl>
    <w:lvl w:ilvl="7" w:tplc="F6B064A4">
      <w:start w:val="1"/>
      <w:numFmt w:val="bullet"/>
      <w:lvlText w:val="o"/>
      <w:lvlJc w:val="left"/>
      <w:pPr>
        <w:tabs>
          <w:tab w:val="num" w:pos="5400"/>
        </w:tabs>
        <w:ind w:left="5400" w:hanging="360"/>
      </w:pPr>
      <w:rPr>
        <w:rFonts w:ascii="Courier New" w:hAnsi="Courier New"/>
      </w:rPr>
    </w:lvl>
    <w:lvl w:ilvl="8" w:tplc="5C2098E2">
      <w:start w:val="1"/>
      <w:numFmt w:val="bullet"/>
      <w:lvlText w:val=""/>
      <w:lvlJc w:val="left"/>
      <w:pPr>
        <w:tabs>
          <w:tab w:val="num" w:pos="6120"/>
        </w:tabs>
        <w:ind w:left="6120" w:hanging="360"/>
      </w:pPr>
      <w:rPr>
        <w:rFonts w:ascii="Wingdings" w:hAnsi="Wingdings"/>
      </w:rPr>
    </w:lvl>
  </w:abstractNum>
  <w:abstractNum w:abstractNumId="22" w15:restartNumberingAfterBreak="0">
    <w:nsid w:val="428230E9"/>
    <w:multiLevelType w:val="hybridMultilevel"/>
    <w:tmpl w:val="1D00FB1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449A1C62"/>
    <w:multiLevelType w:val="hybridMultilevel"/>
    <w:tmpl w:val="42DC5EF4"/>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4" w15:restartNumberingAfterBreak="0">
    <w:nsid w:val="45092104"/>
    <w:multiLevelType w:val="hybridMultilevel"/>
    <w:tmpl w:val="A7E6CC3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46C52DCA"/>
    <w:multiLevelType w:val="hybridMultilevel"/>
    <w:tmpl w:val="B9A47DA8"/>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470434DE"/>
    <w:multiLevelType w:val="multilevel"/>
    <w:tmpl w:val="AD3C7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848396D"/>
    <w:multiLevelType w:val="hybridMultilevel"/>
    <w:tmpl w:val="97DC68C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8" w15:restartNumberingAfterBreak="0">
    <w:nsid w:val="49690812"/>
    <w:multiLevelType w:val="hybridMultilevel"/>
    <w:tmpl w:val="8878E28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15:restartNumberingAfterBreak="0">
    <w:nsid w:val="499D4377"/>
    <w:multiLevelType w:val="hybridMultilevel"/>
    <w:tmpl w:val="E93676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15:restartNumberingAfterBreak="0">
    <w:nsid w:val="50337DB4"/>
    <w:multiLevelType w:val="hybridMultilevel"/>
    <w:tmpl w:val="01CC681C"/>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1" w15:restartNumberingAfterBreak="0">
    <w:nsid w:val="54297A1A"/>
    <w:multiLevelType w:val="hybridMultilevel"/>
    <w:tmpl w:val="13C822EA"/>
    <w:lvl w:ilvl="0" w:tplc="0414000F">
      <w:start w:val="1"/>
      <w:numFmt w:val="decimal"/>
      <w:lvlText w:val="%1."/>
      <w:lvlJc w:val="left"/>
      <w:pPr>
        <w:ind w:left="1080" w:hanging="360"/>
      </w:p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32" w15:restartNumberingAfterBreak="0">
    <w:nsid w:val="5A6818A1"/>
    <w:multiLevelType w:val="multilevel"/>
    <w:tmpl w:val="7E76F97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EA63E9E"/>
    <w:multiLevelType w:val="hybridMultilevel"/>
    <w:tmpl w:val="D11CC8E8"/>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4" w15:restartNumberingAfterBreak="0">
    <w:nsid w:val="60C7079E"/>
    <w:multiLevelType w:val="hybridMultilevel"/>
    <w:tmpl w:val="CF5A2D1E"/>
    <w:lvl w:ilvl="0" w:tplc="643A731A">
      <w:numFmt w:val="bullet"/>
      <w:lvlText w:val="•"/>
      <w:lvlJc w:val="left"/>
      <w:pPr>
        <w:ind w:left="1065" w:hanging="705"/>
      </w:pPr>
      <w:rPr>
        <w:rFonts w:ascii="Arial" w:eastAsia="Arial Unicode MS"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15:restartNumberingAfterBreak="0">
    <w:nsid w:val="60DD5C77"/>
    <w:multiLevelType w:val="hybridMultilevel"/>
    <w:tmpl w:val="5770CF94"/>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6" w15:restartNumberingAfterBreak="0">
    <w:nsid w:val="616818F8"/>
    <w:multiLevelType w:val="multilevel"/>
    <w:tmpl w:val="DC8C760E"/>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7" w15:restartNumberingAfterBreak="0">
    <w:nsid w:val="616F3D7E"/>
    <w:multiLevelType w:val="hybridMultilevel"/>
    <w:tmpl w:val="710C3384"/>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38" w15:restartNumberingAfterBreak="0">
    <w:nsid w:val="63FC7E35"/>
    <w:multiLevelType w:val="hybridMultilevel"/>
    <w:tmpl w:val="F2C88B9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9" w15:restartNumberingAfterBreak="0">
    <w:nsid w:val="69012070"/>
    <w:multiLevelType w:val="multilevel"/>
    <w:tmpl w:val="4A8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D757963"/>
    <w:multiLevelType w:val="hybridMultilevel"/>
    <w:tmpl w:val="2A5EC916"/>
    <w:lvl w:ilvl="0" w:tplc="0414000F">
      <w:start w:val="1"/>
      <w:numFmt w:val="decimal"/>
      <w:lvlText w:val="%1."/>
      <w:lvlJc w:val="left"/>
      <w:pPr>
        <w:ind w:left="720" w:hanging="360"/>
      </w:pPr>
    </w:lvl>
    <w:lvl w:ilvl="1" w:tplc="04140001">
      <w:start w:val="1"/>
      <w:numFmt w:val="bullet"/>
      <w:lvlText w:val=""/>
      <w:lvlJc w:val="left"/>
      <w:pPr>
        <w:ind w:left="1440" w:hanging="360"/>
      </w:pPr>
      <w:rPr>
        <w:rFonts w:ascii="Symbol" w:hAnsi="Symbol" w:hint="default"/>
      </w:r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1" w15:restartNumberingAfterBreak="0">
    <w:nsid w:val="6DCD104C"/>
    <w:multiLevelType w:val="multilevel"/>
    <w:tmpl w:val="4A8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EA87BDC"/>
    <w:multiLevelType w:val="multilevel"/>
    <w:tmpl w:val="4A8C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F056713"/>
    <w:multiLevelType w:val="hybridMultilevel"/>
    <w:tmpl w:val="37B22E10"/>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44" w15:restartNumberingAfterBreak="0">
    <w:nsid w:val="6F084991"/>
    <w:multiLevelType w:val="hybridMultilevel"/>
    <w:tmpl w:val="ED7083A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5" w15:restartNumberingAfterBreak="0">
    <w:nsid w:val="702E69E0"/>
    <w:multiLevelType w:val="hybridMultilevel"/>
    <w:tmpl w:val="F080233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6" w15:restartNumberingAfterBreak="0">
    <w:nsid w:val="749F3B2C"/>
    <w:multiLevelType w:val="hybridMultilevel"/>
    <w:tmpl w:val="86C8169C"/>
    <w:lvl w:ilvl="0" w:tplc="643A731A">
      <w:numFmt w:val="bullet"/>
      <w:lvlText w:val="•"/>
      <w:lvlJc w:val="left"/>
      <w:pPr>
        <w:ind w:left="1425" w:hanging="705"/>
      </w:pPr>
      <w:rPr>
        <w:rFonts w:ascii="Arial" w:eastAsia="Arial Unicode MS" w:hAnsi="Arial" w:cs="Aria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47" w15:restartNumberingAfterBreak="0">
    <w:nsid w:val="76031475"/>
    <w:multiLevelType w:val="hybridMultilevel"/>
    <w:tmpl w:val="25AC871E"/>
    <w:lvl w:ilvl="0" w:tplc="5D96CA16">
      <w:start w:val="1"/>
      <w:numFmt w:val="bullet"/>
      <w:lvlText w:val="-"/>
      <w:lvlJc w:val="left"/>
      <w:pPr>
        <w:ind w:left="720" w:hanging="360"/>
      </w:pPr>
      <w:rPr>
        <w:rFonts w:ascii="Arial" w:eastAsiaTheme="minorHAnsi"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8" w15:restartNumberingAfterBreak="0">
    <w:nsid w:val="78702371"/>
    <w:multiLevelType w:val="hybridMultilevel"/>
    <w:tmpl w:val="D256C69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9" w15:restartNumberingAfterBreak="0">
    <w:nsid w:val="7D2A0F99"/>
    <w:multiLevelType w:val="hybridMultilevel"/>
    <w:tmpl w:val="8BFA8F7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0" w15:restartNumberingAfterBreak="0">
    <w:nsid w:val="7D880D50"/>
    <w:multiLevelType w:val="hybridMultilevel"/>
    <w:tmpl w:val="CFE65DB6"/>
    <w:lvl w:ilvl="0" w:tplc="04140001">
      <w:start w:val="1"/>
      <w:numFmt w:val="bullet"/>
      <w:lvlText w:val=""/>
      <w:lvlJc w:val="left"/>
      <w:pPr>
        <w:ind w:left="360" w:hanging="360"/>
      </w:pPr>
      <w:rPr>
        <w:rFonts w:ascii="Symbol" w:hAnsi="Symbol" w:hint="default"/>
      </w:rPr>
    </w:lvl>
    <w:lvl w:ilvl="1" w:tplc="04140003">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51" w15:restartNumberingAfterBreak="0">
    <w:nsid w:val="7DF627D3"/>
    <w:multiLevelType w:val="hybridMultilevel"/>
    <w:tmpl w:val="7DF627D3"/>
    <w:lvl w:ilvl="0" w:tplc="763E957C">
      <w:start w:val="1"/>
      <w:numFmt w:val="bullet"/>
      <w:lvlText w:val=""/>
      <w:lvlJc w:val="left"/>
      <w:pPr>
        <w:tabs>
          <w:tab w:val="num" w:pos="360"/>
        </w:tabs>
        <w:ind w:left="360" w:hanging="360"/>
      </w:pPr>
      <w:rPr>
        <w:rFonts w:ascii="Symbol" w:hAnsi="Symbol"/>
      </w:rPr>
    </w:lvl>
    <w:lvl w:ilvl="1" w:tplc="2C760F26">
      <w:start w:val="1"/>
      <w:numFmt w:val="bullet"/>
      <w:lvlText w:val="o"/>
      <w:lvlJc w:val="left"/>
      <w:pPr>
        <w:tabs>
          <w:tab w:val="num" w:pos="1080"/>
        </w:tabs>
        <w:ind w:left="1080" w:hanging="360"/>
      </w:pPr>
      <w:rPr>
        <w:rFonts w:ascii="Courier New" w:hAnsi="Courier New"/>
      </w:rPr>
    </w:lvl>
    <w:lvl w:ilvl="2" w:tplc="8F1CB7B8">
      <w:start w:val="1"/>
      <w:numFmt w:val="bullet"/>
      <w:lvlText w:val=""/>
      <w:lvlJc w:val="left"/>
      <w:pPr>
        <w:tabs>
          <w:tab w:val="num" w:pos="1800"/>
        </w:tabs>
        <w:ind w:left="1800" w:hanging="360"/>
      </w:pPr>
      <w:rPr>
        <w:rFonts w:ascii="Wingdings" w:hAnsi="Wingdings"/>
      </w:rPr>
    </w:lvl>
    <w:lvl w:ilvl="3" w:tplc="C504A432">
      <w:start w:val="1"/>
      <w:numFmt w:val="bullet"/>
      <w:lvlText w:val=""/>
      <w:lvlJc w:val="left"/>
      <w:pPr>
        <w:tabs>
          <w:tab w:val="num" w:pos="2520"/>
        </w:tabs>
        <w:ind w:left="2520" w:hanging="360"/>
      </w:pPr>
      <w:rPr>
        <w:rFonts w:ascii="Symbol" w:hAnsi="Symbol"/>
      </w:rPr>
    </w:lvl>
    <w:lvl w:ilvl="4" w:tplc="8F0AF3C6">
      <w:start w:val="1"/>
      <w:numFmt w:val="bullet"/>
      <w:lvlText w:val="o"/>
      <w:lvlJc w:val="left"/>
      <w:pPr>
        <w:tabs>
          <w:tab w:val="num" w:pos="3240"/>
        </w:tabs>
        <w:ind w:left="3240" w:hanging="360"/>
      </w:pPr>
      <w:rPr>
        <w:rFonts w:ascii="Courier New" w:hAnsi="Courier New"/>
      </w:rPr>
    </w:lvl>
    <w:lvl w:ilvl="5" w:tplc="B97EC404">
      <w:start w:val="1"/>
      <w:numFmt w:val="bullet"/>
      <w:lvlText w:val=""/>
      <w:lvlJc w:val="left"/>
      <w:pPr>
        <w:tabs>
          <w:tab w:val="num" w:pos="3960"/>
        </w:tabs>
        <w:ind w:left="3960" w:hanging="360"/>
      </w:pPr>
      <w:rPr>
        <w:rFonts w:ascii="Wingdings" w:hAnsi="Wingdings"/>
      </w:rPr>
    </w:lvl>
    <w:lvl w:ilvl="6" w:tplc="546285C6">
      <w:start w:val="1"/>
      <w:numFmt w:val="bullet"/>
      <w:lvlText w:val=""/>
      <w:lvlJc w:val="left"/>
      <w:pPr>
        <w:tabs>
          <w:tab w:val="num" w:pos="4680"/>
        </w:tabs>
        <w:ind w:left="4680" w:hanging="360"/>
      </w:pPr>
      <w:rPr>
        <w:rFonts w:ascii="Symbol" w:hAnsi="Symbol"/>
      </w:rPr>
    </w:lvl>
    <w:lvl w:ilvl="7" w:tplc="A2F06E6A">
      <w:start w:val="1"/>
      <w:numFmt w:val="bullet"/>
      <w:lvlText w:val="o"/>
      <w:lvlJc w:val="left"/>
      <w:pPr>
        <w:tabs>
          <w:tab w:val="num" w:pos="5400"/>
        </w:tabs>
        <w:ind w:left="5400" w:hanging="360"/>
      </w:pPr>
      <w:rPr>
        <w:rFonts w:ascii="Courier New" w:hAnsi="Courier New"/>
      </w:rPr>
    </w:lvl>
    <w:lvl w:ilvl="8" w:tplc="35D0F67C">
      <w:start w:val="1"/>
      <w:numFmt w:val="bullet"/>
      <w:lvlText w:val=""/>
      <w:lvlJc w:val="left"/>
      <w:pPr>
        <w:tabs>
          <w:tab w:val="num" w:pos="6120"/>
        </w:tabs>
        <w:ind w:left="6120" w:hanging="360"/>
      </w:pPr>
      <w:rPr>
        <w:rFonts w:ascii="Wingdings" w:hAnsi="Wingdings"/>
      </w:rPr>
    </w:lvl>
  </w:abstractNum>
  <w:abstractNum w:abstractNumId="52" w15:restartNumberingAfterBreak="0">
    <w:nsid w:val="7DF627D4"/>
    <w:multiLevelType w:val="hybridMultilevel"/>
    <w:tmpl w:val="7DF627D4"/>
    <w:lvl w:ilvl="0" w:tplc="235E1A58">
      <w:start w:val="1"/>
      <w:numFmt w:val="bullet"/>
      <w:lvlText w:val=""/>
      <w:lvlJc w:val="left"/>
      <w:pPr>
        <w:tabs>
          <w:tab w:val="num" w:pos="360"/>
        </w:tabs>
        <w:ind w:left="360" w:hanging="360"/>
      </w:pPr>
      <w:rPr>
        <w:rFonts w:ascii="Symbol" w:hAnsi="Symbol"/>
      </w:rPr>
    </w:lvl>
    <w:lvl w:ilvl="1" w:tplc="1714D5A8">
      <w:start w:val="1"/>
      <w:numFmt w:val="bullet"/>
      <w:lvlText w:val="o"/>
      <w:lvlJc w:val="left"/>
      <w:pPr>
        <w:tabs>
          <w:tab w:val="num" w:pos="1080"/>
        </w:tabs>
        <w:ind w:left="1080" w:hanging="360"/>
      </w:pPr>
      <w:rPr>
        <w:rFonts w:ascii="Courier New" w:hAnsi="Courier New"/>
      </w:rPr>
    </w:lvl>
    <w:lvl w:ilvl="2" w:tplc="2616A12A">
      <w:start w:val="1"/>
      <w:numFmt w:val="bullet"/>
      <w:lvlText w:val=""/>
      <w:lvlJc w:val="left"/>
      <w:pPr>
        <w:tabs>
          <w:tab w:val="num" w:pos="1800"/>
        </w:tabs>
        <w:ind w:left="1800" w:hanging="360"/>
      </w:pPr>
      <w:rPr>
        <w:rFonts w:ascii="Wingdings" w:hAnsi="Wingdings"/>
      </w:rPr>
    </w:lvl>
    <w:lvl w:ilvl="3" w:tplc="68A4BD4C">
      <w:start w:val="1"/>
      <w:numFmt w:val="bullet"/>
      <w:lvlText w:val=""/>
      <w:lvlJc w:val="left"/>
      <w:pPr>
        <w:tabs>
          <w:tab w:val="num" w:pos="2520"/>
        </w:tabs>
        <w:ind w:left="2520" w:hanging="360"/>
      </w:pPr>
      <w:rPr>
        <w:rFonts w:ascii="Symbol" w:hAnsi="Symbol"/>
      </w:rPr>
    </w:lvl>
    <w:lvl w:ilvl="4" w:tplc="81562DBE">
      <w:start w:val="1"/>
      <w:numFmt w:val="bullet"/>
      <w:lvlText w:val="o"/>
      <w:lvlJc w:val="left"/>
      <w:pPr>
        <w:tabs>
          <w:tab w:val="num" w:pos="3240"/>
        </w:tabs>
        <w:ind w:left="3240" w:hanging="360"/>
      </w:pPr>
      <w:rPr>
        <w:rFonts w:ascii="Courier New" w:hAnsi="Courier New"/>
      </w:rPr>
    </w:lvl>
    <w:lvl w:ilvl="5" w:tplc="615A421A">
      <w:start w:val="1"/>
      <w:numFmt w:val="bullet"/>
      <w:lvlText w:val=""/>
      <w:lvlJc w:val="left"/>
      <w:pPr>
        <w:tabs>
          <w:tab w:val="num" w:pos="3960"/>
        </w:tabs>
        <w:ind w:left="3960" w:hanging="360"/>
      </w:pPr>
      <w:rPr>
        <w:rFonts w:ascii="Wingdings" w:hAnsi="Wingdings"/>
      </w:rPr>
    </w:lvl>
    <w:lvl w:ilvl="6" w:tplc="2C16CA6E">
      <w:start w:val="1"/>
      <w:numFmt w:val="bullet"/>
      <w:lvlText w:val=""/>
      <w:lvlJc w:val="left"/>
      <w:pPr>
        <w:tabs>
          <w:tab w:val="num" w:pos="4680"/>
        </w:tabs>
        <w:ind w:left="4680" w:hanging="360"/>
      </w:pPr>
      <w:rPr>
        <w:rFonts w:ascii="Symbol" w:hAnsi="Symbol"/>
      </w:rPr>
    </w:lvl>
    <w:lvl w:ilvl="7" w:tplc="75CECCB2">
      <w:start w:val="1"/>
      <w:numFmt w:val="bullet"/>
      <w:lvlText w:val="o"/>
      <w:lvlJc w:val="left"/>
      <w:pPr>
        <w:tabs>
          <w:tab w:val="num" w:pos="5400"/>
        </w:tabs>
        <w:ind w:left="5400" w:hanging="360"/>
      </w:pPr>
      <w:rPr>
        <w:rFonts w:ascii="Courier New" w:hAnsi="Courier New"/>
      </w:rPr>
    </w:lvl>
    <w:lvl w:ilvl="8" w:tplc="51826B10">
      <w:start w:val="1"/>
      <w:numFmt w:val="bullet"/>
      <w:lvlText w:val=""/>
      <w:lvlJc w:val="left"/>
      <w:pPr>
        <w:tabs>
          <w:tab w:val="num" w:pos="6120"/>
        </w:tabs>
        <w:ind w:left="6120" w:hanging="360"/>
      </w:pPr>
      <w:rPr>
        <w:rFonts w:ascii="Wingdings" w:hAnsi="Wingdings"/>
      </w:rPr>
    </w:lvl>
  </w:abstractNum>
  <w:abstractNum w:abstractNumId="53" w15:restartNumberingAfterBreak="0">
    <w:nsid w:val="7DF627D5"/>
    <w:multiLevelType w:val="hybridMultilevel"/>
    <w:tmpl w:val="7DF627D5"/>
    <w:lvl w:ilvl="0" w:tplc="7D4C5DAA">
      <w:start w:val="1"/>
      <w:numFmt w:val="bullet"/>
      <w:lvlText w:val=""/>
      <w:lvlJc w:val="left"/>
      <w:pPr>
        <w:tabs>
          <w:tab w:val="num" w:pos="360"/>
        </w:tabs>
        <w:ind w:left="360" w:hanging="360"/>
      </w:pPr>
      <w:rPr>
        <w:rFonts w:ascii="Symbol" w:hAnsi="Symbol"/>
      </w:rPr>
    </w:lvl>
    <w:lvl w:ilvl="1" w:tplc="D84C9C0E">
      <w:start w:val="1"/>
      <w:numFmt w:val="bullet"/>
      <w:lvlText w:val="o"/>
      <w:lvlJc w:val="left"/>
      <w:pPr>
        <w:tabs>
          <w:tab w:val="num" w:pos="1080"/>
        </w:tabs>
        <w:ind w:left="1080" w:hanging="360"/>
      </w:pPr>
      <w:rPr>
        <w:rFonts w:ascii="Courier New" w:hAnsi="Courier New"/>
      </w:rPr>
    </w:lvl>
    <w:lvl w:ilvl="2" w:tplc="5A76CA60">
      <w:start w:val="1"/>
      <w:numFmt w:val="bullet"/>
      <w:lvlText w:val=""/>
      <w:lvlJc w:val="left"/>
      <w:pPr>
        <w:tabs>
          <w:tab w:val="num" w:pos="1800"/>
        </w:tabs>
        <w:ind w:left="1800" w:hanging="360"/>
      </w:pPr>
      <w:rPr>
        <w:rFonts w:ascii="Wingdings" w:hAnsi="Wingdings"/>
      </w:rPr>
    </w:lvl>
    <w:lvl w:ilvl="3" w:tplc="435C8182">
      <w:start w:val="1"/>
      <w:numFmt w:val="bullet"/>
      <w:lvlText w:val=""/>
      <w:lvlJc w:val="left"/>
      <w:pPr>
        <w:tabs>
          <w:tab w:val="num" w:pos="2520"/>
        </w:tabs>
        <w:ind w:left="2520" w:hanging="360"/>
      </w:pPr>
      <w:rPr>
        <w:rFonts w:ascii="Symbol" w:hAnsi="Symbol"/>
      </w:rPr>
    </w:lvl>
    <w:lvl w:ilvl="4" w:tplc="DED08DFE">
      <w:start w:val="1"/>
      <w:numFmt w:val="bullet"/>
      <w:lvlText w:val="o"/>
      <w:lvlJc w:val="left"/>
      <w:pPr>
        <w:tabs>
          <w:tab w:val="num" w:pos="3240"/>
        </w:tabs>
        <w:ind w:left="3240" w:hanging="360"/>
      </w:pPr>
      <w:rPr>
        <w:rFonts w:ascii="Courier New" w:hAnsi="Courier New"/>
      </w:rPr>
    </w:lvl>
    <w:lvl w:ilvl="5" w:tplc="C370448C">
      <w:start w:val="1"/>
      <w:numFmt w:val="bullet"/>
      <w:lvlText w:val=""/>
      <w:lvlJc w:val="left"/>
      <w:pPr>
        <w:tabs>
          <w:tab w:val="num" w:pos="3960"/>
        </w:tabs>
        <w:ind w:left="3960" w:hanging="360"/>
      </w:pPr>
      <w:rPr>
        <w:rFonts w:ascii="Wingdings" w:hAnsi="Wingdings"/>
      </w:rPr>
    </w:lvl>
    <w:lvl w:ilvl="6" w:tplc="44DC1380">
      <w:start w:val="1"/>
      <w:numFmt w:val="bullet"/>
      <w:lvlText w:val=""/>
      <w:lvlJc w:val="left"/>
      <w:pPr>
        <w:tabs>
          <w:tab w:val="num" w:pos="4680"/>
        </w:tabs>
        <w:ind w:left="4680" w:hanging="360"/>
      </w:pPr>
      <w:rPr>
        <w:rFonts w:ascii="Symbol" w:hAnsi="Symbol"/>
      </w:rPr>
    </w:lvl>
    <w:lvl w:ilvl="7" w:tplc="7E06389A">
      <w:start w:val="1"/>
      <w:numFmt w:val="bullet"/>
      <w:lvlText w:val="o"/>
      <w:lvlJc w:val="left"/>
      <w:pPr>
        <w:tabs>
          <w:tab w:val="num" w:pos="5400"/>
        </w:tabs>
        <w:ind w:left="5400" w:hanging="360"/>
      </w:pPr>
      <w:rPr>
        <w:rFonts w:ascii="Courier New" w:hAnsi="Courier New"/>
      </w:rPr>
    </w:lvl>
    <w:lvl w:ilvl="8" w:tplc="CFDCBBEC">
      <w:start w:val="1"/>
      <w:numFmt w:val="bullet"/>
      <w:lvlText w:val=""/>
      <w:lvlJc w:val="left"/>
      <w:pPr>
        <w:tabs>
          <w:tab w:val="num" w:pos="6120"/>
        </w:tabs>
        <w:ind w:left="6120" w:hanging="360"/>
      </w:pPr>
      <w:rPr>
        <w:rFonts w:ascii="Wingdings" w:hAnsi="Wingdings"/>
      </w:rPr>
    </w:lvl>
  </w:abstractNum>
  <w:abstractNum w:abstractNumId="54" w15:restartNumberingAfterBreak="0">
    <w:nsid w:val="7DF627D6"/>
    <w:multiLevelType w:val="hybridMultilevel"/>
    <w:tmpl w:val="7DF627D6"/>
    <w:lvl w:ilvl="0" w:tplc="262E2D12">
      <w:start w:val="1"/>
      <w:numFmt w:val="bullet"/>
      <w:lvlText w:val=""/>
      <w:lvlJc w:val="left"/>
      <w:pPr>
        <w:tabs>
          <w:tab w:val="num" w:pos="360"/>
        </w:tabs>
        <w:ind w:left="360" w:hanging="360"/>
      </w:pPr>
      <w:rPr>
        <w:rFonts w:ascii="Symbol" w:hAnsi="Symbol"/>
      </w:rPr>
    </w:lvl>
    <w:lvl w:ilvl="1" w:tplc="88E66182">
      <w:start w:val="1"/>
      <w:numFmt w:val="bullet"/>
      <w:lvlText w:val="o"/>
      <w:lvlJc w:val="left"/>
      <w:pPr>
        <w:tabs>
          <w:tab w:val="num" w:pos="1080"/>
        </w:tabs>
        <w:ind w:left="1080" w:hanging="360"/>
      </w:pPr>
      <w:rPr>
        <w:rFonts w:ascii="Courier New" w:hAnsi="Courier New"/>
      </w:rPr>
    </w:lvl>
    <w:lvl w:ilvl="2" w:tplc="2632A24C">
      <w:start w:val="1"/>
      <w:numFmt w:val="bullet"/>
      <w:lvlText w:val=""/>
      <w:lvlJc w:val="left"/>
      <w:pPr>
        <w:tabs>
          <w:tab w:val="num" w:pos="1800"/>
        </w:tabs>
        <w:ind w:left="1800" w:hanging="360"/>
      </w:pPr>
      <w:rPr>
        <w:rFonts w:ascii="Wingdings" w:hAnsi="Wingdings"/>
      </w:rPr>
    </w:lvl>
    <w:lvl w:ilvl="3" w:tplc="A778459E">
      <w:start w:val="1"/>
      <w:numFmt w:val="bullet"/>
      <w:lvlText w:val=""/>
      <w:lvlJc w:val="left"/>
      <w:pPr>
        <w:tabs>
          <w:tab w:val="num" w:pos="2520"/>
        </w:tabs>
        <w:ind w:left="2520" w:hanging="360"/>
      </w:pPr>
      <w:rPr>
        <w:rFonts w:ascii="Symbol" w:hAnsi="Symbol"/>
      </w:rPr>
    </w:lvl>
    <w:lvl w:ilvl="4" w:tplc="27067602">
      <w:start w:val="1"/>
      <w:numFmt w:val="bullet"/>
      <w:lvlText w:val="o"/>
      <w:lvlJc w:val="left"/>
      <w:pPr>
        <w:tabs>
          <w:tab w:val="num" w:pos="3240"/>
        </w:tabs>
        <w:ind w:left="3240" w:hanging="360"/>
      </w:pPr>
      <w:rPr>
        <w:rFonts w:ascii="Courier New" w:hAnsi="Courier New"/>
      </w:rPr>
    </w:lvl>
    <w:lvl w:ilvl="5" w:tplc="CE24BC08">
      <w:start w:val="1"/>
      <w:numFmt w:val="bullet"/>
      <w:lvlText w:val=""/>
      <w:lvlJc w:val="left"/>
      <w:pPr>
        <w:tabs>
          <w:tab w:val="num" w:pos="3960"/>
        </w:tabs>
        <w:ind w:left="3960" w:hanging="360"/>
      </w:pPr>
      <w:rPr>
        <w:rFonts w:ascii="Wingdings" w:hAnsi="Wingdings"/>
      </w:rPr>
    </w:lvl>
    <w:lvl w:ilvl="6" w:tplc="2286AF60">
      <w:start w:val="1"/>
      <w:numFmt w:val="bullet"/>
      <w:lvlText w:val=""/>
      <w:lvlJc w:val="left"/>
      <w:pPr>
        <w:tabs>
          <w:tab w:val="num" w:pos="4680"/>
        </w:tabs>
        <w:ind w:left="4680" w:hanging="360"/>
      </w:pPr>
      <w:rPr>
        <w:rFonts w:ascii="Symbol" w:hAnsi="Symbol"/>
      </w:rPr>
    </w:lvl>
    <w:lvl w:ilvl="7" w:tplc="654A6762">
      <w:start w:val="1"/>
      <w:numFmt w:val="bullet"/>
      <w:lvlText w:val="o"/>
      <w:lvlJc w:val="left"/>
      <w:pPr>
        <w:tabs>
          <w:tab w:val="num" w:pos="5400"/>
        </w:tabs>
        <w:ind w:left="5400" w:hanging="360"/>
      </w:pPr>
      <w:rPr>
        <w:rFonts w:ascii="Courier New" w:hAnsi="Courier New"/>
      </w:rPr>
    </w:lvl>
    <w:lvl w:ilvl="8" w:tplc="746488D8">
      <w:start w:val="1"/>
      <w:numFmt w:val="bullet"/>
      <w:lvlText w:val=""/>
      <w:lvlJc w:val="left"/>
      <w:pPr>
        <w:tabs>
          <w:tab w:val="num" w:pos="6120"/>
        </w:tabs>
        <w:ind w:left="6120" w:hanging="360"/>
      </w:pPr>
      <w:rPr>
        <w:rFonts w:ascii="Wingdings" w:hAnsi="Wingdings"/>
      </w:rPr>
    </w:lvl>
  </w:abstractNum>
  <w:abstractNum w:abstractNumId="55" w15:restartNumberingAfterBreak="0">
    <w:nsid w:val="7DF627D7"/>
    <w:multiLevelType w:val="hybridMultilevel"/>
    <w:tmpl w:val="7DF627D7"/>
    <w:lvl w:ilvl="0" w:tplc="24984F20">
      <w:start w:val="1"/>
      <w:numFmt w:val="bullet"/>
      <w:lvlText w:val=""/>
      <w:lvlJc w:val="left"/>
      <w:pPr>
        <w:tabs>
          <w:tab w:val="num" w:pos="360"/>
        </w:tabs>
        <w:ind w:left="360" w:hanging="360"/>
      </w:pPr>
      <w:rPr>
        <w:rFonts w:ascii="Symbol" w:hAnsi="Symbol"/>
      </w:rPr>
    </w:lvl>
    <w:lvl w:ilvl="1" w:tplc="08A6419C">
      <w:start w:val="1"/>
      <w:numFmt w:val="bullet"/>
      <w:lvlText w:val="o"/>
      <w:lvlJc w:val="left"/>
      <w:pPr>
        <w:tabs>
          <w:tab w:val="num" w:pos="1080"/>
        </w:tabs>
        <w:ind w:left="1080" w:hanging="360"/>
      </w:pPr>
      <w:rPr>
        <w:rFonts w:ascii="Courier New" w:hAnsi="Courier New"/>
      </w:rPr>
    </w:lvl>
    <w:lvl w:ilvl="2" w:tplc="609A6AB0">
      <w:start w:val="1"/>
      <w:numFmt w:val="bullet"/>
      <w:lvlText w:val=""/>
      <w:lvlJc w:val="left"/>
      <w:pPr>
        <w:tabs>
          <w:tab w:val="num" w:pos="1800"/>
        </w:tabs>
        <w:ind w:left="1800" w:hanging="360"/>
      </w:pPr>
      <w:rPr>
        <w:rFonts w:ascii="Wingdings" w:hAnsi="Wingdings"/>
      </w:rPr>
    </w:lvl>
    <w:lvl w:ilvl="3" w:tplc="79AACDA0">
      <w:start w:val="1"/>
      <w:numFmt w:val="bullet"/>
      <w:lvlText w:val=""/>
      <w:lvlJc w:val="left"/>
      <w:pPr>
        <w:tabs>
          <w:tab w:val="num" w:pos="2520"/>
        </w:tabs>
        <w:ind w:left="2520" w:hanging="360"/>
      </w:pPr>
      <w:rPr>
        <w:rFonts w:ascii="Symbol" w:hAnsi="Symbol"/>
      </w:rPr>
    </w:lvl>
    <w:lvl w:ilvl="4" w:tplc="0BAC40FC">
      <w:start w:val="1"/>
      <w:numFmt w:val="bullet"/>
      <w:lvlText w:val="o"/>
      <w:lvlJc w:val="left"/>
      <w:pPr>
        <w:tabs>
          <w:tab w:val="num" w:pos="3240"/>
        </w:tabs>
        <w:ind w:left="3240" w:hanging="360"/>
      </w:pPr>
      <w:rPr>
        <w:rFonts w:ascii="Courier New" w:hAnsi="Courier New"/>
      </w:rPr>
    </w:lvl>
    <w:lvl w:ilvl="5" w:tplc="929CF4C8">
      <w:start w:val="1"/>
      <w:numFmt w:val="bullet"/>
      <w:lvlText w:val=""/>
      <w:lvlJc w:val="left"/>
      <w:pPr>
        <w:tabs>
          <w:tab w:val="num" w:pos="3960"/>
        </w:tabs>
        <w:ind w:left="3960" w:hanging="360"/>
      </w:pPr>
      <w:rPr>
        <w:rFonts w:ascii="Wingdings" w:hAnsi="Wingdings"/>
      </w:rPr>
    </w:lvl>
    <w:lvl w:ilvl="6" w:tplc="678846AA">
      <w:start w:val="1"/>
      <w:numFmt w:val="bullet"/>
      <w:lvlText w:val=""/>
      <w:lvlJc w:val="left"/>
      <w:pPr>
        <w:tabs>
          <w:tab w:val="num" w:pos="4680"/>
        </w:tabs>
        <w:ind w:left="4680" w:hanging="360"/>
      </w:pPr>
      <w:rPr>
        <w:rFonts w:ascii="Symbol" w:hAnsi="Symbol"/>
      </w:rPr>
    </w:lvl>
    <w:lvl w:ilvl="7" w:tplc="5D364518">
      <w:start w:val="1"/>
      <w:numFmt w:val="bullet"/>
      <w:lvlText w:val="o"/>
      <w:lvlJc w:val="left"/>
      <w:pPr>
        <w:tabs>
          <w:tab w:val="num" w:pos="5400"/>
        </w:tabs>
        <w:ind w:left="5400" w:hanging="360"/>
      </w:pPr>
      <w:rPr>
        <w:rFonts w:ascii="Courier New" w:hAnsi="Courier New"/>
      </w:rPr>
    </w:lvl>
    <w:lvl w:ilvl="8" w:tplc="3418FC60">
      <w:start w:val="1"/>
      <w:numFmt w:val="bullet"/>
      <w:lvlText w:val=""/>
      <w:lvlJc w:val="left"/>
      <w:pPr>
        <w:tabs>
          <w:tab w:val="num" w:pos="6120"/>
        </w:tabs>
        <w:ind w:left="6120" w:hanging="360"/>
      </w:pPr>
      <w:rPr>
        <w:rFonts w:ascii="Wingdings" w:hAnsi="Wingdings"/>
      </w:rPr>
    </w:lvl>
  </w:abstractNum>
  <w:abstractNum w:abstractNumId="56" w15:restartNumberingAfterBreak="0">
    <w:nsid w:val="7DF627D8"/>
    <w:multiLevelType w:val="hybridMultilevel"/>
    <w:tmpl w:val="7DF627D8"/>
    <w:lvl w:ilvl="0" w:tplc="862A9D1A">
      <w:start w:val="1"/>
      <w:numFmt w:val="bullet"/>
      <w:lvlText w:val=""/>
      <w:lvlJc w:val="left"/>
      <w:pPr>
        <w:tabs>
          <w:tab w:val="num" w:pos="360"/>
        </w:tabs>
        <w:ind w:left="360" w:hanging="360"/>
      </w:pPr>
      <w:rPr>
        <w:rFonts w:ascii="Symbol" w:hAnsi="Symbol"/>
      </w:rPr>
    </w:lvl>
    <w:lvl w:ilvl="1" w:tplc="8CA4EFB4">
      <w:start w:val="1"/>
      <w:numFmt w:val="bullet"/>
      <w:lvlText w:val="o"/>
      <w:lvlJc w:val="left"/>
      <w:pPr>
        <w:tabs>
          <w:tab w:val="num" w:pos="1080"/>
        </w:tabs>
        <w:ind w:left="1080" w:hanging="360"/>
      </w:pPr>
      <w:rPr>
        <w:rFonts w:ascii="Courier New" w:hAnsi="Courier New"/>
      </w:rPr>
    </w:lvl>
    <w:lvl w:ilvl="2" w:tplc="5B8EF0B2">
      <w:start w:val="1"/>
      <w:numFmt w:val="bullet"/>
      <w:lvlText w:val=""/>
      <w:lvlJc w:val="left"/>
      <w:pPr>
        <w:tabs>
          <w:tab w:val="num" w:pos="1800"/>
        </w:tabs>
        <w:ind w:left="1800" w:hanging="360"/>
      </w:pPr>
      <w:rPr>
        <w:rFonts w:ascii="Wingdings" w:hAnsi="Wingdings"/>
      </w:rPr>
    </w:lvl>
    <w:lvl w:ilvl="3" w:tplc="6A607530">
      <w:start w:val="1"/>
      <w:numFmt w:val="bullet"/>
      <w:lvlText w:val=""/>
      <w:lvlJc w:val="left"/>
      <w:pPr>
        <w:tabs>
          <w:tab w:val="num" w:pos="2520"/>
        </w:tabs>
        <w:ind w:left="2520" w:hanging="360"/>
      </w:pPr>
      <w:rPr>
        <w:rFonts w:ascii="Symbol" w:hAnsi="Symbol"/>
      </w:rPr>
    </w:lvl>
    <w:lvl w:ilvl="4" w:tplc="2D66FE30">
      <w:start w:val="1"/>
      <w:numFmt w:val="bullet"/>
      <w:lvlText w:val="o"/>
      <w:lvlJc w:val="left"/>
      <w:pPr>
        <w:tabs>
          <w:tab w:val="num" w:pos="3240"/>
        </w:tabs>
        <w:ind w:left="3240" w:hanging="360"/>
      </w:pPr>
      <w:rPr>
        <w:rFonts w:ascii="Courier New" w:hAnsi="Courier New"/>
      </w:rPr>
    </w:lvl>
    <w:lvl w:ilvl="5" w:tplc="43DEEB84">
      <w:start w:val="1"/>
      <w:numFmt w:val="bullet"/>
      <w:lvlText w:val=""/>
      <w:lvlJc w:val="left"/>
      <w:pPr>
        <w:tabs>
          <w:tab w:val="num" w:pos="3960"/>
        </w:tabs>
        <w:ind w:left="3960" w:hanging="360"/>
      </w:pPr>
      <w:rPr>
        <w:rFonts w:ascii="Wingdings" w:hAnsi="Wingdings"/>
      </w:rPr>
    </w:lvl>
    <w:lvl w:ilvl="6" w:tplc="C144D282">
      <w:start w:val="1"/>
      <w:numFmt w:val="bullet"/>
      <w:lvlText w:val=""/>
      <w:lvlJc w:val="left"/>
      <w:pPr>
        <w:tabs>
          <w:tab w:val="num" w:pos="4680"/>
        </w:tabs>
        <w:ind w:left="4680" w:hanging="360"/>
      </w:pPr>
      <w:rPr>
        <w:rFonts w:ascii="Symbol" w:hAnsi="Symbol"/>
      </w:rPr>
    </w:lvl>
    <w:lvl w:ilvl="7" w:tplc="51B60F06">
      <w:start w:val="1"/>
      <w:numFmt w:val="bullet"/>
      <w:lvlText w:val="o"/>
      <w:lvlJc w:val="left"/>
      <w:pPr>
        <w:tabs>
          <w:tab w:val="num" w:pos="5400"/>
        </w:tabs>
        <w:ind w:left="5400" w:hanging="360"/>
      </w:pPr>
      <w:rPr>
        <w:rFonts w:ascii="Courier New" w:hAnsi="Courier New"/>
      </w:rPr>
    </w:lvl>
    <w:lvl w:ilvl="8" w:tplc="BA06EC6A">
      <w:start w:val="1"/>
      <w:numFmt w:val="bullet"/>
      <w:lvlText w:val=""/>
      <w:lvlJc w:val="left"/>
      <w:pPr>
        <w:tabs>
          <w:tab w:val="num" w:pos="6120"/>
        </w:tabs>
        <w:ind w:left="6120" w:hanging="360"/>
      </w:pPr>
      <w:rPr>
        <w:rFonts w:ascii="Wingdings" w:hAnsi="Wingdings"/>
      </w:rPr>
    </w:lvl>
  </w:abstractNum>
  <w:abstractNum w:abstractNumId="57" w15:restartNumberingAfterBreak="0">
    <w:nsid w:val="7DF627D9"/>
    <w:multiLevelType w:val="hybridMultilevel"/>
    <w:tmpl w:val="7DF627D9"/>
    <w:lvl w:ilvl="0" w:tplc="B46E7278">
      <w:start w:val="1"/>
      <w:numFmt w:val="bullet"/>
      <w:lvlText w:val=""/>
      <w:lvlJc w:val="left"/>
      <w:pPr>
        <w:tabs>
          <w:tab w:val="num" w:pos="360"/>
        </w:tabs>
        <w:ind w:left="360" w:hanging="360"/>
      </w:pPr>
      <w:rPr>
        <w:rFonts w:ascii="Symbol" w:hAnsi="Symbol"/>
      </w:rPr>
    </w:lvl>
    <w:lvl w:ilvl="1" w:tplc="DFAEAD0A">
      <w:start w:val="1"/>
      <w:numFmt w:val="bullet"/>
      <w:lvlText w:val="o"/>
      <w:lvlJc w:val="left"/>
      <w:pPr>
        <w:tabs>
          <w:tab w:val="num" w:pos="1080"/>
        </w:tabs>
        <w:ind w:left="1080" w:hanging="360"/>
      </w:pPr>
      <w:rPr>
        <w:rFonts w:ascii="Courier New" w:hAnsi="Courier New"/>
      </w:rPr>
    </w:lvl>
    <w:lvl w:ilvl="2" w:tplc="C47C40D0">
      <w:start w:val="1"/>
      <w:numFmt w:val="bullet"/>
      <w:lvlText w:val=""/>
      <w:lvlJc w:val="left"/>
      <w:pPr>
        <w:tabs>
          <w:tab w:val="num" w:pos="1800"/>
        </w:tabs>
        <w:ind w:left="1800" w:hanging="360"/>
      </w:pPr>
      <w:rPr>
        <w:rFonts w:ascii="Wingdings" w:hAnsi="Wingdings"/>
      </w:rPr>
    </w:lvl>
    <w:lvl w:ilvl="3" w:tplc="DE1A2BFE">
      <w:start w:val="1"/>
      <w:numFmt w:val="bullet"/>
      <w:lvlText w:val=""/>
      <w:lvlJc w:val="left"/>
      <w:pPr>
        <w:tabs>
          <w:tab w:val="num" w:pos="2520"/>
        </w:tabs>
        <w:ind w:left="2520" w:hanging="360"/>
      </w:pPr>
      <w:rPr>
        <w:rFonts w:ascii="Symbol" w:hAnsi="Symbol"/>
      </w:rPr>
    </w:lvl>
    <w:lvl w:ilvl="4" w:tplc="3F04EEC8">
      <w:start w:val="1"/>
      <w:numFmt w:val="bullet"/>
      <w:lvlText w:val="o"/>
      <w:lvlJc w:val="left"/>
      <w:pPr>
        <w:tabs>
          <w:tab w:val="num" w:pos="3240"/>
        </w:tabs>
        <w:ind w:left="3240" w:hanging="360"/>
      </w:pPr>
      <w:rPr>
        <w:rFonts w:ascii="Courier New" w:hAnsi="Courier New"/>
      </w:rPr>
    </w:lvl>
    <w:lvl w:ilvl="5" w:tplc="FFDE9014">
      <w:start w:val="1"/>
      <w:numFmt w:val="bullet"/>
      <w:lvlText w:val=""/>
      <w:lvlJc w:val="left"/>
      <w:pPr>
        <w:tabs>
          <w:tab w:val="num" w:pos="3960"/>
        </w:tabs>
        <w:ind w:left="3960" w:hanging="360"/>
      </w:pPr>
      <w:rPr>
        <w:rFonts w:ascii="Wingdings" w:hAnsi="Wingdings"/>
      </w:rPr>
    </w:lvl>
    <w:lvl w:ilvl="6" w:tplc="E404180C">
      <w:start w:val="1"/>
      <w:numFmt w:val="bullet"/>
      <w:lvlText w:val=""/>
      <w:lvlJc w:val="left"/>
      <w:pPr>
        <w:tabs>
          <w:tab w:val="num" w:pos="4680"/>
        </w:tabs>
        <w:ind w:left="4680" w:hanging="360"/>
      </w:pPr>
      <w:rPr>
        <w:rFonts w:ascii="Symbol" w:hAnsi="Symbol"/>
      </w:rPr>
    </w:lvl>
    <w:lvl w:ilvl="7" w:tplc="D22A22B2">
      <w:start w:val="1"/>
      <w:numFmt w:val="bullet"/>
      <w:lvlText w:val="o"/>
      <w:lvlJc w:val="left"/>
      <w:pPr>
        <w:tabs>
          <w:tab w:val="num" w:pos="5400"/>
        </w:tabs>
        <w:ind w:left="5400" w:hanging="360"/>
      </w:pPr>
      <w:rPr>
        <w:rFonts w:ascii="Courier New" w:hAnsi="Courier New"/>
      </w:rPr>
    </w:lvl>
    <w:lvl w:ilvl="8" w:tplc="61766F80">
      <w:start w:val="1"/>
      <w:numFmt w:val="bullet"/>
      <w:lvlText w:val=""/>
      <w:lvlJc w:val="left"/>
      <w:pPr>
        <w:tabs>
          <w:tab w:val="num" w:pos="6120"/>
        </w:tabs>
        <w:ind w:left="6120" w:hanging="360"/>
      </w:pPr>
      <w:rPr>
        <w:rFonts w:ascii="Wingdings" w:hAnsi="Wingdings"/>
      </w:rPr>
    </w:lvl>
  </w:abstractNum>
  <w:abstractNum w:abstractNumId="58" w15:restartNumberingAfterBreak="0">
    <w:nsid w:val="7DF627DA"/>
    <w:multiLevelType w:val="hybridMultilevel"/>
    <w:tmpl w:val="7DF627DA"/>
    <w:lvl w:ilvl="0" w:tplc="F6A0226E">
      <w:start w:val="1"/>
      <w:numFmt w:val="bullet"/>
      <w:lvlText w:val=""/>
      <w:lvlJc w:val="left"/>
      <w:pPr>
        <w:tabs>
          <w:tab w:val="num" w:pos="360"/>
        </w:tabs>
        <w:ind w:left="360" w:hanging="360"/>
      </w:pPr>
      <w:rPr>
        <w:rFonts w:ascii="Symbol" w:hAnsi="Symbol"/>
      </w:rPr>
    </w:lvl>
    <w:lvl w:ilvl="1" w:tplc="525E7812">
      <w:start w:val="1"/>
      <w:numFmt w:val="bullet"/>
      <w:lvlText w:val="o"/>
      <w:lvlJc w:val="left"/>
      <w:pPr>
        <w:tabs>
          <w:tab w:val="num" w:pos="1080"/>
        </w:tabs>
        <w:ind w:left="1080" w:hanging="360"/>
      </w:pPr>
      <w:rPr>
        <w:rFonts w:ascii="Courier New" w:hAnsi="Courier New"/>
      </w:rPr>
    </w:lvl>
    <w:lvl w:ilvl="2" w:tplc="B4D6156E">
      <w:start w:val="1"/>
      <w:numFmt w:val="bullet"/>
      <w:lvlText w:val=""/>
      <w:lvlJc w:val="left"/>
      <w:pPr>
        <w:tabs>
          <w:tab w:val="num" w:pos="1800"/>
        </w:tabs>
        <w:ind w:left="1800" w:hanging="360"/>
      </w:pPr>
      <w:rPr>
        <w:rFonts w:ascii="Wingdings" w:hAnsi="Wingdings"/>
      </w:rPr>
    </w:lvl>
    <w:lvl w:ilvl="3" w:tplc="5BBA4870">
      <w:start w:val="1"/>
      <w:numFmt w:val="bullet"/>
      <w:lvlText w:val=""/>
      <w:lvlJc w:val="left"/>
      <w:pPr>
        <w:tabs>
          <w:tab w:val="num" w:pos="2520"/>
        </w:tabs>
        <w:ind w:left="2520" w:hanging="360"/>
      </w:pPr>
      <w:rPr>
        <w:rFonts w:ascii="Symbol" w:hAnsi="Symbol"/>
      </w:rPr>
    </w:lvl>
    <w:lvl w:ilvl="4" w:tplc="5AEA1C4C">
      <w:start w:val="1"/>
      <w:numFmt w:val="bullet"/>
      <w:lvlText w:val="o"/>
      <w:lvlJc w:val="left"/>
      <w:pPr>
        <w:tabs>
          <w:tab w:val="num" w:pos="3240"/>
        </w:tabs>
        <w:ind w:left="3240" w:hanging="360"/>
      </w:pPr>
      <w:rPr>
        <w:rFonts w:ascii="Courier New" w:hAnsi="Courier New"/>
      </w:rPr>
    </w:lvl>
    <w:lvl w:ilvl="5" w:tplc="FDBE259E">
      <w:start w:val="1"/>
      <w:numFmt w:val="bullet"/>
      <w:lvlText w:val=""/>
      <w:lvlJc w:val="left"/>
      <w:pPr>
        <w:tabs>
          <w:tab w:val="num" w:pos="3960"/>
        </w:tabs>
        <w:ind w:left="3960" w:hanging="360"/>
      </w:pPr>
      <w:rPr>
        <w:rFonts w:ascii="Wingdings" w:hAnsi="Wingdings"/>
      </w:rPr>
    </w:lvl>
    <w:lvl w:ilvl="6" w:tplc="A83A5706">
      <w:start w:val="1"/>
      <w:numFmt w:val="bullet"/>
      <w:lvlText w:val=""/>
      <w:lvlJc w:val="left"/>
      <w:pPr>
        <w:tabs>
          <w:tab w:val="num" w:pos="4680"/>
        </w:tabs>
        <w:ind w:left="4680" w:hanging="360"/>
      </w:pPr>
      <w:rPr>
        <w:rFonts w:ascii="Symbol" w:hAnsi="Symbol"/>
      </w:rPr>
    </w:lvl>
    <w:lvl w:ilvl="7" w:tplc="F37C7056">
      <w:start w:val="1"/>
      <w:numFmt w:val="bullet"/>
      <w:lvlText w:val="o"/>
      <w:lvlJc w:val="left"/>
      <w:pPr>
        <w:tabs>
          <w:tab w:val="num" w:pos="5400"/>
        </w:tabs>
        <w:ind w:left="5400" w:hanging="360"/>
      </w:pPr>
      <w:rPr>
        <w:rFonts w:ascii="Courier New" w:hAnsi="Courier New"/>
      </w:rPr>
    </w:lvl>
    <w:lvl w:ilvl="8" w:tplc="00E6B848">
      <w:start w:val="1"/>
      <w:numFmt w:val="bullet"/>
      <w:lvlText w:val=""/>
      <w:lvlJc w:val="left"/>
      <w:pPr>
        <w:tabs>
          <w:tab w:val="num" w:pos="6120"/>
        </w:tabs>
        <w:ind w:left="6120" w:hanging="360"/>
      </w:pPr>
      <w:rPr>
        <w:rFonts w:ascii="Wingdings" w:hAnsi="Wingdings"/>
      </w:rPr>
    </w:lvl>
  </w:abstractNum>
  <w:abstractNum w:abstractNumId="59" w15:restartNumberingAfterBreak="0">
    <w:nsid w:val="7DF627DB"/>
    <w:multiLevelType w:val="hybridMultilevel"/>
    <w:tmpl w:val="7DF627DB"/>
    <w:lvl w:ilvl="0" w:tplc="4AFAF058">
      <w:start w:val="1"/>
      <w:numFmt w:val="bullet"/>
      <w:lvlText w:val=""/>
      <w:lvlJc w:val="left"/>
      <w:pPr>
        <w:tabs>
          <w:tab w:val="num" w:pos="360"/>
        </w:tabs>
        <w:ind w:left="360" w:hanging="360"/>
      </w:pPr>
      <w:rPr>
        <w:rFonts w:ascii="Symbol" w:hAnsi="Symbol"/>
      </w:rPr>
    </w:lvl>
    <w:lvl w:ilvl="1" w:tplc="E7181066">
      <w:start w:val="1"/>
      <w:numFmt w:val="bullet"/>
      <w:lvlText w:val="o"/>
      <w:lvlJc w:val="left"/>
      <w:pPr>
        <w:tabs>
          <w:tab w:val="num" w:pos="1080"/>
        </w:tabs>
        <w:ind w:left="1080" w:hanging="360"/>
      </w:pPr>
      <w:rPr>
        <w:rFonts w:ascii="Courier New" w:hAnsi="Courier New"/>
      </w:rPr>
    </w:lvl>
    <w:lvl w:ilvl="2" w:tplc="7500196E">
      <w:start w:val="1"/>
      <w:numFmt w:val="bullet"/>
      <w:lvlText w:val=""/>
      <w:lvlJc w:val="left"/>
      <w:pPr>
        <w:tabs>
          <w:tab w:val="num" w:pos="1800"/>
        </w:tabs>
        <w:ind w:left="1800" w:hanging="360"/>
      </w:pPr>
      <w:rPr>
        <w:rFonts w:ascii="Wingdings" w:hAnsi="Wingdings"/>
      </w:rPr>
    </w:lvl>
    <w:lvl w:ilvl="3" w:tplc="D4D69C76">
      <w:start w:val="1"/>
      <w:numFmt w:val="bullet"/>
      <w:lvlText w:val=""/>
      <w:lvlJc w:val="left"/>
      <w:pPr>
        <w:tabs>
          <w:tab w:val="num" w:pos="2520"/>
        </w:tabs>
        <w:ind w:left="2520" w:hanging="360"/>
      </w:pPr>
      <w:rPr>
        <w:rFonts w:ascii="Symbol" w:hAnsi="Symbol"/>
      </w:rPr>
    </w:lvl>
    <w:lvl w:ilvl="4" w:tplc="E6DABCCA">
      <w:start w:val="1"/>
      <w:numFmt w:val="bullet"/>
      <w:lvlText w:val="o"/>
      <w:lvlJc w:val="left"/>
      <w:pPr>
        <w:tabs>
          <w:tab w:val="num" w:pos="3240"/>
        </w:tabs>
        <w:ind w:left="3240" w:hanging="360"/>
      </w:pPr>
      <w:rPr>
        <w:rFonts w:ascii="Courier New" w:hAnsi="Courier New"/>
      </w:rPr>
    </w:lvl>
    <w:lvl w:ilvl="5" w:tplc="14705E64">
      <w:start w:val="1"/>
      <w:numFmt w:val="bullet"/>
      <w:lvlText w:val=""/>
      <w:lvlJc w:val="left"/>
      <w:pPr>
        <w:tabs>
          <w:tab w:val="num" w:pos="3960"/>
        </w:tabs>
        <w:ind w:left="3960" w:hanging="360"/>
      </w:pPr>
      <w:rPr>
        <w:rFonts w:ascii="Wingdings" w:hAnsi="Wingdings"/>
      </w:rPr>
    </w:lvl>
    <w:lvl w:ilvl="6" w:tplc="7A080AD4">
      <w:start w:val="1"/>
      <w:numFmt w:val="bullet"/>
      <w:lvlText w:val=""/>
      <w:lvlJc w:val="left"/>
      <w:pPr>
        <w:tabs>
          <w:tab w:val="num" w:pos="4680"/>
        </w:tabs>
        <w:ind w:left="4680" w:hanging="360"/>
      </w:pPr>
      <w:rPr>
        <w:rFonts w:ascii="Symbol" w:hAnsi="Symbol"/>
      </w:rPr>
    </w:lvl>
    <w:lvl w:ilvl="7" w:tplc="C82E1172">
      <w:start w:val="1"/>
      <w:numFmt w:val="bullet"/>
      <w:lvlText w:val="o"/>
      <w:lvlJc w:val="left"/>
      <w:pPr>
        <w:tabs>
          <w:tab w:val="num" w:pos="5400"/>
        </w:tabs>
        <w:ind w:left="5400" w:hanging="360"/>
      </w:pPr>
      <w:rPr>
        <w:rFonts w:ascii="Courier New" w:hAnsi="Courier New"/>
      </w:rPr>
    </w:lvl>
    <w:lvl w:ilvl="8" w:tplc="849E169E">
      <w:start w:val="1"/>
      <w:numFmt w:val="bullet"/>
      <w:lvlText w:val=""/>
      <w:lvlJc w:val="left"/>
      <w:pPr>
        <w:tabs>
          <w:tab w:val="num" w:pos="6120"/>
        </w:tabs>
        <w:ind w:left="6120" w:hanging="360"/>
      </w:pPr>
      <w:rPr>
        <w:rFonts w:ascii="Wingdings" w:hAnsi="Wingdings"/>
      </w:rPr>
    </w:lvl>
  </w:abstractNum>
  <w:abstractNum w:abstractNumId="60" w15:restartNumberingAfterBreak="0">
    <w:nsid w:val="7DF627DC"/>
    <w:multiLevelType w:val="hybridMultilevel"/>
    <w:tmpl w:val="7DF627DC"/>
    <w:lvl w:ilvl="0" w:tplc="A27CE5FC">
      <w:start w:val="1"/>
      <w:numFmt w:val="bullet"/>
      <w:lvlText w:val=""/>
      <w:lvlJc w:val="left"/>
      <w:pPr>
        <w:tabs>
          <w:tab w:val="num" w:pos="360"/>
        </w:tabs>
        <w:ind w:left="360" w:hanging="360"/>
      </w:pPr>
      <w:rPr>
        <w:rFonts w:ascii="Symbol" w:hAnsi="Symbol"/>
      </w:rPr>
    </w:lvl>
    <w:lvl w:ilvl="1" w:tplc="A5DED982">
      <w:start w:val="1"/>
      <w:numFmt w:val="bullet"/>
      <w:lvlText w:val="o"/>
      <w:lvlJc w:val="left"/>
      <w:pPr>
        <w:tabs>
          <w:tab w:val="num" w:pos="1080"/>
        </w:tabs>
        <w:ind w:left="1080" w:hanging="360"/>
      </w:pPr>
      <w:rPr>
        <w:rFonts w:ascii="Courier New" w:hAnsi="Courier New"/>
      </w:rPr>
    </w:lvl>
    <w:lvl w:ilvl="2" w:tplc="F9143266">
      <w:start w:val="1"/>
      <w:numFmt w:val="bullet"/>
      <w:lvlText w:val=""/>
      <w:lvlJc w:val="left"/>
      <w:pPr>
        <w:tabs>
          <w:tab w:val="num" w:pos="1800"/>
        </w:tabs>
        <w:ind w:left="1800" w:hanging="360"/>
      </w:pPr>
      <w:rPr>
        <w:rFonts w:ascii="Wingdings" w:hAnsi="Wingdings"/>
      </w:rPr>
    </w:lvl>
    <w:lvl w:ilvl="3" w:tplc="F684E964">
      <w:start w:val="1"/>
      <w:numFmt w:val="bullet"/>
      <w:lvlText w:val=""/>
      <w:lvlJc w:val="left"/>
      <w:pPr>
        <w:tabs>
          <w:tab w:val="num" w:pos="2520"/>
        </w:tabs>
        <w:ind w:left="2520" w:hanging="360"/>
      </w:pPr>
      <w:rPr>
        <w:rFonts w:ascii="Symbol" w:hAnsi="Symbol"/>
      </w:rPr>
    </w:lvl>
    <w:lvl w:ilvl="4" w:tplc="2DF2113A">
      <w:start w:val="1"/>
      <w:numFmt w:val="bullet"/>
      <w:lvlText w:val="o"/>
      <w:lvlJc w:val="left"/>
      <w:pPr>
        <w:tabs>
          <w:tab w:val="num" w:pos="3240"/>
        </w:tabs>
        <w:ind w:left="3240" w:hanging="360"/>
      </w:pPr>
      <w:rPr>
        <w:rFonts w:ascii="Courier New" w:hAnsi="Courier New"/>
      </w:rPr>
    </w:lvl>
    <w:lvl w:ilvl="5" w:tplc="3DB6F7E2">
      <w:start w:val="1"/>
      <w:numFmt w:val="bullet"/>
      <w:lvlText w:val=""/>
      <w:lvlJc w:val="left"/>
      <w:pPr>
        <w:tabs>
          <w:tab w:val="num" w:pos="3960"/>
        </w:tabs>
        <w:ind w:left="3960" w:hanging="360"/>
      </w:pPr>
      <w:rPr>
        <w:rFonts w:ascii="Wingdings" w:hAnsi="Wingdings"/>
      </w:rPr>
    </w:lvl>
    <w:lvl w:ilvl="6" w:tplc="564E764E">
      <w:start w:val="1"/>
      <w:numFmt w:val="bullet"/>
      <w:lvlText w:val=""/>
      <w:lvlJc w:val="left"/>
      <w:pPr>
        <w:tabs>
          <w:tab w:val="num" w:pos="4680"/>
        </w:tabs>
        <w:ind w:left="4680" w:hanging="360"/>
      </w:pPr>
      <w:rPr>
        <w:rFonts w:ascii="Symbol" w:hAnsi="Symbol"/>
      </w:rPr>
    </w:lvl>
    <w:lvl w:ilvl="7" w:tplc="11DC67C6">
      <w:start w:val="1"/>
      <w:numFmt w:val="bullet"/>
      <w:lvlText w:val="o"/>
      <w:lvlJc w:val="left"/>
      <w:pPr>
        <w:tabs>
          <w:tab w:val="num" w:pos="5400"/>
        </w:tabs>
        <w:ind w:left="5400" w:hanging="360"/>
      </w:pPr>
      <w:rPr>
        <w:rFonts w:ascii="Courier New" w:hAnsi="Courier New"/>
      </w:rPr>
    </w:lvl>
    <w:lvl w:ilvl="8" w:tplc="B3A095A0">
      <w:start w:val="1"/>
      <w:numFmt w:val="bullet"/>
      <w:lvlText w:val=""/>
      <w:lvlJc w:val="left"/>
      <w:pPr>
        <w:tabs>
          <w:tab w:val="num" w:pos="6120"/>
        </w:tabs>
        <w:ind w:left="6120" w:hanging="360"/>
      </w:pPr>
      <w:rPr>
        <w:rFonts w:ascii="Wingdings" w:hAnsi="Wingdings"/>
      </w:rPr>
    </w:lvl>
  </w:abstractNum>
  <w:abstractNum w:abstractNumId="61" w15:restartNumberingAfterBreak="0">
    <w:nsid w:val="7DF627DD"/>
    <w:multiLevelType w:val="hybridMultilevel"/>
    <w:tmpl w:val="7DF627DD"/>
    <w:lvl w:ilvl="0" w:tplc="08086C74">
      <w:start w:val="1"/>
      <w:numFmt w:val="bullet"/>
      <w:lvlText w:val=""/>
      <w:lvlJc w:val="left"/>
      <w:pPr>
        <w:tabs>
          <w:tab w:val="num" w:pos="360"/>
        </w:tabs>
        <w:ind w:left="360" w:hanging="360"/>
      </w:pPr>
      <w:rPr>
        <w:rFonts w:ascii="Symbol" w:hAnsi="Symbol"/>
      </w:rPr>
    </w:lvl>
    <w:lvl w:ilvl="1" w:tplc="0E927094">
      <w:start w:val="1"/>
      <w:numFmt w:val="bullet"/>
      <w:lvlText w:val="o"/>
      <w:lvlJc w:val="left"/>
      <w:pPr>
        <w:tabs>
          <w:tab w:val="num" w:pos="1080"/>
        </w:tabs>
        <w:ind w:left="1080" w:hanging="360"/>
      </w:pPr>
      <w:rPr>
        <w:rFonts w:ascii="Courier New" w:hAnsi="Courier New"/>
      </w:rPr>
    </w:lvl>
    <w:lvl w:ilvl="2" w:tplc="8250C086">
      <w:start w:val="1"/>
      <w:numFmt w:val="bullet"/>
      <w:lvlText w:val=""/>
      <w:lvlJc w:val="left"/>
      <w:pPr>
        <w:tabs>
          <w:tab w:val="num" w:pos="1800"/>
        </w:tabs>
        <w:ind w:left="1800" w:hanging="360"/>
      </w:pPr>
      <w:rPr>
        <w:rFonts w:ascii="Wingdings" w:hAnsi="Wingdings"/>
      </w:rPr>
    </w:lvl>
    <w:lvl w:ilvl="3" w:tplc="8E7C9CFC">
      <w:start w:val="1"/>
      <w:numFmt w:val="bullet"/>
      <w:lvlText w:val=""/>
      <w:lvlJc w:val="left"/>
      <w:pPr>
        <w:tabs>
          <w:tab w:val="num" w:pos="2520"/>
        </w:tabs>
        <w:ind w:left="2520" w:hanging="360"/>
      </w:pPr>
      <w:rPr>
        <w:rFonts w:ascii="Symbol" w:hAnsi="Symbol"/>
      </w:rPr>
    </w:lvl>
    <w:lvl w:ilvl="4" w:tplc="1D885B6A">
      <w:start w:val="1"/>
      <w:numFmt w:val="bullet"/>
      <w:lvlText w:val="o"/>
      <w:lvlJc w:val="left"/>
      <w:pPr>
        <w:tabs>
          <w:tab w:val="num" w:pos="3240"/>
        </w:tabs>
        <w:ind w:left="3240" w:hanging="360"/>
      </w:pPr>
      <w:rPr>
        <w:rFonts w:ascii="Courier New" w:hAnsi="Courier New"/>
      </w:rPr>
    </w:lvl>
    <w:lvl w:ilvl="5" w:tplc="624216F2">
      <w:start w:val="1"/>
      <w:numFmt w:val="bullet"/>
      <w:lvlText w:val=""/>
      <w:lvlJc w:val="left"/>
      <w:pPr>
        <w:tabs>
          <w:tab w:val="num" w:pos="3960"/>
        </w:tabs>
        <w:ind w:left="3960" w:hanging="360"/>
      </w:pPr>
      <w:rPr>
        <w:rFonts w:ascii="Wingdings" w:hAnsi="Wingdings"/>
      </w:rPr>
    </w:lvl>
    <w:lvl w:ilvl="6" w:tplc="C2303F68">
      <w:start w:val="1"/>
      <w:numFmt w:val="bullet"/>
      <w:lvlText w:val=""/>
      <w:lvlJc w:val="left"/>
      <w:pPr>
        <w:tabs>
          <w:tab w:val="num" w:pos="4680"/>
        </w:tabs>
        <w:ind w:left="4680" w:hanging="360"/>
      </w:pPr>
      <w:rPr>
        <w:rFonts w:ascii="Symbol" w:hAnsi="Symbol"/>
      </w:rPr>
    </w:lvl>
    <w:lvl w:ilvl="7" w:tplc="C41CD9C2">
      <w:start w:val="1"/>
      <w:numFmt w:val="bullet"/>
      <w:lvlText w:val="o"/>
      <w:lvlJc w:val="left"/>
      <w:pPr>
        <w:tabs>
          <w:tab w:val="num" w:pos="5400"/>
        </w:tabs>
        <w:ind w:left="5400" w:hanging="360"/>
      </w:pPr>
      <w:rPr>
        <w:rFonts w:ascii="Courier New" w:hAnsi="Courier New"/>
      </w:rPr>
    </w:lvl>
    <w:lvl w:ilvl="8" w:tplc="A99C526E">
      <w:start w:val="1"/>
      <w:numFmt w:val="bullet"/>
      <w:lvlText w:val=""/>
      <w:lvlJc w:val="left"/>
      <w:pPr>
        <w:tabs>
          <w:tab w:val="num" w:pos="6120"/>
        </w:tabs>
        <w:ind w:left="6120" w:hanging="360"/>
      </w:pPr>
      <w:rPr>
        <w:rFonts w:ascii="Wingdings" w:hAnsi="Wingdings"/>
      </w:rPr>
    </w:lvl>
  </w:abstractNum>
  <w:abstractNum w:abstractNumId="62" w15:restartNumberingAfterBreak="0">
    <w:nsid w:val="7DF627DE"/>
    <w:multiLevelType w:val="hybridMultilevel"/>
    <w:tmpl w:val="7DF627DE"/>
    <w:lvl w:ilvl="0" w:tplc="10FACB78">
      <w:start w:val="1"/>
      <w:numFmt w:val="bullet"/>
      <w:lvlText w:val=""/>
      <w:lvlJc w:val="left"/>
      <w:pPr>
        <w:tabs>
          <w:tab w:val="num" w:pos="360"/>
        </w:tabs>
        <w:ind w:left="360" w:hanging="360"/>
      </w:pPr>
      <w:rPr>
        <w:rFonts w:ascii="Symbol" w:hAnsi="Symbol"/>
      </w:rPr>
    </w:lvl>
    <w:lvl w:ilvl="1" w:tplc="78C0D888">
      <w:start w:val="1"/>
      <w:numFmt w:val="bullet"/>
      <w:lvlText w:val="o"/>
      <w:lvlJc w:val="left"/>
      <w:pPr>
        <w:tabs>
          <w:tab w:val="num" w:pos="1080"/>
        </w:tabs>
        <w:ind w:left="1080" w:hanging="360"/>
      </w:pPr>
      <w:rPr>
        <w:rFonts w:ascii="Courier New" w:hAnsi="Courier New"/>
      </w:rPr>
    </w:lvl>
    <w:lvl w:ilvl="2" w:tplc="5B067354">
      <w:start w:val="1"/>
      <w:numFmt w:val="bullet"/>
      <w:lvlText w:val=""/>
      <w:lvlJc w:val="left"/>
      <w:pPr>
        <w:tabs>
          <w:tab w:val="num" w:pos="1800"/>
        </w:tabs>
        <w:ind w:left="1800" w:hanging="360"/>
      </w:pPr>
      <w:rPr>
        <w:rFonts w:ascii="Wingdings" w:hAnsi="Wingdings"/>
      </w:rPr>
    </w:lvl>
    <w:lvl w:ilvl="3" w:tplc="FEBCFAD0">
      <w:start w:val="1"/>
      <w:numFmt w:val="bullet"/>
      <w:lvlText w:val=""/>
      <w:lvlJc w:val="left"/>
      <w:pPr>
        <w:tabs>
          <w:tab w:val="num" w:pos="2520"/>
        </w:tabs>
        <w:ind w:left="2520" w:hanging="360"/>
      </w:pPr>
      <w:rPr>
        <w:rFonts w:ascii="Symbol" w:hAnsi="Symbol"/>
      </w:rPr>
    </w:lvl>
    <w:lvl w:ilvl="4" w:tplc="947CC1D0">
      <w:start w:val="1"/>
      <w:numFmt w:val="bullet"/>
      <w:lvlText w:val="o"/>
      <w:lvlJc w:val="left"/>
      <w:pPr>
        <w:tabs>
          <w:tab w:val="num" w:pos="3240"/>
        </w:tabs>
        <w:ind w:left="3240" w:hanging="360"/>
      </w:pPr>
      <w:rPr>
        <w:rFonts w:ascii="Courier New" w:hAnsi="Courier New"/>
      </w:rPr>
    </w:lvl>
    <w:lvl w:ilvl="5" w:tplc="EEEC90B0">
      <w:start w:val="1"/>
      <w:numFmt w:val="bullet"/>
      <w:lvlText w:val=""/>
      <w:lvlJc w:val="left"/>
      <w:pPr>
        <w:tabs>
          <w:tab w:val="num" w:pos="3960"/>
        </w:tabs>
        <w:ind w:left="3960" w:hanging="360"/>
      </w:pPr>
      <w:rPr>
        <w:rFonts w:ascii="Wingdings" w:hAnsi="Wingdings"/>
      </w:rPr>
    </w:lvl>
    <w:lvl w:ilvl="6" w:tplc="3C8AEAB2">
      <w:start w:val="1"/>
      <w:numFmt w:val="bullet"/>
      <w:lvlText w:val=""/>
      <w:lvlJc w:val="left"/>
      <w:pPr>
        <w:tabs>
          <w:tab w:val="num" w:pos="4680"/>
        </w:tabs>
        <w:ind w:left="4680" w:hanging="360"/>
      </w:pPr>
      <w:rPr>
        <w:rFonts w:ascii="Symbol" w:hAnsi="Symbol"/>
      </w:rPr>
    </w:lvl>
    <w:lvl w:ilvl="7" w:tplc="376EE700">
      <w:start w:val="1"/>
      <w:numFmt w:val="bullet"/>
      <w:lvlText w:val="o"/>
      <w:lvlJc w:val="left"/>
      <w:pPr>
        <w:tabs>
          <w:tab w:val="num" w:pos="5400"/>
        </w:tabs>
        <w:ind w:left="5400" w:hanging="360"/>
      </w:pPr>
      <w:rPr>
        <w:rFonts w:ascii="Courier New" w:hAnsi="Courier New"/>
      </w:rPr>
    </w:lvl>
    <w:lvl w:ilvl="8" w:tplc="8516039C">
      <w:start w:val="1"/>
      <w:numFmt w:val="bullet"/>
      <w:lvlText w:val=""/>
      <w:lvlJc w:val="left"/>
      <w:pPr>
        <w:tabs>
          <w:tab w:val="num" w:pos="6120"/>
        </w:tabs>
        <w:ind w:left="6120" w:hanging="360"/>
      </w:pPr>
      <w:rPr>
        <w:rFonts w:ascii="Wingdings" w:hAnsi="Wingdings"/>
      </w:rPr>
    </w:lvl>
  </w:abstractNum>
  <w:abstractNum w:abstractNumId="63" w15:restartNumberingAfterBreak="0">
    <w:nsid w:val="7DF627DF"/>
    <w:multiLevelType w:val="hybridMultilevel"/>
    <w:tmpl w:val="7DF627DF"/>
    <w:lvl w:ilvl="0" w:tplc="26141FE4">
      <w:start w:val="1"/>
      <w:numFmt w:val="bullet"/>
      <w:lvlText w:val=""/>
      <w:lvlJc w:val="left"/>
      <w:pPr>
        <w:tabs>
          <w:tab w:val="num" w:pos="360"/>
        </w:tabs>
        <w:ind w:left="360" w:hanging="360"/>
      </w:pPr>
      <w:rPr>
        <w:rFonts w:ascii="Symbol" w:hAnsi="Symbol"/>
      </w:rPr>
    </w:lvl>
    <w:lvl w:ilvl="1" w:tplc="BA5A9178">
      <w:start w:val="1"/>
      <w:numFmt w:val="bullet"/>
      <w:lvlText w:val="o"/>
      <w:lvlJc w:val="left"/>
      <w:pPr>
        <w:tabs>
          <w:tab w:val="num" w:pos="1080"/>
        </w:tabs>
        <w:ind w:left="1080" w:hanging="360"/>
      </w:pPr>
      <w:rPr>
        <w:rFonts w:ascii="Courier New" w:hAnsi="Courier New"/>
      </w:rPr>
    </w:lvl>
    <w:lvl w:ilvl="2" w:tplc="4A980706">
      <w:start w:val="1"/>
      <w:numFmt w:val="bullet"/>
      <w:lvlText w:val=""/>
      <w:lvlJc w:val="left"/>
      <w:pPr>
        <w:tabs>
          <w:tab w:val="num" w:pos="1800"/>
        </w:tabs>
        <w:ind w:left="1800" w:hanging="360"/>
      </w:pPr>
      <w:rPr>
        <w:rFonts w:ascii="Wingdings" w:hAnsi="Wingdings"/>
      </w:rPr>
    </w:lvl>
    <w:lvl w:ilvl="3" w:tplc="EA463016">
      <w:start w:val="1"/>
      <w:numFmt w:val="bullet"/>
      <w:lvlText w:val=""/>
      <w:lvlJc w:val="left"/>
      <w:pPr>
        <w:tabs>
          <w:tab w:val="num" w:pos="2520"/>
        </w:tabs>
        <w:ind w:left="2520" w:hanging="360"/>
      </w:pPr>
      <w:rPr>
        <w:rFonts w:ascii="Symbol" w:hAnsi="Symbol"/>
      </w:rPr>
    </w:lvl>
    <w:lvl w:ilvl="4" w:tplc="44420D78">
      <w:start w:val="1"/>
      <w:numFmt w:val="bullet"/>
      <w:lvlText w:val="o"/>
      <w:lvlJc w:val="left"/>
      <w:pPr>
        <w:tabs>
          <w:tab w:val="num" w:pos="3240"/>
        </w:tabs>
        <w:ind w:left="3240" w:hanging="360"/>
      </w:pPr>
      <w:rPr>
        <w:rFonts w:ascii="Courier New" w:hAnsi="Courier New"/>
      </w:rPr>
    </w:lvl>
    <w:lvl w:ilvl="5" w:tplc="F5BE2438">
      <w:start w:val="1"/>
      <w:numFmt w:val="bullet"/>
      <w:lvlText w:val=""/>
      <w:lvlJc w:val="left"/>
      <w:pPr>
        <w:tabs>
          <w:tab w:val="num" w:pos="3960"/>
        </w:tabs>
        <w:ind w:left="3960" w:hanging="360"/>
      </w:pPr>
      <w:rPr>
        <w:rFonts w:ascii="Wingdings" w:hAnsi="Wingdings"/>
      </w:rPr>
    </w:lvl>
    <w:lvl w:ilvl="6" w:tplc="D07E0290">
      <w:start w:val="1"/>
      <w:numFmt w:val="bullet"/>
      <w:lvlText w:val=""/>
      <w:lvlJc w:val="left"/>
      <w:pPr>
        <w:tabs>
          <w:tab w:val="num" w:pos="4680"/>
        </w:tabs>
        <w:ind w:left="4680" w:hanging="360"/>
      </w:pPr>
      <w:rPr>
        <w:rFonts w:ascii="Symbol" w:hAnsi="Symbol"/>
      </w:rPr>
    </w:lvl>
    <w:lvl w:ilvl="7" w:tplc="929E3F2C">
      <w:start w:val="1"/>
      <w:numFmt w:val="bullet"/>
      <w:lvlText w:val="o"/>
      <w:lvlJc w:val="left"/>
      <w:pPr>
        <w:tabs>
          <w:tab w:val="num" w:pos="5400"/>
        </w:tabs>
        <w:ind w:left="5400" w:hanging="360"/>
      </w:pPr>
      <w:rPr>
        <w:rFonts w:ascii="Courier New" w:hAnsi="Courier New"/>
      </w:rPr>
    </w:lvl>
    <w:lvl w:ilvl="8" w:tplc="0A8AD048">
      <w:start w:val="1"/>
      <w:numFmt w:val="bullet"/>
      <w:lvlText w:val=""/>
      <w:lvlJc w:val="left"/>
      <w:pPr>
        <w:tabs>
          <w:tab w:val="num" w:pos="6120"/>
        </w:tabs>
        <w:ind w:left="6120" w:hanging="360"/>
      </w:pPr>
      <w:rPr>
        <w:rFonts w:ascii="Wingdings" w:hAnsi="Wingdings"/>
      </w:rPr>
    </w:lvl>
  </w:abstractNum>
  <w:abstractNum w:abstractNumId="64" w15:restartNumberingAfterBreak="0">
    <w:nsid w:val="7DF627E0"/>
    <w:multiLevelType w:val="hybridMultilevel"/>
    <w:tmpl w:val="7DF627E0"/>
    <w:lvl w:ilvl="0" w:tplc="21F290BC">
      <w:start w:val="1"/>
      <w:numFmt w:val="bullet"/>
      <w:lvlText w:val=""/>
      <w:lvlJc w:val="left"/>
      <w:pPr>
        <w:tabs>
          <w:tab w:val="num" w:pos="360"/>
        </w:tabs>
        <w:ind w:left="360" w:hanging="360"/>
      </w:pPr>
      <w:rPr>
        <w:rFonts w:ascii="Symbol" w:hAnsi="Symbol"/>
      </w:rPr>
    </w:lvl>
    <w:lvl w:ilvl="1" w:tplc="0D04ACD2">
      <w:start w:val="1"/>
      <w:numFmt w:val="bullet"/>
      <w:lvlText w:val="o"/>
      <w:lvlJc w:val="left"/>
      <w:pPr>
        <w:tabs>
          <w:tab w:val="num" w:pos="1080"/>
        </w:tabs>
        <w:ind w:left="1080" w:hanging="360"/>
      </w:pPr>
      <w:rPr>
        <w:rFonts w:ascii="Courier New" w:hAnsi="Courier New"/>
      </w:rPr>
    </w:lvl>
    <w:lvl w:ilvl="2" w:tplc="755EF224">
      <w:start w:val="1"/>
      <w:numFmt w:val="bullet"/>
      <w:lvlText w:val=""/>
      <w:lvlJc w:val="left"/>
      <w:pPr>
        <w:tabs>
          <w:tab w:val="num" w:pos="1800"/>
        </w:tabs>
        <w:ind w:left="1800" w:hanging="360"/>
      </w:pPr>
      <w:rPr>
        <w:rFonts w:ascii="Wingdings" w:hAnsi="Wingdings"/>
      </w:rPr>
    </w:lvl>
    <w:lvl w:ilvl="3" w:tplc="DDD86AFC">
      <w:start w:val="1"/>
      <w:numFmt w:val="bullet"/>
      <w:lvlText w:val=""/>
      <w:lvlJc w:val="left"/>
      <w:pPr>
        <w:tabs>
          <w:tab w:val="num" w:pos="2520"/>
        </w:tabs>
        <w:ind w:left="2520" w:hanging="360"/>
      </w:pPr>
      <w:rPr>
        <w:rFonts w:ascii="Symbol" w:hAnsi="Symbol"/>
      </w:rPr>
    </w:lvl>
    <w:lvl w:ilvl="4" w:tplc="AA8671D8">
      <w:start w:val="1"/>
      <w:numFmt w:val="bullet"/>
      <w:lvlText w:val="o"/>
      <w:lvlJc w:val="left"/>
      <w:pPr>
        <w:tabs>
          <w:tab w:val="num" w:pos="3240"/>
        </w:tabs>
        <w:ind w:left="3240" w:hanging="360"/>
      </w:pPr>
      <w:rPr>
        <w:rFonts w:ascii="Courier New" w:hAnsi="Courier New"/>
      </w:rPr>
    </w:lvl>
    <w:lvl w:ilvl="5" w:tplc="E41CC3B6">
      <w:start w:val="1"/>
      <w:numFmt w:val="bullet"/>
      <w:lvlText w:val=""/>
      <w:lvlJc w:val="left"/>
      <w:pPr>
        <w:tabs>
          <w:tab w:val="num" w:pos="3960"/>
        </w:tabs>
        <w:ind w:left="3960" w:hanging="360"/>
      </w:pPr>
      <w:rPr>
        <w:rFonts w:ascii="Wingdings" w:hAnsi="Wingdings"/>
      </w:rPr>
    </w:lvl>
    <w:lvl w:ilvl="6" w:tplc="C75C98CC">
      <w:start w:val="1"/>
      <w:numFmt w:val="bullet"/>
      <w:lvlText w:val=""/>
      <w:lvlJc w:val="left"/>
      <w:pPr>
        <w:tabs>
          <w:tab w:val="num" w:pos="4680"/>
        </w:tabs>
        <w:ind w:left="4680" w:hanging="360"/>
      </w:pPr>
      <w:rPr>
        <w:rFonts w:ascii="Symbol" w:hAnsi="Symbol"/>
      </w:rPr>
    </w:lvl>
    <w:lvl w:ilvl="7" w:tplc="5CB4BAF2">
      <w:start w:val="1"/>
      <w:numFmt w:val="bullet"/>
      <w:lvlText w:val="o"/>
      <w:lvlJc w:val="left"/>
      <w:pPr>
        <w:tabs>
          <w:tab w:val="num" w:pos="5400"/>
        </w:tabs>
        <w:ind w:left="5400" w:hanging="360"/>
      </w:pPr>
      <w:rPr>
        <w:rFonts w:ascii="Courier New" w:hAnsi="Courier New"/>
      </w:rPr>
    </w:lvl>
    <w:lvl w:ilvl="8" w:tplc="86807C1C">
      <w:start w:val="1"/>
      <w:numFmt w:val="bullet"/>
      <w:lvlText w:val=""/>
      <w:lvlJc w:val="left"/>
      <w:pPr>
        <w:tabs>
          <w:tab w:val="num" w:pos="6120"/>
        </w:tabs>
        <w:ind w:left="6120" w:hanging="360"/>
      </w:pPr>
      <w:rPr>
        <w:rFonts w:ascii="Wingdings" w:hAnsi="Wingdings"/>
      </w:rPr>
    </w:lvl>
  </w:abstractNum>
  <w:abstractNum w:abstractNumId="65" w15:restartNumberingAfterBreak="0">
    <w:nsid w:val="7DF627E1"/>
    <w:multiLevelType w:val="hybridMultilevel"/>
    <w:tmpl w:val="7DF627E1"/>
    <w:lvl w:ilvl="0" w:tplc="20164C38">
      <w:start w:val="1"/>
      <w:numFmt w:val="bullet"/>
      <w:lvlText w:val=""/>
      <w:lvlJc w:val="left"/>
      <w:pPr>
        <w:tabs>
          <w:tab w:val="num" w:pos="360"/>
        </w:tabs>
        <w:ind w:left="360" w:hanging="360"/>
      </w:pPr>
      <w:rPr>
        <w:rFonts w:ascii="Symbol" w:hAnsi="Symbol"/>
      </w:rPr>
    </w:lvl>
    <w:lvl w:ilvl="1" w:tplc="5F6AD51A">
      <w:start w:val="1"/>
      <w:numFmt w:val="bullet"/>
      <w:lvlText w:val="o"/>
      <w:lvlJc w:val="left"/>
      <w:pPr>
        <w:tabs>
          <w:tab w:val="num" w:pos="1080"/>
        </w:tabs>
        <w:ind w:left="1080" w:hanging="360"/>
      </w:pPr>
      <w:rPr>
        <w:rFonts w:ascii="Courier New" w:hAnsi="Courier New"/>
      </w:rPr>
    </w:lvl>
    <w:lvl w:ilvl="2" w:tplc="C56C7C80">
      <w:start w:val="1"/>
      <w:numFmt w:val="bullet"/>
      <w:lvlText w:val=""/>
      <w:lvlJc w:val="left"/>
      <w:pPr>
        <w:tabs>
          <w:tab w:val="num" w:pos="1800"/>
        </w:tabs>
        <w:ind w:left="1800" w:hanging="360"/>
      </w:pPr>
      <w:rPr>
        <w:rFonts w:ascii="Wingdings" w:hAnsi="Wingdings"/>
      </w:rPr>
    </w:lvl>
    <w:lvl w:ilvl="3" w:tplc="BE1CDF8C">
      <w:start w:val="1"/>
      <w:numFmt w:val="bullet"/>
      <w:lvlText w:val=""/>
      <w:lvlJc w:val="left"/>
      <w:pPr>
        <w:tabs>
          <w:tab w:val="num" w:pos="2520"/>
        </w:tabs>
        <w:ind w:left="2520" w:hanging="360"/>
      </w:pPr>
      <w:rPr>
        <w:rFonts w:ascii="Symbol" w:hAnsi="Symbol"/>
      </w:rPr>
    </w:lvl>
    <w:lvl w:ilvl="4" w:tplc="B78877EC">
      <w:start w:val="1"/>
      <w:numFmt w:val="bullet"/>
      <w:lvlText w:val="o"/>
      <w:lvlJc w:val="left"/>
      <w:pPr>
        <w:tabs>
          <w:tab w:val="num" w:pos="3240"/>
        </w:tabs>
        <w:ind w:left="3240" w:hanging="360"/>
      </w:pPr>
      <w:rPr>
        <w:rFonts w:ascii="Courier New" w:hAnsi="Courier New"/>
      </w:rPr>
    </w:lvl>
    <w:lvl w:ilvl="5" w:tplc="0FA21714">
      <w:start w:val="1"/>
      <w:numFmt w:val="bullet"/>
      <w:lvlText w:val=""/>
      <w:lvlJc w:val="left"/>
      <w:pPr>
        <w:tabs>
          <w:tab w:val="num" w:pos="3960"/>
        </w:tabs>
        <w:ind w:left="3960" w:hanging="360"/>
      </w:pPr>
      <w:rPr>
        <w:rFonts w:ascii="Wingdings" w:hAnsi="Wingdings"/>
      </w:rPr>
    </w:lvl>
    <w:lvl w:ilvl="6" w:tplc="B3149FE6">
      <w:start w:val="1"/>
      <w:numFmt w:val="bullet"/>
      <w:lvlText w:val=""/>
      <w:lvlJc w:val="left"/>
      <w:pPr>
        <w:tabs>
          <w:tab w:val="num" w:pos="4680"/>
        </w:tabs>
        <w:ind w:left="4680" w:hanging="360"/>
      </w:pPr>
      <w:rPr>
        <w:rFonts w:ascii="Symbol" w:hAnsi="Symbol"/>
      </w:rPr>
    </w:lvl>
    <w:lvl w:ilvl="7" w:tplc="A2A40808">
      <w:start w:val="1"/>
      <w:numFmt w:val="bullet"/>
      <w:lvlText w:val="o"/>
      <w:lvlJc w:val="left"/>
      <w:pPr>
        <w:tabs>
          <w:tab w:val="num" w:pos="5400"/>
        </w:tabs>
        <w:ind w:left="5400" w:hanging="360"/>
      </w:pPr>
      <w:rPr>
        <w:rFonts w:ascii="Courier New" w:hAnsi="Courier New"/>
      </w:rPr>
    </w:lvl>
    <w:lvl w:ilvl="8" w:tplc="55CA9D56">
      <w:start w:val="1"/>
      <w:numFmt w:val="bullet"/>
      <w:lvlText w:val=""/>
      <w:lvlJc w:val="left"/>
      <w:pPr>
        <w:tabs>
          <w:tab w:val="num" w:pos="6120"/>
        </w:tabs>
        <w:ind w:left="6120" w:hanging="360"/>
      </w:pPr>
      <w:rPr>
        <w:rFonts w:ascii="Wingdings" w:hAnsi="Wingdings"/>
      </w:rPr>
    </w:lvl>
  </w:abstractNum>
  <w:abstractNum w:abstractNumId="66" w15:restartNumberingAfterBreak="0">
    <w:nsid w:val="7DF627E2"/>
    <w:multiLevelType w:val="hybridMultilevel"/>
    <w:tmpl w:val="7DF627E2"/>
    <w:lvl w:ilvl="0" w:tplc="CA94188C">
      <w:start w:val="1"/>
      <w:numFmt w:val="bullet"/>
      <w:lvlText w:val=""/>
      <w:lvlJc w:val="left"/>
      <w:pPr>
        <w:tabs>
          <w:tab w:val="num" w:pos="360"/>
        </w:tabs>
        <w:ind w:left="360" w:hanging="360"/>
      </w:pPr>
      <w:rPr>
        <w:rFonts w:ascii="Symbol" w:hAnsi="Symbol"/>
      </w:rPr>
    </w:lvl>
    <w:lvl w:ilvl="1" w:tplc="16FAC73E">
      <w:start w:val="1"/>
      <w:numFmt w:val="bullet"/>
      <w:lvlText w:val="o"/>
      <w:lvlJc w:val="left"/>
      <w:pPr>
        <w:tabs>
          <w:tab w:val="num" w:pos="1080"/>
        </w:tabs>
        <w:ind w:left="1080" w:hanging="360"/>
      </w:pPr>
      <w:rPr>
        <w:rFonts w:ascii="Courier New" w:hAnsi="Courier New"/>
      </w:rPr>
    </w:lvl>
    <w:lvl w:ilvl="2" w:tplc="3DCC42A4">
      <w:start w:val="1"/>
      <w:numFmt w:val="bullet"/>
      <w:lvlText w:val=""/>
      <w:lvlJc w:val="left"/>
      <w:pPr>
        <w:tabs>
          <w:tab w:val="num" w:pos="1800"/>
        </w:tabs>
        <w:ind w:left="1800" w:hanging="360"/>
      </w:pPr>
      <w:rPr>
        <w:rFonts w:ascii="Wingdings" w:hAnsi="Wingdings"/>
      </w:rPr>
    </w:lvl>
    <w:lvl w:ilvl="3" w:tplc="E7008274">
      <w:start w:val="1"/>
      <w:numFmt w:val="bullet"/>
      <w:lvlText w:val=""/>
      <w:lvlJc w:val="left"/>
      <w:pPr>
        <w:tabs>
          <w:tab w:val="num" w:pos="2520"/>
        </w:tabs>
        <w:ind w:left="2520" w:hanging="360"/>
      </w:pPr>
      <w:rPr>
        <w:rFonts w:ascii="Symbol" w:hAnsi="Symbol"/>
      </w:rPr>
    </w:lvl>
    <w:lvl w:ilvl="4" w:tplc="37BCA674">
      <w:start w:val="1"/>
      <w:numFmt w:val="bullet"/>
      <w:lvlText w:val="o"/>
      <w:lvlJc w:val="left"/>
      <w:pPr>
        <w:tabs>
          <w:tab w:val="num" w:pos="3240"/>
        </w:tabs>
        <w:ind w:left="3240" w:hanging="360"/>
      </w:pPr>
      <w:rPr>
        <w:rFonts w:ascii="Courier New" w:hAnsi="Courier New"/>
      </w:rPr>
    </w:lvl>
    <w:lvl w:ilvl="5" w:tplc="4B1022D8">
      <w:start w:val="1"/>
      <w:numFmt w:val="bullet"/>
      <w:lvlText w:val=""/>
      <w:lvlJc w:val="left"/>
      <w:pPr>
        <w:tabs>
          <w:tab w:val="num" w:pos="3960"/>
        </w:tabs>
        <w:ind w:left="3960" w:hanging="360"/>
      </w:pPr>
      <w:rPr>
        <w:rFonts w:ascii="Wingdings" w:hAnsi="Wingdings"/>
      </w:rPr>
    </w:lvl>
    <w:lvl w:ilvl="6" w:tplc="16DC597C">
      <w:start w:val="1"/>
      <w:numFmt w:val="bullet"/>
      <w:lvlText w:val=""/>
      <w:lvlJc w:val="left"/>
      <w:pPr>
        <w:tabs>
          <w:tab w:val="num" w:pos="4680"/>
        </w:tabs>
        <w:ind w:left="4680" w:hanging="360"/>
      </w:pPr>
      <w:rPr>
        <w:rFonts w:ascii="Symbol" w:hAnsi="Symbol"/>
      </w:rPr>
    </w:lvl>
    <w:lvl w:ilvl="7" w:tplc="63D65D68">
      <w:start w:val="1"/>
      <w:numFmt w:val="bullet"/>
      <w:lvlText w:val="o"/>
      <w:lvlJc w:val="left"/>
      <w:pPr>
        <w:tabs>
          <w:tab w:val="num" w:pos="5400"/>
        </w:tabs>
        <w:ind w:left="5400" w:hanging="360"/>
      </w:pPr>
      <w:rPr>
        <w:rFonts w:ascii="Courier New" w:hAnsi="Courier New"/>
      </w:rPr>
    </w:lvl>
    <w:lvl w:ilvl="8" w:tplc="DA1047BA">
      <w:start w:val="1"/>
      <w:numFmt w:val="bullet"/>
      <w:lvlText w:val=""/>
      <w:lvlJc w:val="left"/>
      <w:pPr>
        <w:tabs>
          <w:tab w:val="num" w:pos="6120"/>
        </w:tabs>
        <w:ind w:left="6120" w:hanging="360"/>
      </w:pPr>
      <w:rPr>
        <w:rFonts w:ascii="Wingdings" w:hAnsi="Wingdings"/>
      </w:rPr>
    </w:lvl>
  </w:abstractNum>
  <w:abstractNum w:abstractNumId="67" w15:restartNumberingAfterBreak="0">
    <w:nsid w:val="7DF627E3"/>
    <w:multiLevelType w:val="hybridMultilevel"/>
    <w:tmpl w:val="7DF627E3"/>
    <w:lvl w:ilvl="0" w:tplc="E6107D02">
      <w:start w:val="1"/>
      <w:numFmt w:val="bullet"/>
      <w:lvlText w:val=""/>
      <w:lvlJc w:val="left"/>
      <w:pPr>
        <w:tabs>
          <w:tab w:val="num" w:pos="360"/>
        </w:tabs>
        <w:ind w:left="360" w:hanging="360"/>
      </w:pPr>
      <w:rPr>
        <w:rFonts w:ascii="Symbol" w:hAnsi="Symbol"/>
      </w:rPr>
    </w:lvl>
    <w:lvl w:ilvl="1" w:tplc="1A0CAEE8">
      <w:start w:val="1"/>
      <w:numFmt w:val="bullet"/>
      <w:lvlText w:val="o"/>
      <w:lvlJc w:val="left"/>
      <w:pPr>
        <w:tabs>
          <w:tab w:val="num" w:pos="1080"/>
        </w:tabs>
        <w:ind w:left="1080" w:hanging="360"/>
      </w:pPr>
      <w:rPr>
        <w:rFonts w:ascii="Courier New" w:hAnsi="Courier New"/>
      </w:rPr>
    </w:lvl>
    <w:lvl w:ilvl="2" w:tplc="94DC2FE6">
      <w:start w:val="1"/>
      <w:numFmt w:val="bullet"/>
      <w:lvlText w:val=""/>
      <w:lvlJc w:val="left"/>
      <w:pPr>
        <w:tabs>
          <w:tab w:val="num" w:pos="1800"/>
        </w:tabs>
        <w:ind w:left="1800" w:hanging="360"/>
      </w:pPr>
      <w:rPr>
        <w:rFonts w:ascii="Wingdings" w:hAnsi="Wingdings"/>
      </w:rPr>
    </w:lvl>
    <w:lvl w:ilvl="3" w:tplc="092AEAB4">
      <w:start w:val="1"/>
      <w:numFmt w:val="bullet"/>
      <w:lvlText w:val=""/>
      <w:lvlJc w:val="left"/>
      <w:pPr>
        <w:tabs>
          <w:tab w:val="num" w:pos="2520"/>
        </w:tabs>
        <w:ind w:left="2520" w:hanging="360"/>
      </w:pPr>
      <w:rPr>
        <w:rFonts w:ascii="Symbol" w:hAnsi="Symbol"/>
      </w:rPr>
    </w:lvl>
    <w:lvl w:ilvl="4" w:tplc="97BA45A8">
      <w:start w:val="1"/>
      <w:numFmt w:val="bullet"/>
      <w:lvlText w:val="o"/>
      <w:lvlJc w:val="left"/>
      <w:pPr>
        <w:tabs>
          <w:tab w:val="num" w:pos="3240"/>
        </w:tabs>
        <w:ind w:left="3240" w:hanging="360"/>
      </w:pPr>
      <w:rPr>
        <w:rFonts w:ascii="Courier New" w:hAnsi="Courier New"/>
      </w:rPr>
    </w:lvl>
    <w:lvl w:ilvl="5" w:tplc="A05EB83E">
      <w:start w:val="1"/>
      <w:numFmt w:val="bullet"/>
      <w:lvlText w:val=""/>
      <w:lvlJc w:val="left"/>
      <w:pPr>
        <w:tabs>
          <w:tab w:val="num" w:pos="3960"/>
        </w:tabs>
        <w:ind w:left="3960" w:hanging="360"/>
      </w:pPr>
      <w:rPr>
        <w:rFonts w:ascii="Wingdings" w:hAnsi="Wingdings"/>
      </w:rPr>
    </w:lvl>
    <w:lvl w:ilvl="6" w:tplc="DA7C6B3E">
      <w:start w:val="1"/>
      <w:numFmt w:val="bullet"/>
      <w:lvlText w:val=""/>
      <w:lvlJc w:val="left"/>
      <w:pPr>
        <w:tabs>
          <w:tab w:val="num" w:pos="4680"/>
        </w:tabs>
        <w:ind w:left="4680" w:hanging="360"/>
      </w:pPr>
      <w:rPr>
        <w:rFonts w:ascii="Symbol" w:hAnsi="Symbol"/>
      </w:rPr>
    </w:lvl>
    <w:lvl w:ilvl="7" w:tplc="9A786218">
      <w:start w:val="1"/>
      <w:numFmt w:val="bullet"/>
      <w:lvlText w:val="o"/>
      <w:lvlJc w:val="left"/>
      <w:pPr>
        <w:tabs>
          <w:tab w:val="num" w:pos="5400"/>
        </w:tabs>
        <w:ind w:left="5400" w:hanging="360"/>
      </w:pPr>
      <w:rPr>
        <w:rFonts w:ascii="Courier New" w:hAnsi="Courier New"/>
      </w:rPr>
    </w:lvl>
    <w:lvl w:ilvl="8" w:tplc="A34E7578">
      <w:start w:val="1"/>
      <w:numFmt w:val="bullet"/>
      <w:lvlText w:val=""/>
      <w:lvlJc w:val="left"/>
      <w:pPr>
        <w:tabs>
          <w:tab w:val="num" w:pos="6120"/>
        </w:tabs>
        <w:ind w:left="6120" w:hanging="360"/>
      </w:pPr>
      <w:rPr>
        <w:rFonts w:ascii="Wingdings" w:hAnsi="Wingdings"/>
      </w:rPr>
    </w:lvl>
  </w:abstractNum>
  <w:abstractNum w:abstractNumId="68" w15:restartNumberingAfterBreak="0">
    <w:nsid w:val="7DF627E4"/>
    <w:multiLevelType w:val="hybridMultilevel"/>
    <w:tmpl w:val="7DF627E4"/>
    <w:lvl w:ilvl="0" w:tplc="5BB48632">
      <w:start w:val="1"/>
      <w:numFmt w:val="bullet"/>
      <w:lvlText w:val=""/>
      <w:lvlJc w:val="left"/>
      <w:pPr>
        <w:tabs>
          <w:tab w:val="num" w:pos="360"/>
        </w:tabs>
        <w:ind w:left="360" w:hanging="360"/>
      </w:pPr>
      <w:rPr>
        <w:rFonts w:ascii="Symbol" w:hAnsi="Symbol"/>
      </w:rPr>
    </w:lvl>
    <w:lvl w:ilvl="1" w:tplc="B038EE1C">
      <w:start w:val="1"/>
      <w:numFmt w:val="bullet"/>
      <w:lvlText w:val="o"/>
      <w:lvlJc w:val="left"/>
      <w:pPr>
        <w:tabs>
          <w:tab w:val="num" w:pos="1080"/>
        </w:tabs>
        <w:ind w:left="1080" w:hanging="360"/>
      </w:pPr>
      <w:rPr>
        <w:rFonts w:ascii="Courier New" w:hAnsi="Courier New"/>
      </w:rPr>
    </w:lvl>
    <w:lvl w:ilvl="2" w:tplc="35B24A0C">
      <w:start w:val="1"/>
      <w:numFmt w:val="bullet"/>
      <w:lvlText w:val=""/>
      <w:lvlJc w:val="left"/>
      <w:pPr>
        <w:tabs>
          <w:tab w:val="num" w:pos="1800"/>
        </w:tabs>
        <w:ind w:left="1800" w:hanging="360"/>
      </w:pPr>
      <w:rPr>
        <w:rFonts w:ascii="Wingdings" w:hAnsi="Wingdings"/>
      </w:rPr>
    </w:lvl>
    <w:lvl w:ilvl="3" w:tplc="006A472C">
      <w:start w:val="1"/>
      <w:numFmt w:val="bullet"/>
      <w:lvlText w:val=""/>
      <w:lvlJc w:val="left"/>
      <w:pPr>
        <w:tabs>
          <w:tab w:val="num" w:pos="2520"/>
        </w:tabs>
        <w:ind w:left="2520" w:hanging="360"/>
      </w:pPr>
      <w:rPr>
        <w:rFonts w:ascii="Symbol" w:hAnsi="Symbol"/>
      </w:rPr>
    </w:lvl>
    <w:lvl w:ilvl="4" w:tplc="C582B022">
      <w:start w:val="1"/>
      <w:numFmt w:val="bullet"/>
      <w:lvlText w:val="o"/>
      <w:lvlJc w:val="left"/>
      <w:pPr>
        <w:tabs>
          <w:tab w:val="num" w:pos="3240"/>
        </w:tabs>
        <w:ind w:left="3240" w:hanging="360"/>
      </w:pPr>
      <w:rPr>
        <w:rFonts w:ascii="Courier New" w:hAnsi="Courier New"/>
      </w:rPr>
    </w:lvl>
    <w:lvl w:ilvl="5" w:tplc="B678C682">
      <w:start w:val="1"/>
      <w:numFmt w:val="bullet"/>
      <w:lvlText w:val=""/>
      <w:lvlJc w:val="left"/>
      <w:pPr>
        <w:tabs>
          <w:tab w:val="num" w:pos="3960"/>
        </w:tabs>
        <w:ind w:left="3960" w:hanging="360"/>
      </w:pPr>
      <w:rPr>
        <w:rFonts w:ascii="Wingdings" w:hAnsi="Wingdings"/>
      </w:rPr>
    </w:lvl>
    <w:lvl w:ilvl="6" w:tplc="04FA51FA">
      <w:start w:val="1"/>
      <w:numFmt w:val="bullet"/>
      <w:lvlText w:val=""/>
      <w:lvlJc w:val="left"/>
      <w:pPr>
        <w:tabs>
          <w:tab w:val="num" w:pos="4680"/>
        </w:tabs>
        <w:ind w:left="4680" w:hanging="360"/>
      </w:pPr>
      <w:rPr>
        <w:rFonts w:ascii="Symbol" w:hAnsi="Symbol"/>
      </w:rPr>
    </w:lvl>
    <w:lvl w:ilvl="7" w:tplc="3D287450">
      <w:start w:val="1"/>
      <w:numFmt w:val="bullet"/>
      <w:lvlText w:val="o"/>
      <w:lvlJc w:val="left"/>
      <w:pPr>
        <w:tabs>
          <w:tab w:val="num" w:pos="5400"/>
        </w:tabs>
        <w:ind w:left="5400" w:hanging="360"/>
      </w:pPr>
      <w:rPr>
        <w:rFonts w:ascii="Courier New" w:hAnsi="Courier New"/>
      </w:rPr>
    </w:lvl>
    <w:lvl w:ilvl="8" w:tplc="838C3548">
      <w:start w:val="1"/>
      <w:numFmt w:val="bullet"/>
      <w:lvlText w:val=""/>
      <w:lvlJc w:val="left"/>
      <w:pPr>
        <w:tabs>
          <w:tab w:val="num" w:pos="6120"/>
        </w:tabs>
        <w:ind w:left="6120" w:hanging="360"/>
      </w:pPr>
      <w:rPr>
        <w:rFonts w:ascii="Wingdings" w:hAnsi="Wingdings"/>
      </w:rPr>
    </w:lvl>
  </w:abstractNum>
  <w:abstractNum w:abstractNumId="69" w15:restartNumberingAfterBreak="0">
    <w:nsid w:val="7DF627E5"/>
    <w:multiLevelType w:val="hybridMultilevel"/>
    <w:tmpl w:val="7DF627E5"/>
    <w:lvl w:ilvl="0" w:tplc="8B2817C2">
      <w:start w:val="1"/>
      <w:numFmt w:val="bullet"/>
      <w:lvlText w:val=""/>
      <w:lvlJc w:val="left"/>
      <w:pPr>
        <w:tabs>
          <w:tab w:val="num" w:pos="360"/>
        </w:tabs>
        <w:ind w:left="360" w:hanging="360"/>
      </w:pPr>
      <w:rPr>
        <w:rFonts w:ascii="Symbol" w:hAnsi="Symbol"/>
      </w:rPr>
    </w:lvl>
    <w:lvl w:ilvl="1" w:tplc="C8C6D09C">
      <w:start w:val="1"/>
      <w:numFmt w:val="bullet"/>
      <w:lvlText w:val="o"/>
      <w:lvlJc w:val="left"/>
      <w:pPr>
        <w:tabs>
          <w:tab w:val="num" w:pos="1080"/>
        </w:tabs>
        <w:ind w:left="1080" w:hanging="360"/>
      </w:pPr>
      <w:rPr>
        <w:rFonts w:ascii="Courier New" w:hAnsi="Courier New"/>
      </w:rPr>
    </w:lvl>
    <w:lvl w:ilvl="2" w:tplc="A82407C0">
      <w:start w:val="1"/>
      <w:numFmt w:val="bullet"/>
      <w:lvlText w:val=""/>
      <w:lvlJc w:val="left"/>
      <w:pPr>
        <w:tabs>
          <w:tab w:val="num" w:pos="1800"/>
        </w:tabs>
        <w:ind w:left="1800" w:hanging="360"/>
      </w:pPr>
      <w:rPr>
        <w:rFonts w:ascii="Wingdings" w:hAnsi="Wingdings"/>
      </w:rPr>
    </w:lvl>
    <w:lvl w:ilvl="3" w:tplc="AAD40EE2">
      <w:start w:val="1"/>
      <w:numFmt w:val="bullet"/>
      <w:lvlText w:val=""/>
      <w:lvlJc w:val="left"/>
      <w:pPr>
        <w:tabs>
          <w:tab w:val="num" w:pos="2520"/>
        </w:tabs>
        <w:ind w:left="2520" w:hanging="360"/>
      </w:pPr>
      <w:rPr>
        <w:rFonts w:ascii="Symbol" w:hAnsi="Symbol"/>
      </w:rPr>
    </w:lvl>
    <w:lvl w:ilvl="4" w:tplc="38C8C1AA">
      <w:start w:val="1"/>
      <w:numFmt w:val="bullet"/>
      <w:lvlText w:val="o"/>
      <w:lvlJc w:val="left"/>
      <w:pPr>
        <w:tabs>
          <w:tab w:val="num" w:pos="3240"/>
        </w:tabs>
        <w:ind w:left="3240" w:hanging="360"/>
      </w:pPr>
      <w:rPr>
        <w:rFonts w:ascii="Courier New" w:hAnsi="Courier New"/>
      </w:rPr>
    </w:lvl>
    <w:lvl w:ilvl="5" w:tplc="162855DE">
      <w:start w:val="1"/>
      <w:numFmt w:val="bullet"/>
      <w:lvlText w:val=""/>
      <w:lvlJc w:val="left"/>
      <w:pPr>
        <w:tabs>
          <w:tab w:val="num" w:pos="3960"/>
        </w:tabs>
        <w:ind w:left="3960" w:hanging="360"/>
      </w:pPr>
      <w:rPr>
        <w:rFonts w:ascii="Wingdings" w:hAnsi="Wingdings"/>
      </w:rPr>
    </w:lvl>
    <w:lvl w:ilvl="6" w:tplc="8E283CF0">
      <w:start w:val="1"/>
      <w:numFmt w:val="bullet"/>
      <w:lvlText w:val=""/>
      <w:lvlJc w:val="left"/>
      <w:pPr>
        <w:tabs>
          <w:tab w:val="num" w:pos="4680"/>
        </w:tabs>
        <w:ind w:left="4680" w:hanging="360"/>
      </w:pPr>
      <w:rPr>
        <w:rFonts w:ascii="Symbol" w:hAnsi="Symbol"/>
      </w:rPr>
    </w:lvl>
    <w:lvl w:ilvl="7" w:tplc="3640C7B6">
      <w:start w:val="1"/>
      <w:numFmt w:val="bullet"/>
      <w:lvlText w:val="o"/>
      <w:lvlJc w:val="left"/>
      <w:pPr>
        <w:tabs>
          <w:tab w:val="num" w:pos="5400"/>
        </w:tabs>
        <w:ind w:left="5400" w:hanging="360"/>
      </w:pPr>
      <w:rPr>
        <w:rFonts w:ascii="Courier New" w:hAnsi="Courier New"/>
      </w:rPr>
    </w:lvl>
    <w:lvl w:ilvl="8" w:tplc="24B6B9E0">
      <w:start w:val="1"/>
      <w:numFmt w:val="bullet"/>
      <w:lvlText w:val=""/>
      <w:lvlJc w:val="left"/>
      <w:pPr>
        <w:tabs>
          <w:tab w:val="num" w:pos="6120"/>
        </w:tabs>
        <w:ind w:left="6120" w:hanging="360"/>
      </w:pPr>
      <w:rPr>
        <w:rFonts w:ascii="Wingdings" w:hAnsi="Wingdings"/>
      </w:rPr>
    </w:lvl>
  </w:abstractNum>
  <w:abstractNum w:abstractNumId="70" w15:restartNumberingAfterBreak="0">
    <w:nsid w:val="7DF627E6"/>
    <w:multiLevelType w:val="hybridMultilevel"/>
    <w:tmpl w:val="7DF627E6"/>
    <w:lvl w:ilvl="0" w:tplc="A0D6BE72">
      <w:start w:val="1"/>
      <w:numFmt w:val="bullet"/>
      <w:lvlText w:val=""/>
      <w:lvlJc w:val="left"/>
      <w:pPr>
        <w:tabs>
          <w:tab w:val="num" w:pos="360"/>
        </w:tabs>
        <w:ind w:left="360" w:hanging="360"/>
      </w:pPr>
      <w:rPr>
        <w:rFonts w:ascii="Symbol" w:hAnsi="Symbol"/>
      </w:rPr>
    </w:lvl>
    <w:lvl w:ilvl="1" w:tplc="AB6CCBDA">
      <w:start w:val="1"/>
      <w:numFmt w:val="bullet"/>
      <w:lvlText w:val="o"/>
      <w:lvlJc w:val="left"/>
      <w:pPr>
        <w:tabs>
          <w:tab w:val="num" w:pos="1080"/>
        </w:tabs>
        <w:ind w:left="1080" w:hanging="360"/>
      </w:pPr>
      <w:rPr>
        <w:rFonts w:ascii="Courier New" w:hAnsi="Courier New"/>
      </w:rPr>
    </w:lvl>
    <w:lvl w:ilvl="2" w:tplc="E36AE35E">
      <w:start w:val="1"/>
      <w:numFmt w:val="bullet"/>
      <w:lvlText w:val=""/>
      <w:lvlJc w:val="left"/>
      <w:pPr>
        <w:tabs>
          <w:tab w:val="num" w:pos="1800"/>
        </w:tabs>
        <w:ind w:left="1800" w:hanging="360"/>
      </w:pPr>
      <w:rPr>
        <w:rFonts w:ascii="Wingdings" w:hAnsi="Wingdings"/>
      </w:rPr>
    </w:lvl>
    <w:lvl w:ilvl="3" w:tplc="15F0100E">
      <w:start w:val="1"/>
      <w:numFmt w:val="bullet"/>
      <w:lvlText w:val=""/>
      <w:lvlJc w:val="left"/>
      <w:pPr>
        <w:tabs>
          <w:tab w:val="num" w:pos="2520"/>
        </w:tabs>
        <w:ind w:left="2520" w:hanging="360"/>
      </w:pPr>
      <w:rPr>
        <w:rFonts w:ascii="Symbol" w:hAnsi="Symbol"/>
      </w:rPr>
    </w:lvl>
    <w:lvl w:ilvl="4" w:tplc="2E7A4E88">
      <w:start w:val="1"/>
      <w:numFmt w:val="bullet"/>
      <w:lvlText w:val="o"/>
      <w:lvlJc w:val="left"/>
      <w:pPr>
        <w:tabs>
          <w:tab w:val="num" w:pos="3240"/>
        </w:tabs>
        <w:ind w:left="3240" w:hanging="360"/>
      </w:pPr>
      <w:rPr>
        <w:rFonts w:ascii="Courier New" w:hAnsi="Courier New"/>
      </w:rPr>
    </w:lvl>
    <w:lvl w:ilvl="5" w:tplc="0A7A6822">
      <w:start w:val="1"/>
      <w:numFmt w:val="bullet"/>
      <w:lvlText w:val=""/>
      <w:lvlJc w:val="left"/>
      <w:pPr>
        <w:tabs>
          <w:tab w:val="num" w:pos="3960"/>
        </w:tabs>
        <w:ind w:left="3960" w:hanging="360"/>
      </w:pPr>
      <w:rPr>
        <w:rFonts w:ascii="Wingdings" w:hAnsi="Wingdings"/>
      </w:rPr>
    </w:lvl>
    <w:lvl w:ilvl="6" w:tplc="5A44730C">
      <w:start w:val="1"/>
      <w:numFmt w:val="bullet"/>
      <w:lvlText w:val=""/>
      <w:lvlJc w:val="left"/>
      <w:pPr>
        <w:tabs>
          <w:tab w:val="num" w:pos="4680"/>
        </w:tabs>
        <w:ind w:left="4680" w:hanging="360"/>
      </w:pPr>
      <w:rPr>
        <w:rFonts w:ascii="Symbol" w:hAnsi="Symbol"/>
      </w:rPr>
    </w:lvl>
    <w:lvl w:ilvl="7" w:tplc="F5100916">
      <w:start w:val="1"/>
      <w:numFmt w:val="bullet"/>
      <w:lvlText w:val="o"/>
      <w:lvlJc w:val="left"/>
      <w:pPr>
        <w:tabs>
          <w:tab w:val="num" w:pos="5400"/>
        </w:tabs>
        <w:ind w:left="5400" w:hanging="360"/>
      </w:pPr>
      <w:rPr>
        <w:rFonts w:ascii="Courier New" w:hAnsi="Courier New"/>
      </w:rPr>
    </w:lvl>
    <w:lvl w:ilvl="8" w:tplc="0284E98C">
      <w:start w:val="1"/>
      <w:numFmt w:val="bullet"/>
      <w:lvlText w:val=""/>
      <w:lvlJc w:val="left"/>
      <w:pPr>
        <w:tabs>
          <w:tab w:val="num" w:pos="6120"/>
        </w:tabs>
        <w:ind w:left="6120" w:hanging="360"/>
      </w:pPr>
      <w:rPr>
        <w:rFonts w:ascii="Wingdings" w:hAnsi="Wingdings"/>
      </w:rPr>
    </w:lvl>
  </w:abstractNum>
  <w:abstractNum w:abstractNumId="71" w15:restartNumberingAfterBreak="0">
    <w:nsid w:val="7DF627E7"/>
    <w:multiLevelType w:val="hybridMultilevel"/>
    <w:tmpl w:val="7DF627E7"/>
    <w:lvl w:ilvl="0" w:tplc="74BE20D6">
      <w:start w:val="1"/>
      <w:numFmt w:val="bullet"/>
      <w:lvlText w:val=""/>
      <w:lvlJc w:val="left"/>
      <w:pPr>
        <w:tabs>
          <w:tab w:val="num" w:pos="360"/>
        </w:tabs>
        <w:ind w:left="360" w:hanging="360"/>
      </w:pPr>
      <w:rPr>
        <w:rFonts w:ascii="Symbol" w:hAnsi="Symbol"/>
      </w:rPr>
    </w:lvl>
    <w:lvl w:ilvl="1" w:tplc="06CE8B1E">
      <w:start w:val="1"/>
      <w:numFmt w:val="bullet"/>
      <w:lvlText w:val="o"/>
      <w:lvlJc w:val="left"/>
      <w:pPr>
        <w:tabs>
          <w:tab w:val="num" w:pos="1080"/>
        </w:tabs>
        <w:ind w:left="1080" w:hanging="360"/>
      </w:pPr>
      <w:rPr>
        <w:rFonts w:ascii="Courier New" w:hAnsi="Courier New"/>
      </w:rPr>
    </w:lvl>
    <w:lvl w:ilvl="2" w:tplc="804E9A42">
      <w:start w:val="1"/>
      <w:numFmt w:val="bullet"/>
      <w:lvlText w:val=""/>
      <w:lvlJc w:val="left"/>
      <w:pPr>
        <w:tabs>
          <w:tab w:val="num" w:pos="1800"/>
        </w:tabs>
        <w:ind w:left="1800" w:hanging="360"/>
      </w:pPr>
      <w:rPr>
        <w:rFonts w:ascii="Wingdings" w:hAnsi="Wingdings"/>
      </w:rPr>
    </w:lvl>
    <w:lvl w:ilvl="3" w:tplc="81204E2E">
      <w:start w:val="1"/>
      <w:numFmt w:val="bullet"/>
      <w:lvlText w:val=""/>
      <w:lvlJc w:val="left"/>
      <w:pPr>
        <w:tabs>
          <w:tab w:val="num" w:pos="2520"/>
        </w:tabs>
        <w:ind w:left="2520" w:hanging="360"/>
      </w:pPr>
      <w:rPr>
        <w:rFonts w:ascii="Symbol" w:hAnsi="Symbol"/>
      </w:rPr>
    </w:lvl>
    <w:lvl w:ilvl="4" w:tplc="B3762A70">
      <w:start w:val="1"/>
      <w:numFmt w:val="bullet"/>
      <w:lvlText w:val="o"/>
      <w:lvlJc w:val="left"/>
      <w:pPr>
        <w:tabs>
          <w:tab w:val="num" w:pos="3240"/>
        </w:tabs>
        <w:ind w:left="3240" w:hanging="360"/>
      </w:pPr>
      <w:rPr>
        <w:rFonts w:ascii="Courier New" w:hAnsi="Courier New"/>
      </w:rPr>
    </w:lvl>
    <w:lvl w:ilvl="5" w:tplc="9670D348">
      <w:start w:val="1"/>
      <w:numFmt w:val="bullet"/>
      <w:lvlText w:val=""/>
      <w:lvlJc w:val="left"/>
      <w:pPr>
        <w:tabs>
          <w:tab w:val="num" w:pos="3960"/>
        </w:tabs>
        <w:ind w:left="3960" w:hanging="360"/>
      </w:pPr>
      <w:rPr>
        <w:rFonts w:ascii="Wingdings" w:hAnsi="Wingdings"/>
      </w:rPr>
    </w:lvl>
    <w:lvl w:ilvl="6" w:tplc="2A183176">
      <w:start w:val="1"/>
      <w:numFmt w:val="bullet"/>
      <w:lvlText w:val=""/>
      <w:lvlJc w:val="left"/>
      <w:pPr>
        <w:tabs>
          <w:tab w:val="num" w:pos="4680"/>
        </w:tabs>
        <w:ind w:left="4680" w:hanging="360"/>
      </w:pPr>
      <w:rPr>
        <w:rFonts w:ascii="Symbol" w:hAnsi="Symbol"/>
      </w:rPr>
    </w:lvl>
    <w:lvl w:ilvl="7" w:tplc="D916CC08">
      <w:start w:val="1"/>
      <w:numFmt w:val="bullet"/>
      <w:lvlText w:val="o"/>
      <w:lvlJc w:val="left"/>
      <w:pPr>
        <w:tabs>
          <w:tab w:val="num" w:pos="5400"/>
        </w:tabs>
        <w:ind w:left="5400" w:hanging="360"/>
      </w:pPr>
      <w:rPr>
        <w:rFonts w:ascii="Courier New" w:hAnsi="Courier New"/>
      </w:rPr>
    </w:lvl>
    <w:lvl w:ilvl="8" w:tplc="FBD0DCD0">
      <w:start w:val="1"/>
      <w:numFmt w:val="bullet"/>
      <w:lvlText w:val=""/>
      <w:lvlJc w:val="left"/>
      <w:pPr>
        <w:tabs>
          <w:tab w:val="num" w:pos="6120"/>
        </w:tabs>
        <w:ind w:left="6120" w:hanging="360"/>
      </w:pPr>
      <w:rPr>
        <w:rFonts w:ascii="Wingdings" w:hAnsi="Wingdings"/>
      </w:rPr>
    </w:lvl>
  </w:abstractNum>
  <w:abstractNum w:abstractNumId="72" w15:restartNumberingAfterBreak="0">
    <w:nsid w:val="7DF627E8"/>
    <w:multiLevelType w:val="hybridMultilevel"/>
    <w:tmpl w:val="7DF627E8"/>
    <w:lvl w:ilvl="0" w:tplc="72BABF98">
      <w:start w:val="1"/>
      <w:numFmt w:val="bullet"/>
      <w:lvlText w:val=""/>
      <w:lvlJc w:val="left"/>
      <w:pPr>
        <w:tabs>
          <w:tab w:val="num" w:pos="360"/>
        </w:tabs>
        <w:ind w:left="360" w:hanging="360"/>
      </w:pPr>
      <w:rPr>
        <w:rFonts w:ascii="Symbol" w:hAnsi="Symbol"/>
      </w:rPr>
    </w:lvl>
    <w:lvl w:ilvl="1" w:tplc="E1DA2CA0">
      <w:start w:val="1"/>
      <w:numFmt w:val="bullet"/>
      <w:lvlText w:val="o"/>
      <w:lvlJc w:val="left"/>
      <w:pPr>
        <w:tabs>
          <w:tab w:val="num" w:pos="1080"/>
        </w:tabs>
        <w:ind w:left="1080" w:hanging="360"/>
      </w:pPr>
      <w:rPr>
        <w:rFonts w:ascii="Courier New" w:hAnsi="Courier New"/>
      </w:rPr>
    </w:lvl>
    <w:lvl w:ilvl="2" w:tplc="41FE2B8C">
      <w:start w:val="1"/>
      <w:numFmt w:val="bullet"/>
      <w:lvlText w:val=""/>
      <w:lvlJc w:val="left"/>
      <w:pPr>
        <w:tabs>
          <w:tab w:val="num" w:pos="1800"/>
        </w:tabs>
        <w:ind w:left="1800" w:hanging="360"/>
      </w:pPr>
      <w:rPr>
        <w:rFonts w:ascii="Wingdings" w:hAnsi="Wingdings"/>
      </w:rPr>
    </w:lvl>
    <w:lvl w:ilvl="3" w:tplc="126C158A">
      <w:start w:val="1"/>
      <w:numFmt w:val="bullet"/>
      <w:lvlText w:val=""/>
      <w:lvlJc w:val="left"/>
      <w:pPr>
        <w:tabs>
          <w:tab w:val="num" w:pos="2520"/>
        </w:tabs>
        <w:ind w:left="2520" w:hanging="360"/>
      </w:pPr>
      <w:rPr>
        <w:rFonts w:ascii="Symbol" w:hAnsi="Symbol"/>
      </w:rPr>
    </w:lvl>
    <w:lvl w:ilvl="4" w:tplc="CEF8B986">
      <w:start w:val="1"/>
      <w:numFmt w:val="bullet"/>
      <w:lvlText w:val="o"/>
      <w:lvlJc w:val="left"/>
      <w:pPr>
        <w:tabs>
          <w:tab w:val="num" w:pos="3240"/>
        </w:tabs>
        <w:ind w:left="3240" w:hanging="360"/>
      </w:pPr>
      <w:rPr>
        <w:rFonts w:ascii="Courier New" w:hAnsi="Courier New"/>
      </w:rPr>
    </w:lvl>
    <w:lvl w:ilvl="5" w:tplc="0354FA6C">
      <w:start w:val="1"/>
      <w:numFmt w:val="bullet"/>
      <w:lvlText w:val=""/>
      <w:lvlJc w:val="left"/>
      <w:pPr>
        <w:tabs>
          <w:tab w:val="num" w:pos="3960"/>
        </w:tabs>
        <w:ind w:left="3960" w:hanging="360"/>
      </w:pPr>
      <w:rPr>
        <w:rFonts w:ascii="Wingdings" w:hAnsi="Wingdings"/>
      </w:rPr>
    </w:lvl>
    <w:lvl w:ilvl="6" w:tplc="AD867BE8">
      <w:start w:val="1"/>
      <w:numFmt w:val="bullet"/>
      <w:lvlText w:val=""/>
      <w:lvlJc w:val="left"/>
      <w:pPr>
        <w:tabs>
          <w:tab w:val="num" w:pos="4680"/>
        </w:tabs>
        <w:ind w:left="4680" w:hanging="360"/>
      </w:pPr>
      <w:rPr>
        <w:rFonts w:ascii="Symbol" w:hAnsi="Symbol"/>
      </w:rPr>
    </w:lvl>
    <w:lvl w:ilvl="7" w:tplc="0E8A3C38">
      <w:start w:val="1"/>
      <w:numFmt w:val="bullet"/>
      <w:lvlText w:val="o"/>
      <w:lvlJc w:val="left"/>
      <w:pPr>
        <w:tabs>
          <w:tab w:val="num" w:pos="5400"/>
        </w:tabs>
        <w:ind w:left="5400" w:hanging="360"/>
      </w:pPr>
      <w:rPr>
        <w:rFonts w:ascii="Courier New" w:hAnsi="Courier New"/>
      </w:rPr>
    </w:lvl>
    <w:lvl w:ilvl="8" w:tplc="7EB2E6F6">
      <w:start w:val="1"/>
      <w:numFmt w:val="bullet"/>
      <w:lvlText w:val=""/>
      <w:lvlJc w:val="left"/>
      <w:pPr>
        <w:tabs>
          <w:tab w:val="num" w:pos="6120"/>
        </w:tabs>
        <w:ind w:left="6120" w:hanging="360"/>
      </w:pPr>
      <w:rPr>
        <w:rFonts w:ascii="Wingdings" w:hAnsi="Wingdings"/>
      </w:rPr>
    </w:lvl>
  </w:abstractNum>
  <w:abstractNum w:abstractNumId="73" w15:restartNumberingAfterBreak="0">
    <w:nsid w:val="7DF627E9"/>
    <w:multiLevelType w:val="hybridMultilevel"/>
    <w:tmpl w:val="7DF627E9"/>
    <w:lvl w:ilvl="0" w:tplc="8C74B300">
      <w:start w:val="1"/>
      <w:numFmt w:val="bullet"/>
      <w:lvlText w:val=""/>
      <w:lvlJc w:val="left"/>
      <w:pPr>
        <w:tabs>
          <w:tab w:val="num" w:pos="360"/>
        </w:tabs>
        <w:ind w:left="360" w:hanging="360"/>
      </w:pPr>
      <w:rPr>
        <w:rFonts w:ascii="Symbol" w:hAnsi="Symbol"/>
      </w:rPr>
    </w:lvl>
    <w:lvl w:ilvl="1" w:tplc="B25E33F8">
      <w:start w:val="1"/>
      <w:numFmt w:val="bullet"/>
      <w:lvlText w:val="o"/>
      <w:lvlJc w:val="left"/>
      <w:pPr>
        <w:tabs>
          <w:tab w:val="num" w:pos="1080"/>
        </w:tabs>
        <w:ind w:left="1080" w:hanging="360"/>
      </w:pPr>
      <w:rPr>
        <w:rFonts w:ascii="Courier New" w:hAnsi="Courier New"/>
      </w:rPr>
    </w:lvl>
    <w:lvl w:ilvl="2" w:tplc="06A2AE38">
      <w:start w:val="1"/>
      <w:numFmt w:val="bullet"/>
      <w:lvlText w:val=""/>
      <w:lvlJc w:val="left"/>
      <w:pPr>
        <w:tabs>
          <w:tab w:val="num" w:pos="1800"/>
        </w:tabs>
        <w:ind w:left="1800" w:hanging="360"/>
      </w:pPr>
      <w:rPr>
        <w:rFonts w:ascii="Wingdings" w:hAnsi="Wingdings"/>
      </w:rPr>
    </w:lvl>
    <w:lvl w:ilvl="3" w:tplc="310CE09E">
      <w:start w:val="1"/>
      <w:numFmt w:val="bullet"/>
      <w:lvlText w:val=""/>
      <w:lvlJc w:val="left"/>
      <w:pPr>
        <w:tabs>
          <w:tab w:val="num" w:pos="2520"/>
        </w:tabs>
        <w:ind w:left="2520" w:hanging="360"/>
      </w:pPr>
      <w:rPr>
        <w:rFonts w:ascii="Symbol" w:hAnsi="Symbol"/>
      </w:rPr>
    </w:lvl>
    <w:lvl w:ilvl="4" w:tplc="A4221E2A">
      <w:start w:val="1"/>
      <w:numFmt w:val="bullet"/>
      <w:lvlText w:val="o"/>
      <w:lvlJc w:val="left"/>
      <w:pPr>
        <w:tabs>
          <w:tab w:val="num" w:pos="3240"/>
        </w:tabs>
        <w:ind w:left="3240" w:hanging="360"/>
      </w:pPr>
      <w:rPr>
        <w:rFonts w:ascii="Courier New" w:hAnsi="Courier New"/>
      </w:rPr>
    </w:lvl>
    <w:lvl w:ilvl="5" w:tplc="7576A088">
      <w:start w:val="1"/>
      <w:numFmt w:val="bullet"/>
      <w:lvlText w:val=""/>
      <w:lvlJc w:val="left"/>
      <w:pPr>
        <w:tabs>
          <w:tab w:val="num" w:pos="3960"/>
        </w:tabs>
        <w:ind w:left="3960" w:hanging="360"/>
      </w:pPr>
      <w:rPr>
        <w:rFonts w:ascii="Wingdings" w:hAnsi="Wingdings"/>
      </w:rPr>
    </w:lvl>
    <w:lvl w:ilvl="6" w:tplc="F0F45760">
      <w:start w:val="1"/>
      <w:numFmt w:val="bullet"/>
      <w:lvlText w:val=""/>
      <w:lvlJc w:val="left"/>
      <w:pPr>
        <w:tabs>
          <w:tab w:val="num" w:pos="4680"/>
        </w:tabs>
        <w:ind w:left="4680" w:hanging="360"/>
      </w:pPr>
      <w:rPr>
        <w:rFonts w:ascii="Symbol" w:hAnsi="Symbol"/>
      </w:rPr>
    </w:lvl>
    <w:lvl w:ilvl="7" w:tplc="72EA065C">
      <w:start w:val="1"/>
      <w:numFmt w:val="bullet"/>
      <w:lvlText w:val="o"/>
      <w:lvlJc w:val="left"/>
      <w:pPr>
        <w:tabs>
          <w:tab w:val="num" w:pos="5400"/>
        </w:tabs>
        <w:ind w:left="5400" w:hanging="360"/>
      </w:pPr>
      <w:rPr>
        <w:rFonts w:ascii="Courier New" w:hAnsi="Courier New"/>
      </w:rPr>
    </w:lvl>
    <w:lvl w:ilvl="8" w:tplc="4698AD84">
      <w:start w:val="1"/>
      <w:numFmt w:val="bullet"/>
      <w:lvlText w:val=""/>
      <w:lvlJc w:val="left"/>
      <w:pPr>
        <w:tabs>
          <w:tab w:val="num" w:pos="6120"/>
        </w:tabs>
        <w:ind w:left="6120" w:hanging="360"/>
      </w:pPr>
      <w:rPr>
        <w:rFonts w:ascii="Wingdings" w:hAnsi="Wingdings"/>
      </w:rPr>
    </w:lvl>
  </w:abstractNum>
  <w:abstractNum w:abstractNumId="74" w15:restartNumberingAfterBreak="0">
    <w:nsid w:val="7DF627EA"/>
    <w:multiLevelType w:val="hybridMultilevel"/>
    <w:tmpl w:val="7DF627EA"/>
    <w:lvl w:ilvl="0" w:tplc="CAEEC594">
      <w:start w:val="1"/>
      <w:numFmt w:val="bullet"/>
      <w:lvlText w:val=""/>
      <w:lvlJc w:val="left"/>
      <w:pPr>
        <w:tabs>
          <w:tab w:val="num" w:pos="360"/>
        </w:tabs>
        <w:ind w:left="360" w:hanging="360"/>
      </w:pPr>
      <w:rPr>
        <w:rFonts w:ascii="Symbol" w:hAnsi="Symbol"/>
      </w:rPr>
    </w:lvl>
    <w:lvl w:ilvl="1" w:tplc="393E5306">
      <w:start w:val="1"/>
      <w:numFmt w:val="bullet"/>
      <w:lvlText w:val="o"/>
      <w:lvlJc w:val="left"/>
      <w:pPr>
        <w:tabs>
          <w:tab w:val="num" w:pos="1080"/>
        </w:tabs>
        <w:ind w:left="1080" w:hanging="360"/>
      </w:pPr>
      <w:rPr>
        <w:rFonts w:ascii="Courier New" w:hAnsi="Courier New"/>
      </w:rPr>
    </w:lvl>
    <w:lvl w:ilvl="2" w:tplc="8982CBAE">
      <w:start w:val="1"/>
      <w:numFmt w:val="bullet"/>
      <w:lvlText w:val=""/>
      <w:lvlJc w:val="left"/>
      <w:pPr>
        <w:tabs>
          <w:tab w:val="num" w:pos="1800"/>
        </w:tabs>
        <w:ind w:left="1800" w:hanging="360"/>
      </w:pPr>
      <w:rPr>
        <w:rFonts w:ascii="Wingdings" w:hAnsi="Wingdings"/>
      </w:rPr>
    </w:lvl>
    <w:lvl w:ilvl="3" w:tplc="6F9046F2">
      <w:start w:val="1"/>
      <w:numFmt w:val="bullet"/>
      <w:lvlText w:val=""/>
      <w:lvlJc w:val="left"/>
      <w:pPr>
        <w:tabs>
          <w:tab w:val="num" w:pos="2520"/>
        </w:tabs>
        <w:ind w:left="2520" w:hanging="360"/>
      </w:pPr>
      <w:rPr>
        <w:rFonts w:ascii="Symbol" w:hAnsi="Symbol"/>
      </w:rPr>
    </w:lvl>
    <w:lvl w:ilvl="4" w:tplc="FEFC9C16">
      <w:start w:val="1"/>
      <w:numFmt w:val="bullet"/>
      <w:lvlText w:val="o"/>
      <w:lvlJc w:val="left"/>
      <w:pPr>
        <w:tabs>
          <w:tab w:val="num" w:pos="3240"/>
        </w:tabs>
        <w:ind w:left="3240" w:hanging="360"/>
      </w:pPr>
      <w:rPr>
        <w:rFonts w:ascii="Courier New" w:hAnsi="Courier New"/>
      </w:rPr>
    </w:lvl>
    <w:lvl w:ilvl="5" w:tplc="8C9EF9D0">
      <w:start w:val="1"/>
      <w:numFmt w:val="bullet"/>
      <w:lvlText w:val=""/>
      <w:lvlJc w:val="left"/>
      <w:pPr>
        <w:tabs>
          <w:tab w:val="num" w:pos="3960"/>
        </w:tabs>
        <w:ind w:left="3960" w:hanging="360"/>
      </w:pPr>
      <w:rPr>
        <w:rFonts w:ascii="Wingdings" w:hAnsi="Wingdings"/>
      </w:rPr>
    </w:lvl>
    <w:lvl w:ilvl="6" w:tplc="354E7670">
      <w:start w:val="1"/>
      <w:numFmt w:val="bullet"/>
      <w:lvlText w:val=""/>
      <w:lvlJc w:val="left"/>
      <w:pPr>
        <w:tabs>
          <w:tab w:val="num" w:pos="4680"/>
        </w:tabs>
        <w:ind w:left="4680" w:hanging="360"/>
      </w:pPr>
      <w:rPr>
        <w:rFonts w:ascii="Symbol" w:hAnsi="Symbol"/>
      </w:rPr>
    </w:lvl>
    <w:lvl w:ilvl="7" w:tplc="0D06E976">
      <w:start w:val="1"/>
      <w:numFmt w:val="bullet"/>
      <w:lvlText w:val="o"/>
      <w:lvlJc w:val="left"/>
      <w:pPr>
        <w:tabs>
          <w:tab w:val="num" w:pos="5400"/>
        </w:tabs>
        <w:ind w:left="5400" w:hanging="360"/>
      </w:pPr>
      <w:rPr>
        <w:rFonts w:ascii="Courier New" w:hAnsi="Courier New"/>
      </w:rPr>
    </w:lvl>
    <w:lvl w:ilvl="8" w:tplc="FC2CD0D2">
      <w:start w:val="1"/>
      <w:numFmt w:val="bullet"/>
      <w:lvlText w:val=""/>
      <w:lvlJc w:val="left"/>
      <w:pPr>
        <w:tabs>
          <w:tab w:val="num" w:pos="6120"/>
        </w:tabs>
        <w:ind w:left="6120" w:hanging="360"/>
      </w:pPr>
      <w:rPr>
        <w:rFonts w:ascii="Wingdings" w:hAnsi="Wingdings"/>
      </w:rPr>
    </w:lvl>
  </w:abstractNum>
  <w:abstractNum w:abstractNumId="75" w15:restartNumberingAfterBreak="0">
    <w:nsid w:val="7DF627EB"/>
    <w:multiLevelType w:val="hybridMultilevel"/>
    <w:tmpl w:val="7DF627EB"/>
    <w:lvl w:ilvl="0" w:tplc="9EDE5A4C">
      <w:start w:val="1"/>
      <w:numFmt w:val="bullet"/>
      <w:lvlText w:val=""/>
      <w:lvlJc w:val="left"/>
      <w:pPr>
        <w:tabs>
          <w:tab w:val="num" w:pos="360"/>
        </w:tabs>
        <w:ind w:left="360" w:hanging="360"/>
      </w:pPr>
      <w:rPr>
        <w:rFonts w:ascii="Symbol" w:hAnsi="Symbol"/>
      </w:rPr>
    </w:lvl>
    <w:lvl w:ilvl="1" w:tplc="8744E3F2">
      <w:start w:val="1"/>
      <w:numFmt w:val="bullet"/>
      <w:lvlText w:val="o"/>
      <w:lvlJc w:val="left"/>
      <w:pPr>
        <w:tabs>
          <w:tab w:val="num" w:pos="1080"/>
        </w:tabs>
        <w:ind w:left="1080" w:hanging="360"/>
      </w:pPr>
      <w:rPr>
        <w:rFonts w:ascii="Courier New" w:hAnsi="Courier New"/>
      </w:rPr>
    </w:lvl>
    <w:lvl w:ilvl="2" w:tplc="7032ADEE">
      <w:start w:val="1"/>
      <w:numFmt w:val="bullet"/>
      <w:lvlText w:val=""/>
      <w:lvlJc w:val="left"/>
      <w:pPr>
        <w:tabs>
          <w:tab w:val="num" w:pos="1800"/>
        </w:tabs>
        <w:ind w:left="1800" w:hanging="360"/>
      </w:pPr>
      <w:rPr>
        <w:rFonts w:ascii="Wingdings" w:hAnsi="Wingdings"/>
      </w:rPr>
    </w:lvl>
    <w:lvl w:ilvl="3" w:tplc="0E38EDB4">
      <w:start w:val="1"/>
      <w:numFmt w:val="bullet"/>
      <w:lvlText w:val=""/>
      <w:lvlJc w:val="left"/>
      <w:pPr>
        <w:tabs>
          <w:tab w:val="num" w:pos="2520"/>
        </w:tabs>
        <w:ind w:left="2520" w:hanging="360"/>
      </w:pPr>
      <w:rPr>
        <w:rFonts w:ascii="Symbol" w:hAnsi="Symbol"/>
      </w:rPr>
    </w:lvl>
    <w:lvl w:ilvl="4" w:tplc="B99C084C">
      <w:start w:val="1"/>
      <w:numFmt w:val="bullet"/>
      <w:lvlText w:val="o"/>
      <w:lvlJc w:val="left"/>
      <w:pPr>
        <w:tabs>
          <w:tab w:val="num" w:pos="3240"/>
        </w:tabs>
        <w:ind w:left="3240" w:hanging="360"/>
      </w:pPr>
      <w:rPr>
        <w:rFonts w:ascii="Courier New" w:hAnsi="Courier New"/>
      </w:rPr>
    </w:lvl>
    <w:lvl w:ilvl="5" w:tplc="A378E0F4">
      <w:start w:val="1"/>
      <w:numFmt w:val="bullet"/>
      <w:lvlText w:val=""/>
      <w:lvlJc w:val="left"/>
      <w:pPr>
        <w:tabs>
          <w:tab w:val="num" w:pos="3960"/>
        </w:tabs>
        <w:ind w:left="3960" w:hanging="360"/>
      </w:pPr>
      <w:rPr>
        <w:rFonts w:ascii="Wingdings" w:hAnsi="Wingdings"/>
      </w:rPr>
    </w:lvl>
    <w:lvl w:ilvl="6" w:tplc="9A5432FA">
      <w:start w:val="1"/>
      <w:numFmt w:val="bullet"/>
      <w:lvlText w:val=""/>
      <w:lvlJc w:val="left"/>
      <w:pPr>
        <w:tabs>
          <w:tab w:val="num" w:pos="4680"/>
        </w:tabs>
        <w:ind w:left="4680" w:hanging="360"/>
      </w:pPr>
      <w:rPr>
        <w:rFonts w:ascii="Symbol" w:hAnsi="Symbol"/>
      </w:rPr>
    </w:lvl>
    <w:lvl w:ilvl="7" w:tplc="EB98DCB4">
      <w:start w:val="1"/>
      <w:numFmt w:val="bullet"/>
      <w:lvlText w:val="o"/>
      <w:lvlJc w:val="left"/>
      <w:pPr>
        <w:tabs>
          <w:tab w:val="num" w:pos="5400"/>
        </w:tabs>
        <w:ind w:left="5400" w:hanging="360"/>
      </w:pPr>
      <w:rPr>
        <w:rFonts w:ascii="Courier New" w:hAnsi="Courier New"/>
      </w:rPr>
    </w:lvl>
    <w:lvl w:ilvl="8" w:tplc="5DF049B4">
      <w:start w:val="1"/>
      <w:numFmt w:val="bullet"/>
      <w:lvlText w:val=""/>
      <w:lvlJc w:val="left"/>
      <w:pPr>
        <w:tabs>
          <w:tab w:val="num" w:pos="6120"/>
        </w:tabs>
        <w:ind w:left="6120" w:hanging="360"/>
      </w:pPr>
      <w:rPr>
        <w:rFonts w:ascii="Wingdings" w:hAnsi="Wingdings"/>
      </w:rPr>
    </w:lvl>
  </w:abstractNum>
  <w:abstractNum w:abstractNumId="76" w15:restartNumberingAfterBreak="0">
    <w:nsid w:val="7DF627EC"/>
    <w:multiLevelType w:val="hybridMultilevel"/>
    <w:tmpl w:val="7DF627EC"/>
    <w:lvl w:ilvl="0" w:tplc="D34489D4">
      <w:start w:val="1"/>
      <w:numFmt w:val="bullet"/>
      <w:lvlText w:val=""/>
      <w:lvlJc w:val="left"/>
      <w:pPr>
        <w:tabs>
          <w:tab w:val="num" w:pos="360"/>
        </w:tabs>
        <w:ind w:left="360" w:hanging="360"/>
      </w:pPr>
      <w:rPr>
        <w:rFonts w:ascii="Symbol" w:hAnsi="Symbol"/>
      </w:rPr>
    </w:lvl>
    <w:lvl w:ilvl="1" w:tplc="35C41C8C">
      <w:start w:val="1"/>
      <w:numFmt w:val="bullet"/>
      <w:lvlText w:val="o"/>
      <w:lvlJc w:val="left"/>
      <w:pPr>
        <w:tabs>
          <w:tab w:val="num" w:pos="1080"/>
        </w:tabs>
        <w:ind w:left="1080" w:hanging="360"/>
      </w:pPr>
      <w:rPr>
        <w:rFonts w:ascii="Courier New" w:hAnsi="Courier New"/>
      </w:rPr>
    </w:lvl>
    <w:lvl w:ilvl="2" w:tplc="84CAC914">
      <w:start w:val="1"/>
      <w:numFmt w:val="bullet"/>
      <w:lvlText w:val=""/>
      <w:lvlJc w:val="left"/>
      <w:pPr>
        <w:tabs>
          <w:tab w:val="num" w:pos="1800"/>
        </w:tabs>
        <w:ind w:left="1800" w:hanging="360"/>
      </w:pPr>
      <w:rPr>
        <w:rFonts w:ascii="Wingdings" w:hAnsi="Wingdings"/>
      </w:rPr>
    </w:lvl>
    <w:lvl w:ilvl="3" w:tplc="AB624FFA">
      <w:start w:val="1"/>
      <w:numFmt w:val="bullet"/>
      <w:lvlText w:val=""/>
      <w:lvlJc w:val="left"/>
      <w:pPr>
        <w:tabs>
          <w:tab w:val="num" w:pos="2520"/>
        </w:tabs>
        <w:ind w:left="2520" w:hanging="360"/>
      </w:pPr>
      <w:rPr>
        <w:rFonts w:ascii="Symbol" w:hAnsi="Symbol"/>
      </w:rPr>
    </w:lvl>
    <w:lvl w:ilvl="4" w:tplc="803C1754">
      <w:start w:val="1"/>
      <w:numFmt w:val="bullet"/>
      <w:lvlText w:val="o"/>
      <w:lvlJc w:val="left"/>
      <w:pPr>
        <w:tabs>
          <w:tab w:val="num" w:pos="3240"/>
        </w:tabs>
        <w:ind w:left="3240" w:hanging="360"/>
      </w:pPr>
      <w:rPr>
        <w:rFonts w:ascii="Courier New" w:hAnsi="Courier New"/>
      </w:rPr>
    </w:lvl>
    <w:lvl w:ilvl="5" w:tplc="33DA9F8C">
      <w:start w:val="1"/>
      <w:numFmt w:val="bullet"/>
      <w:lvlText w:val=""/>
      <w:lvlJc w:val="left"/>
      <w:pPr>
        <w:tabs>
          <w:tab w:val="num" w:pos="3960"/>
        </w:tabs>
        <w:ind w:left="3960" w:hanging="360"/>
      </w:pPr>
      <w:rPr>
        <w:rFonts w:ascii="Wingdings" w:hAnsi="Wingdings"/>
      </w:rPr>
    </w:lvl>
    <w:lvl w:ilvl="6" w:tplc="2A86DB24">
      <w:start w:val="1"/>
      <w:numFmt w:val="bullet"/>
      <w:lvlText w:val=""/>
      <w:lvlJc w:val="left"/>
      <w:pPr>
        <w:tabs>
          <w:tab w:val="num" w:pos="4680"/>
        </w:tabs>
        <w:ind w:left="4680" w:hanging="360"/>
      </w:pPr>
      <w:rPr>
        <w:rFonts w:ascii="Symbol" w:hAnsi="Symbol"/>
      </w:rPr>
    </w:lvl>
    <w:lvl w:ilvl="7" w:tplc="9D288414">
      <w:start w:val="1"/>
      <w:numFmt w:val="bullet"/>
      <w:lvlText w:val="o"/>
      <w:lvlJc w:val="left"/>
      <w:pPr>
        <w:tabs>
          <w:tab w:val="num" w:pos="5400"/>
        </w:tabs>
        <w:ind w:left="5400" w:hanging="360"/>
      </w:pPr>
      <w:rPr>
        <w:rFonts w:ascii="Courier New" w:hAnsi="Courier New"/>
      </w:rPr>
    </w:lvl>
    <w:lvl w:ilvl="8" w:tplc="8D800224">
      <w:start w:val="1"/>
      <w:numFmt w:val="bullet"/>
      <w:lvlText w:val=""/>
      <w:lvlJc w:val="left"/>
      <w:pPr>
        <w:tabs>
          <w:tab w:val="num" w:pos="6120"/>
        </w:tabs>
        <w:ind w:left="6120" w:hanging="360"/>
      </w:pPr>
      <w:rPr>
        <w:rFonts w:ascii="Wingdings" w:hAnsi="Wingdings"/>
      </w:rPr>
    </w:lvl>
  </w:abstractNum>
  <w:abstractNum w:abstractNumId="77" w15:restartNumberingAfterBreak="0">
    <w:nsid w:val="7DF627ED"/>
    <w:multiLevelType w:val="hybridMultilevel"/>
    <w:tmpl w:val="7DF627ED"/>
    <w:lvl w:ilvl="0" w:tplc="C378842A">
      <w:start w:val="1"/>
      <w:numFmt w:val="bullet"/>
      <w:lvlText w:val=""/>
      <w:lvlJc w:val="left"/>
      <w:pPr>
        <w:tabs>
          <w:tab w:val="num" w:pos="360"/>
        </w:tabs>
        <w:ind w:left="360" w:hanging="360"/>
      </w:pPr>
      <w:rPr>
        <w:rFonts w:ascii="Symbol" w:hAnsi="Symbol"/>
      </w:rPr>
    </w:lvl>
    <w:lvl w:ilvl="1" w:tplc="DDC46542">
      <w:start w:val="1"/>
      <w:numFmt w:val="bullet"/>
      <w:lvlText w:val="o"/>
      <w:lvlJc w:val="left"/>
      <w:pPr>
        <w:tabs>
          <w:tab w:val="num" w:pos="1080"/>
        </w:tabs>
        <w:ind w:left="1080" w:hanging="360"/>
      </w:pPr>
      <w:rPr>
        <w:rFonts w:ascii="Courier New" w:hAnsi="Courier New"/>
      </w:rPr>
    </w:lvl>
    <w:lvl w:ilvl="2" w:tplc="FB1042FE">
      <w:start w:val="1"/>
      <w:numFmt w:val="bullet"/>
      <w:lvlText w:val=""/>
      <w:lvlJc w:val="left"/>
      <w:pPr>
        <w:tabs>
          <w:tab w:val="num" w:pos="1800"/>
        </w:tabs>
        <w:ind w:left="1800" w:hanging="360"/>
      </w:pPr>
      <w:rPr>
        <w:rFonts w:ascii="Wingdings" w:hAnsi="Wingdings"/>
      </w:rPr>
    </w:lvl>
    <w:lvl w:ilvl="3" w:tplc="8174D352">
      <w:start w:val="1"/>
      <w:numFmt w:val="bullet"/>
      <w:lvlText w:val=""/>
      <w:lvlJc w:val="left"/>
      <w:pPr>
        <w:tabs>
          <w:tab w:val="num" w:pos="2520"/>
        </w:tabs>
        <w:ind w:left="2520" w:hanging="360"/>
      </w:pPr>
      <w:rPr>
        <w:rFonts w:ascii="Symbol" w:hAnsi="Symbol"/>
      </w:rPr>
    </w:lvl>
    <w:lvl w:ilvl="4" w:tplc="968CEB98">
      <w:start w:val="1"/>
      <w:numFmt w:val="bullet"/>
      <w:lvlText w:val="o"/>
      <w:lvlJc w:val="left"/>
      <w:pPr>
        <w:tabs>
          <w:tab w:val="num" w:pos="3240"/>
        </w:tabs>
        <w:ind w:left="3240" w:hanging="360"/>
      </w:pPr>
      <w:rPr>
        <w:rFonts w:ascii="Courier New" w:hAnsi="Courier New"/>
      </w:rPr>
    </w:lvl>
    <w:lvl w:ilvl="5" w:tplc="D50CC8E6">
      <w:start w:val="1"/>
      <w:numFmt w:val="bullet"/>
      <w:lvlText w:val=""/>
      <w:lvlJc w:val="left"/>
      <w:pPr>
        <w:tabs>
          <w:tab w:val="num" w:pos="3960"/>
        </w:tabs>
        <w:ind w:left="3960" w:hanging="360"/>
      </w:pPr>
      <w:rPr>
        <w:rFonts w:ascii="Wingdings" w:hAnsi="Wingdings"/>
      </w:rPr>
    </w:lvl>
    <w:lvl w:ilvl="6" w:tplc="CAB050CC">
      <w:start w:val="1"/>
      <w:numFmt w:val="bullet"/>
      <w:lvlText w:val=""/>
      <w:lvlJc w:val="left"/>
      <w:pPr>
        <w:tabs>
          <w:tab w:val="num" w:pos="4680"/>
        </w:tabs>
        <w:ind w:left="4680" w:hanging="360"/>
      </w:pPr>
      <w:rPr>
        <w:rFonts w:ascii="Symbol" w:hAnsi="Symbol"/>
      </w:rPr>
    </w:lvl>
    <w:lvl w:ilvl="7" w:tplc="F1A01DC2">
      <w:start w:val="1"/>
      <w:numFmt w:val="bullet"/>
      <w:lvlText w:val="o"/>
      <w:lvlJc w:val="left"/>
      <w:pPr>
        <w:tabs>
          <w:tab w:val="num" w:pos="5400"/>
        </w:tabs>
        <w:ind w:left="5400" w:hanging="360"/>
      </w:pPr>
      <w:rPr>
        <w:rFonts w:ascii="Courier New" w:hAnsi="Courier New"/>
      </w:rPr>
    </w:lvl>
    <w:lvl w:ilvl="8" w:tplc="03B8E69E">
      <w:start w:val="1"/>
      <w:numFmt w:val="bullet"/>
      <w:lvlText w:val=""/>
      <w:lvlJc w:val="left"/>
      <w:pPr>
        <w:tabs>
          <w:tab w:val="num" w:pos="6120"/>
        </w:tabs>
        <w:ind w:left="6120" w:hanging="360"/>
      </w:pPr>
      <w:rPr>
        <w:rFonts w:ascii="Wingdings" w:hAnsi="Wingdings"/>
      </w:rPr>
    </w:lvl>
  </w:abstractNum>
  <w:abstractNum w:abstractNumId="78" w15:restartNumberingAfterBreak="0">
    <w:nsid w:val="7DF627EE"/>
    <w:multiLevelType w:val="hybridMultilevel"/>
    <w:tmpl w:val="7DF627EE"/>
    <w:lvl w:ilvl="0" w:tplc="16703178">
      <w:start w:val="1"/>
      <w:numFmt w:val="bullet"/>
      <w:lvlText w:val=""/>
      <w:lvlJc w:val="left"/>
      <w:pPr>
        <w:tabs>
          <w:tab w:val="num" w:pos="360"/>
        </w:tabs>
        <w:ind w:left="360" w:hanging="360"/>
      </w:pPr>
      <w:rPr>
        <w:rFonts w:ascii="Symbol" w:hAnsi="Symbol"/>
      </w:rPr>
    </w:lvl>
    <w:lvl w:ilvl="1" w:tplc="1E9ED3B8">
      <w:start w:val="1"/>
      <w:numFmt w:val="bullet"/>
      <w:lvlText w:val="o"/>
      <w:lvlJc w:val="left"/>
      <w:pPr>
        <w:tabs>
          <w:tab w:val="num" w:pos="1080"/>
        </w:tabs>
        <w:ind w:left="1080" w:hanging="360"/>
      </w:pPr>
      <w:rPr>
        <w:rFonts w:ascii="Courier New" w:hAnsi="Courier New"/>
      </w:rPr>
    </w:lvl>
    <w:lvl w:ilvl="2" w:tplc="F39664E2">
      <w:start w:val="1"/>
      <w:numFmt w:val="bullet"/>
      <w:lvlText w:val=""/>
      <w:lvlJc w:val="left"/>
      <w:pPr>
        <w:tabs>
          <w:tab w:val="num" w:pos="1800"/>
        </w:tabs>
        <w:ind w:left="1800" w:hanging="360"/>
      </w:pPr>
      <w:rPr>
        <w:rFonts w:ascii="Wingdings" w:hAnsi="Wingdings"/>
      </w:rPr>
    </w:lvl>
    <w:lvl w:ilvl="3" w:tplc="98C89C3C">
      <w:start w:val="1"/>
      <w:numFmt w:val="bullet"/>
      <w:lvlText w:val=""/>
      <w:lvlJc w:val="left"/>
      <w:pPr>
        <w:tabs>
          <w:tab w:val="num" w:pos="2520"/>
        </w:tabs>
        <w:ind w:left="2520" w:hanging="360"/>
      </w:pPr>
      <w:rPr>
        <w:rFonts w:ascii="Symbol" w:hAnsi="Symbol"/>
      </w:rPr>
    </w:lvl>
    <w:lvl w:ilvl="4" w:tplc="39BA0672">
      <w:start w:val="1"/>
      <w:numFmt w:val="bullet"/>
      <w:lvlText w:val="o"/>
      <w:lvlJc w:val="left"/>
      <w:pPr>
        <w:tabs>
          <w:tab w:val="num" w:pos="3240"/>
        </w:tabs>
        <w:ind w:left="3240" w:hanging="360"/>
      </w:pPr>
      <w:rPr>
        <w:rFonts w:ascii="Courier New" w:hAnsi="Courier New"/>
      </w:rPr>
    </w:lvl>
    <w:lvl w:ilvl="5" w:tplc="A1B66BC8">
      <w:start w:val="1"/>
      <w:numFmt w:val="bullet"/>
      <w:lvlText w:val=""/>
      <w:lvlJc w:val="left"/>
      <w:pPr>
        <w:tabs>
          <w:tab w:val="num" w:pos="3960"/>
        </w:tabs>
        <w:ind w:left="3960" w:hanging="360"/>
      </w:pPr>
      <w:rPr>
        <w:rFonts w:ascii="Wingdings" w:hAnsi="Wingdings"/>
      </w:rPr>
    </w:lvl>
    <w:lvl w:ilvl="6" w:tplc="70B40E06">
      <w:start w:val="1"/>
      <w:numFmt w:val="bullet"/>
      <w:lvlText w:val=""/>
      <w:lvlJc w:val="left"/>
      <w:pPr>
        <w:tabs>
          <w:tab w:val="num" w:pos="4680"/>
        </w:tabs>
        <w:ind w:left="4680" w:hanging="360"/>
      </w:pPr>
      <w:rPr>
        <w:rFonts w:ascii="Symbol" w:hAnsi="Symbol"/>
      </w:rPr>
    </w:lvl>
    <w:lvl w:ilvl="7" w:tplc="68C61248">
      <w:start w:val="1"/>
      <w:numFmt w:val="bullet"/>
      <w:lvlText w:val="o"/>
      <w:lvlJc w:val="left"/>
      <w:pPr>
        <w:tabs>
          <w:tab w:val="num" w:pos="5400"/>
        </w:tabs>
        <w:ind w:left="5400" w:hanging="360"/>
      </w:pPr>
      <w:rPr>
        <w:rFonts w:ascii="Courier New" w:hAnsi="Courier New"/>
      </w:rPr>
    </w:lvl>
    <w:lvl w:ilvl="8" w:tplc="90083006">
      <w:start w:val="1"/>
      <w:numFmt w:val="bullet"/>
      <w:lvlText w:val=""/>
      <w:lvlJc w:val="left"/>
      <w:pPr>
        <w:tabs>
          <w:tab w:val="num" w:pos="6120"/>
        </w:tabs>
        <w:ind w:left="6120" w:hanging="360"/>
      </w:pPr>
      <w:rPr>
        <w:rFonts w:ascii="Wingdings" w:hAnsi="Wingdings"/>
      </w:rPr>
    </w:lvl>
  </w:abstractNum>
  <w:abstractNum w:abstractNumId="79" w15:restartNumberingAfterBreak="0">
    <w:nsid w:val="7DF627EF"/>
    <w:multiLevelType w:val="hybridMultilevel"/>
    <w:tmpl w:val="7DF627EF"/>
    <w:lvl w:ilvl="0" w:tplc="7390C02E">
      <w:start w:val="1"/>
      <w:numFmt w:val="bullet"/>
      <w:lvlText w:val=""/>
      <w:lvlJc w:val="left"/>
      <w:pPr>
        <w:tabs>
          <w:tab w:val="num" w:pos="360"/>
        </w:tabs>
        <w:ind w:left="360" w:hanging="360"/>
      </w:pPr>
      <w:rPr>
        <w:rFonts w:ascii="Symbol" w:hAnsi="Symbol"/>
      </w:rPr>
    </w:lvl>
    <w:lvl w:ilvl="1" w:tplc="3BD8334C">
      <w:start w:val="1"/>
      <w:numFmt w:val="bullet"/>
      <w:lvlText w:val="o"/>
      <w:lvlJc w:val="left"/>
      <w:pPr>
        <w:tabs>
          <w:tab w:val="num" w:pos="1080"/>
        </w:tabs>
        <w:ind w:left="1080" w:hanging="360"/>
      </w:pPr>
      <w:rPr>
        <w:rFonts w:ascii="Courier New" w:hAnsi="Courier New"/>
      </w:rPr>
    </w:lvl>
    <w:lvl w:ilvl="2" w:tplc="37E82DD2">
      <w:start w:val="1"/>
      <w:numFmt w:val="bullet"/>
      <w:lvlText w:val=""/>
      <w:lvlJc w:val="left"/>
      <w:pPr>
        <w:tabs>
          <w:tab w:val="num" w:pos="1800"/>
        </w:tabs>
        <w:ind w:left="1800" w:hanging="360"/>
      </w:pPr>
      <w:rPr>
        <w:rFonts w:ascii="Wingdings" w:hAnsi="Wingdings"/>
      </w:rPr>
    </w:lvl>
    <w:lvl w:ilvl="3" w:tplc="19AACD6A">
      <w:start w:val="1"/>
      <w:numFmt w:val="bullet"/>
      <w:lvlText w:val=""/>
      <w:lvlJc w:val="left"/>
      <w:pPr>
        <w:tabs>
          <w:tab w:val="num" w:pos="2520"/>
        </w:tabs>
        <w:ind w:left="2520" w:hanging="360"/>
      </w:pPr>
      <w:rPr>
        <w:rFonts w:ascii="Symbol" w:hAnsi="Symbol"/>
      </w:rPr>
    </w:lvl>
    <w:lvl w:ilvl="4" w:tplc="00423972">
      <w:start w:val="1"/>
      <w:numFmt w:val="bullet"/>
      <w:lvlText w:val="o"/>
      <w:lvlJc w:val="left"/>
      <w:pPr>
        <w:tabs>
          <w:tab w:val="num" w:pos="3240"/>
        </w:tabs>
        <w:ind w:left="3240" w:hanging="360"/>
      </w:pPr>
      <w:rPr>
        <w:rFonts w:ascii="Courier New" w:hAnsi="Courier New"/>
      </w:rPr>
    </w:lvl>
    <w:lvl w:ilvl="5" w:tplc="27AEB654">
      <w:start w:val="1"/>
      <w:numFmt w:val="bullet"/>
      <w:lvlText w:val=""/>
      <w:lvlJc w:val="left"/>
      <w:pPr>
        <w:tabs>
          <w:tab w:val="num" w:pos="3960"/>
        </w:tabs>
        <w:ind w:left="3960" w:hanging="360"/>
      </w:pPr>
      <w:rPr>
        <w:rFonts w:ascii="Wingdings" w:hAnsi="Wingdings"/>
      </w:rPr>
    </w:lvl>
    <w:lvl w:ilvl="6" w:tplc="5596F504">
      <w:start w:val="1"/>
      <w:numFmt w:val="bullet"/>
      <w:lvlText w:val=""/>
      <w:lvlJc w:val="left"/>
      <w:pPr>
        <w:tabs>
          <w:tab w:val="num" w:pos="4680"/>
        </w:tabs>
        <w:ind w:left="4680" w:hanging="360"/>
      </w:pPr>
      <w:rPr>
        <w:rFonts w:ascii="Symbol" w:hAnsi="Symbol"/>
      </w:rPr>
    </w:lvl>
    <w:lvl w:ilvl="7" w:tplc="3DC055F4">
      <w:start w:val="1"/>
      <w:numFmt w:val="bullet"/>
      <w:lvlText w:val="o"/>
      <w:lvlJc w:val="left"/>
      <w:pPr>
        <w:tabs>
          <w:tab w:val="num" w:pos="5400"/>
        </w:tabs>
        <w:ind w:left="5400" w:hanging="360"/>
      </w:pPr>
      <w:rPr>
        <w:rFonts w:ascii="Courier New" w:hAnsi="Courier New"/>
      </w:rPr>
    </w:lvl>
    <w:lvl w:ilvl="8" w:tplc="C638D8BC">
      <w:start w:val="1"/>
      <w:numFmt w:val="bullet"/>
      <w:lvlText w:val=""/>
      <w:lvlJc w:val="left"/>
      <w:pPr>
        <w:tabs>
          <w:tab w:val="num" w:pos="6120"/>
        </w:tabs>
        <w:ind w:left="6120" w:hanging="360"/>
      </w:pPr>
      <w:rPr>
        <w:rFonts w:ascii="Wingdings" w:hAnsi="Wingdings"/>
      </w:rPr>
    </w:lvl>
  </w:abstractNum>
  <w:abstractNum w:abstractNumId="80" w15:restartNumberingAfterBreak="0">
    <w:nsid w:val="7DF627F0"/>
    <w:multiLevelType w:val="hybridMultilevel"/>
    <w:tmpl w:val="7DF627F0"/>
    <w:lvl w:ilvl="0" w:tplc="29062CC4">
      <w:start w:val="1"/>
      <w:numFmt w:val="bullet"/>
      <w:lvlText w:val=""/>
      <w:lvlJc w:val="left"/>
      <w:pPr>
        <w:tabs>
          <w:tab w:val="num" w:pos="360"/>
        </w:tabs>
        <w:ind w:left="360" w:hanging="360"/>
      </w:pPr>
      <w:rPr>
        <w:rFonts w:ascii="Symbol" w:hAnsi="Symbol"/>
      </w:rPr>
    </w:lvl>
    <w:lvl w:ilvl="1" w:tplc="DEFAB0F0">
      <w:start w:val="1"/>
      <w:numFmt w:val="bullet"/>
      <w:lvlText w:val="o"/>
      <w:lvlJc w:val="left"/>
      <w:pPr>
        <w:tabs>
          <w:tab w:val="num" w:pos="1080"/>
        </w:tabs>
        <w:ind w:left="1080" w:hanging="360"/>
      </w:pPr>
      <w:rPr>
        <w:rFonts w:ascii="Courier New" w:hAnsi="Courier New"/>
      </w:rPr>
    </w:lvl>
    <w:lvl w:ilvl="2" w:tplc="92765680">
      <w:start w:val="1"/>
      <w:numFmt w:val="bullet"/>
      <w:lvlText w:val=""/>
      <w:lvlJc w:val="left"/>
      <w:pPr>
        <w:tabs>
          <w:tab w:val="num" w:pos="1800"/>
        </w:tabs>
        <w:ind w:left="1800" w:hanging="360"/>
      </w:pPr>
      <w:rPr>
        <w:rFonts w:ascii="Wingdings" w:hAnsi="Wingdings"/>
      </w:rPr>
    </w:lvl>
    <w:lvl w:ilvl="3" w:tplc="06CC23C6">
      <w:start w:val="1"/>
      <w:numFmt w:val="bullet"/>
      <w:lvlText w:val=""/>
      <w:lvlJc w:val="left"/>
      <w:pPr>
        <w:tabs>
          <w:tab w:val="num" w:pos="2520"/>
        </w:tabs>
        <w:ind w:left="2520" w:hanging="360"/>
      </w:pPr>
      <w:rPr>
        <w:rFonts w:ascii="Symbol" w:hAnsi="Symbol"/>
      </w:rPr>
    </w:lvl>
    <w:lvl w:ilvl="4" w:tplc="E1BEF9D8">
      <w:start w:val="1"/>
      <w:numFmt w:val="bullet"/>
      <w:lvlText w:val="o"/>
      <w:lvlJc w:val="left"/>
      <w:pPr>
        <w:tabs>
          <w:tab w:val="num" w:pos="3240"/>
        </w:tabs>
        <w:ind w:left="3240" w:hanging="360"/>
      </w:pPr>
      <w:rPr>
        <w:rFonts w:ascii="Courier New" w:hAnsi="Courier New"/>
      </w:rPr>
    </w:lvl>
    <w:lvl w:ilvl="5" w:tplc="8344465C">
      <w:start w:val="1"/>
      <w:numFmt w:val="bullet"/>
      <w:lvlText w:val=""/>
      <w:lvlJc w:val="left"/>
      <w:pPr>
        <w:tabs>
          <w:tab w:val="num" w:pos="3960"/>
        </w:tabs>
        <w:ind w:left="3960" w:hanging="360"/>
      </w:pPr>
      <w:rPr>
        <w:rFonts w:ascii="Wingdings" w:hAnsi="Wingdings"/>
      </w:rPr>
    </w:lvl>
    <w:lvl w:ilvl="6" w:tplc="9F88B436">
      <w:start w:val="1"/>
      <w:numFmt w:val="bullet"/>
      <w:lvlText w:val=""/>
      <w:lvlJc w:val="left"/>
      <w:pPr>
        <w:tabs>
          <w:tab w:val="num" w:pos="4680"/>
        </w:tabs>
        <w:ind w:left="4680" w:hanging="360"/>
      </w:pPr>
      <w:rPr>
        <w:rFonts w:ascii="Symbol" w:hAnsi="Symbol"/>
      </w:rPr>
    </w:lvl>
    <w:lvl w:ilvl="7" w:tplc="07F0E21A">
      <w:start w:val="1"/>
      <w:numFmt w:val="bullet"/>
      <w:lvlText w:val="o"/>
      <w:lvlJc w:val="left"/>
      <w:pPr>
        <w:tabs>
          <w:tab w:val="num" w:pos="5400"/>
        </w:tabs>
        <w:ind w:left="5400" w:hanging="360"/>
      </w:pPr>
      <w:rPr>
        <w:rFonts w:ascii="Courier New" w:hAnsi="Courier New"/>
      </w:rPr>
    </w:lvl>
    <w:lvl w:ilvl="8" w:tplc="7F6A8282">
      <w:start w:val="1"/>
      <w:numFmt w:val="bullet"/>
      <w:lvlText w:val=""/>
      <w:lvlJc w:val="left"/>
      <w:pPr>
        <w:tabs>
          <w:tab w:val="num" w:pos="6120"/>
        </w:tabs>
        <w:ind w:left="6120" w:hanging="360"/>
      </w:pPr>
      <w:rPr>
        <w:rFonts w:ascii="Wingdings" w:hAnsi="Wingdings"/>
      </w:rPr>
    </w:lvl>
  </w:abstractNum>
  <w:abstractNum w:abstractNumId="81" w15:restartNumberingAfterBreak="0">
    <w:nsid w:val="7DF627F1"/>
    <w:multiLevelType w:val="hybridMultilevel"/>
    <w:tmpl w:val="7DF627F1"/>
    <w:lvl w:ilvl="0" w:tplc="32D8DD48">
      <w:start w:val="1"/>
      <w:numFmt w:val="bullet"/>
      <w:lvlText w:val=""/>
      <w:lvlJc w:val="left"/>
      <w:pPr>
        <w:tabs>
          <w:tab w:val="num" w:pos="360"/>
        </w:tabs>
        <w:ind w:left="360" w:hanging="360"/>
      </w:pPr>
      <w:rPr>
        <w:rFonts w:ascii="Symbol" w:hAnsi="Symbol"/>
      </w:rPr>
    </w:lvl>
    <w:lvl w:ilvl="1" w:tplc="C220EF46">
      <w:start w:val="1"/>
      <w:numFmt w:val="bullet"/>
      <w:lvlText w:val="o"/>
      <w:lvlJc w:val="left"/>
      <w:pPr>
        <w:tabs>
          <w:tab w:val="num" w:pos="1080"/>
        </w:tabs>
        <w:ind w:left="1080" w:hanging="360"/>
      </w:pPr>
      <w:rPr>
        <w:rFonts w:ascii="Courier New" w:hAnsi="Courier New"/>
      </w:rPr>
    </w:lvl>
    <w:lvl w:ilvl="2" w:tplc="E79E1800">
      <w:start w:val="1"/>
      <w:numFmt w:val="bullet"/>
      <w:lvlText w:val=""/>
      <w:lvlJc w:val="left"/>
      <w:pPr>
        <w:tabs>
          <w:tab w:val="num" w:pos="1800"/>
        </w:tabs>
        <w:ind w:left="1800" w:hanging="360"/>
      </w:pPr>
      <w:rPr>
        <w:rFonts w:ascii="Wingdings" w:hAnsi="Wingdings"/>
      </w:rPr>
    </w:lvl>
    <w:lvl w:ilvl="3" w:tplc="1F4AD0A0">
      <w:start w:val="1"/>
      <w:numFmt w:val="bullet"/>
      <w:lvlText w:val=""/>
      <w:lvlJc w:val="left"/>
      <w:pPr>
        <w:tabs>
          <w:tab w:val="num" w:pos="2520"/>
        </w:tabs>
        <w:ind w:left="2520" w:hanging="360"/>
      </w:pPr>
      <w:rPr>
        <w:rFonts w:ascii="Symbol" w:hAnsi="Symbol"/>
      </w:rPr>
    </w:lvl>
    <w:lvl w:ilvl="4" w:tplc="235ABFEC">
      <w:start w:val="1"/>
      <w:numFmt w:val="bullet"/>
      <w:lvlText w:val="o"/>
      <w:lvlJc w:val="left"/>
      <w:pPr>
        <w:tabs>
          <w:tab w:val="num" w:pos="3240"/>
        </w:tabs>
        <w:ind w:left="3240" w:hanging="360"/>
      </w:pPr>
      <w:rPr>
        <w:rFonts w:ascii="Courier New" w:hAnsi="Courier New"/>
      </w:rPr>
    </w:lvl>
    <w:lvl w:ilvl="5" w:tplc="434E821E">
      <w:start w:val="1"/>
      <w:numFmt w:val="bullet"/>
      <w:lvlText w:val=""/>
      <w:lvlJc w:val="left"/>
      <w:pPr>
        <w:tabs>
          <w:tab w:val="num" w:pos="3960"/>
        </w:tabs>
        <w:ind w:left="3960" w:hanging="360"/>
      </w:pPr>
      <w:rPr>
        <w:rFonts w:ascii="Wingdings" w:hAnsi="Wingdings"/>
      </w:rPr>
    </w:lvl>
    <w:lvl w:ilvl="6" w:tplc="17545616">
      <w:start w:val="1"/>
      <w:numFmt w:val="bullet"/>
      <w:lvlText w:val=""/>
      <w:lvlJc w:val="left"/>
      <w:pPr>
        <w:tabs>
          <w:tab w:val="num" w:pos="4680"/>
        </w:tabs>
        <w:ind w:left="4680" w:hanging="360"/>
      </w:pPr>
      <w:rPr>
        <w:rFonts w:ascii="Symbol" w:hAnsi="Symbol"/>
      </w:rPr>
    </w:lvl>
    <w:lvl w:ilvl="7" w:tplc="1E6EA33A">
      <w:start w:val="1"/>
      <w:numFmt w:val="bullet"/>
      <w:lvlText w:val="o"/>
      <w:lvlJc w:val="left"/>
      <w:pPr>
        <w:tabs>
          <w:tab w:val="num" w:pos="5400"/>
        </w:tabs>
        <w:ind w:left="5400" w:hanging="360"/>
      </w:pPr>
      <w:rPr>
        <w:rFonts w:ascii="Courier New" w:hAnsi="Courier New"/>
      </w:rPr>
    </w:lvl>
    <w:lvl w:ilvl="8" w:tplc="68726968">
      <w:start w:val="1"/>
      <w:numFmt w:val="bullet"/>
      <w:lvlText w:val=""/>
      <w:lvlJc w:val="left"/>
      <w:pPr>
        <w:tabs>
          <w:tab w:val="num" w:pos="6120"/>
        </w:tabs>
        <w:ind w:left="6120" w:hanging="360"/>
      </w:pPr>
      <w:rPr>
        <w:rFonts w:ascii="Wingdings" w:hAnsi="Wingdings"/>
      </w:rPr>
    </w:lvl>
  </w:abstractNum>
  <w:abstractNum w:abstractNumId="82" w15:restartNumberingAfterBreak="0">
    <w:nsid w:val="7DF627F2"/>
    <w:multiLevelType w:val="hybridMultilevel"/>
    <w:tmpl w:val="7DF627F2"/>
    <w:lvl w:ilvl="0" w:tplc="0A1C5688">
      <w:start w:val="1"/>
      <w:numFmt w:val="bullet"/>
      <w:lvlText w:val=""/>
      <w:lvlJc w:val="left"/>
      <w:pPr>
        <w:tabs>
          <w:tab w:val="num" w:pos="360"/>
        </w:tabs>
        <w:ind w:left="360" w:hanging="360"/>
      </w:pPr>
      <w:rPr>
        <w:rFonts w:ascii="Symbol" w:hAnsi="Symbol"/>
      </w:rPr>
    </w:lvl>
    <w:lvl w:ilvl="1" w:tplc="38209954">
      <w:start w:val="1"/>
      <w:numFmt w:val="bullet"/>
      <w:lvlText w:val="o"/>
      <w:lvlJc w:val="left"/>
      <w:pPr>
        <w:tabs>
          <w:tab w:val="num" w:pos="1080"/>
        </w:tabs>
        <w:ind w:left="1080" w:hanging="360"/>
      </w:pPr>
      <w:rPr>
        <w:rFonts w:ascii="Courier New" w:hAnsi="Courier New"/>
      </w:rPr>
    </w:lvl>
    <w:lvl w:ilvl="2" w:tplc="A9F82792">
      <w:start w:val="1"/>
      <w:numFmt w:val="bullet"/>
      <w:lvlText w:val=""/>
      <w:lvlJc w:val="left"/>
      <w:pPr>
        <w:tabs>
          <w:tab w:val="num" w:pos="1800"/>
        </w:tabs>
        <w:ind w:left="1800" w:hanging="360"/>
      </w:pPr>
      <w:rPr>
        <w:rFonts w:ascii="Wingdings" w:hAnsi="Wingdings"/>
      </w:rPr>
    </w:lvl>
    <w:lvl w:ilvl="3" w:tplc="786419C8">
      <w:start w:val="1"/>
      <w:numFmt w:val="bullet"/>
      <w:lvlText w:val=""/>
      <w:lvlJc w:val="left"/>
      <w:pPr>
        <w:tabs>
          <w:tab w:val="num" w:pos="2520"/>
        </w:tabs>
        <w:ind w:left="2520" w:hanging="360"/>
      </w:pPr>
      <w:rPr>
        <w:rFonts w:ascii="Symbol" w:hAnsi="Symbol"/>
      </w:rPr>
    </w:lvl>
    <w:lvl w:ilvl="4" w:tplc="91B8C676">
      <w:start w:val="1"/>
      <w:numFmt w:val="bullet"/>
      <w:lvlText w:val="o"/>
      <w:lvlJc w:val="left"/>
      <w:pPr>
        <w:tabs>
          <w:tab w:val="num" w:pos="3240"/>
        </w:tabs>
        <w:ind w:left="3240" w:hanging="360"/>
      </w:pPr>
      <w:rPr>
        <w:rFonts w:ascii="Courier New" w:hAnsi="Courier New"/>
      </w:rPr>
    </w:lvl>
    <w:lvl w:ilvl="5" w:tplc="3A183228">
      <w:start w:val="1"/>
      <w:numFmt w:val="bullet"/>
      <w:lvlText w:val=""/>
      <w:lvlJc w:val="left"/>
      <w:pPr>
        <w:tabs>
          <w:tab w:val="num" w:pos="3960"/>
        </w:tabs>
        <w:ind w:left="3960" w:hanging="360"/>
      </w:pPr>
      <w:rPr>
        <w:rFonts w:ascii="Wingdings" w:hAnsi="Wingdings"/>
      </w:rPr>
    </w:lvl>
    <w:lvl w:ilvl="6" w:tplc="901CF4B0">
      <w:start w:val="1"/>
      <w:numFmt w:val="bullet"/>
      <w:lvlText w:val=""/>
      <w:lvlJc w:val="left"/>
      <w:pPr>
        <w:tabs>
          <w:tab w:val="num" w:pos="4680"/>
        </w:tabs>
        <w:ind w:left="4680" w:hanging="360"/>
      </w:pPr>
      <w:rPr>
        <w:rFonts w:ascii="Symbol" w:hAnsi="Symbol"/>
      </w:rPr>
    </w:lvl>
    <w:lvl w:ilvl="7" w:tplc="9BE29638">
      <w:start w:val="1"/>
      <w:numFmt w:val="bullet"/>
      <w:lvlText w:val="o"/>
      <w:lvlJc w:val="left"/>
      <w:pPr>
        <w:tabs>
          <w:tab w:val="num" w:pos="5400"/>
        </w:tabs>
        <w:ind w:left="5400" w:hanging="360"/>
      </w:pPr>
      <w:rPr>
        <w:rFonts w:ascii="Courier New" w:hAnsi="Courier New"/>
      </w:rPr>
    </w:lvl>
    <w:lvl w:ilvl="8" w:tplc="467C78A6">
      <w:start w:val="1"/>
      <w:numFmt w:val="bullet"/>
      <w:lvlText w:val=""/>
      <w:lvlJc w:val="left"/>
      <w:pPr>
        <w:tabs>
          <w:tab w:val="num" w:pos="6120"/>
        </w:tabs>
        <w:ind w:left="6120" w:hanging="360"/>
      </w:pPr>
      <w:rPr>
        <w:rFonts w:ascii="Wingdings" w:hAnsi="Wingdings"/>
      </w:rPr>
    </w:lvl>
  </w:abstractNum>
  <w:abstractNum w:abstractNumId="83" w15:restartNumberingAfterBreak="0">
    <w:nsid w:val="7DF627F3"/>
    <w:multiLevelType w:val="hybridMultilevel"/>
    <w:tmpl w:val="7DF627F3"/>
    <w:lvl w:ilvl="0" w:tplc="6EE6E846">
      <w:start w:val="1"/>
      <w:numFmt w:val="bullet"/>
      <w:lvlText w:val=""/>
      <w:lvlJc w:val="left"/>
      <w:pPr>
        <w:tabs>
          <w:tab w:val="num" w:pos="360"/>
        </w:tabs>
        <w:ind w:left="360" w:hanging="360"/>
      </w:pPr>
      <w:rPr>
        <w:rFonts w:ascii="Symbol" w:hAnsi="Symbol"/>
      </w:rPr>
    </w:lvl>
    <w:lvl w:ilvl="1" w:tplc="62F0ED3E">
      <w:start w:val="1"/>
      <w:numFmt w:val="bullet"/>
      <w:lvlText w:val="o"/>
      <w:lvlJc w:val="left"/>
      <w:pPr>
        <w:tabs>
          <w:tab w:val="num" w:pos="1080"/>
        </w:tabs>
        <w:ind w:left="1080" w:hanging="360"/>
      </w:pPr>
      <w:rPr>
        <w:rFonts w:ascii="Courier New" w:hAnsi="Courier New"/>
      </w:rPr>
    </w:lvl>
    <w:lvl w:ilvl="2" w:tplc="F8628B50">
      <w:start w:val="1"/>
      <w:numFmt w:val="bullet"/>
      <w:lvlText w:val=""/>
      <w:lvlJc w:val="left"/>
      <w:pPr>
        <w:tabs>
          <w:tab w:val="num" w:pos="1800"/>
        </w:tabs>
        <w:ind w:left="1800" w:hanging="360"/>
      </w:pPr>
      <w:rPr>
        <w:rFonts w:ascii="Wingdings" w:hAnsi="Wingdings"/>
      </w:rPr>
    </w:lvl>
    <w:lvl w:ilvl="3" w:tplc="E8406278">
      <w:start w:val="1"/>
      <w:numFmt w:val="bullet"/>
      <w:lvlText w:val=""/>
      <w:lvlJc w:val="left"/>
      <w:pPr>
        <w:tabs>
          <w:tab w:val="num" w:pos="2520"/>
        </w:tabs>
        <w:ind w:left="2520" w:hanging="360"/>
      </w:pPr>
      <w:rPr>
        <w:rFonts w:ascii="Symbol" w:hAnsi="Symbol"/>
      </w:rPr>
    </w:lvl>
    <w:lvl w:ilvl="4" w:tplc="30606306">
      <w:start w:val="1"/>
      <w:numFmt w:val="bullet"/>
      <w:lvlText w:val="o"/>
      <w:lvlJc w:val="left"/>
      <w:pPr>
        <w:tabs>
          <w:tab w:val="num" w:pos="3240"/>
        </w:tabs>
        <w:ind w:left="3240" w:hanging="360"/>
      </w:pPr>
      <w:rPr>
        <w:rFonts w:ascii="Courier New" w:hAnsi="Courier New"/>
      </w:rPr>
    </w:lvl>
    <w:lvl w:ilvl="5" w:tplc="47DEA452">
      <w:start w:val="1"/>
      <w:numFmt w:val="bullet"/>
      <w:lvlText w:val=""/>
      <w:lvlJc w:val="left"/>
      <w:pPr>
        <w:tabs>
          <w:tab w:val="num" w:pos="3960"/>
        </w:tabs>
        <w:ind w:left="3960" w:hanging="360"/>
      </w:pPr>
      <w:rPr>
        <w:rFonts w:ascii="Wingdings" w:hAnsi="Wingdings"/>
      </w:rPr>
    </w:lvl>
    <w:lvl w:ilvl="6" w:tplc="8BA251F0">
      <w:start w:val="1"/>
      <w:numFmt w:val="bullet"/>
      <w:lvlText w:val=""/>
      <w:lvlJc w:val="left"/>
      <w:pPr>
        <w:tabs>
          <w:tab w:val="num" w:pos="4680"/>
        </w:tabs>
        <w:ind w:left="4680" w:hanging="360"/>
      </w:pPr>
      <w:rPr>
        <w:rFonts w:ascii="Symbol" w:hAnsi="Symbol"/>
      </w:rPr>
    </w:lvl>
    <w:lvl w:ilvl="7" w:tplc="DB5E259E">
      <w:start w:val="1"/>
      <w:numFmt w:val="bullet"/>
      <w:lvlText w:val="o"/>
      <w:lvlJc w:val="left"/>
      <w:pPr>
        <w:tabs>
          <w:tab w:val="num" w:pos="5400"/>
        </w:tabs>
        <w:ind w:left="5400" w:hanging="360"/>
      </w:pPr>
      <w:rPr>
        <w:rFonts w:ascii="Courier New" w:hAnsi="Courier New"/>
      </w:rPr>
    </w:lvl>
    <w:lvl w:ilvl="8" w:tplc="8648DDB4">
      <w:start w:val="1"/>
      <w:numFmt w:val="bullet"/>
      <w:lvlText w:val=""/>
      <w:lvlJc w:val="left"/>
      <w:pPr>
        <w:tabs>
          <w:tab w:val="num" w:pos="6120"/>
        </w:tabs>
        <w:ind w:left="6120" w:hanging="360"/>
      </w:pPr>
      <w:rPr>
        <w:rFonts w:ascii="Wingdings" w:hAnsi="Wingdings"/>
      </w:rPr>
    </w:lvl>
  </w:abstractNum>
  <w:abstractNum w:abstractNumId="84" w15:restartNumberingAfterBreak="0">
    <w:nsid w:val="7DF627F4"/>
    <w:multiLevelType w:val="hybridMultilevel"/>
    <w:tmpl w:val="7DF627F4"/>
    <w:lvl w:ilvl="0" w:tplc="7034077E">
      <w:start w:val="1"/>
      <w:numFmt w:val="bullet"/>
      <w:lvlText w:val=""/>
      <w:lvlJc w:val="left"/>
      <w:pPr>
        <w:tabs>
          <w:tab w:val="num" w:pos="360"/>
        </w:tabs>
        <w:ind w:left="360" w:hanging="360"/>
      </w:pPr>
      <w:rPr>
        <w:rFonts w:ascii="Symbol" w:hAnsi="Symbol"/>
      </w:rPr>
    </w:lvl>
    <w:lvl w:ilvl="1" w:tplc="AD1E03EE">
      <w:start w:val="1"/>
      <w:numFmt w:val="bullet"/>
      <w:lvlText w:val="o"/>
      <w:lvlJc w:val="left"/>
      <w:pPr>
        <w:tabs>
          <w:tab w:val="num" w:pos="1080"/>
        </w:tabs>
        <w:ind w:left="1080" w:hanging="360"/>
      </w:pPr>
      <w:rPr>
        <w:rFonts w:ascii="Courier New" w:hAnsi="Courier New"/>
      </w:rPr>
    </w:lvl>
    <w:lvl w:ilvl="2" w:tplc="2BBC3468">
      <w:start w:val="1"/>
      <w:numFmt w:val="bullet"/>
      <w:lvlText w:val=""/>
      <w:lvlJc w:val="left"/>
      <w:pPr>
        <w:tabs>
          <w:tab w:val="num" w:pos="1800"/>
        </w:tabs>
        <w:ind w:left="1800" w:hanging="360"/>
      </w:pPr>
      <w:rPr>
        <w:rFonts w:ascii="Wingdings" w:hAnsi="Wingdings"/>
      </w:rPr>
    </w:lvl>
    <w:lvl w:ilvl="3" w:tplc="D7AA4A28">
      <w:start w:val="1"/>
      <w:numFmt w:val="bullet"/>
      <w:lvlText w:val=""/>
      <w:lvlJc w:val="left"/>
      <w:pPr>
        <w:tabs>
          <w:tab w:val="num" w:pos="2520"/>
        </w:tabs>
        <w:ind w:left="2520" w:hanging="360"/>
      </w:pPr>
      <w:rPr>
        <w:rFonts w:ascii="Symbol" w:hAnsi="Symbol"/>
      </w:rPr>
    </w:lvl>
    <w:lvl w:ilvl="4" w:tplc="45205B92">
      <w:start w:val="1"/>
      <w:numFmt w:val="bullet"/>
      <w:lvlText w:val="o"/>
      <w:lvlJc w:val="left"/>
      <w:pPr>
        <w:tabs>
          <w:tab w:val="num" w:pos="3240"/>
        </w:tabs>
        <w:ind w:left="3240" w:hanging="360"/>
      </w:pPr>
      <w:rPr>
        <w:rFonts w:ascii="Courier New" w:hAnsi="Courier New"/>
      </w:rPr>
    </w:lvl>
    <w:lvl w:ilvl="5" w:tplc="6582A5FC">
      <w:start w:val="1"/>
      <w:numFmt w:val="bullet"/>
      <w:lvlText w:val=""/>
      <w:lvlJc w:val="left"/>
      <w:pPr>
        <w:tabs>
          <w:tab w:val="num" w:pos="3960"/>
        </w:tabs>
        <w:ind w:left="3960" w:hanging="360"/>
      </w:pPr>
      <w:rPr>
        <w:rFonts w:ascii="Wingdings" w:hAnsi="Wingdings"/>
      </w:rPr>
    </w:lvl>
    <w:lvl w:ilvl="6" w:tplc="6102E2CA">
      <w:start w:val="1"/>
      <w:numFmt w:val="bullet"/>
      <w:lvlText w:val=""/>
      <w:lvlJc w:val="left"/>
      <w:pPr>
        <w:tabs>
          <w:tab w:val="num" w:pos="4680"/>
        </w:tabs>
        <w:ind w:left="4680" w:hanging="360"/>
      </w:pPr>
      <w:rPr>
        <w:rFonts w:ascii="Symbol" w:hAnsi="Symbol"/>
      </w:rPr>
    </w:lvl>
    <w:lvl w:ilvl="7" w:tplc="1B887180">
      <w:start w:val="1"/>
      <w:numFmt w:val="bullet"/>
      <w:lvlText w:val="o"/>
      <w:lvlJc w:val="left"/>
      <w:pPr>
        <w:tabs>
          <w:tab w:val="num" w:pos="5400"/>
        </w:tabs>
        <w:ind w:left="5400" w:hanging="360"/>
      </w:pPr>
      <w:rPr>
        <w:rFonts w:ascii="Courier New" w:hAnsi="Courier New"/>
      </w:rPr>
    </w:lvl>
    <w:lvl w:ilvl="8" w:tplc="D0968D5C">
      <w:start w:val="1"/>
      <w:numFmt w:val="bullet"/>
      <w:lvlText w:val=""/>
      <w:lvlJc w:val="left"/>
      <w:pPr>
        <w:tabs>
          <w:tab w:val="num" w:pos="6120"/>
        </w:tabs>
        <w:ind w:left="6120" w:hanging="360"/>
      </w:pPr>
      <w:rPr>
        <w:rFonts w:ascii="Wingdings" w:hAnsi="Wingdings"/>
      </w:rPr>
    </w:lvl>
  </w:abstractNum>
  <w:abstractNum w:abstractNumId="85" w15:restartNumberingAfterBreak="0">
    <w:nsid w:val="7DF627F5"/>
    <w:multiLevelType w:val="hybridMultilevel"/>
    <w:tmpl w:val="7DF627F5"/>
    <w:lvl w:ilvl="0" w:tplc="7FAA39D6">
      <w:start w:val="1"/>
      <w:numFmt w:val="bullet"/>
      <w:lvlText w:val=""/>
      <w:lvlJc w:val="left"/>
      <w:pPr>
        <w:tabs>
          <w:tab w:val="num" w:pos="360"/>
        </w:tabs>
        <w:ind w:left="360" w:hanging="360"/>
      </w:pPr>
      <w:rPr>
        <w:rFonts w:ascii="Symbol" w:hAnsi="Symbol"/>
      </w:rPr>
    </w:lvl>
    <w:lvl w:ilvl="1" w:tplc="0F569436">
      <w:start w:val="1"/>
      <w:numFmt w:val="bullet"/>
      <w:lvlText w:val="o"/>
      <w:lvlJc w:val="left"/>
      <w:pPr>
        <w:tabs>
          <w:tab w:val="num" w:pos="1080"/>
        </w:tabs>
        <w:ind w:left="1080" w:hanging="360"/>
      </w:pPr>
      <w:rPr>
        <w:rFonts w:ascii="Courier New" w:hAnsi="Courier New"/>
      </w:rPr>
    </w:lvl>
    <w:lvl w:ilvl="2" w:tplc="5538C978">
      <w:start w:val="1"/>
      <w:numFmt w:val="bullet"/>
      <w:lvlText w:val=""/>
      <w:lvlJc w:val="left"/>
      <w:pPr>
        <w:tabs>
          <w:tab w:val="num" w:pos="1800"/>
        </w:tabs>
        <w:ind w:left="1800" w:hanging="360"/>
      </w:pPr>
      <w:rPr>
        <w:rFonts w:ascii="Wingdings" w:hAnsi="Wingdings"/>
      </w:rPr>
    </w:lvl>
    <w:lvl w:ilvl="3" w:tplc="7A70B654">
      <w:start w:val="1"/>
      <w:numFmt w:val="bullet"/>
      <w:lvlText w:val=""/>
      <w:lvlJc w:val="left"/>
      <w:pPr>
        <w:tabs>
          <w:tab w:val="num" w:pos="2520"/>
        </w:tabs>
        <w:ind w:left="2520" w:hanging="360"/>
      </w:pPr>
      <w:rPr>
        <w:rFonts w:ascii="Symbol" w:hAnsi="Symbol"/>
      </w:rPr>
    </w:lvl>
    <w:lvl w:ilvl="4" w:tplc="653AC5B4">
      <w:start w:val="1"/>
      <w:numFmt w:val="bullet"/>
      <w:lvlText w:val="o"/>
      <w:lvlJc w:val="left"/>
      <w:pPr>
        <w:tabs>
          <w:tab w:val="num" w:pos="3240"/>
        </w:tabs>
        <w:ind w:left="3240" w:hanging="360"/>
      </w:pPr>
      <w:rPr>
        <w:rFonts w:ascii="Courier New" w:hAnsi="Courier New"/>
      </w:rPr>
    </w:lvl>
    <w:lvl w:ilvl="5" w:tplc="08D886E4">
      <w:start w:val="1"/>
      <w:numFmt w:val="bullet"/>
      <w:lvlText w:val=""/>
      <w:lvlJc w:val="left"/>
      <w:pPr>
        <w:tabs>
          <w:tab w:val="num" w:pos="3960"/>
        </w:tabs>
        <w:ind w:left="3960" w:hanging="360"/>
      </w:pPr>
      <w:rPr>
        <w:rFonts w:ascii="Wingdings" w:hAnsi="Wingdings"/>
      </w:rPr>
    </w:lvl>
    <w:lvl w:ilvl="6" w:tplc="4D4CEC76">
      <w:start w:val="1"/>
      <w:numFmt w:val="bullet"/>
      <w:lvlText w:val=""/>
      <w:lvlJc w:val="left"/>
      <w:pPr>
        <w:tabs>
          <w:tab w:val="num" w:pos="4680"/>
        </w:tabs>
        <w:ind w:left="4680" w:hanging="360"/>
      </w:pPr>
      <w:rPr>
        <w:rFonts w:ascii="Symbol" w:hAnsi="Symbol"/>
      </w:rPr>
    </w:lvl>
    <w:lvl w:ilvl="7" w:tplc="1B944F4A">
      <w:start w:val="1"/>
      <w:numFmt w:val="bullet"/>
      <w:lvlText w:val="o"/>
      <w:lvlJc w:val="left"/>
      <w:pPr>
        <w:tabs>
          <w:tab w:val="num" w:pos="5400"/>
        </w:tabs>
        <w:ind w:left="5400" w:hanging="360"/>
      </w:pPr>
      <w:rPr>
        <w:rFonts w:ascii="Courier New" w:hAnsi="Courier New"/>
      </w:rPr>
    </w:lvl>
    <w:lvl w:ilvl="8" w:tplc="2C52C458">
      <w:start w:val="1"/>
      <w:numFmt w:val="bullet"/>
      <w:lvlText w:val=""/>
      <w:lvlJc w:val="left"/>
      <w:pPr>
        <w:tabs>
          <w:tab w:val="num" w:pos="6120"/>
        </w:tabs>
        <w:ind w:left="6120" w:hanging="360"/>
      </w:pPr>
      <w:rPr>
        <w:rFonts w:ascii="Wingdings" w:hAnsi="Wingdings"/>
      </w:rPr>
    </w:lvl>
  </w:abstractNum>
  <w:abstractNum w:abstractNumId="86" w15:restartNumberingAfterBreak="0">
    <w:nsid w:val="7DF627F6"/>
    <w:multiLevelType w:val="hybridMultilevel"/>
    <w:tmpl w:val="7DF627F6"/>
    <w:lvl w:ilvl="0" w:tplc="52D63160">
      <w:start w:val="1"/>
      <w:numFmt w:val="bullet"/>
      <w:lvlText w:val=""/>
      <w:lvlJc w:val="left"/>
      <w:pPr>
        <w:tabs>
          <w:tab w:val="num" w:pos="360"/>
        </w:tabs>
        <w:ind w:left="360" w:hanging="360"/>
      </w:pPr>
      <w:rPr>
        <w:rFonts w:ascii="Symbol" w:hAnsi="Symbol"/>
      </w:rPr>
    </w:lvl>
    <w:lvl w:ilvl="1" w:tplc="9E70CC64">
      <w:start w:val="1"/>
      <w:numFmt w:val="bullet"/>
      <w:lvlText w:val="o"/>
      <w:lvlJc w:val="left"/>
      <w:pPr>
        <w:tabs>
          <w:tab w:val="num" w:pos="1080"/>
        </w:tabs>
        <w:ind w:left="1080" w:hanging="360"/>
      </w:pPr>
      <w:rPr>
        <w:rFonts w:ascii="Courier New" w:hAnsi="Courier New"/>
      </w:rPr>
    </w:lvl>
    <w:lvl w:ilvl="2" w:tplc="D5C2F7CC">
      <w:start w:val="1"/>
      <w:numFmt w:val="bullet"/>
      <w:lvlText w:val=""/>
      <w:lvlJc w:val="left"/>
      <w:pPr>
        <w:tabs>
          <w:tab w:val="num" w:pos="1800"/>
        </w:tabs>
        <w:ind w:left="1800" w:hanging="360"/>
      </w:pPr>
      <w:rPr>
        <w:rFonts w:ascii="Wingdings" w:hAnsi="Wingdings"/>
      </w:rPr>
    </w:lvl>
    <w:lvl w:ilvl="3" w:tplc="DC60FD38">
      <w:start w:val="1"/>
      <w:numFmt w:val="bullet"/>
      <w:lvlText w:val=""/>
      <w:lvlJc w:val="left"/>
      <w:pPr>
        <w:tabs>
          <w:tab w:val="num" w:pos="2520"/>
        </w:tabs>
        <w:ind w:left="2520" w:hanging="360"/>
      </w:pPr>
      <w:rPr>
        <w:rFonts w:ascii="Symbol" w:hAnsi="Symbol"/>
      </w:rPr>
    </w:lvl>
    <w:lvl w:ilvl="4" w:tplc="00028424">
      <w:start w:val="1"/>
      <w:numFmt w:val="bullet"/>
      <w:lvlText w:val="o"/>
      <w:lvlJc w:val="left"/>
      <w:pPr>
        <w:tabs>
          <w:tab w:val="num" w:pos="3240"/>
        </w:tabs>
        <w:ind w:left="3240" w:hanging="360"/>
      </w:pPr>
      <w:rPr>
        <w:rFonts w:ascii="Courier New" w:hAnsi="Courier New"/>
      </w:rPr>
    </w:lvl>
    <w:lvl w:ilvl="5" w:tplc="CDA4A1D8">
      <w:start w:val="1"/>
      <w:numFmt w:val="bullet"/>
      <w:lvlText w:val=""/>
      <w:lvlJc w:val="left"/>
      <w:pPr>
        <w:tabs>
          <w:tab w:val="num" w:pos="3960"/>
        </w:tabs>
        <w:ind w:left="3960" w:hanging="360"/>
      </w:pPr>
      <w:rPr>
        <w:rFonts w:ascii="Wingdings" w:hAnsi="Wingdings"/>
      </w:rPr>
    </w:lvl>
    <w:lvl w:ilvl="6" w:tplc="5060CD7E">
      <w:start w:val="1"/>
      <w:numFmt w:val="bullet"/>
      <w:lvlText w:val=""/>
      <w:lvlJc w:val="left"/>
      <w:pPr>
        <w:tabs>
          <w:tab w:val="num" w:pos="4680"/>
        </w:tabs>
        <w:ind w:left="4680" w:hanging="360"/>
      </w:pPr>
      <w:rPr>
        <w:rFonts w:ascii="Symbol" w:hAnsi="Symbol"/>
      </w:rPr>
    </w:lvl>
    <w:lvl w:ilvl="7" w:tplc="F1EA4764">
      <w:start w:val="1"/>
      <w:numFmt w:val="bullet"/>
      <w:lvlText w:val="o"/>
      <w:lvlJc w:val="left"/>
      <w:pPr>
        <w:tabs>
          <w:tab w:val="num" w:pos="5400"/>
        </w:tabs>
        <w:ind w:left="5400" w:hanging="360"/>
      </w:pPr>
      <w:rPr>
        <w:rFonts w:ascii="Courier New" w:hAnsi="Courier New"/>
      </w:rPr>
    </w:lvl>
    <w:lvl w:ilvl="8" w:tplc="44E8C8BE">
      <w:start w:val="1"/>
      <w:numFmt w:val="bullet"/>
      <w:lvlText w:val=""/>
      <w:lvlJc w:val="left"/>
      <w:pPr>
        <w:tabs>
          <w:tab w:val="num" w:pos="6120"/>
        </w:tabs>
        <w:ind w:left="6120" w:hanging="360"/>
      </w:pPr>
      <w:rPr>
        <w:rFonts w:ascii="Wingdings" w:hAnsi="Wingdings"/>
      </w:rPr>
    </w:lvl>
  </w:abstractNum>
  <w:abstractNum w:abstractNumId="87" w15:restartNumberingAfterBreak="0">
    <w:nsid w:val="7DF627F7"/>
    <w:multiLevelType w:val="hybridMultilevel"/>
    <w:tmpl w:val="7DF627F7"/>
    <w:lvl w:ilvl="0" w:tplc="F9E8F330">
      <w:start w:val="1"/>
      <w:numFmt w:val="bullet"/>
      <w:lvlText w:val=""/>
      <w:lvlJc w:val="left"/>
      <w:pPr>
        <w:tabs>
          <w:tab w:val="num" w:pos="360"/>
        </w:tabs>
        <w:ind w:left="360" w:hanging="360"/>
      </w:pPr>
      <w:rPr>
        <w:rFonts w:ascii="Symbol" w:hAnsi="Symbol"/>
      </w:rPr>
    </w:lvl>
    <w:lvl w:ilvl="1" w:tplc="FB16374E">
      <w:start w:val="1"/>
      <w:numFmt w:val="bullet"/>
      <w:lvlText w:val="o"/>
      <w:lvlJc w:val="left"/>
      <w:pPr>
        <w:tabs>
          <w:tab w:val="num" w:pos="1080"/>
        </w:tabs>
        <w:ind w:left="1080" w:hanging="360"/>
      </w:pPr>
      <w:rPr>
        <w:rFonts w:ascii="Courier New" w:hAnsi="Courier New"/>
      </w:rPr>
    </w:lvl>
    <w:lvl w:ilvl="2" w:tplc="F7D2EE90">
      <w:start w:val="1"/>
      <w:numFmt w:val="bullet"/>
      <w:lvlText w:val=""/>
      <w:lvlJc w:val="left"/>
      <w:pPr>
        <w:tabs>
          <w:tab w:val="num" w:pos="1800"/>
        </w:tabs>
        <w:ind w:left="1800" w:hanging="360"/>
      </w:pPr>
      <w:rPr>
        <w:rFonts w:ascii="Wingdings" w:hAnsi="Wingdings"/>
      </w:rPr>
    </w:lvl>
    <w:lvl w:ilvl="3" w:tplc="BE4273CC">
      <w:start w:val="1"/>
      <w:numFmt w:val="bullet"/>
      <w:lvlText w:val=""/>
      <w:lvlJc w:val="left"/>
      <w:pPr>
        <w:tabs>
          <w:tab w:val="num" w:pos="2520"/>
        </w:tabs>
        <w:ind w:left="2520" w:hanging="360"/>
      </w:pPr>
      <w:rPr>
        <w:rFonts w:ascii="Symbol" w:hAnsi="Symbol"/>
      </w:rPr>
    </w:lvl>
    <w:lvl w:ilvl="4" w:tplc="D40A1D5C">
      <w:start w:val="1"/>
      <w:numFmt w:val="bullet"/>
      <w:lvlText w:val="o"/>
      <w:lvlJc w:val="left"/>
      <w:pPr>
        <w:tabs>
          <w:tab w:val="num" w:pos="3240"/>
        </w:tabs>
        <w:ind w:left="3240" w:hanging="360"/>
      </w:pPr>
      <w:rPr>
        <w:rFonts w:ascii="Courier New" w:hAnsi="Courier New"/>
      </w:rPr>
    </w:lvl>
    <w:lvl w:ilvl="5" w:tplc="D38A1404">
      <w:start w:val="1"/>
      <w:numFmt w:val="bullet"/>
      <w:lvlText w:val=""/>
      <w:lvlJc w:val="left"/>
      <w:pPr>
        <w:tabs>
          <w:tab w:val="num" w:pos="3960"/>
        </w:tabs>
        <w:ind w:left="3960" w:hanging="360"/>
      </w:pPr>
      <w:rPr>
        <w:rFonts w:ascii="Wingdings" w:hAnsi="Wingdings"/>
      </w:rPr>
    </w:lvl>
    <w:lvl w:ilvl="6" w:tplc="58E49860">
      <w:start w:val="1"/>
      <w:numFmt w:val="bullet"/>
      <w:lvlText w:val=""/>
      <w:lvlJc w:val="left"/>
      <w:pPr>
        <w:tabs>
          <w:tab w:val="num" w:pos="4680"/>
        </w:tabs>
        <w:ind w:left="4680" w:hanging="360"/>
      </w:pPr>
      <w:rPr>
        <w:rFonts w:ascii="Symbol" w:hAnsi="Symbol"/>
      </w:rPr>
    </w:lvl>
    <w:lvl w:ilvl="7" w:tplc="2588143A">
      <w:start w:val="1"/>
      <w:numFmt w:val="bullet"/>
      <w:lvlText w:val="o"/>
      <w:lvlJc w:val="left"/>
      <w:pPr>
        <w:tabs>
          <w:tab w:val="num" w:pos="5400"/>
        </w:tabs>
        <w:ind w:left="5400" w:hanging="360"/>
      </w:pPr>
      <w:rPr>
        <w:rFonts w:ascii="Courier New" w:hAnsi="Courier New"/>
      </w:rPr>
    </w:lvl>
    <w:lvl w:ilvl="8" w:tplc="66C40572">
      <w:start w:val="1"/>
      <w:numFmt w:val="bullet"/>
      <w:lvlText w:val=""/>
      <w:lvlJc w:val="left"/>
      <w:pPr>
        <w:tabs>
          <w:tab w:val="num" w:pos="6120"/>
        </w:tabs>
        <w:ind w:left="6120" w:hanging="360"/>
      </w:pPr>
      <w:rPr>
        <w:rFonts w:ascii="Wingdings" w:hAnsi="Wingdings"/>
      </w:rPr>
    </w:lvl>
  </w:abstractNum>
  <w:abstractNum w:abstractNumId="88" w15:restartNumberingAfterBreak="0">
    <w:nsid w:val="7DF627F8"/>
    <w:multiLevelType w:val="hybridMultilevel"/>
    <w:tmpl w:val="7DF627F8"/>
    <w:lvl w:ilvl="0" w:tplc="A99AFA02">
      <w:start w:val="1"/>
      <w:numFmt w:val="bullet"/>
      <w:lvlText w:val=""/>
      <w:lvlJc w:val="left"/>
      <w:pPr>
        <w:tabs>
          <w:tab w:val="num" w:pos="360"/>
        </w:tabs>
        <w:ind w:left="360" w:hanging="360"/>
      </w:pPr>
      <w:rPr>
        <w:rFonts w:ascii="Symbol" w:hAnsi="Symbol"/>
      </w:rPr>
    </w:lvl>
    <w:lvl w:ilvl="1" w:tplc="C5A0363E">
      <w:start w:val="1"/>
      <w:numFmt w:val="bullet"/>
      <w:lvlText w:val="o"/>
      <w:lvlJc w:val="left"/>
      <w:pPr>
        <w:tabs>
          <w:tab w:val="num" w:pos="1080"/>
        </w:tabs>
        <w:ind w:left="1080" w:hanging="360"/>
      </w:pPr>
      <w:rPr>
        <w:rFonts w:ascii="Courier New" w:hAnsi="Courier New"/>
      </w:rPr>
    </w:lvl>
    <w:lvl w:ilvl="2" w:tplc="499E9D44">
      <w:start w:val="1"/>
      <w:numFmt w:val="bullet"/>
      <w:lvlText w:val=""/>
      <w:lvlJc w:val="left"/>
      <w:pPr>
        <w:tabs>
          <w:tab w:val="num" w:pos="1800"/>
        </w:tabs>
        <w:ind w:left="1800" w:hanging="360"/>
      </w:pPr>
      <w:rPr>
        <w:rFonts w:ascii="Wingdings" w:hAnsi="Wingdings"/>
      </w:rPr>
    </w:lvl>
    <w:lvl w:ilvl="3" w:tplc="B4BC34DA">
      <w:start w:val="1"/>
      <w:numFmt w:val="bullet"/>
      <w:lvlText w:val=""/>
      <w:lvlJc w:val="left"/>
      <w:pPr>
        <w:tabs>
          <w:tab w:val="num" w:pos="2520"/>
        </w:tabs>
        <w:ind w:left="2520" w:hanging="360"/>
      </w:pPr>
      <w:rPr>
        <w:rFonts w:ascii="Symbol" w:hAnsi="Symbol"/>
      </w:rPr>
    </w:lvl>
    <w:lvl w:ilvl="4" w:tplc="15941312">
      <w:start w:val="1"/>
      <w:numFmt w:val="bullet"/>
      <w:lvlText w:val="o"/>
      <w:lvlJc w:val="left"/>
      <w:pPr>
        <w:tabs>
          <w:tab w:val="num" w:pos="3240"/>
        </w:tabs>
        <w:ind w:left="3240" w:hanging="360"/>
      </w:pPr>
      <w:rPr>
        <w:rFonts w:ascii="Courier New" w:hAnsi="Courier New"/>
      </w:rPr>
    </w:lvl>
    <w:lvl w:ilvl="5" w:tplc="D69462DC">
      <w:start w:val="1"/>
      <w:numFmt w:val="bullet"/>
      <w:lvlText w:val=""/>
      <w:lvlJc w:val="left"/>
      <w:pPr>
        <w:tabs>
          <w:tab w:val="num" w:pos="3960"/>
        </w:tabs>
        <w:ind w:left="3960" w:hanging="360"/>
      </w:pPr>
      <w:rPr>
        <w:rFonts w:ascii="Wingdings" w:hAnsi="Wingdings"/>
      </w:rPr>
    </w:lvl>
    <w:lvl w:ilvl="6" w:tplc="2EF84F24">
      <w:start w:val="1"/>
      <w:numFmt w:val="bullet"/>
      <w:lvlText w:val=""/>
      <w:lvlJc w:val="left"/>
      <w:pPr>
        <w:tabs>
          <w:tab w:val="num" w:pos="4680"/>
        </w:tabs>
        <w:ind w:left="4680" w:hanging="360"/>
      </w:pPr>
      <w:rPr>
        <w:rFonts w:ascii="Symbol" w:hAnsi="Symbol"/>
      </w:rPr>
    </w:lvl>
    <w:lvl w:ilvl="7" w:tplc="6C36EC18">
      <w:start w:val="1"/>
      <w:numFmt w:val="bullet"/>
      <w:lvlText w:val="o"/>
      <w:lvlJc w:val="left"/>
      <w:pPr>
        <w:tabs>
          <w:tab w:val="num" w:pos="5400"/>
        </w:tabs>
        <w:ind w:left="5400" w:hanging="360"/>
      </w:pPr>
      <w:rPr>
        <w:rFonts w:ascii="Courier New" w:hAnsi="Courier New"/>
      </w:rPr>
    </w:lvl>
    <w:lvl w:ilvl="8" w:tplc="D1B0DC12">
      <w:start w:val="1"/>
      <w:numFmt w:val="bullet"/>
      <w:lvlText w:val=""/>
      <w:lvlJc w:val="left"/>
      <w:pPr>
        <w:tabs>
          <w:tab w:val="num" w:pos="6120"/>
        </w:tabs>
        <w:ind w:left="6120" w:hanging="360"/>
      </w:pPr>
      <w:rPr>
        <w:rFonts w:ascii="Wingdings" w:hAnsi="Wingdings"/>
      </w:rPr>
    </w:lvl>
  </w:abstractNum>
  <w:abstractNum w:abstractNumId="89" w15:restartNumberingAfterBreak="0">
    <w:nsid w:val="7DF627F9"/>
    <w:multiLevelType w:val="hybridMultilevel"/>
    <w:tmpl w:val="7DF627F9"/>
    <w:lvl w:ilvl="0" w:tplc="27FE9990">
      <w:start w:val="1"/>
      <w:numFmt w:val="bullet"/>
      <w:lvlText w:val=""/>
      <w:lvlJc w:val="left"/>
      <w:pPr>
        <w:tabs>
          <w:tab w:val="num" w:pos="360"/>
        </w:tabs>
        <w:ind w:left="360" w:hanging="360"/>
      </w:pPr>
      <w:rPr>
        <w:rFonts w:ascii="Symbol" w:hAnsi="Symbol"/>
      </w:rPr>
    </w:lvl>
    <w:lvl w:ilvl="1" w:tplc="99B686B4">
      <w:start w:val="1"/>
      <w:numFmt w:val="bullet"/>
      <w:lvlText w:val="o"/>
      <w:lvlJc w:val="left"/>
      <w:pPr>
        <w:tabs>
          <w:tab w:val="num" w:pos="1080"/>
        </w:tabs>
        <w:ind w:left="1080" w:hanging="360"/>
      </w:pPr>
      <w:rPr>
        <w:rFonts w:ascii="Courier New" w:hAnsi="Courier New"/>
      </w:rPr>
    </w:lvl>
    <w:lvl w:ilvl="2" w:tplc="27BE2116">
      <w:start w:val="1"/>
      <w:numFmt w:val="bullet"/>
      <w:lvlText w:val=""/>
      <w:lvlJc w:val="left"/>
      <w:pPr>
        <w:tabs>
          <w:tab w:val="num" w:pos="1800"/>
        </w:tabs>
        <w:ind w:left="1800" w:hanging="360"/>
      </w:pPr>
      <w:rPr>
        <w:rFonts w:ascii="Wingdings" w:hAnsi="Wingdings"/>
      </w:rPr>
    </w:lvl>
    <w:lvl w:ilvl="3" w:tplc="94BA32B8">
      <w:start w:val="1"/>
      <w:numFmt w:val="bullet"/>
      <w:lvlText w:val=""/>
      <w:lvlJc w:val="left"/>
      <w:pPr>
        <w:tabs>
          <w:tab w:val="num" w:pos="2520"/>
        </w:tabs>
        <w:ind w:left="2520" w:hanging="360"/>
      </w:pPr>
      <w:rPr>
        <w:rFonts w:ascii="Symbol" w:hAnsi="Symbol"/>
      </w:rPr>
    </w:lvl>
    <w:lvl w:ilvl="4" w:tplc="0292ED44">
      <w:start w:val="1"/>
      <w:numFmt w:val="bullet"/>
      <w:lvlText w:val="o"/>
      <w:lvlJc w:val="left"/>
      <w:pPr>
        <w:tabs>
          <w:tab w:val="num" w:pos="3240"/>
        </w:tabs>
        <w:ind w:left="3240" w:hanging="360"/>
      </w:pPr>
      <w:rPr>
        <w:rFonts w:ascii="Courier New" w:hAnsi="Courier New"/>
      </w:rPr>
    </w:lvl>
    <w:lvl w:ilvl="5" w:tplc="FBA8DE5A">
      <w:start w:val="1"/>
      <w:numFmt w:val="bullet"/>
      <w:lvlText w:val=""/>
      <w:lvlJc w:val="left"/>
      <w:pPr>
        <w:tabs>
          <w:tab w:val="num" w:pos="3960"/>
        </w:tabs>
        <w:ind w:left="3960" w:hanging="360"/>
      </w:pPr>
      <w:rPr>
        <w:rFonts w:ascii="Wingdings" w:hAnsi="Wingdings"/>
      </w:rPr>
    </w:lvl>
    <w:lvl w:ilvl="6" w:tplc="AE4C265A">
      <w:start w:val="1"/>
      <w:numFmt w:val="bullet"/>
      <w:lvlText w:val=""/>
      <w:lvlJc w:val="left"/>
      <w:pPr>
        <w:tabs>
          <w:tab w:val="num" w:pos="4680"/>
        </w:tabs>
        <w:ind w:left="4680" w:hanging="360"/>
      </w:pPr>
      <w:rPr>
        <w:rFonts w:ascii="Symbol" w:hAnsi="Symbol"/>
      </w:rPr>
    </w:lvl>
    <w:lvl w:ilvl="7" w:tplc="D6D09D74">
      <w:start w:val="1"/>
      <w:numFmt w:val="bullet"/>
      <w:lvlText w:val="o"/>
      <w:lvlJc w:val="left"/>
      <w:pPr>
        <w:tabs>
          <w:tab w:val="num" w:pos="5400"/>
        </w:tabs>
        <w:ind w:left="5400" w:hanging="360"/>
      </w:pPr>
      <w:rPr>
        <w:rFonts w:ascii="Courier New" w:hAnsi="Courier New"/>
      </w:rPr>
    </w:lvl>
    <w:lvl w:ilvl="8" w:tplc="1074AA46">
      <w:start w:val="1"/>
      <w:numFmt w:val="bullet"/>
      <w:lvlText w:val=""/>
      <w:lvlJc w:val="left"/>
      <w:pPr>
        <w:tabs>
          <w:tab w:val="num" w:pos="6120"/>
        </w:tabs>
        <w:ind w:left="6120" w:hanging="360"/>
      </w:pPr>
      <w:rPr>
        <w:rFonts w:ascii="Wingdings" w:hAnsi="Wingdings"/>
      </w:rPr>
    </w:lvl>
  </w:abstractNum>
  <w:abstractNum w:abstractNumId="90" w15:restartNumberingAfterBreak="0">
    <w:nsid w:val="7DF627FA"/>
    <w:multiLevelType w:val="hybridMultilevel"/>
    <w:tmpl w:val="7DF627FA"/>
    <w:lvl w:ilvl="0" w:tplc="B13E2F72">
      <w:start w:val="1"/>
      <w:numFmt w:val="bullet"/>
      <w:lvlText w:val=""/>
      <w:lvlJc w:val="left"/>
      <w:pPr>
        <w:tabs>
          <w:tab w:val="num" w:pos="360"/>
        </w:tabs>
        <w:ind w:left="360" w:hanging="360"/>
      </w:pPr>
      <w:rPr>
        <w:rFonts w:ascii="Symbol" w:hAnsi="Symbol"/>
      </w:rPr>
    </w:lvl>
    <w:lvl w:ilvl="1" w:tplc="B5A877C4">
      <w:start w:val="1"/>
      <w:numFmt w:val="bullet"/>
      <w:lvlText w:val="o"/>
      <w:lvlJc w:val="left"/>
      <w:pPr>
        <w:tabs>
          <w:tab w:val="num" w:pos="1080"/>
        </w:tabs>
        <w:ind w:left="1080" w:hanging="360"/>
      </w:pPr>
      <w:rPr>
        <w:rFonts w:ascii="Courier New" w:hAnsi="Courier New"/>
      </w:rPr>
    </w:lvl>
    <w:lvl w:ilvl="2" w:tplc="0848310A">
      <w:start w:val="1"/>
      <w:numFmt w:val="bullet"/>
      <w:lvlText w:val=""/>
      <w:lvlJc w:val="left"/>
      <w:pPr>
        <w:tabs>
          <w:tab w:val="num" w:pos="1800"/>
        </w:tabs>
        <w:ind w:left="1800" w:hanging="360"/>
      </w:pPr>
      <w:rPr>
        <w:rFonts w:ascii="Wingdings" w:hAnsi="Wingdings"/>
      </w:rPr>
    </w:lvl>
    <w:lvl w:ilvl="3" w:tplc="B9E638EC">
      <w:start w:val="1"/>
      <w:numFmt w:val="bullet"/>
      <w:lvlText w:val=""/>
      <w:lvlJc w:val="left"/>
      <w:pPr>
        <w:tabs>
          <w:tab w:val="num" w:pos="2520"/>
        </w:tabs>
        <w:ind w:left="2520" w:hanging="360"/>
      </w:pPr>
      <w:rPr>
        <w:rFonts w:ascii="Symbol" w:hAnsi="Symbol"/>
      </w:rPr>
    </w:lvl>
    <w:lvl w:ilvl="4" w:tplc="1F2EA248">
      <w:start w:val="1"/>
      <w:numFmt w:val="bullet"/>
      <w:lvlText w:val="o"/>
      <w:lvlJc w:val="left"/>
      <w:pPr>
        <w:tabs>
          <w:tab w:val="num" w:pos="3240"/>
        </w:tabs>
        <w:ind w:left="3240" w:hanging="360"/>
      </w:pPr>
      <w:rPr>
        <w:rFonts w:ascii="Courier New" w:hAnsi="Courier New"/>
      </w:rPr>
    </w:lvl>
    <w:lvl w:ilvl="5" w:tplc="1A0A358C">
      <w:start w:val="1"/>
      <w:numFmt w:val="bullet"/>
      <w:lvlText w:val=""/>
      <w:lvlJc w:val="left"/>
      <w:pPr>
        <w:tabs>
          <w:tab w:val="num" w:pos="3960"/>
        </w:tabs>
        <w:ind w:left="3960" w:hanging="360"/>
      </w:pPr>
      <w:rPr>
        <w:rFonts w:ascii="Wingdings" w:hAnsi="Wingdings"/>
      </w:rPr>
    </w:lvl>
    <w:lvl w:ilvl="6" w:tplc="C0B0D528">
      <w:start w:val="1"/>
      <w:numFmt w:val="bullet"/>
      <w:lvlText w:val=""/>
      <w:lvlJc w:val="left"/>
      <w:pPr>
        <w:tabs>
          <w:tab w:val="num" w:pos="4680"/>
        </w:tabs>
        <w:ind w:left="4680" w:hanging="360"/>
      </w:pPr>
      <w:rPr>
        <w:rFonts w:ascii="Symbol" w:hAnsi="Symbol"/>
      </w:rPr>
    </w:lvl>
    <w:lvl w:ilvl="7" w:tplc="00EA7954">
      <w:start w:val="1"/>
      <w:numFmt w:val="bullet"/>
      <w:lvlText w:val="o"/>
      <w:lvlJc w:val="left"/>
      <w:pPr>
        <w:tabs>
          <w:tab w:val="num" w:pos="5400"/>
        </w:tabs>
        <w:ind w:left="5400" w:hanging="360"/>
      </w:pPr>
      <w:rPr>
        <w:rFonts w:ascii="Courier New" w:hAnsi="Courier New"/>
      </w:rPr>
    </w:lvl>
    <w:lvl w:ilvl="8" w:tplc="2A5EAF82">
      <w:start w:val="1"/>
      <w:numFmt w:val="bullet"/>
      <w:lvlText w:val=""/>
      <w:lvlJc w:val="left"/>
      <w:pPr>
        <w:tabs>
          <w:tab w:val="num" w:pos="6120"/>
        </w:tabs>
        <w:ind w:left="6120" w:hanging="360"/>
      </w:pPr>
      <w:rPr>
        <w:rFonts w:ascii="Wingdings" w:hAnsi="Wingdings"/>
      </w:rPr>
    </w:lvl>
  </w:abstractNum>
  <w:abstractNum w:abstractNumId="91" w15:restartNumberingAfterBreak="0">
    <w:nsid w:val="7DF627FB"/>
    <w:multiLevelType w:val="hybridMultilevel"/>
    <w:tmpl w:val="7DF627FB"/>
    <w:lvl w:ilvl="0" w:tplc="6558744E">
      <w:start w:val="1"/>
      <w:numFmt w:val="bullet"/>
      <w:lvlText w:val=""/>
      <w:lvlJc w:val="left"/>
      <w:pPr>
        <w:tabs>
          <w:tab w:val="num" w:pos="360"/>
        </w:tabs>
        <w:ind w:left="360" w:hanging="360"/>
      </w:pPr>
      <w:rPr>
        <w:rFonts w:ascii="Symbol" w:hAnsi="Symbol"/>
      </w:rPr>
    </w:lvl>
    <w:lvl w:ilvl="1" w:tplc="6AB0383A">
      <w:start w:val="1"/>
      <w:numFmt w:val="bullet"/>
      <w:lvlText w:val="o"/>
      <w:lvlJc w:val="left"/>
      <w:pPr>
        <w:tabs>
          <w:tab w:val="num" w:pos="1080"/>
        </w:tabs>
        <w:ind w:left="1080" w:hanging="360"/>
      </w:pPr>
      <w:rPr>
        <w:rFonts w:ascii="Courier New" w:hAnsi="Courier New"/>
      </w:rPr>
    </w:lvl>
    <w:lvl w:ilvl="2" w:tplc="5276EE80">
      <w:start w:val="1"/>
      <w:numFmt w:val="bullet"/>
      <w:lvlText w:val=""/>
      <w:lvlJc w:val="left"/>
      <w:pPr>
        <w:tabs>
          <w:tab w:val="num" w:pos="1800"/>
        </w:tabs>
        <w:ind w:left="1800" w:hanging="360"/>
      </w:pPr>
      <w:rPr>
        <w:rFonts w:ascii="Wingdings" w:hAnsi="Wingdings"/>
      </w:rPr>
    </w:lvl>
    <w:lvl w:ilvl="3" w:tplc="2D2AFDC4">
      <w:start w:val="1"/>
      <w:numFmt w:val="bullet"/>
      <w:lvlText w:val=""/>
      <w:lvlJc w:val="left"/>
      <w:pPr>
        <w:tabs>
          <w:tab w:val="num" w:pos="2520"/>
        </w:tabs>
        <w:ind w:left="2520" w:hanging="360"/>
      </w:pPr>
      <w:rPr>
        <w:rFonts w:ascii="Symbol" w:hAnsi="Symbol"/>
      </w:rPr>
    </w:lvl>
    <w:lvl w:ilvl="4" w:tplc="FAD694A2">
      <w:start w:val="1"/>
      <w:numFmt w:val="bullet"/>
      <w:lvlText w:val="o"/>
      <w:lvlJc w:val="left"/>
      <w:pPr>
        <w:tabs>
          <w:tab w:val="num" w:pos="3240"/>
        </w:tabs>
        <w:ind w:left="3240" w:hanging="360"/>
      </w:pPr>
      <w:rPr>
        <w:rFonts w:ascii="Courier New" w:hAnsi="Courier New"/>
      </w:rPr>
    </w:lvl>
    <w:lvl w:ilvl="5" w:tplc="962C83E8">
      <w:start w:val="1"/>
      <w:numFmt w:val="bullet"/>
      <w:lvlText w:val=""/>
      <w:lvlJc w:val="left"/>
      <w:pPr>
        <w:tabs>
          <w:tab w:val="num" w:pos="3960"/>
        </w:tabs>
        <w:ind w:left="3960" w:hanging="360"/>
      </w:pPr>
      <w:rPr>
        <w:rFonts w:ascii="Wingdings" w:hAnsi="Wingdings"/>
      </w:rPr>
    </w:lvl>
    <w:lvl w:ilvl="6" w:tplc="ED74F896">
      <w:start w:val="1"/>
      <w:numFmt w:val="bullet"/>
      <w:lvlText w:val=""/>
      <w:lvlJc w:val="left"/>
      <w:pPr>
        <w:tabs>
          <w:tab w:val="num" w:pos="4680"/>
        </w:tabs>
        <w:ind w:left="4680" w:hanging="360"/>
      </w:pPr>
      <w:rPr>
        <w:rFonts w:ascii="Symbol" w:hAnsi="Symbol"/>
      </w:rPr>
    </w:lvl>
    <w:lvl w:ilvl="7" w:tplc="5A96A8BE">
      <w:start w:val="1"/>
      <w:numFmt w:val="bullet"/>
      <w:lvlText w:val="o"/>
      <w:lvlJc w:val="left"/>
      <w:pPr>
        <w:tabs>
          <w:tab w:val="num" w:pos="5400"/>
        </w:tabs>
        <w:ind w:left="5400" w:hanging="360"/>
      </w:pPr>
      <w:rPr>
        <w:rFonts w:ascii="Courier New" w:hAnsi="Courier New"/>
      </w:rPr>
    </w:lvl>
    <w:lvl w:ilvl="8" w:tplc="F9247CCA">
      <w:start w:val="1"/>
      <w:numFmt w:val="bullet"/>
      <w:lvlText w:val=""/>
      <w:lvlJc w:val="left"/>
      <w:pPr>
        <w:tabs>
          <w:tab w:val="num" w:pos="6120"/>
        </w:tabs>
        <w:ind w:left="6120" w:hanging="360"/>
      </w:pPr>
      <w:rPr>
        <w:rFonts w:ascii="Wingdings" w:hAnsi="Wingdings"/>
      </w:rPr>
    </w:lvl>
  </w:abstractNum>
  <w:abstractNum w:abstractNumId="92" w15:restartNumberingAfterBreak="0">
    <w:nsid w:val="7DF627FC"/>
    <w:multiLevelType w:val="hybridMultilevel"/>
    <w:tmpl w:val="7DF627FC"/>
    <w:lvl w:ilvl="0" w:tplc="360CB1A6">
      <w:start w:val="1"/>
      <w:numFmt w:val="bullet"/>
      <w:lvlText w:val=""/>
      <w:lvlJc w:val="left"/>
      <w:pPr>
        <w:tabs>
          <w:tab w:val="num" w:pos="360"/>
        </w:tabs>
        <w:ind w:left="360" w:hanging="360"/>
      </w:pPr>
      <w:rPr>
        <w:rFonts w:ascii="Symbol" w:hAnsi="Symbol"/>
      </w:rPr>
    </w:lvl>
    <w:lvl w:ilvl="1" w:tplc="E5101A20">
      <w:start w:val="1"/>
      <w:numFmt w:val="bullet"/>
      <w:lvlText w:val="o"/>
      <w:lvlJc w:val="left"/>
      <w:pPr>
        <w:tabs>
          <w:tab w:val="num" w:pos="1080"/>
        </w:tabs>
        <w:ind w:left="1080" w:hanging="360"/>
      </w:pPr>
      <w:rPr>
        <w:rFonts w:ascii="Courier New" w:hAnsi="Courier New"/>
      </w:rPr>
    </w:lvl>
    <w:lvl w:ilvl="2" w:tplc="91143DBE">
      <w:start w:val="1"/>
      <w:numFmt w:val="bullet"/>
      <w:lvlText w:val=""/>
      <w:lvlJc w:val="left"/>
      <w:pPr>
        <w:tabs>
          <w:tab w:val="num" w:pos="1800"/>
        </w:tabs>
        <w:ind w:left="1800" w:hanging="360"/>
      </w:pPr>
      <w:rPr>
        <w:rFonts w:ascii="Wingdings" w:hAnsi="Wingdings"/>
      </w:rPr>
    </w:lvl>
    <w:lvl w:ilvl="3" w:tplc="111E05A4">
      <w:start w:val="1"/>
      <w:numFmt w:val="bullet"/>
      <w:lvlText w:val=""/>
      <w:lvlJc w:val="left"/>
      <w:pPr>
        <w:tabs>
          <w:tab w:val="num" w:pos="2520"/>
        </w:tabs>
        <w:ind w:left="2520" w:hanging="360"/>
      </w:pPr>
      <w:rPr>
        <w:rFonts w:ascii="Symbol" w:hAnsi="Symbol"/>
      </w:rPr>
    </w:lvl>
    <w:lvl w:ilvl="4" w:tplc="A81E2BD8">
      <w:start w:val="1"/>
      <w:numFmt w:val="bullet"/>
      <w:lvlText w:val="o"/>
      <w:lvlJc w:val="left"/>
      <w:pPr>
        <w:tabs>
          <w:tab w:val="num" w:pos="3240"/>
        </w:tabs>
        <w:ind w:left="3240" w:hanging="360"/>
      </w:pPr>
      <w:rPr>
        <w:rFonts w:ascii="Courier New" w:hAnsi="Courier New"/>
      </w:rPr>
    </w:lvl>
    <w:lvl w:ilvl="5" w:tplc="6600927A">
      <w:start w:val="1"/>
      <w:numFmt w:val="bullet"/>
      <w:lvlText w:val=""/>
      <w:lvlJc w:val="left"/>
      <w:pPr>
        <w:tabs>
          <w:tab w:val="num" w:pos="3960"/>
        </w:tabs>
        <w:ind w:left="3960" w:hanging="360"/>
      </w:pPr>
      <w:rPr>
        <w:rFonts w:ascii="Wingdings" w:hAnsi="Wingdings"/>
      </w:rPr>
    </w:lvl>
    <w:lvl w:ilvl="6" w:tplc="E28EEFEC">
      <w:start w:val="1"/>
      <w:numFmt w:val="bullet"/>
      <w:lvlText w:val=""/>
      <w:lvlJc w:val="left"/>
      <w:pPr>
        <w:tabs>
          <w:tab w:val="num" w:pos="4680"/>
        </w:tabs>
        <w:ind w:left="4680" w:hanging="360"/>
      </w:pPr>
      <w:rPr>
        <w:rFonts w:ascii="Symbol" w:hAnsi="Symbol"/>
      </w:rPr>
    </w:lvl>
    <w:lvl w:ilvl="7" w:tplc="C2805DF2">
      <w:start w:val="1"/>
      <w:numFmt w:val="bullet"/>
      <w:lvlText w:val="o"/>
      <w:lvlJc w:val="left"/>
      <w:pPr>
        <w:tabs>
          <w:tab w:val="num" w:pos="5400"/>
        </w:tabs>
        <w:ind w:left="5400" w:hanging="360"/>
      </w:pPr>
      <w:rPr>
        <w:rFonts w:ascii="Courier New" w:hAnsi="Courier New"/>
      </w:rPr>
    </w:lvl>
    <w:lvl w:ilvl="8" w:tplc="7486D0A0">
      <w:start w:val="1"/>
      <w:numFmt w:val="bullet"/>
      <w:lvlText w:val=""/>
      <w:lvlJc w:val="left"/>
      <w:pPr>
        <w:tabs>
          <w:tab w:val="num" w:pos="6120"/>
        </w:tabs>
        <w:ind w:left="6120" w:hanging="360"/>
      </w:pPr>
      <w:rPr>
        <w:rFonts w:ascii="Wingdings" w:hAnsi="Wingdings"/>
      </w:rPr>
    </w:lvl>
  </w:abstractNum>
  <w:abstractNum w:abstractNumId="93" w15:restartNumberingAfterBreak="0">
    <w:nsid w:val="7DF627FD"/>
    <w:multiLevelType w:val="hybridMultilevel"/>
    <w:tmpl w:val="7DF627FD"/>
    <w:lvl w:ilvl="0" w:tplc="2780AC9C">
      <w:start w:val="1"/>
      <w:numFmt w:val="bullet"/>
      <w:lvlText w:val=""/>
      <w:lvlJc w:val="left"/>
      <w:pPr>
        <w:tabs>
          <w:tab w:val="num" w:pos="360"/>
        </w:tabs>
        <w:ind w:left="360" w:hanging="360"/>
      </w:pPr>
      <w:rPr>
        <w:rFonts w:ascii="Symbol" w:hAnsi="Symbol"/>
      </w:rPr>
    </w:lvl>
    <w:lvl w:ilvl="1" w:tplc="87C87226">
      <w:start w:val="1"/>
      <w:numFmt w:val="bullet"/>
      <w:lvlText w:val="o"/>
      <w:lvlJc w:val="left"/>
      <w:pPr>
        <w:tabs>
          <w:tab w:val="num" w:pos="1080"/>
        </w:tabs>
        <w:ind w:left="1080" w:hanging="360"/>
      </w:pPr>
      <w:rPr>
        <w:rFonts w:ascii="Courier New" w:hAnsi="Courier New"/>
      </w:rPr>
    </w:lvl>
    <w:lvl w:ilvl="2" w:tplc="80E20332">
      <w:start w:val="1"/>
      <w:numFmt w:val="bullet"/>
      <w:lvlText w:val=""/>
      <w:lvlJc w:val="left"/>
      <w:pPr>
        <w:tabs>
          <w:tab w:val="num" w:pos="1800"/>
        </w:tabs>
        <w:ind w:left="1800" w:hanging="360"/>
      </w:pPr>
      <w:rPr>
        <w:rFonts w:ascii="Wingdings" w:hAnsi="Wingdings"/>
      </w:rPr>
    </w:lvl>
    <w:lvl w:ilvl="3" w:tplc="149E573C">
      <w:start w:val="1"/>
      <w:numFmt w:val="bullet"/>
      <w:lvlText w:val=""/>
      <w:lvlJc w:val="left"/>
      <w:pPr>
        <w:tabs>
          <w:tab w:val="num" w:pos="2520"/>
        </w:tabs>
        <w:ind w:left="2520" w:hanging="360"/>
      </w:pPr>
      <w:rPr>
        <w:rFonts w:ascii="Symbol" w:hAnsi="Symbol"/>
      </w:rPr>
    </w:lvl>
    <w:lvl w:ilvl="4" w:tplc="28940D2A">
      <w:start w:val="1"/>
      <w:numFmt w:val="bullet"/>
      <w:lvlText w:val="o"/>
      <w:lvlJc w:val="left"/>
      <w:pPr>
        <w:tabs>
          <w:tab w:val="num" w:pos="3240"/>
        </w:tabs>
        <w:ind w:left="3240" w:hanging="360"/>
      </w:pPr>
      <w:rPr>
        <w:rFonts w:ascii="Courier New" w:hAnsi="Courier New"/>
      </w:rPr>
    </w:lvl>
    <w:lvl w:ilvl="5" w:tplc="4BB49266">
      <w:start w:val="1"/>
      <w:numFmt w:val="bullet"/>
      <w:lvlText w:val=""/>
      <w:lvlJc w:val="left"/>
      <w:pPr>
        <w:tabs>
          <w:tab w:val="num" w:pos="3960"/>
        </w:tabs>
        <w:ind w:left="3960" w:hanging="360"/>
      </w:pPr>
      <w:rPr>
        <w:rFonts w:ascii="Wingdings" w:hAnsi="Wingdings"/>
      </w:rPr>
    </w:lvl>
    <w:lvl w:ilvl="6" w:tplc="F52ADE1E">
      <w:start w:val="1"/>
      <w:numFmt w:val="bullet"/>
      <w:lvlText w:val=""/>
      <w:lvlJc w:val="left"/>
      <w:pPr>
        <w:tabs>
          <w:tab w:val="num" w:pos="4680"/>
        </w:tabs>
        <w:ind w:left="4680" w:hanging="360"/>
      </w:pPr>
      <w:rPr>
        <w:rFonts w:ascii="Symbol" w:hAnsi="Symbol"/>
      </w:rPr>
    </w:lvl>
    <w:lvl w:ilvl="7" w:tplc="B90ED546">
      <w:start w:val="1"/>
      <w:numFmt w:val="bullet"/>
      <w:lvlText w:val="o"/>
      <w:lvlJc w:val="left"/>
      <w:pPr>
        <w:tabs>
          <w:tab w:val="num" w:pos="5400"/>
        </w:tabs>
        <w:ind w:left="5400" w:hanging="360"/>
      </w:pPr>
      <w:rPr>
        <w:rFonts w:ascii="Courier New" w:hAnsi="Courier New"/>
      </w:rPr>
    </w:lvl>
    <w:lvl w:ilvl="8" w:tplc="63A891F0">
      <w:start w:val="1"/>
      <w:numFmt w:val="bullet"/>
      <w:lvlText w:val=""/>
      <w:lvlJc w:val="left"/>
      <w:pPr>
        <w:tabs>
          <w:tab w:val="num" w:pos="6120"/>
        </w:tabs>
        <w:ind w:left="6120" w:hanging="360"/>
      </w:pPr>
      <w:rPr>
        <w:rFonts w:ascii="Wingdings" w:hAnsi="Wingdings"/>
      </w:rPr>
    </w:lvl>
  </w:abstractNum>
  <w:abstractNum w:abstractNumId="94" w15:restartNumberingAfterBreak="0">
    <w:nsid w:val="7DF627FE"/>
    <w:multiLevelType w:val="hybridMultilevel"/>
    <w:tmpl w:val="7DF627FE"/>
    <w:lvl w:ilvl="0" w:tplc="48AEB82A">
      <w:start w:val="1"/>
      <w:numFmt w:val="bullet"/>
      <w:lvlText w:val=""/>
      <w:lvlJc w:val="left"/>
      <w:pPr>
        <w:tabs>
          <w:tab w:val="num" w:pos="360"/>
        </w:tabs>
        <w:ind w:left="360" w:hanging="360"/>
      </w:pPr>
      <w:rPr>
        <w:rFonts w:ascii="Symbol" w:hAnsi="Symbol"/>
      </w:rPr>
    </w:lvl>
    <w:lvl w:ilvl="1" w:tplc="DACC3F38">
      <w:start w:val="1"/>
      <w:numFmt w:val="bullet"/>
      <w:lvlText w:val="o"/>
      <w:lvlJc w:val="left"/>
      <w:pPr>
        <w:tabs>
          <w:tab w:val="num" w:pos="1080"/>
        </w:tabs>
        <w:ind w:left="1080" w:hanging="360"/>
      </w:pPr>
      <w:rPr>
        <w:rFonts w:ascii="Courier New" w:hAnsi="Courier New"/>
      </w:rPr>
    </w:lvl>
    <w:lvl w:ilvl="2" w:tplc="AEEE52A6">
      <w:start w:val="1"/>
      <w:numFmt w:val="bullet"/>
      <w:lvlText w:val=""/>
      <w:lvlJc w:val="left"/>
      <w:pPr>
        <w:tabs>
          <w:tab w:val="num" w:pos="1800"/>
        </w:tabs>
        <w:ind w:left="1800" w:hanging="360"/>
      </w:pPr>
      <w:rPr>
        <w:rFonts w:ascii="Wingdings" w:hAnsi="Wingdings"/>
      </w:rPr>
    </w:lvl>
    <w:lvl w:ilvl="3" w:tplc="44A8588C">
      <w:start w:val="1"/>
      <w:numFmt w:val="bullet"/>
      <w:lvlText w:val=""/>
      <w:lvlJc w:val="left"/>
      <w:pPr>
        <w:tabs>
          <w:tab w:val="num" w:pos="2520"/>
        </w:tabs>
        <w:ind w:left="2520" w:hanging="360"/>
      </w:pPr>
      <w:rPr>
        <w:rFonts w:ascii="Symbol" w:hAnsi="Symbol"/>
      </w:rPr>
    </w:lvl>
    <w:lvl w:ilvl="4" w:tplc="49222094">
      <w:start w:val="1"/>
      <w:numFmt w:val="bullet"/>
      <w:lvlText w:val="o"/>
      <w:lvlJc w:val="left"/>
      <w:pPr>
        <w:tabs>
          <w:tab w:val="num" w:pos="3240"/>
        </w:tabs>
        <w:ind w:left="3240" w:hanging="360"/>
      </w:pPr>
      <w:rPr>
        <w:rFonts w:ascii="Courier New" w:hAnsi="Courier New"/>
      </w:rPr>
    </w:lvl>
    <w:lvl w:ilvl="5" w:tplc="15722B2A">
      <w:start w:val="1"/>
      <w:numFmt w:val="bullet"/>
      <w:lvlText w:val=""/>
      <w:lvlJc w:val="left"/>
      <w:pPr>
        <w:tabs>
          <w:tab w:val="num" w:pos="3960"/>
        </w:tabs>
        <w:ind w:left="3960" w:hanging="360"/>
      </w:pPr>
      <w:rPr>
        <w:rFonts w:ascii="Wingdings" w:hAnsi="Wingdings"/>
      </w:rPr>
    </w:lvl>
    <w:lvl w:ilvl="6" w:tplc="43F68B7E">
      <w:start w:val="1"/>
      <w:numFmt w:val="bullet"/>
      <w:lvlText w:val=""/>
      <w:lvlJc w:val="left"/>
      <w:pPr>
        <w:tabs>
          <w:tab w:val="num" w:pos="4680"/>
        </w:tabs>
        <w:ind w:left="4680" w:hanging="360"/>
      </w:pPr>
      <w:rPr>
        <w:rFonts w:ascii="Symbol" w:hAnsi="Symbol"/>
      </w:rPr>
    </w:lvl>
    <w:lvl w:ilvl="7" w:tplc="E44CCAD6">
      <w:start w:val="1"/>
      <w:numFmt w:val="bullet"/>
      <w:lvlText w:val="o"/>
      <w:lvlJc w:val="left"/>
      <w:pPr>
        <w:tabs>
          <w:tab w:val="num" w:pos="5400"/>
        </w:tabs>
        <w:ind w:left="5400" w:hanging="360"/>
      </w:pPr>
      <w:rPr>
        <w:rFonts w:ascii="Courier New" w:hAnsi="Courier New"/>
      </w:rPr>
    </w:lvl>
    <w:lvl w:ilvl="8" w:tplc="0266699A">
      <w:start w:val="1"/>
      <w:numFmt w:val="bullet"/>
      <w:lvlText w:val=""/>
      <w:lvlJc w:val="left"/>
      <w:pPr>
        <w:tabs>
          <w:tab w:val="num" w:pos="6120"/>
        </w:tabs>
        <w:ind w:left="6120" w:hanging="360"/>
      </w:pPr>
      <w:rPr>
        <w:rFonts w:ascii="Wingdings" w:hAnsi="Wingdings"/>
      </w:rPr>
    </w:lvl>
  </w:abstractNum>
  <w:abstractNum w:abstractNumId="95" w15:restartNumberingAfterBreak="0">
    <w:nsid w:val="7DF627FF"/>
    <w:multiLevelType w:val="hybridMultilevel"/>
    <w:tmpl w:val="7DF627FF"/>
    <w:lvl w:ilvl="0" w:tplc="0E9E4664">
      <w:start w:val="1"/>
      <w:numFmt w:val="bullet"/>
      <w:lvlText w:val=""/>
      <w:lvlJc w:val="left"/>
      <w:pPr>
        <w:tabs>
          <w:tab w:val="num" w:pos="360"/>
        </w:tabs>
        <w:ind w:left="360" w:hanging="360"/>
      </w:pPr>
      <w:rPr>
        <w:rFonts w:ascii="Symbol" w:hAnsi="Symbol"/>
      </w:rPr>
    </w:lvl>
    <w:lvl w:ilvl="1" w:tplc="FF52A7C8">
      <w:start w:val="1"/>
      <w:numFmt w:val="bullet"/>
      <w:lvlText w:val="o"/>
      <w:lvlJc w:val="left"/>
      <w:pPr>
        <w:tabs>
          <w:tab w:val="num" w:pos="1080"/>
        </w:tabs>
        <w:ind w:left="1080" w:hanging="360"/>
      </w:pPr>
      <w:rPr>
        <w:rFonts w:ascii="Courier New" w:hAnsi="Courier New"/>
      </w:rPr>
    </w:lvl>
    <w:lvl w:ilvl="2" w:tplc="17D80586">
      <w:start w:val="1"/>
      <w:numFmt w:val="bullet"/>
      <w:lvlText w:val=""/>
      <w:lvlJc w:val="left"/>
      <w:pPr>
        <w:tabs>
          <w:tab w:val="num" w:pos="1800"/>
        </w:tabs>
        <w:ind w:left="1800" w:hanging="360"/>
      </w:pPr>
      <w:rPr>
        <w:rFonts w:ascii="Wingdings" w:hAnsi="Wingdings"/>
      </w:rPr>
    </w:lvl>
    <w:lvl w:ilvl="3" w:tplc="3942E464">
      <w:start w:val="1"/>
      <w:numFmt w:val="bullet"/>
      <w:lvlText w:val=""/>
      <w:lvlJc w:val="left"/>
      <w:pPr>
        <w:tabs>
          <w:tab w:val="num" w:pos="2520"/>
        </w:tabs>
        <w:ind w:left="2520" w:hanging="360"/>
      </w:pPr>
      <w:rPr>
        <w:rFonts w:ascii="Symbol" w:hAnsi="Symbol"/>
      </w:rPr>
    </w:lvl>
    <w:lvl w:ilvl="4" w:tplc="75E66C68">
      <w:start w:val="1"/>
      <w:numFmt w:val="bullet"/>
      <w:lvlText w:val="o"/>
      <w:lvlJc w:val="left"/>
      <w:pPr>
        <w:tabs>
          <w:tab w:val="num" w:pos="3240"/>
        </w:tabs>
        <w:ind w:left="3240" w:hanging="360"/>
      </w:pPr>
      <w:rPr>
        <w:rFonts w:ascii="Courier New" w:hAnsi="Courier New"/>
      </w:rPr>
    </w:lvl>
    <w:lvl w:ilvl="5" w:tplc="35BA6ECE">
      <w:start w:val="1"/>
      <w:numFmt w:val="bullet"/>
      <w:lvlText w:val=""/>
      <w:lvlJc w:val="left"/>
      <w:pPr>
        <w:tabs>
          <w:tab w:val="num" w:pos="3960"/>
        </w:tabs>
        <w:ind w:left="3960" w:hanging="360"/>
      </w:pPr>
      <w:rPr>
        <w:rFonts w:ascii="Wingdings" w:hAnsi="Wingdings"/>
      </w:rPr>
    </w:lvl>
    <w:lvl w:ilvl="6" w:tplc="3578B090">
      <w:start w:val="1"/>
      <w:numFmt w:val="bullet"/>
      <w:lvlText w:val=""/>
      <w:lvlJc w:val="left"/>
      <w:pPr>
        <w:tabs>
          <w:tab w:val="num" w:pos="4680"/>
        </w:tabs>
        <w:ind w:left="4680" w:hanging="360"/>
      </w:pPr>
      <w:rPr>
        <w:rFonts w:ascii="Symbol" w:hAnsi="Symbol"/>
      </w:rPr>
    </w:lvl>
    <w:lvl w:ilvl="7" w:tplc="1C6CCAF6">
      <w:start w:val="1"/>
      <w:numFmt w:val="bullet"/>
      <w:lvlText w:val="o"/>
      <w:lvlJc w:val="left"/>
      <w:pPr>
        <w:tabs>
          <w:tab w:val="num" w:pos="5400"/>
        </w:tabs>
        <w:ind w:left="5400" w:hanging="360"/>
      </w:pPr>
      <w:rPr>
        <w:rFonts w:ascii="Courier New" w:hAnsi="Courier New"/>
      </w:rPr>
    </w:lvl>
    <w:lvl w:ilvl="8" w:tplc="B52867D6">
      <w:start w:val="1"/>
      <w:numFmt w:val="bullet"/>
      <w:lvlText w:val=""/>
      <w:lvlJc w:val="left"/>
      <w:pPr>
        <w:tabs>
          <w:tab w:val="num" w:pos="6120"/>
        </w:tabs>
        <w:ind w:left="6120" w:hanging="360"/>
      </w:pPr>
      <w:rPr>
        <w:rFonts w:ascii="Wingdings" w:hAnsi="Wingdings"/>
      </w:rPr>
    </w:lvl>
  </w:abstractNum>
  <w:abstractNum w:abstractNumId="96" w15:restartNumberingAfterBreak="0">
    <w:nsid w:val="7DF62800"/>
    <w:multiLevelType w:val="hybridMultilevel"/>
    <w:tmpl w:val="7DF62800"/>
    <w:lvl w:ilvl="0" w:tplc="D8A842B8">
      <w:start w:val="1"/>
      <w:numFmt w:val="bullet"/>
      <w:lvlText w:val=""/>
      <w:lvlJc w:val="left"/>
      <w:pPr>
        <w:tabs>
          <w:tab w:val="num" w:pos="360"/>
        </w:tabs>
        <w:ind w:left="360" w:hanging="360"/>
      </w:pPr>
      <w:rPr>
        <w:rFonts w:ascii="Symbol" w:hAnsi="Symbol"/>
      </w:rPr>
    </w:lvl>
    <w:lvl w:ilvl="1" w:tplc="D752EC04">
      <w:start w:val="1"/>
      <w:numFmt w:val="bullet"/>
      <w:lvlText w:val="o"/>
      <w:lvlJc w:val="left"/>
      <w:pPr>
        <w:tabs>
          <w:tab w:val="num" w:pos="1080"/>
        </w:tabs>
        <w:ind w:left="1080" w:hanging="360"/>
      </w:pPr>
      <w:rPr>
        <w:rFonts w:ascii="Courier New" w:hAnsi="Courier New"/>
      </w:rPr>
    </w:lvl>
    <w:lvl w:ilvl="2" w:tplc="F6581884">
      <w:start w:val="1"/>
      <w:numFmt w:val="bullet"/>
      <w:lvlText w:val=""/>
      <w:lvlJc w:val="left"/>
      <w:pPr>
        <w:tabs>
          <w:tab w:val="num" w:pos="1800"/>
        </w:tabs>
        <w:ind w:left="1800" w:hanging="360"/>
      </w:pPr>
      <w:rPr>
        <w:rFonts w:ascii="Wingdings" w:hAnsi="Wingdings"/>
      </w:rPr>
    </w:lvl>
    <w:lvl w:ilvl="3" w:tplc="E2D0E124">
      <w:start w:val="1"/>
      <w:numFmt w:val="bullet"/>
      <w:lvlText w:val=""/>
      <w:lvlJc w:val="left"/>
      <w:pPr>
        <w:tabs>
          <w:tab w:val="num" w:pos="2520"/>
        </w:tabs>
        <w:ind w:left="2520" w:hanging="360"/>
      </w:pPr>
      <w:rPr>
        <w:rFonts w:ascii="Symbol" w:hAnsi="Symbol"/>
      </w:rPr>
    </w:lvl>
    <w:lvl w:ilvl="4" w:tplc="D324905C">
      <w:start w:val="1"/>
      <w:numFmt w:val="bullet"/>
      <w:lvlText w:val="o"/>
      <w:lvlJc w:val="left"/>
      <w:pPr>
        <w:tabs>
          <w:tab w:val="num" w:pos="3240"/>
        </w:tabs>
        <w:ind w:left="3240" w:hanging="360"/>
      </w:pPr>
      <w:rPr>
        <w:rFonts w:ascii="Courier New" w:hAnsi="Courier New"/>
      </w:rPr>
    </w:lvl>
    <w:lvl w:ilvl="5" w:tplc="BC00FFB6">
      <w:start w:val="1"/>
      <w:numFmt w:val="bullet"/>
      <w:lvlText w:val=""/>
      <w:lvlJc w:val="left"/>
      <w:pPr>
        <w:tabs>
          <w:tab w:val="num" w:pos="3960"/>
        </w:tabs>
        <w:ind w:left="3960" w:hanging="360"/>
      </w:pPr>
      <w:rPr>
        <w:rFonts w:ascii="Wingdings" w:hAnsi="Wingdings"/>
      </w:rPr>
    </w:lvl>
    <w:lvl w:ilvl="6" w:tplc="8FC610BA">
      <w:start w:val="1"/>
      <w:numFmt w:val="bullet"/>
      <w:lvlText w:val=""/>
      <w:lvlJc w:val="left"/>
      <w:pPr>
        <w:tabs>
          <w:tab w:val="num" w:pos="4680"/>
        </w:tabs>
        <w:ind w:left="4680" w:hanging="360"/>
      </w:pPr>
      <w:rPr>
        <w:rFonts w:ascii="Symbol" w:hAnsi="Symbol"/>
      </w:rPr>
    </w:lvl>
    <w:lvl w:ilvl="7" w:tplc="1DB406E8">
      <w:start w:val="1"/>
      <w:numFmt w:val="bullet"/>
      <w:lvlText w:val="o"/>
      <w:lvlJc w:val="left"/>
      <w:pPr>
        <w:tabs>
          <w:tab w:val="num" w:pos="5400"/>
        </w:tabs>
        <w:ind w:left="5400" w:hanging="360"/>
      </w:pPr>
      <w:rPr>
        <w:rFonts w:ascii="Courier New" w:hAnsi="Courier New"/>
      </w:rPr>
    </w:lvl>
    <w:lvl w:ilvl="8" w:tplc="5922C610">
      <w:start w:val="1"/>
      <w:numFmt w:val="bullet"/>
      <w:lvlText w:val=""/>
      <w:lvlJc w:val="left"/>
      <w:pPr>
        <w:tabs>
          <w:tab w:val="num" w:pos="6120"/>
        </w:tabs>
        <w:ind w:left="6120" w:hanging="360"/>
      </w:pPr>
      <w:rPr>
        <w:rFonts w:ascii="Wingdings" w:hAnsi="Wingdings"/>
      </w:rPr>
    </w:lvl>
  </w:abstractNum>
  <w:abstractNum w:abstractNumId="97" w15:restartNumberingAfterBreak="0">
    <w:nsid w:val="7DF62801"/>
    <w:multiLevelType w:val="hybridMultilevel"/>
    <w:tmpl w:val="7DF62801"/>
    <w:lvl w:ilvl="0" w:tplc="D806E1E2">
      <w:start w:val="1"/>
      <w:numFmt w:val="bullet"/>
      <w:lvlText w:val=""/>
      <w:lvlJc w:val="left"/>
      <w:pPr>
        <w:tabs>
          <w:tab w:val="num" w:pos="360"/>
        </w:tabs>
        <w:ind w:left="360" w:hanging="360"/>
      </w:pPr>
      <w:rPr>
        <w:rFonts w:ascii="Symbol" w:hAnsi="Symbol"/>
      </w:rPr>
    </w:lvl>
    <w:lvl w:ilvl="1" w:tplc="30E05FB0">
      <w:start w:val="1"/>
      <w:numFmt w:val="bullet"/>
      <w:lvlText w:val="o"/>
      <w:lvlJc w:val="left"/>
      <w:pPr>
        <w:tabs>
          <w:tab w:val="num" w:pos="1080"/>
        </w:tabs>
        <w:ind w:left="1080" w:hanging="360"/>
      </w:pPr>
      <w:rPr>
        <w:rFonts w:ascii="Courier New" w:hAnsi="Courier New"/>
      </w:rPr>
    </w:lvl>
    <w:lvl w:ilvl="2" w:tplc="4C6E8846">
      <w:start w:val="1"/>
      <w:numFmt w:val="bullet"/>
      <w:lvlText w:val=""/>
      <w:lvlJc w:val="left"/>
      <w:pPr>
        <w:tabs>
          <w:tab w:val="num" w:pos="1800"/>
        </w:tabs>
        <w:ind w:left="1800" w:hanging="360"/>
      </w:pPr>
      <w:rPr>
        <w:rFonts w:ascii="Wingdings" w:hAnsi="Wingdings"/>
      </w:rPr>
    </w:lvl>
    <w:lvl w:ilvl="3" w:tplc="81A62728">
      <w:start w:val="1"/>
      <w:numFmt w:val="bullet"/>
      <w:lvlText w:val=""/>
      <w:lvlJc w:val="left"/>
      <w:pPr>
        <w:tabs>
          <w:tab w:val="num" w:pos="2520"/>
        </w:tabs>
        <w:ind w:left="2520" w:hanging="360"/>
      </w:pPr>
      <w:rPr>
        <w:rFonts w:ascii="Symbol" w:hAnsi="Symbol"/>
      </w:rPr>
    </w:lvl>
    <w:lvl w:ilvl="4" w:tplc="79A29AFE">
      <w:start w:val="1"/>
      <w:numFmt w:val="bullet"/>
      <w:lvlText w:val="o"/>
      <w:lvlJc w:val="left"/>
      <w:pPr>
        <w:tabs>
          <w:tab w:val="num" w:pos="3240"/>
        </w:tabs>
        <w:ind w:left="3240" w:hanging="360"/>
      </w:pPr>
      <w:rPr>
        <w:rFonts w:ascii="Courier New" w:hAnsi="Courier New"/>
      </w:rPr>
    </w:lvl>
    <w:lvl w:ilvl="5" w:tplc="6E3EC328">
      <w:start w:val="1"/>
      <w:numFmt w:val="bullet"/>
      <w:lvlText w:val=""/>
      <w:lvlJc w:val="left"/>
      <w:pPr>
        <w:tabs>
          <w:tab w:val="num" w:pos="3960"/>
        </w:tabs>
        <w:ind w:left="3960" w:hanging="360"/>
      </w:pPr>
      <w:rPr>
        <w:rFonts w:ascii="Wingdings" w:hAnsi="Wingdings"/>
      </w:rPr>
    </w:lvl>
    <w:lvl w:ilvl="6" w:tplc="5A88954A">
      <w:start w:val="1"/>
      <w:numFmt w:val="bullet"/>
      <w:lvlText w:val=""/>
      <w:lvlJc w:val="left"/>
      <w:pPr>
        <w:tabs>
          <w:tab w:val="num" w:pos="4680"/>
        </w:tabs>
        <w:ind w:left="4680" w:hanging="360"/>
      </w:pPr>
      <w:rPr>
        <w:rFonts w:ascii="Symbol" w:hAnsi="Symbol"/>
      </w:rPr>
    </w:lvl>
    <w:lvl w:ilvl="7" w:tplc="A42CADFA">
      <w:start w:val="1"/>
      <w:numFmt w:val="bullet"/>
      <w:lvlText w:val="o"/>
      <w:lvlJc w:val="left"/>
      <w:pPr>
        <w:tabs>
          <w:tab w:val="num" w:pos="5400"/>
        </w:tabs>
        <w:ind w:left="5400" w:hanging="360"/>
      </w:pPr>
      <w:rPr>
        <w:rFonts w:ascii="Courier New" w:hAnsi="Courier New"/>
      </w:rPr>
    </w:lvl>
    <w:lvl w:ilvl="8" w:tplc="C1882400">
      <w:start w:val="1"/>
      <w:numFmt w:val="bullet"/>
      <w:lvlText w:val=""/>
      <w:lvlJc w:val="left"/>
      <w:pPr>
        <w:tabs>
          <w:tab w:val="num" w:pos="6120"/>
        </w:tabs>
        <w:ind w:left="6120" w:hanging="360"/>
      </w:pPr>
      <w:rPr>
        <w:rFonts w:ascii="Wingdings" w:hAnsi="Wingdings"/>
      </w:rPr>
    </w:lvl>
  </w:abstractNum>
  <w:abstractNum w:abstractNumId="98" w15:restartNumberingAfterBreak="0">
    <w:nsid w:val="7DF62802"/>
    <w:multiLevelType w:val="hybridMultilevel"/>
    <w:tmpl w:val="7DF62802"/>
    <w:lvl w:ilvl="0" w:tplc="A62C6538">
      <w:start w:val="1"/>
      <w:numFmt w:val="bullet"/>
      <w:lvlText w:val=""/>
      <w:lvlJc w:val="left"/>
      <w:pPr>
        <w:tabs>
          <w:tab w:val="num" w:pos="360"/>
        </w:tabs>
        <w:ind w:left="360" w:hanging="360"/>
      </w:pPr>
      <w:rPr>
        <w:rFonts w:ascii="Symbol" w:hAnsi="Symbol"/>
      </w:rPr>
    </w:lvl>
    <w:lvl w:ilvl="1" w:tplc="B1AEE49E">
      <w:start w:val="1"/>
      <w:numFmt w:val="bullet"/>
      <w:lvlText w:val="o"/>
      <w:lvlJc w:val="left"/>
      <w:pPr>
        <w:tabs>
          <w:tab w:val="num" w:pos="1080"/>
        </w:tabs>
        <w:ind w:left="1080" w:hanging="360"/>
      </w:pPr>
      <w:rPr>
        <w:rFonts w:ascii="Courier New" w:hAnsi="Courier New"/>
      </w:rPr>
    </w:lvl>
    <w:lvl w:ilvl="2" w:tplc="458A5664">
      <w:start w:val="1"/>
      <w:numFmt w:val="bullet"/>
      <w:lvlText w:val=""/>
      <w:lvlJc w:val="left"/>
      <w:pPr>
        <w:tabs>
          <w:tab w:val="num" w:pos="1800"/>
        </w:tabs>
        <w:ind w:left="1800" w:hanging="360"/>
      </w:pPr>
      <w:rPr>
        <w:rFonts w:ascii="Wingdings" w:hAnsi="Wingdings"/>
      </w:rPr>
    </w:lvl>
    <w:lvl w:ilvl="3" w:tplc="CEF050B2">
      <w:start w:val="1"/>
      <w:numFmt w:val="bullet"/>
      <w:lvlText w:val=""/>
      <w:lvlJc w:val="left"/>
      <w:pPr>
        <w:tabs>
          <w:tab w:val="num" w:pos="2520"/>
        </w:tabs>
        <w:ind w:left="2520" w:hanging="360"/>
      </w:pPr>
      <w:rPr>
        <w:rFonts w:ascii="Symbol" w:hAnsi="Symbol"/>
      </w:rPr>
    </w:lvl>
    <w:lvl w:ilvl="4" w:tplc="498AC910">
      <w:start w:val="1"/>
      <w:numFmt w:val="bullet"/>
      <w:lvlText w:val="o"/>
      <w:lvlJc w:val="left"/>
      <w:pPr>
        <w:tabs>
          <w:tab w:val="num" w:pos="3240"/>
        </w:tabs>
        <w:ind w:left="3240" w:hanging="360"/>
      </w:pPr>
      <w:rPr>
        <w:rFonts w:ascii="Courier New" w:hAnsi="Courier New"/>
      </w:rPr>
    </w:lvl>
    <w:lvl w:ilvl="5" w:tplc="FD20829C">
      <w:start w:val="1"/>
      <w:numFmt w:val="bullet"/>
      <w:lvlText w:val=""/>
      <w:lvlJc w:val="left"/>
      <w:pPr>
        <w:tabs>
          <w:tab w:val="num" w:pos="3960"/>
        </w:tabs>
        <w:ind w:left="3960" w:hanging="360"/>
      </w:pPr>
      <w:rPr>
        <w:rFonts w:ascii="Wingdings" w:hAnsi="Wingdings"/>
      </w:rPr>
    </w:lvl>
    <w:lvl w:ilvl="6" w:tplc="3C0E37F2">
      <w:start w:val="1"/>
      <w:numFmt w:val="bullet"/>
      <w:lvlText w:val=""/>
      <w:lvlJc w:val="left"/>
      <w:pPr>
        <w:tabs>
          <w:tab w:val="num" w:pos="4680"/>
        </w:tabs>
        <w:ind w:left="4680" w:hanging="360"/>
      </w:pPr>
      <w:rPr>
        <w:rFonts w:ascii="Symbol" w:hAnsi="Symbol"/>
      </w:rPr>
    </w:lvl>
    <w:lvl w:ilvl="7" w:tplc="8FBA553E">
      <w:start w:val="1"/>
      <w:numFmt w:val="bullet"/>
      <w:lvlText w:val="o"/>
      <w:lvlJc w:val="left"/>
      <w:pPr>
        <w:tabs>
          <w:tab w:val="num" w:pos="5400"/>
        </w:tabs>
        <w:ind w:left="5400" w:hanging="360"/>
      </w:pPr>
      <w:rPr>
        <w:rFonts w:ascii="Courier New" w:hAnsi="Courier New"/>
      </w:rPr>
    </w:lvl>
    <w:lvl w:ilvl="8" w:tplc="BEA08FA6">
      <w:start w:val="1"/>
      <w:numFmt w:val="bullet"/>
      <w:lvlText w:val=""/>
      <w:lvlJc w:val="left"/>
      <w:pPr>
        <w:tabs>
          <w:tab w:val="num" w:pos="6120"/>
        </w:tabs>
        <w:ind w:left="6120" w:hanging="360"/>
      </w:pPr>
      <w:rPr>
        <w:rFonts w:ascii="Wingdings" w:hAnsi="Wingdings"/>
      </w:rPr>
    </w:lvl>
  </w:abstractNum>
  <w:abstractNum w:abstractNumId="99" w15:restartNumberingAfterBreak="0">
    <w:nsid w:val="7DF62803"/>
    <w:multiLevelType w:val="hybridMultilevel"/>
    <w:tmpl w:val="7DF62803"/>
    <w:lvl w:ilvl="0" w:tplc="7C428860">
      <w:start w:val="1"/>
      <w:numFmt w:val="bullet"/>
      <w:lvlText w:val=""/>
      <w:lvlJc w:val="left"/>
      <w:pPr>
        <w:tabs>
          <w:tab w:val="num" w:pos="360"/>
        </w:tabs>
        <w:ind w:left="360" w:hanging="360"/>
      </w:pPr>
      <w:rPr>
        <w:rFonts w:ascii="Symbol" w:hAnsi="Symbol"/>
      </w:rPr>
    </w:lvl>
    <w:lvl w:ilvl="1" w:tplc="40020D62">
      <w:start w:val="1"/>
      <w:numFmt w:val="bullet"/>
      <w:lvlText w:val="o"/>
      <w:lvlJc w:val="left"/>
      <w:pPr>
        <w:tabs>
          <w:tab w:val="num" w:pos="1080"/>
        </w:tabs>
        <w:ind w:left="1080" w:hanging="360"/>
      </w:pPr>
      <w:rPr>
        <w:rFonts w:ascii="Courier New" w:hAnsi="Courier New"/>
      </w:rPr>
    </w:lvl>
    <w:lvl w:ilvl="2" w:tplc="C38ED03C">
      <w:start w:val="1"/>
      <w:numFmt w:val="bullet"/>
      <w:lvlText w:val=""/>
      <w:lvlJc w:val="left"/>
      <w:pPr>
        <w:tabs>
          <w:tab w:val="num" w:pos="1800"/>
        </w:tabs>
        <w:ind w:left="1800" w:hanging="360"/>
      </w:pPr>
      <w:rPr>
        <w:rFonts w:ascii="Wingdings" w:hAnsi="Wingdings"/>
      </w:rPr>
    </w:lvl>
    <w:lvl w:ilvl="3" w:tplc="0BE83AD2">
      <w:start w:val="1"/>
      <w:numFmt w:val="bullet"/>
      <w:lvlText w:val=""/>
      <w:lvlJc w:val="left"/>
      <w:pPr>
        <w:tabs>
          <w:tab w:val="num" w:pos="2520"/>
        </w:tabs>
        <w:ind w:left="2520" w:hanging="360"/>
      </w:pPr>
      <w:rPr>
        <w:rFonts w:ascii="Symbol" w:hAnsi="Symbol"/>
      </w:rPr>
    </w:lvl>
    <w:lvl w:ilvl="4" w:tplc="0E680230">
      <w:start w:val="1"/>
      <w:numFmt w:val="bullet"/>
      <w:lvlText w:val="o"/>
      <w:lvlJc w:val="left"/>
      <w:pPr>
        <w:tabs>
          <w:tab w:val="num" w:pos="3240"/>
        </w:tabs>
        <w:ind w:left="3240" w:hanging="360"/>
      </w:pPr>
      <w:rPr>
        <w:rFonts w:ascii="Courier New" w:hAnsi="Courier New"/>
      </w:rPr>
    </w:lvl>
    <w:lvl w:ilvl="5" w:tplc="329019F2">
      <w:start w:val="1"/>
      <w:numFmt w:val="bullet"/>
      <w:lvlText w:val=""/>
      <w:lvlJc w:val="left"/>
      <w:pPr>
        <w:tabs>
          <w:tab w:val="num" w:pos="3960"/>
        </w:tabs>
        <w:ind w:left="3960" w:hanging="360"/>
      </w:pPr>
      <w:rPr>
        <w:rFonts w:ascii="Wingdings" w:hAnsi="Wingdings"/>
      </w:rPr>
    </w:lvl>
    <w:lvl w:ilvl="6" w:tplc="C4B251BC">
      <w:start w:val="1"/>
      <w:numFmt w:val="bullet"/>
      <w:lvlText w:val=""/>
      <w:lvlJc w:val="left"/>
      <w:pPr>
        <w:tabs>
          <w:tab w:val="num" w:pos="4680"/>
        </w:tabs>
        <w:ind w:left="4680" w:hanging="360"/>
      </w:pPr>
      <w:rPr>
        <w:rFonts w:ascii="Symbol" w:hAnsi="Symbol"/>
      </w:rPr>
    </w:lvl>
    <w:lvl w:ilvl="7" w:tplc="1534F1F6">
      <w:start w:val="1"/>
      <w:numFmt w:val="bullet"/>
      <w:lvlText w:val="o"/>
      <w:lvlJc w:val="left"/>
      <w:pPr>
        <w:tabs>
          <w:tab w:val="num" w:pos="5400"/>
        </w:tabs>
        <w:ind w:left="5400" w:hanging="360"/>
      </w:pPr>
      <w:rPr>
        <w:rFonts w:ascii="Courier New" w:hAnsi="Courier New"/>
      </w:rPr>
    </w:lvl>
    <w:lvl w:ilvl="8" w:tplc="20A4785E">
      <w:start w:val="1"/>
      <w:numFmt w:val="bullet"/>
      <w:lvlText w:val=""/>
      <w:lvlJc w:val="left"/>
      <w:pPr>
        <w:tabs>
          <w:tab w:val="num" w:pos="6120"/>
        </w:tabs>
        <w:ind w:left="6120" w:hanging="360"/>
      </w:pPr>
      <w:rPr>
        <w:rFonts w:ascii="Wingdings" w:hAnsi="Wingdings"/>
      </w:rPr>
    </w:lvl>
  </w:abstractNum>
  <w:abstractNum w:abstractNumId="100" w15:restartNumberingAfterBreak="0">
    <w:nsid w:val="7DF62804"/>
    <w:multiLevelType w:val="hybridMultilevel"/>
    <w:tmpl w:val="7DF62804"/>
    <w:lvl w:ilvl="0" w:tplc="DF3C9A9E">
      <w:start w:val="1"/>
      <w:numFmt w:val="bullet"/>
      <w:lvlText w:val=""/>
      <w:lvlJc w:val="left"/>
      <w:pPr>
        <w:tabs>
          <w:tab w:val="num" w:pos="360"/>
        </w:tabs>
        <w:ind w:left="360" w:hanging="360"/>
      </w:pPr>
      <w:rPr>
        <w:rFonts w:ascii="Symbol" w:hAnsi="Symbol"/>
      </w:rPr>
    </w:lvl>
    <w:lvl w:ilvl="1" w:tplc="0D18C1FC">
      <w:start w:val="1"/>
      <w:numFmt w:val="bullet"/>
      <w:lvlText w:val="o"/>
      <w:lvlJc w:val="left"/>
      <w:pPr>
        <w:tabs>
          <w:tab w:val="num" w:pos="1080"/>
        </w:tabs>
        <w:ind w:left="1080" w:hanging="360"/>
      </w:pPr>
      <w:rPr>
        <w:rFonts w:ascii="Courier New" w:hAnsi="Courier New"/>
      </w:rPr>
    </w:lvl>
    <w:lvl w:ilvl="2" w:tplc="930EFB8A">
      <w:start w:val="1"/>
      <w:numFmt w:val="bullet"/>
      <w:lvlText w:val=""/>
      <w:lvlJc w:val="left"/>
      <w:pPr>
        <w:tabs>
          <w:tab w:val="num" w:pos="1800"/>
        </w:tabs>
        <w:ind w:left="1800" w:hanging="360"/>
      </w:pPr>
      <w:rPr>
        <w:rFonts w:ascii="Wingdings" w:hAnsi="Wingdings"/>
      </w:rPr>
    </w:lvl>
    <w:lvl w:ilvl="3" w:tplc="8A64AC6A">
      <w:start w:val="1"/>
      <w:numFmt w:val="bullet"/>
      <w:lvlText w:val=""/>
      <w:lvlJc w:val="left"/>
      <w:pPr>
        <w:tabs>
          <w:tab w:val="num" w:pos="2520"/>
        </w:tabs>
        <w:ind w:left="2520" w:hanging="360"/>
      </w:pPr>
      <w:rPr>
        <w:rFonts w:ascii="Symbol" w:hAnsi="Symbol"/>
      </w:rPr>
    </w:lvl>
    <w:lvl w:ilvl="4" w:tplc="CE64874A">
      <w:start w:val="1"/>
      <w:numFmt w:val="bullet"/>
      <w:lvlText w:val="o"/>
      <w:lvlJc w:val="left"/>
      <w:pPr>
        <w:tabs>
          <w:tab w:val="num" w:pos="3240"/>
        </w:tabs>
        <w:ind w:left="3240" w:hanging="360"/>
      </w:pPr>
      <w:rPr>
        <w:rFonts w:ascii="Courier New" w:hAnsi="Courier New"/>
      </w:rPr>
    </w:lvl>
    <w:lvl w:ilvl="5" w:tplc="C51EC818">
      <w:start w:val="1"/>
      <w:numFmt w:val="bullet"/>
      <w:lvlText w:val=""/>
      <w:lvlJc w:val="left"/>
      <w:pPr>
        <w:tabs>
          <w:tab w:val="num" w:pos="3960"/>
        </w:tabs>
        <w:ind w:left="3960" w:hanging="360"/>
      </w:pPr>
      <w:rPr>
        <w:rFonts w:ascii="Wingdings" w:hAnsi="Wingdings"/>
      </w:rPr>
    </w:lvl>
    <w:lvl w:ilvl="6" w:tplc="CDB65F66">
      <w:start w:val="1"/>
      <w:numFmt w:val="bullet"/>
      <w:lvlText w:val=""/>
      <w:lvlJc w:val="left"/>
      <w:pPr>
        <w:tabs>
          <w:tab w:val="num" w:pos="4680"/>
        </w:tabs>
        <w:ind w:left="4680" w:hanging="360"/>
      </w:pPr>
      <w:rPr>
        <w:rFonts w:ascii="Symbol" w:hAnsi="Symbol"/>
      </w:rPr>
    </w:lvl>
    <w:lvl w:ilvl="7" w:tplc="68226844">
      <w:start w:val="1"/>
      <w:numFmt w:val="bullet"/>
      <w:lvlText w:val="o"/>
      <w:lvlJc w:val="left"/>
      <w:pPr>
        <w:tabs>
          <w:tab w:val="num" w:pos="5400"/>
        </w:tabs>
        <w:ind w:left="5400" w:hanging="360"/>
      </w:pPr>
      <w:rPr>
        <w:rFonts w:ascii="Courier New" w:hAnsi="Courier New"/>
      </w:rPr>
    </w:lvl>
    <w:lvl w:ilvl="8" w:tplc="66D800E0">
      <w:start w:val="1"/>
      <w:numFmt w:val="bullet"/>
      <w:lvlText w:val=""/>
      <w:lvlJc w:val="left"/>
      <w:pPr>
        <w:tabs>
          <w:tab w:val="num" w:pos="6120"/>
        </w:tabs>
        <w:ind w:left="6120" w:hanging="360"/>
      </w:pPr>
      <w:rPr>
        <w:rFonts w:ascii="Wingdings" w:hAnsi="Wingdings"/>
      </w:rPr>
    </w:lvl>
  </w:abstractNum>
  <w:abstractNum w:abstractNumId="101" w15:restartNumberingAfterBreak="0">
    <w:nsid w:val="7DF62805"/>
    <w:multiLevelType w:val="hybridMultilevel"/>
    <w:tmpl w:val="7DF62805"/>
    <w:lvl w:ilvl="0" w:tplc="C75E1C60">
      <w:start w:val="1"/>
      <w:numFmt w:val="bullet"/>
      <w:lvlText w:val=""/>
      <w:lvlJc w:val="left"/>
      <w:pPr>
        <w:tabs>
          <w:tab w:val="num" w:pos="360"/>
        </w:tabs>
        <w:ind w:left="360" w:hanging="360"/>
      </w:pPr>
      <w:rPr>
        <w:rFonts w:ascii="Symbol" w:hAnsi="Symbol"/>
      </w:rPr>
    </w:lvl>
    <w:lvl w:ilvl="1" w:tplc="F110B8CE">
      <w:start w:val="1"/>
      <w:numFmt w:val="bullet"/>
      <w:lvlText w:val="o"/>
      <w:lvlJc w:val="left"/>
      <w:pPr>
        <w:tabs>
          <w:tab w:val="num" w:pos="1080"/>
        </w:tabs>
        <w:ind w:left="1080" w:hanging="360"/>
      </w:pPr>
      <w:rPr>
        <w:rFonts w:ascii="Courier New" w:hAnsi="Courier New"/>
      </w:rPr>
    </w:lvl>
    <w:lvl w:ilvl="2" w:tplc="5CE403A0">
      <w:start w:val="1"/>
      <w:numFmt w:val="bullet"/>
      <w:lvlText w:val=""/>
      <w:lvlJc w:val="left"/>
      <w:pPr>
        <w:tabs>
          <w:tab w:val="num" w:pos="1800"/>
        </w:tabs>
        <w:ind w:left="1800" w:hanging="360"/>
      </w:pPr>
      <w:rPr>
        <w:rFonts w:ascii="Wingdings" w:hAnsi="Wingdings"/>
      </w:rPr>
    </w:lvl>
    <w:lvl w:ilvl="3" w:tplc="63947A14">
      <w:start w:val="1"/>
      <w:numFmt w:val="bullet"/>
      <w:lvlText w:val=""/>
      <w:lvlJc w:val="left"/>
      <w:pPr>
        <w:tabs>
          <w:tab w:val="num" w:pos="2520"/>
        </w:tabs>
        <w:ind w:left="2520" w:hanging="360"/>
      </w:pPr>
      <w:rPr>
        <w:rFonts w:ascii="Symbol" w:hAnsi="Symbol"/>
      </w:rPr>
    </w:lvl>
    <w:lvl w:ilvl="4" w:tplc="AF8ADCB4">
      <w:start w:val="1"/>
      <w:numFmt w:val="bullet"/>
      <w:lvlText w:val="o"/>
      <w:lvlJc w:val="left"/>
      <w:pPr>
        <w:tabs>
          <w:tab w:val="num" w:pos="3240"/>
        </w:tabs>
        <w:ind w:left="3240" w:hanging="360"/>
      </w:pPr>
      <w:rPr>
        <w:rFonts w:ascii="Courier New" w:hAnsi="Courier New"/>
      </w:rPr>
    </w:lvl>
    <w:lvl w:ilvl="5" w:tplc="5F907BC6">
      <w:start w:val="1"/>
      <w:numFmt w:val="bullet"/>
      <w:lvlText w:val=""/>
      <w:lvlJc w:val="left"/>
      <w:pPr>
        <w:tabs>
          <w:tab w:val="num" w:pos="3960"/>
        </w:tabs>
        <w:ind w:left="3960" w:hanging="360"/>
      </w:pPr>
      <w:rPr>
        <w:rFonts w:ascii="Wingdings" w:hAnsi="Wingdings"/>
      </w:rPr>
    </w:lvl>
    <w:lvl w:ilvl="6" w:tplc="F86AB564">
      <w:start w:val="1"/>
      <w:numFmt w:val="bullet"/>
      <w:lvlText w:val=""/>
      <w:lvlJc w:val="left"/>
      <w:pPr>
        <w:tabs>
          <w:tab w:val="num" w:pos="4680"/>
        </w:tabs>
        <w:ind w:left="4680" w:hanging="360"/>
      </w:pPr>
      <w:rPr>
        <w:rFonts w:ascii="Symbol" w:hAnsi="Symbol"/>
      </w:rPr>
    </w:lvl>
    <w:lvl w:ilvl="7" w:tplc="72604F00">
      <w:start w:val="1"/>
      <w:numFmt w:val="bullet"/>
      <w:lvlText w:val="o"/>
      <w:lvlJc w:val="left"/>
      <w:pPr>
        <w:tabs>
          <w:tab w:val="num" w:pos="5400"/>
        </w:tabs>
        <w:ind w:left="5400" w:hanging="360"/>
      </w:pPr>
      <w:rPr>
        <w:rFonts w:ascii="Courier New" w:hAnsi="Courier New"/>
      </w:rPr>
    </w:lvl>
    <w:lvl w:ilvl="8" w:tplc="3258C436">
      <w:start w:val="1"/>
      <w:numFmt w:val="bullet"/>
      <w:lvlText w:val=""/>
      <w:lvlJc w:val="left"/>
      <w:pPr>
        <w:tabs>
          <w:tab w:val="num" w:pos="6120"/>
        </w:tabs>
        <w:ind w:left="6120" w:hanging="360"/>
      </w:pPr>
      <w:rPr>
        <w:rFonts w:ascii="Wingdings" w:hAnsi="Wingdings"/>
      </w:rPr>
    </w:lvl>
  </w:abstractNum>
  <w:abstractNum w:abstractNumId="102" w15:restartNumberingAfterBreak="0">
    <w:nsid w:val="7DF62806"/>
    <w:multiLevelType w:val="hybridMultilevel"/>
    <w:tmpl w:val="7DF62806"/>
    <w:lvl w:ilvl="0" w:tplc="C0E0FBCC">
      <w:start w:val="1"/>
      <w:numFmt w:val="bullet"/>
      <w:lvlText w:val=""/>
      <w:lvlJc w:val="left"/>
      <w:pPr>
        <w:tabs>
          <w:tab w:val="num" w:pos="360"/>
        </w:tabs>
        <w:ind w:left="360" w:hanging="360"/>
      </w:pPr>
      <w:rPr>
        <w:rFonts w:ascii="Symbol" w:hAnsi="Symbol"/>
      </w:rPr>
    </w:lvl>
    <w:lvl w:ilvl="1" w:tplc="69B60650">
      <w:start w:val="1"/>
      <w:numFmt w:val="bullet"/>
      <w:lvlText w:val="o"/>
      <w:lvlJc w:val="left"/>
      <w:pPr>
        <w:tabs>
          <w:tab w:val="num" w:pos="1080"/>
        </w:tabs>
        <w:ind w:left="1080" w:hanging="360"/>
      </w:pPr>
      <w:rPr>
        <w:rFonts w:ascii="Courier New" w:hAnsi="Courier New"/>
      </w:rPr>
    </w:lvl>
    <w:lvl w:ilvl="2" w:tplc="A65461C6">
      <w:start w:val="1"/>
      <w:numFmt w:val="bullet"/>
      <w:lvlText w:val=""/>
      <w:lvlJc w:val="left"/>
      <w:pPr>
        <w:tabs>
          <w:tab w:val="num" w:pos="1800"/>
        </w:tabs>
        <w:ind w:left="1800" w:hanging="360"/>
      </w:pPr>
      <w:rPr>
        <w:rFonts w:ascii="Wingdings" w:hAnsi="Wingdings"/>
      </w:rPr>
    </w:lvl>
    <w:lvl w:ilvl="3" w:tplc="50F09A78">
      <w:start w:val="1"/>
      <w:numFmt w:val="bullet"/>
      <w:lvlText w:val=""/>
      <w:lvlJc w:val="left"/>
      <w:pPr>
        <w:tabs>
          <w:tab w:val="num" w:pos="2520"/>
        </w:tabs>
        <w:ind w:left="2520" w:hanging="360"/>
      </w:pPr>
      <w:rPr>
        <w:rFonts w:ascii="Symbol" w:hAnsi="Symbol"/>
      </w:rPr>
    </w:lvl>
    <w:lvl w:ilvl="4" w:tplc="78BE7756">
      <w:start w:val="1"/>
      <w:numFmt w:val="bullet"/>
      <w:lvlText w:val="o"/>
      <w:lvlJc w:val="left"/>
      <w:pPr>
        <w:tabs>
          <w:tab w:val="num" w:pos="3240"/>
        </w:tabs>
        <w:ind w:left="3240" w:hanging="360"/>
      </w:pPr>
      <w:rPr>
        <w:rFonts w:ascii="Courier New" w:hAnsi="Courier New"/>
      </w:rPr>
    </w:lvl>
    <w:lvl w:ilvl="5" w:tplc="BB645F00">
      <w:start w:val="1"/>
      <w:numFmt w:val="bullet"/>
      <w:lvlText w:val=""/>
      <w:lvlJc w:val="left"/>
      <w:pPr>
        <w:tabs>
          <w:tab w:val="num" w:pos="3960"/>
        </w:tabs>
        <w:ind w:left="3960" w:hanging="360"/>
      </w:pPr>
      <w:rPr>
        <w:rFonts w:ascii="Wingdings" w:hAnsi="Wingdings"/>
      </w:rPr>
    </w:lvl>
    <w:lvl w:ilvl="6" w:tplc="0D74793A">
      <w:start w:val="1"/>
      <w:numFmt w:val="bullet"/>
      <w:lvlText w:val=""/>
      <w:lvlJc w:val="left"/>
      <w:pPr>
        <w:tabs>
          <w:tab w:val="num" w:pos="4680"/>
        </w:tabs>
        <w:ind w:left="4680" w:hanging="360"/>
      </w:pPr>
      <w:rPr>
        <w:rFonts w:ascii="Symbol" w:hAnsi="Symbol"/>
      </w:rPr>
    </w:lvl>
    <w:lvl w:ilvl="7" w:tplc="0D6A1D42">
      <w:start w:val="1"/>
      <w:numFmt w:val="bullet"/>
      <w:lvlText w:val="o"/>
      <w:lvlJc w:val="left"/>
      <w:pPr>
        <w:tabs>
          <w:tab w:val="num" w:pos="5400"/>
        </w:tabs>
        <w:ind w:left="5400" w:hanging="360"/>
      </w:pPr>
      <w:rPr>
        <w:rFonts w:ascii="Courier New" w:hAnsi="Courier New"/>
      </w:rPr>
    </w:lvl>
    <w:lvl w:ilvl="8" w:tplc="B3625112">
      <w:start w:val="1"/>
      <w:numFmt w:val="bullet"/>
      <w:lvlText w:val=""/>
      <w:lvlJc w:val="left"/>
      <w:pPr>
        <w:tabs>
          <w:tab w:val="num" w:pos="6120"/>
        </w:tabs>
        <w:ind w:left="6120" w:hanging="360"/>
      </w:pPr>
      <w:rPr>
        <w:rFonts w:ascii="Wingdings" w:hAnsi="Wingdings"/>
      </w:rPr>
    </w:lvl>
  </w:abstractNum>
  <w:abstractNum w:abstractNumId="103" w15:restartNumberingAfterBreak="0">
    <w:nsid w:val="7DF62807"/>
    <w:multiLevelType w:val="hybridMultilevel"/>
    <w:tmpl w:val="7DF62807"/>
    <w:lvl w:ilvl="0" w:tplc="0FA47C70">
      <w:start w:val="1"/>
      <w:numFmt w:val="bullet"/>
      <w:lvlText w:val=""/>
      <w:lvlJc w:val="left"/>
      <w:pPr>
        <w:tabs>
          <w:tab w:val="num" w:pos="360"/>
        </w:tabs>
        <w:ind w:left="360" w:hanging="360"/>
      </w:pPr>
      <w:rPr>
        <w:rFonts w:ascii="Symbol" w:hAnsi="Symbol"/>
      </w:rPr>
    </w:lvl>
    <w:lvl w:ilvl="1" w:tplc="58B6CB74">
      <w:start w:val="1"/>
      <w:numFmt w:val="bullet"/>
      <w:lvlText w:val="o"/>
      <w:lvlJc w:val="left"/>
      <w:pPr>
        <w:tabs>
          <w:tab w:val="num" w:pos="1080"/>
        </w:tabs>
        <w:ind w:left="1080" w:hanging="360"/>
      </w:pPr>
      <w:rPr>
        <w:rFonts w:ascii="Courier New" w:hAnsi="Courier New"/>
      </w:rPr>
    </w:lvl>
    <w:lvl w:ilvl="2" w:tplc="9664DEBA">
      <w:start w:val="1"/>
      <w:numFmt w:val="bullet"/>
      <w:lvlText w:val=""/>
      <w:lvlJc w:val="left"/>
      <w:pPr>
        <w:tabs>
          <w:tab w:val="num" w:pos="1800"/>
        </w:tabs>
        <w:ind w:left="1800" w:hanging="360"/>
      </w:pPr>
      <w:rPr>
        <w:rFonts w:ascii="Wingdings" w:hAnsi="Wingdings"/>
      </w:rPr>
    </w:lvl>
    <w:lvl w:ilvl="3" w:tplc="2354B614">
      <w:start w:val="1"/>
      <w:numFmt w:val="bullet"/>
      <w:lvlText w:val=""/>
      <w:lvlJc w:val="left"/>
      <w:pPr>
        <w:tabs>
          <w:tab w:val="num" w:pos="2520"/>
        </w:tabs>
        <w:ind w:left="2520" w:hanging="360"/>
      </w:pPr>
      <w:rPr>
        <w:rFonts w:ascii="Symbol" w:hAnsi="Symbol"/>
      </w:rPr>
    </w:lvl>
    <w:lvl w:ilvl="4" w:tplc="8AC2D6F8">
      <w:start w:val="1"/>
      <w:numFmt w:val="bullet"/>
      <w:lvlText w:val="o"/>
      <w:lvlJc w:val="left"/>
      <w:pPr>
        <w:tabs>
          <w:tab w:val="num" w:pos="3240"/>
        </w:tabs>
        <w:ind w:left="3240" w:hanging="360"/>
      </w:pPr>
      <w:rPr>
        <w:rFonts w:ascii="Courier New" w:hAnsi="Courier New"/>
      </w:rPr>
    </w:lvl>
    <w:lvl w:ilvl="5" w:tplc="A3E2A326">
      <w:start w:val="1"/>
      <w:numFmt w:val="bullet"/>
      <w:lvlText w:val=""/>
      <w:lvlJc w:val="left"/>
      <w:pPr>
        <w:tabs>
          <w:tab w:val="num" w:pos="3960"/>
        </w:tabs>
        <w:ind w:left="3960" w:hanging="360"/>
      </w:pPr>
      <w:rPr>
        <w:rFonts w:ascii="Wingdings" w:hAnsi="Wingdings"/>
      </w:rPr>
    </w:lvl>
    <w:lvl w:ilvl="6" w:tplc="6DC805D6">
      <w:start w:val="1"/>
      <w:numFmt w:val="bullet"/>
      <w:lvlText w:val=""/>
      <w:lvlJc w:val="left"/>
      <w:pPr>
        <w:tabs>
          <w:tab w:val="num" w:pos="4680"/>
        </w:tabs>
        <w:ind w:left="4680" w:hanging="360"/>
      </w:pPr>
      <w:rPr>
        <w:rFonts w:ascii="Symbol" w:hAnsi="Symbol"/>
      </w:rPr>
    </w:lvl>
    <w:lvl w:ilvl="7" w:tplc="4DFAEBA2">
      <w:start w:val="1"/>
      <w:numFmt w:val="bullet"/>
      <w:lvlText w:val="o"/>
      <w:lvlJc w:val="left"/>
      <w:pPr>
        <w:tabs>
          <w:tab w:val="num" w:pos="5400"/>
        </w:tabs>
        <w:ind w:left="5400" w:hanging="360"/>
      </w:pPr>
      <w:rPr>
        <w:rFonts w:ascii="Courier New" w:hAnsi="Courier New"/>
      </w:rPr>
    </w:lvl>
    <w:lvl w:ilvl="8" w:tplc="494EC676">
      <w:start w:val="1"/>
      <w:numFmt w:val="bullet"/>
      <w:lvlText w:val=""/>
      <w:lvlJc w:val="left"/>
      <w:pPr>
        <w:tabs>
          <w:tab w:val="num" w:pos="6120"/>
        </w:tabs>
        <w:ind w:left="6120" w:hanging="360"/>
      </w:pPr>
      <w:rPr>
        <w:rFonts w:ascii="Wingdings" w:hAnsi="Wingdings"/>
      </w:rPr>
    </w:lvl>
  </w:abstractNum>
  <w:abstractNum w:abstractNumId="104" w15:restartNumberingAfterBreak="0">
    <w:nsid w:val="7DF62808"/>
    <w:multiLevelType w:val="hybridMultilevel"/>
    <w:tmpl w:val="7DF62808"/>
    <w:lvl w:ilvl="0" w:tplc="B7C6B060">
      <w:start w:val="1"/>
      <w:numFmt w:val="bullet"/>
      <w:lvlText w:val=""/>
      <w:lvlJc w:val="left"/>
      <w:pPr>
        <w:tabs>
          <w:tab w:val="num" w:pos="360"/>
        </w:tabs>
        <w:ind w:left="360" w:hanging="360"/>
      </w:pPr>
      <w:rPr>
        <w:rFonts w:ascii="Symbol" w:hAnsi="Symbol"/>
      </w:rPr>
    </w:lvl>
    <w:lvl w:ilvl="1" w:tplc="E36E6EDE">
      <w:start w:val="1"/>
      <w:numFmt w:val="bullet"/>
      <w:lvlText w:val="o"/>
      <w:lvlJc w:val="left"/>
      <w:pPr>
        <w:tabs>
          <w:tab w:val="num" w:pos="1080"/>
        </w:tabs>
        <w:ind w:left="1080" w:hanging="360"/>
      </w:pPr>
      <w:rPr>
        <w:rFonts w:ascii="Courier New" w:hAnsi="Courier New"/>
      </w:rPr>
    </w:lvl>
    <w:lvl w:ilvl="2" w:tplc="D7D48B32">
      <w:start w:val="1"/>
      <w:numFmt w:val="bullet"/>
      <w:lvlText w:val=""/>
      <w:lvlJc w:val="left"/>
      <w:pPr>
        <w:tabs>
          <w:tab w:val="num" w:pos="1800"/>
        </w:tabs>
        <w:ind w:left="1800" w:hanging="360"/>
      </w:pPr>
      <w:rPr>
        <w:rFonts w:ascii="Wingdings" w:hAnsi="Wingdings"/>
      </w:rPr>
    </w:lvl>
    <w:lvl w:ilvl="3" w:tplc="68BA18BE">
      <w:start w:val="1"/>
      <w:numFmt w:val="bullet"/>
      <w:lvlText w:val=""/>
      <w:lvlJc w:val="left"/>
      <w:pPr>
        <w:tabs>
          <w:tab w:val="num" w:pos="2520"/>
        </w:tabs>
        <w:ind w:left="2520" w:hanging="360"/>
      </w:pPr>
      <w:rPr>
        <w:rFonts w:ascii="Symbol" w:hAnsi="Symbol"/>
      </w:rPr>
    </w:lvl>
    <w:lvl w:ilvl="4" w:tplc="7DFCD3A4">
      <w:start w:val="1"/>
      <w:numFmt w:val="bullet"/>
      <w:lvlText w:val="o"/>
      <w:lvlJc w:val="left"/>
      <w:pPr>
        <w:tabs>
          <w:tab w:val="num" w:pos="3240"/>
        </w:tabs>
        <w:ind w:left="3240" w:hanging="360"/>
      </w:pPr>
      <w:rPr>
        <w:rFonts w:ascii="Courier New" w:hAnsi="Courier New"/>
      </w:rPr>
    </w:lvl>
    <w:lvl w:ilvl="5" w:tplc="E840738A">
      <w:start w:val="1"/>
      <w:numFmt w:val="bullet"/>
      <w:lvlText w:val=""/>
      <w:lvlJc w:val="left"/>
      <w:pPr>
        <w:tabs>
          <w:tab w:val="num" w:pos="3960"/>
        </w:tabs>
        <w:ind w:left="3960" w:hanging="360"/>
      </w:pPr>
      <w:rPr>
        <w:rFonts w:ascii="Wingdings" w:hAnsi="Wingdings"/>
      </w:rPr>
    </w:lvl>
    <w:lvl w:ilvl="6" w:tplc="DC007206">
      <w:start w:val="1"/>
      <w:numFmt w:val="bullet"/>
      <w:lvlText w:val=""/>
      <w:lvlJc w:val="left"/>
      <w:pPr>
        <w:tabs>
          <w:tab w:val="num" w:pos="4680"/>
        </w:tabs>
        <w:ind w:left="4680" w:hanging="360"/>
      </w:pPr>
      <w:rPr>
        <w:rFonts w:ascii="Symbol" w:hAnsi="Symbol"/>
      </w:rPr>
    </w:lvl>
    <w:lvl w:ilvl="7" w:tplc="DEAABAF8">
      <w:start w:val="1"/>
      <w:numFmt w:val="bullet"/>
      <w:lvlText w:val="o"/>
      <w:lvlJc w:val="left"/>
      <w:pPr>
        <w:tabs>
          <w:tab w:val="num" w:pos="5400"/>
        </w:tabs>
        <w:ind w:left="5400" w:hanging="360"/>
      </w:pPr>
      <w:rPr>
        <w:rFonts w:ascii="Courier New" w:hAnsi="Courier New"/>
      </w:rPr>
    </w:lvl>
    <w:lvl w:ilvl="8" w:tplc="71067A22">
      <w:start w:val="1"/>
      <w:numFmt w:val="bullet"/>
      <w:lvlText w:val=""/>
      <w:lvlJc w:val="left"/>
      <w:pPr>
        <w:tabs>
          <w:tab w:val="num" w:pos="6120"/>
        </w:tabs>
        <w:ind w:left="6120" w:hanging="360"/>
      </w:pPr>
      <w:rPr>
        <w:rFonts w:ascii="Wingdings" w:hAnsi="Wingdings"/>
      </w:rPr>
    </w:lvl>
  </w:abstractNum>
  <w:abstractNum w:abstractNumId="105" w15:restartNumberingAfterBreak="0">
    <w:nsid w:val="7DF62809"/>
    <w:multiLevelType w:val="hybridMultilevel"/>
    <w:tmpl w:val="7DF62809"/>
    <w:lvl w:ilvl="0" w:tplc="28D24DF4">
      <w:start w:val="1"/>
      <w:numFmt w:val="bullet"/>
      <w:lvlText w:val=""/>
      <w:lvlJc w:val="left"/>
      <w:pPr>
        <w:tabs>
          <w:tab w:val="num" w:pos="360"/>
        </w:tabs>
        <w:ind w:left="360" w:hanging="360"/>
      </w:pPr>
      <w:rPr>
        <w:rFonts w:ascii="Symbol" w:hAnsi="Symbol"/>
      </w:rPr>
    </w:lvl>
    <w:lvl w:ilvl="1" w:tplc="14B81492">
      <w:start w:val="1"/>
      <w:numFmt w:val="bullet"/>
      <w:lvlText w:val="o"/>
      <w:lvlJc w:val="left"/>
      <w:pPr>
        <w:tabs>
          <w:tab w:val="num" w:pos="1080"/>
        </w:tabs>
        <w:ind w:left="1080" w:hanging="360"/>
      </w:pPr>
      <w:rPr>
        <w:rFonts w:ascii="Courier New" w:hAnsi="Courier New"/>
      </w:rPr>
    </w:lvl>
    <w:lvl w:ilvl="2" w:tplc="7AFEEAD4">
      <w:start w:val="1"/>
      <w:numFmt w:val="bullet"/>
      <w:lvlText w:val=""/>
      <w:lvlJc w:val="left"/>
      <w:pPr>
        <w:tabs>
          <w:tab w:val="num" w:pos="1800"/>
        </w:tabs>
        <w:ind w:left="1800" w:hanging="360"/>
      </w:pPr>
      <w:rPr>
        <w:rFonts w:ascii="Wingdings" w:hAnsi="Wingdings"/>
      </w:rPr>
    </w:lvl>
    <w:lvl w:ilvl="3" w:tplc="5D04D5FE">
      <w:start w:val="1"/>
      <w:numFmt w:val="bullet"/>
      <w:lvlText w:val=""/>
      <w:lvlJc w:val="left"/>
      <w:pPr>
        <w:tabs>
          <w:tab w:val="num" w:pos="2520"/>
        </w:tabs>
        <w:ind w:left="2520" w:hanging="360"/>
      </w:pPr>
      <w:rPr>
        <w:rFonts w:ascii="Symbol" w:hAnsi="Symbol"/>
      </w:rPr>
    </w:lvl>
    <w:lvl w:ilvl="4" w:tplc="2EB06642">
      <w:start w:val="1"/>
      <w:numFmt w:val="bullet"/>
      <w:lvlText w:val="o"/>
      <w:lvlJc w:val="left"/>
      <w:pPr>
        <w:tabs>
          <w:tab w:val="num" w:pos="3240"/>
        </w:tabs>
        <w:ind w:left="3240" w:hanging="360"/>
      </w:pPr>
      <w:rPr>
        <w:rFonts w:ascii="Courier New" w:hAnsi="Courier New"/>
      </w:rPr>
    </w:lvl>
    <w:lvl w:ilvl="5" w:tplc="4782C664">
      <w:start w:val="1"/>
      <w:numFmt w:val="bullet"/>
      <w:lvlText w:val=""/>
      <w:lvlJc w:val="left"/>
      <w:pPr>
        <w:tabs>
          <w:tab w:val="num" w:pos="3960"/>
        </w:tabs>
        <w:ind w:left="3960" w:hanging="360"/>
      </w:pPr>
      <w:rPr>
        <w:rFonts w:ascii="Wingdings" w:hAnsi="Wingdings"/>
      </w:rPr>
    </w:lvl>
    <w:lvl w:ilvl="6" w:tplc="8B42E7A2">
      <w:start w:val="1"/>
      <w:numFmt w:val="bullet"/>
      <w:lvlText w:val=""/>
      <w:lvlJc w:val="left"/>
      <w:pPr>
        <w:tabs>
          <w:tab w:val="num" w:pos="4680"/>
        </w:tabs>
        <w:ind w:left="4680" w:hanging="360"/>
      </w:pPr>
      <w:rPr>
        <w:rFonts w:ascii="Symbol" w:hAnsi="Symbol"/>
      </w:rPr>
    </w:lvl>
    <w:lvl w:ilvl="7" w:tplc="D8025796">
      <w:start w:val="1"/>
      <w:numFmt w:val="bullet"/>
      <w:lvlText w:val="o"/>
      <w:lvlJc w:val="left"/>
      <w:pPr>
        <w:tabs>
          <w:tab w:val="num" w:pos="5400"/>
        </w:tabs>
        <w:ind w:left="5400" w:hanging="360"/>
      </w:pPr>
      <w:rPr>
        <w:rFonts w:ascii="Courier New" w:hAnsi="Courier New"/>
      </w:rPr>
    </w:lvl>
    <w:lvl w:ilvl="8" w:tplc="A7B8D78A">
      <w:start w:val="1"/>
      <w:numFmt w:val="bullet"/>
      <w:lvlText w:val=""/>
      <w:lvlJc w:val="left"/>
      <w:pPr>
        <w:tabs>
          <w:tab w:val="num" w:pos="6120"/>
        </w:tabs>
        <w:ind w:left="6120" w:hanging="360"/>
      </w:pPr>
      <w:rPr>
        <w:rFonts w:ascii="Wingdings" w:hAnsi="Wingdings"/>
      </w:rPr>
    </w:lvl>
  </w:abstractNum>
  <w:abstractNum w:abstractNumId="106" w15:restartNumberingAfterBreak="0">
    <w:nsid w:val="7DF6280A"/>
    <w:multiLevelType w:val="hybridMultilevel"/>
    <w:tmpl w:val="7DF6280A"/>
    <w:lvl w:ilvl="0" w:tplc="523078B6">
      <w:start w:val="1"/>
      <w:numFmt w:val="bullet"/>
      <w:lvlText w:val=""/>
      <w:lvlJc w:val="left"/>
      <w:pPr>
        <w:tabs>
          <w:tab w:val="num" w:pos="360"/>
        </w:tabs>
        <w:ind w:left="360" w:hanging="360"/>
      </w:pPr>
      <w:rPr>
        <w:rFonts w:ascii="Symbol" w:hAnsi="Symbol"/>
      </w:rPr>
    </w:lvl>
    <w:lvl w:ilvl="1" w:tplc="82D24CB0">
      <w:start w:val="1"/>
      <w:numFmt w:val="bullet"/>
      <w:lvlText w:val="o"/>
      <w:lvlJc w:val="left"/>
      <w:pPr>
        <w:tabs>
          <w:tab w:val="num" w:pos="1080"/>
        </w:tabs>
        <w:ind w:left="1080" w:hanging="360"/>
      </w:pPr>
      <w:rPr>
        <w:rFonts w:ascii="Courier New" w:hAnsi="Courier New"/>
      </w:rPr>
    </w:lvl>
    <w:lvl w:ilvl="2" w:tplc="83CE07A8">
      <w:start w:val="1"/>
      <w:numFmt w:val="bullet"/>
      <w:lvlText w:val=""/>
      <w:lvlJc w:val="left"/>
      <w:pPr>
        <w:tabs>
          <w:tab w:val="num" w:pos="1800"/>
        </w:tabs>
        <w:ind w:left="1800" w:hanging="360"/>
      </w:pPr>
      <w:rPr>
        <w:rFonts w:ascii="Wingdings" w:hAnsi="Wingdings"/>
      </w:rPr>
    </w:lvl>
    <w:lvl w:ilvl="3" w:tplc="209440B4">
      <w:start w:val="1"/>
      <w:numFmt w:val="bullet"/>
      <w:lvlText w:val=""/>
      <w:lvlJc w:val="left"/>
      <w:pPr>
        <w:tabs>
          <w:tab w:val="num" w:pos="2520"/>
        </w:tabs>
        <w:ind w:left="2520" w:hanging="360"/>
      </w:pPr>
      <w:rPr>
        <w:rFonts w:ascii="Symbol" w:hAnsi="Symbol"/>
      </w:rPr>
    </w:lvl>
    <w:lvl w:ilvl="4" w:tplc="9EDC04EE">
      <w:start w:val="1"/>
      <w:numFmt w:val="bullet"/>
      <w:lvlText w:val="o"/>
      <w:lvlJc w:val="left"/>
      <w:pPr>
        <w:tabs>
          <w:tab w:val="num" w:pos="3240"/>
        </w:tabs>
        <w:ind w:left="3240" w:hanging="360"/>
      </w:pPr>
      <w:rPr>
        <w:rFonts w:ascii="Courier New" w:hAnsi="Courier New"/>
      </w:rPr>
    </w:lvl>
    <w:lvl w:ilvl="5" w:tplc="66D8F846">
      <w:start w:val="1"/>
      <w:numFmt w:val="bullet"/>
      <w:lvlText w:val=""/>
      <w:lvlJc w:val="left"/>
      <w:pPr>
        <w:tabs>
          <w:tab w:val="num" w:pos="3960"/>
        </w:tabs>
        <w:ind w:left="3960" w:hanging="360"/>
      </w:pPr>
      <w:rPr>
        <w:rFonts w:ascii="Wingdings" w:hAnsi="Wingdings"/>
      </w:rPr>
    </w:lvl>
    <w:lvl w:ilvl="6" w:tplc="3D22AF56">
      <w:start w:val="1"/>
      <w:numFmt w:val="bullet"/>
      <w:lvlText w:val=""/>
      <w:lvlJc w:val="left"/>
      <w:pPr>
        <w:tabs>
          <w:tab w:val="num" w:pos="4680"/>
        </w:tabs>
        <w:ind w:left="4680" w:hanging="360"/>
      </w:pPr>
      <w:rPr>
        <w:rFonts w:ascii="Symbol" w:hAnsi="Symbol"/>
      </w:rPr>
    </w:lvl>
    <w:lvl w:ilvl="7" w:tplc="2B8CDFD2">
      <w:start w:val="1"/>
      <w:numFmt w:val="bullet"/>
      <w:lvlText w:val="o"/>
      <w:lvlJc w:val="left"/>
      <w:pPr>
        <w:tabs>
          <w:tab w:val="num" w:pos="5400"/>
        </w:tabs>
        <w:ind w:left="5400" w:hanging="360"/>
      </w:pPr>
      <w:rPr>
        <w:rFonts w:ascii="Courier New" w:hAnsi="Courier New"/>
      </w:rPr>
    </w:lvl>
    <w:lvl w:ilvl="8" w:tplc="35BE45AA">
      <w:start w:val="1"/>
      <w:numFmt w:val="bullet"/>
      <w:lvlText w:val=""/>
      <w:lvlJc w:val="left"/>
      <w:pPr>
        <w:tabs>
          <w:tab w:val="num" w:pos="6120"/>
        </w:tabs>
        <w:ind w:left="6120" w:hanging="360"/>
      </w:pPr>
      <w:rPr>
        <w:rFonts w:ascii="Wingdings" w:hAnsi="Wingdings"/>
      </w:rPr>
    </w:lvl>
  </w:abstractNum>
  <w:abstractNum w:abstractNumId="107" w15:restartNumberingAfterBreak="0">
    <w:nsid w:val="7DF6280B"/>
    <w:multiLevelType w:val="hybridMultilevel"/>
    <w:tmpl w:val="7DF6280B"/>
    <w:lvl w:ilvl="0" w:tplc="11789296">
      <w:start w:val="1"/>
      <w:numFmt w:val="bullet"/>
      <w:lvlText w:val=""/>
      <w:lvlJc w:val="left"/>
      <w:pPr>
        <w:tabs>
          <w:tab w:val="num" w:pos="360"/>
        </w:tabs>
        <w:ind w:left="360" w:hanging="360"/>
      </w:pPr>
      <w:rPr>
        <w:rFonts w:ascii="Symbol" w:hAnsi="Symbol"/>
      </w:rPr>
    </w:lvl>
    <w:lvl w:ilvl="1" w:tplc="FD6A9530">
      <w:start w:val="1"/>
      <w:numFmt w:val="bullet"/>
      <w:lvlText w:val="o"/>
      <w:lvlJc w:val="left"/>
      <w:pPr>
        <w:tabs>
          <w:tab w:val="num" w:pos="1080"/>
        </w:tabs>
        <w:ind w:left="1080" w:hanging="360"/>
      </w:pPr>
      <w:rPr>
        <w:rFonts w:ascii="Courier New" w:hAnsi="Courier New"/>
      </w:rPr>
    </w:lvl>
    <w:lvl w:ilvl="2" w:tplc="CA20E704">
      <w:start w:val="1"/>
      <w:numFmt w:val="bullet"/>
      <w:lvlText w:val=""/>
      <w:lvlJc w:val="left"/>
      <w:pPr>
        <w:tabs>
          <w:tab w:val="num" w:pos="1800"/>
        </w:tabs>
        <w:ind w:left="1800" w:hanging="360"/>
      </w:pPr>
      <w:rPr>
        <w:rFonts w:ascii="Wingdings" w:hAnsi="Wingdings"/>
      </w:rPr>
    </w:lvl>
    <w:lvl w:ilvl="3" w:tplc="2828034A">
      <w:start w:val="1"/>
      <w:numFmt w:val="bullet"/>
      <w:lvlText w:val=""/>
      <w:lvlJc w:val="left"/>
      <w:pPr>
        <w:tabs>
          <w:tab w:val="num" w:pos="2520"/>
        </w:tabs>
        <w:ind w:left="2520" w:hanging="360"/>
      </w:pPr>
      <w:rPr>
        <w:rFonts w:ascii="Symbol" w:hAnsi="Symbol"/>
      </w:rPr>
    </w:lvl>
    <w:lvl w:ilvl="4" w:tplc="79E006CC">
      <w:start w:val="1"/>
      <w:numFmt w:val="bullet"/>
      <w:lvlText w:val="o"/>
      <w:lvlJc w:val="left"/>
      <w:pPr>
        <w:tabs>
          <w:tab w:val="num" w:pos="3240"/>
        </w:tabs>
        <w:ind w:left="3240" w:hanging="360"/>
      </w:pPr>
      <w:rPr>
        <w:rFonts w:ascii="Courier New" w:hAnsi="Courier New"/>
      </w:rPr>
    </w:lvl>
    <w:lvl w:ilvl="5" w:tplc="FC1EBE24">
      <w:start w:val="1"/>
      <w:numFmt w:val="bullet"/>
      <w:lvlText w:val=""/>
      <w:lvlJc w:val="left"/>
      <w:pPr>
        <w:tabs>
          <w:tab w:val="num" w:pos="3960"/>
        </w:tabs>
        <w:ind w:left="3960" w:hanging="360"/>
      </w:pPr>
      <w:rPr>
        <w:rFonts w:ascii="Wingdings" w:hAnsi="Wingdings"/>
      </w:rPr>
    </w:lvl>
    <w:lvl w:ilvl="6" w:tplc="E9B0B6E0">
      <w:start w:val="1"/>
      <w:numFmt w:val="bullet"/>
      <w:lvlText w:val=""/>
      <w:lvlJc w:val="left"/>
      <w:pPr>
        <w:tabs>
          <w:tab w:val="num" w:pos="4680"/>
        </w:tabs>
        <w:ind w:left="4680" w:hanging="360"/>
      </w:pPr>
      <w:rPr>
        <w:rFonts w:ascii="Symbol" w:hAnsi="Symbol"/>
      </w:rPr>
    </w:lvl>
    <w:lvl w:ilvl="7" w:tplc="4E28BB1A">
      <w:start w:val="1"/>
      <w:numFmt w:val="bullet"/>
      <w:lvlText w:val="o"/>
      <w:lvlJc w:val="left"/>
      <w:pPr>
        <w:tabs>
          <w:tab w:val="num" w:pos="5400"/>
        </w:tabs>
        <w:ind w:left="5400" w:hanging="360"/>
      </w:pPr>
      <w:rPr>
        <w:rFonts w:ascii="Courier New" w:hAnsi="Courier New"/>
      </w:rPr>
    </w:lvl>
    <w:lvl w:ilvl="8" w:tplc="5074D586">
      <w:start w:val="1"/>
      <w:numFmt w:val="bullet"/>
      <w:lvlText w:val=""/>
      <w:lvlJc w:val="left"/>
      <w:pPr>
        <w:tabs>
          <w:tab w:val="num" w:pos="6120"/>
        </w:tabs>
        <w:ind w:left="6120" w:hanging="360"/>
      </w:pPr>
      <w:rPr>
        <w:rFonts w:ascii="Wingdings" w:hAnsi="Wingdings"/>
      </w:rPr>
    </w:lvl>
  </w:abstractNum>
  <w:abstractNum w:abstractNumId="108" w15:restartNumberingAfterBreak="0">
    <w:nsid w:val="7DF6280C"/>
    <w:multiLevelType w:val="hybridMultilevel"/>
    <w:tmpl w:val="7DF6280C"/>
    <w:lvl w:ilvl="0" w:tplc="C5DC1842">
      <w:start w:val="1"/>
      <w:numFmt w:val="bullet"/>
      <w:lvlText w:val=""/>
      <w:lvlJc w:val="left"/>
      <w:pPr>
        <w:tabs>
          <w:tab w:val="num" w:pos="360"/>
        </w:tabs>
        <w:ind w:left="360" w:hanging="360"/>
      </w:pPr>
      <w:rPr>
        <w:rFonts w:ascii="Symbol" w:hAnsi="Symbol"/>
      </w:rPr>
    </w:lvl>
    <w:lvl w:ilvl="1" w:tplc="100024E4">
      <w:start w:val="1"/>
      <w:numFmt w:val="bullet"/>
      <w:lvlText w:val="o"/>
      <w:lvlJc w:val="left"/>
      <w:pPr>
        <w:tabs>
          <w:tab w:val="num" w:pos="1080"/>
        </w:tabs>
        <w:ind w:left="1080" w:hanging="360"/>
      </w:pPr>
      <w:rPr>
        <w:rFonts w:ascii="Courier New" w:hAnsi="Courier New"/>
      </w:rPr>
    </w:lvl>
    <w:lvl w:ilvl="2" w:tplc="B2C83E52">
      <w:start w:val="1"/>
      <w:numFmt w:val="bullet"/>
      <w:lvlText w:val=""/>
      <w:lvlJc w:val="left"/>
      <w:pPr>
        <w:tabs>
          <w:tab w:val="num" w:pos="1800"/>
        </w:tabs>
        <w:ind w:left="1800" w:hanging="360"/>
      </w:pPr>
      <w:rPr>
        <w:rFonts w:ascii="Wingdings" w:hAnsi="Wingdings"/>
      </w:rPr>
    </w:lvl>
    <w:lvl w:ilvl="3" w:tplc="2C1CA2B6">
      <w:start w:val="1"/>
      <w:numFmt w:val="bullet"/>
      <w:lvlText w:val=""/>
      <w:lvlJc w:val="left"/>
      <w:pPr>
        <w:tabs>
          <w:tab w:val="num" w:pos="2520"/>
        </w:tabs>
        <w:ind w:left="2520" w:hanging="360"/>
      </w:pPr>
      <w:rPr>
        <w:rFonts w:ascii="Symbol" w:hAnsi="Symbol"/>
      </w:rPr>
    </w:lvl>
    <w:lvl w:ilvl="4" w:tplc="B7327E06">
      <w:start w:val="1"/>
      <w:numFmt w:val="bullet"/>
      <w:lvlText w:val="o"/>
      <w:lvlJc w:val="left"/>
      <w:pPr>
        <w:tabs>
          <w:tab w:val="num" w:pos="3240"/>
        </w:tabs>
        <w:ind w:left="3240" w:hanging="360"/>
      </w:pPr>
      <w:rPr>
        <w:rFonts w:ascii="Courier New" w:hAnsi="Courier New"/>
      </w:rPr>
    </w:lvl>
    <w:lvl w:ilvl="5" w:tplc="50763822">
      <w:start w:val="1"/>
      <w:numFmt w:val="bullet"/>
      <w:lvlText w:val=""/>
      <w:lvlJc w:val="left"/>
      <w:pPr>
        <w:tabs>
          <w:tab w:val="num" w:pos="3960"/>
        </w:tabs>
        <w:ind w:left="3960" w:hanging="360"/>
      </w:pPr>
      <w:rPr>
        <w:rFonts w:ascii="Wingdings" w:hAnsi="Wingdings"/>
      </w:rPr>
    </w:lvl>
    <w:lvl w:ilvl="6" w:tplc="CDF4B9E8">
      <w:start w:val="1"/>
      <w:numFmt w:val="bullet"/>
      <w:lvlText w:val=""/>
      <w:lvlJc w:val="left"/>
      <w:pPr>
        <w:tabs>
          <w:tab w:val="num" w:pos="4680"/>
        </w:tabs>
        <w:ind w:left="4680" w:hanging="360"/>
      </w:pPr>
      <w:rPr>
        <w:rFonts w:ascii="Symbol" w:hAnsi="Symbol"/>
      </w:rPr>
    </w:lvl>
    <w:lvl w:ilvl="7" w:tplc="8454255C">
      <w:start w:val="1"/>
      <w:numFmt w:val="bullet"/>
      <w:lvlText w:val="o"/>
      <w:lvlJc w:val="left"/>
      <w:pPr>
        <w:tabs>
          <w:tab w:val="num" w:pos="5400"/>
        </w:tabs>
        <w:ind w:left="5400" w:hanging="360"/>
      </w:pPr>
      <w:rPr>
        <w:rFonts w:ascii="Courier New" w:hAnsi="Courier New"/>
      </w:rPr>
    </w:lvl>
    <w:lvl w:ilvl="8" w:tplc="81BEED3A">
      <w:start w:val="1"/>
      <w:numFmt w:val="bullet"/>
      <w:lvlText w:val=""/>
      <w:lvlJc w:val="left"/>
      <w:pPr>
        <w:tabs>
          <w:tab w:val="num" w:pos="6120"/>
        </w:tabs>
        <w:ind w:left="6120" w:hanging="360"/>
      </w:pPr>
      <w:rPr>
        <w:rFonts w:ascii="Wingdings" w:hAnsi="Wingdings"/>
      </w:rPr>
    </w:lvl>
  </w:abstractNum>
  <w:abstractNum w:abstractNumId="109" w15:restartNumberingAfterBreak="0">
    <w:nsid w:val="7DF6280D"/>
    <w:multiLevelType w:val="hybridMultilevel"/>
    <w:tmpl w:val="7DF6280D"/>
    <w:lvl w:ilvl="0" w:tplc="2E607CD8">
      <w:start w:val="1"/>
      <w:numFmt w:val="bullet"/>
      <w:lvlText w:val=""/>
      <w:lvlJc w:val="left"/>
      <w:pPr>
        <w:tabs>
          <w:tab w:val="num" w:pos="360"/>
        </w:tabs>
        <w:ind w:left="360" w:hanging="360"/>
      </w:pPr>
      <w:rPr>
        <w:rFonts w:ascii="Symbol" w:hAnsi="Symbol"/>
      </w:rPr>
    </w:lvl>
    <w:lvl w:ilvl="1" w:tplc="E062ADF0">
      <w:start w:val="1"/>
      <w:numFmt w:val="bullet"/>
      <w:lvlText w:val="o"/>
      <w:lvlJc w:val="left"/>
      <w:pPr>
        <w:tabs>
          <w:tab w:val="num" w:pos="1080"/>
        </w:tabs>
        <w:ind w:left="1080" w:hanging="360"/>
      </w:pPr>
      <w:rPr>
        <w:rFonts w:ascii="Courier New" w:hAnsi="Courier New"/>
      </w:rPr>
    </w:lvl>
    <w:lvl w:ilvl="2" w:tplc="768A1746">
      <w:start w:val="1"/>
      <w:numFmt w:val="bullet"/>
      <w:lvlText w:val=""/>
      <w:lvlJc w:val="left"/>
      <w:pPr>
        <w:tabs>
          <w:tab w:val="num" w:pos="1800"/>
        </w:tabs>
        <w:ind w:left="1800" w:hanging="360"/>
      </w:pPr>
      <w:rPr>
        <w:rFonts w:ascii="Wingdings" w:hAnsi="Wingdings"/>
      </w:rPr>
    </w:lvl>
    <w:lvl w:ilvl="3" w:tplc="29505F3A">
      <w:start w:val="1"/>
      <w:numFmt w:val="bullet"/>
      <w:lvlText w:val=""/>
      <w:lvlJc w:val="left"/>
      <w:pPr>
        <w:tabs>
          <w:tab w:val="num" w:pos="2520"/>
        </w:tabs>
        <w:ind w:left="2520" w:hanging="360"/>
      </w:pPr>
      <w:rPr>
        <w:rFonts w:ascii="Symbol" w:hAnsi="Symbol"/>
      </w:rPr>
    </w:lvl>
    <w:lvl w:ilvl="4" w:tplc="A7B8A9A2">
      <w:start w:val="1"/>
      <w:numFmt w:val="bullet"/>
      <w:lvlText w:val="o"/>
      <w:lvlJc w:val="left"/>
      <w:pPr>
        <w:tabs>
          <w:tab w:val="num" w:pos="3240"/>
        </w:tabs>
        <w:ind w:left="3240" w:hanging="360"/>
      </w:pPr>
      <w:rPr>
        <w:rFonts w:ascii="Courier New" w:hAnsi="Courier New"/>
      </w:rPr>
    </w:lvl>
    <w:lvl w:ilvl="5" w:tplc="42ECA24A">
      <w:start w:val="1"/>
      <w:numFmt w:val="bullet"/>
      <w:lvlText w:val=""/>
      <w:lvlJc w:val="left"/>
      <w:pPr>
        <w:tabs>
          <w:tab w:val="num" w:pos="3960"/>
        </w:tabs>
        <w:ind w:left="3960" w:hanging="360"/>
      </w:pPr>
      <w:rPr>
        <w:rFonts w:ascii="Wingdings" w:hAnsi="Wingdings"/>
      </w:rPr>
    </w:lvl>
    <w:lvl w:ilvl="6" w:tplc="7B48E3DC">
      <w:start w:val="1"/>
      <w:numFmt w:val="bullet"/>
      <w:lvlText w:val=""/>
      <w:lvlJc w:val="left"/>
      <w:pPr>
        <w:tabs>
          <w:tab w:val="num" w:pos="4680"/>
        </w:tabs>
        <w:ind w:left="4680" w:hanging="360"/>
      </w:pPr>
      <w:rPr>
        <w:rFonts w:ascii="Symbol" w:hAnsi="Symbol"/>
      </w:rPr>
    </w:lvl>
    <w:lvl w:ilvl="7" w:tplc="26AC1312">
      <w:start w:val="1"/>
      <w:numFmt w:val="bullet"/>
      <w:lvlText w:val="o"/>
      <w:lvlJc w:val="left"/>
      <w:pPr>
        <w:tabs>
          <w:tab w:val="num" w:pos="5400"/>
        </w:tabs>
        <w:ind w:left="5400" w:hanging="360"/>
      </w:pPr>
      <w:rPr>
        <w:rFonts w:ascii="Courier New" w:hAnsi="Courier New"/>
      </w:rPr>
    </w:lvl>
    <w:lvl w:ilvl="8" w:tplc="FCEA5DF2">
      <w:start w:val="1"/>
      <w:numFmt w:val="bullet"/>
      <w:lvlText w:val=""/>
      <w:lvlJc w:val="left"/>
      <w:pPr>
        <w:tabs>
          <w:tab w:val="num" w:pos="6120"/>
        </w:tabs>
        <w:ind w:left="6120" w:hanging="360"/>
      </w:pPr>
      <w:rPr>
        <w:rFonts w:ascii="Wingdings" w:hAnsi="Wingdings"/>
      </w:rPr>
    </w:lvl>
  </w:abstractNum>
  <w:abstractNum w:abstractNumId="110" w15:restartNumberingAfterBreak="0">
    <w:nsid w:val="7DF6280E"/>
    <w:multiLevelType w:val="hybridMultilevel"/>
    <w:tmpl w:val="7DF6280E"/>
    <w:lvl w:ilvl="0" w:tplc="32A8CD94">
      <w:start w:val="1"/>
      <w:numFmt w:val="bullet"/>
      <w:lvlText w:val=""/>
      <w:lvlJc w:val="left"/>
      <w:pPr>
        <w:tabs>
          <w:tab w:val="num" w:pos="360"/>
        </w:tabs>
        <w:ind w:left="360" w:hanging="360"/>
      </w:pPr>
      <w:rPr>
        <w:rFonts w:ascii="Symbol" w:hAnsi="Symbol"/>
      </w:rPr>
    </w:lvl>
    <w:lvl w:ilvl="1" w:tplc="4F3E7AEE">
      <w:start w:val="1"/>
      <w:numFmt w:val="bullet"/>
      <w:lvlText w:val="o"/>
      <w:lvlJc w:val="left"/>
      <w:pPr>
        <w:tabs>
          <w:tab w:val="num" w:pos="1080"/>
        </w:tabs>
        <w:ind w:left="1080" w:hanging="360"/>
      </w:pPr>
      <w:rPr>
        <w:rFonts w:ascii="Courier New" w:hAnsi="Courier New"/>
      </w:rPr>
    </w:lvl>
    <w:lvl w:ilvl="2" w:tplc="8DA68B34">
      <w:start w:val="1"/>
      <w:numFmt w:val="bullet"/>
      <w:lvlText w:val=""/>
      <w:lvlJc w:val="left"/>
      <w:pPr>
        <w:tabs>
          <w:tab w:val="num" w:pos="1800"/>
        </w:tabs>
        <w:ind w:left="1800" w:hanging="360"/>
      </w:pPr>
      <w:rPr>
        <w:rFonts w:ascii="Wingdings" w:hAnsi="Wingdings"/>
      </w:rPr>
    </w:lvl>
    <w:lvl w:ilvl="3" w:tplc="EA7C45E6">
      <w:start w:val="1"/>
      <w:numFmt w:val="bullet"/>
      <w:lvlText w:val=""/>
      <w:lvlJc w:val="left"/>
      <w:pPr>
        <w:tabs>
          <w:tab w:val="num" w:pos="2520"/>
        </w:tabs>
        <w:ind w:left="2520" w:hanging="360"/>
      </w:pPr>
      <w:rPr>
        <w:rFonts w:ascii="Symbol" w:hAnsi="Symbol"/>
      </w:rPr>
    </w:lvl>
    <w:lvl w:ilvl="4" w:tplc="1360ADE2">
      <w:start w:val="1"/>
      <w:numFmt w:val="bullet"/>
      <w:lvlText w:val="o"/>
      <w:lvlJc w:val="left"/>
      <w:pPr>
        <w:tabs>
          <w:tab w:val="num" w:pos="3240"/>
        </w:tabs>
        <w:ind w:left="3240" w:hanging="360"/>
      </w:pPr>
      <w:rPr>
        <w:rFonts w:ascii="Courier New" w:hAnsi="Courier New"/>
      </w:rPr>
    </w:lvl>
    <w:lvl w:ilvl="5" w:tplc="313E87D4">
      <w:start w:val="1"/>
      <w:numFmt w:val="bullet"/>
      <w:lvlText w:val=""/>
      <w:lvlJc w:val="left"/>
      <w:pPr>
        <w:tabs>
          <w:tab w:val="num" w:pos="3960"/>
        </w:tabs>
        <w:ind w:left="3960" w:hanging="360"/>
      </w:pPr>
      <w:rPr>
        <w:rFonts w:ascii="Wingdings" w:hAnsi="Wingdings"/>
      </w:rPr>
    </w:lvl>
    <w:lvl w:ilvl="6" w:tplc="6E787282">
      <w:start w:val="1"/>
      <w:numFmt w:val="bullet"/>
      <w:lvlText w:val=""/>
      <w:lvlJc w:val="left"/>
      <w:pPr>
        <w:tabs>
          <w:tab w:val="num" w:pos="4680"/>
        </w:tabs>
        <w:ind w:left="4680" w:hanging="360"/>
      </w:pPr>
      <w:rPr>
        <w:rFonts w:ascii="Symbol" w:hAnsi="Symbol"/>
      </w:rPr>
    </w:lvl>
    <w:lvl w:ilvl="7" w:tplc="7FDA6B80">
      <w:start w:val="1"/>
      <w:numFmt w:val="bullet"/>
      <w:lvlText w:val="o"/>
      <w:lvlJc w:val="left"/>
      <w:pPr>
        <w:tabs>
          <w:tab w:val="num" w:pos="5400"/>
        </w:tabs>
        <w:ind w:left="5400" w:hanging="360"/>
      </w:pPr>
      <w:rPr>
        <w:rFonts w:ascii="Courier New" w:hAnsi="Courier New"/>
      </w:rPr>
    </w:lvl>
    <w:lvl w:ilvl="8" w:tplc="9C8C307E">
      <w:start w:val="1"/>
      <w:numFmt w:val="bullet"/>
      <w:lvlText w:val=""/>
      <w:lvlJc w:val="left"/>
      <w:pPr>
        <w:tabs>
          <w:tab w:val="num" w:pos="6120"/>
        </w:tabs>
        <w:ind w:left="6120" w:hanging="360"/>
      </w:pPr>
      <w:rPr>
        <w:rFonts w:ascii="Wingdings" w:hAnsi="Wingdings"/>
      </w:rPr>
    </w:lvl>
  </w:abstractNum>
  <w:abstractNum w:abstractNumId="111" w15:restartNumberingAfterBreak="0">
    <w:nsid w:val="7DF6280F"/>
    <w:multiLevelType w:val="hybridMultilevel"/>
    <w:tmpl w:val="7DF6280F"/>
    <w:lvl w:ilvl="0" w:tplc="AF9A576A">
      <w:start w:val="1"/>
      <w:numFmt w:val="bullet"/>
      <w:lvlText w:val=""/>
      <w:lvlJc w:val="left"/>
      <w:pPr>
        <w:tabs>
          <w:tab w:val="num" w:pos="360"/>
        </w:tabs>
        <w:ind w:left="360" w:hanging="360"/>
      </w:pPr>
      <w:rPr>
        <w:rFonts w:ascii="Symbol" w:hAnsi="Symbol"/>
      </w:rPr>
    </w:lvl>
    <w:lvl w:ilvl="1" w:tplc="DBA037E6">
      <w:start w:val="1"/>
      <w:numFmt w:val="bullet"/>
      <w:lvlText w:val="o"/>
      <w:lvlJc w:val="left"/>
      <w:pPr>
        <w:tabs>
          <w:tab w:val="num" w:pos="1080"/>
        </w:tabs>
        <w:ind w:left="1080" w:hanging="360"/>
      </w:pPr>
      <w:rPr>
        <w:rFonts w:ascii="Courier New" w:hAnsi="Courier New"/>
      </w:rPr>
    </w:lvl>
    <w:lvl w:ilvl="2" w:tplc="D6B2255E">
      <w:start w:val="1"/>
      <w:numFmt w:val="bullet"/>
      <w:lvlText w:val=""/>
      <w:lvlJc w:val="left"/>
      <w:pPr>
        <w:tabs>
          <w:tab w:val="num" w:pos="1800"/>
        </w:tabs>
        <w:ind w:left="1800" w:hanging="360"/>
      </w:pPr>
      <w:rPr>
        <w:rFonts w:ascii="Wingdings" w:hAnsi="Wingdings"/>
      </w:rPr>
    </w:lvl>
    <w:lvl w:ilvl="3" w:tplc="D74ACE54">
      <w:start w:val="1"/>
      <w:numFmt w:val="bullet"/>
      <w:lvlText w:val=""/>
      <w:lvlJc w:val="left"/>
      <w:pPr>
        <w:tabs>
          <w:tab w:val="num" w:pos="2520"/>
        </w:tabs>
        <w:ind w:left="2520" w:hanging="360"/>
      </w:pPr>
      <w:rPr>
        <w:rFonts w:ascii="Symbol" w:hAnsi="Symbol"/>
      </w:rPr>
    </w:lvl>
    <w:lvl w:ilvl="4" w:tplc="F48E89C0">
      <w:start w:val="1"/>
      <w:numFmt w:val="bullet"/>
      <w:lvlText w:val="o"/>
      <w:lvlJc w:val="left"/>
      <w:pPr>
        <w:tabs>
          <w:tab w:val="num" w:pos="3240"/>
        </w:tabs>
        <w:ind w:left="3240" w:hanging="360"/>
      </w:pPr>
      <w:rPr>
        <w:rFonts w:ascii="Courier New" w:hAnsi="Courier New"/>
      </w:rPr>
    </w:lvl>
    <w:lvl w:ilvl="5" w:tplc="101AFABC">
      <w:start w:val="1"/>
      <w:numFmt w:val="bullet"/>
      <w:lvlText w:val=""/>
      <w:lvlJc w:val="left"/>
      <w:pPr>
        <w:tabs>
          <w:tab w:val="num" w:pos="3960"/>
        </w:tabs>
        <w:ind w:left="3960" w:hanging="360"/>
      </w:pPr>
      <w:rPr>
        <w:rFonts w:ascii="Wingdings" w:hAnsi="Wingdings"/>
      </w:rPr>
    </w:lvl>
    <w:lvl w:ilvl="6" w:tplc="962EF51E">
      <w:start w:val="1"/>
      <w:numFmt w:val="bullet"/>
      <w:lvlText w:val=""/>
      <w:lvlJc w:val="left"/>
      <w:pPr>
        <w:tabs>
          <w:tab w:val="num" w:pos="4680"/>
        </w:tabs>
        <w:ind w:left="4680" w:hanging="360"/>
      </w:pPr>
      <w:rPr>
        <w:rFonts w:ascii="Symbol" w:hAnsi="Symbol"/>
      </w:rPr>
    </w:lvl>
    <w:lvl w:ilvl="7" w:tplc="144E58FC">
      <w:start w:val="1"/>
      <w:numFmt w:val="bullet"/>
      <w:lvlText w:val="o"/>
      <w:lvlJc w:val="left"/>
      <w:pPr>
        <w:tabs>
          <w:tab w:val="num" w:pos="5400"/>
        </w:tabs>
        <w:ind w:left="5400" w:hanging="360"/>
      </w:pPr>
      <w:rPr>
        <w:rFonts w:ascii="Courier New" w:hAnsi="Courier New"/>
      </w:rPr>
    </w:lvl>
    <w:lvl w:ilvl="8" w:tplc="1444EC50">
      <w:start w:val="1"/>
      <w:numFmt w:val="bullet"/>
      <w:lvlText w:val=""/>
      <w:lvlJc w:val="left"/>
      <w:pPr>
        <w:tabs>
          <w:tab w:val="num" w:pos="6120"/>
        </w:tabs>
        <w:ind w:left="6120" w:hanging="360"/>
      </w:pPr>
      <w:rPr>
        <w:rFonts w:ascii="Wingdings" w:hAnsi="Wingdings"/>
      </w:rPr>
    </w:lvl>
  </w:abstractNum>
  <w:abstractNum w:abstractNumId="112" w15:restartNumberingAfterBreak="0">
    <w:nsid w:val="7DF62810"/>
    <w:multiLevelType w:val="hybridMultilevel"/>
    <w:tmpl w:val="7DF62810"/>
    <w:lvl w:ilvl="0" w:tplc="33A6BFD8">
      <w:start w:val="1"/>
      <w:numFmt w:val="bullet"/>
      <w:lvlText w:val=""/>
      <w:lvlJc w:val="left"/>
      <w:pPr>
        <w:tabs>
          <w:tab w:val="num" w:pos="360"/>
        </w:tabs>
        <w:ind w:left="360" w:hanging="360"/>
      </w:pPr>
      <w:rPr>
        <w:rFonts w:ascii="Symbol" w:hAnsi="Symbol"/>
      </w:rPr>
    </w:lvl>
    <w:lvl w:ilvl="1" w:tplc="47D62F38">
      <w:start w:val="1"/>
      <w:numFmt w:val="bullet"/>
      <w:lvlText w:val="o"/>
      <w:lvlJc w:val="left"/>
      <w:pPr>
        <w:tabs>
          <w:tab w:val="num" w:pos="1080"/>
        </w:tabs>
        <w:ind w:left="1080" w:hanging="360"/>
      </w:pPr>
      <w:rPr>
        <w:rFonts w:ascii="Courier New" w:hAnsi="Courier New"/>
      </w:rPr>
    </w:lvl>
    <w:lvl w:ilvl="2" w:tplc="D1C6409E">
      <w:start w:val="1"/>
      <w:numFmt w:val="bullet"/>
      <w:lvlText w:val=""/>
      <w:lvlJc w:val="left"/>
      <w:pPr>
        <w:tabs>
          <w:tab w:val="num" w:pos="1800"/>
        </w:tabs>
        <w:ind w:left="1800" w:hanging="360"/>
      </w:pPr>
      <w:rPr>
        <w:rFonts w:ascii="Wingdings" w:hAnsi="Wingdings"/>
      </w:rPr>
    </w:lvl>
    <w:lvl w:ilvl="3" w:tplc="3ADA470A">
      <w:start w:val="1"/>
      <w:numFmt w:val="bullet"/>
      <w:lvlText w:val=""/>
      <w:lvlJc w:val="left"/>
      <w:pPr>
        <w:tabs>
          <w:tab w:val="num" w:pos="2520"/>
        </w:tabs>
        <w:ind w:left="2520" w:hanging="360"/>
      </w:pPr>
      <w:rPr>
        <w:rFonts w:ascii="Symbol" w:hAnsi="Symbol"/>
      </w:rPr>
    </w:lvl>
    <w:lvl w:ilvl="4" w:tplc="AF10ABB6">
      <w:start w:val="1"/>
      <w:numFmt w:val="bullet"/>
      <w:lvlText w:val="o"/>
      <w:lvlJc w:val="left"/>
      <w:pPr>
        <w:tabs>
          <w:tab w:val="num" w:pos="3240"/>
        </w:tabs>
        <w:ind w:left="3240" w:hanging="360"/>
      </w:pPr>
      <w:rPr>
        <w:rFonts w:ascii="Courier New" w:hAnsi="Courier New"/>
      </w:rPr>
    </w:lvl>
    <w:lvl w:ilvl="5" w:tplc="FD46F184">
      <w:start w:val="1"/>
      <w:numFmt w:val="bullet"/>
      <w:lvlText w:val=""/>
      <w:lvlJc w:val="left"/>
      <w:pPr>
        <w:tabs>
          <w:tab w:val="num" w:pos="3960"/>
        </w:tabs>
        <w:ind w:left="3960" w:hanging="360"/>
      </w:pPr>
      <w:rPr>
        <w:rFonts w:ascii="Wingdings" w:hAnsi="Wingdings"/>
      </w:rPr>
    </w:lvl>
    <w:lvl w:ilvl="6" w:tplc="E01C541A">
      <w:start w:val="1"/>
      <w:numFmt w:val="bullet"/>
      <w:lvlText w:val=""/>
      <w:lvlJc w:val="left"/>
      <w:pPr>
        <w:tabs>
          <w:tab w:val="num" w:pos="4680"/>
        </w:tabs>
        <w:ind w:left="4680" w:hanging="360"/>
      </w:pPr>
      <w:rPr>
        <w:rFonts w:ascii="Symbol" w:hAnsi="Symbol"/>
      </w:rPr>
    </w:lvl>
    <w:lvl w:ilvl="7" w:tplc="CA3E4578">
      <w:start w:val="1"/>
      <w:numFmt w:val="bullet"/>
      <w:lvlText w:val="o"/>
      <w:lvlJc w:val="left"/>
      <w:pPr>
        <w:tabs>
          <w:tab w:val="num" w:pos="5400"/>
        </w:tabs>
        <w:ind w:left="5400" w:hanging="360"/>
      </w:pPr>
      <w:rPr>
        <w:rFonts w:ascii="Courier New" w:hAnsi="Courier New"/>
      </w:rPr>
    </w:lvl>
    <w:lvl w:ilvl="8" w:tplc="81FAB1EE">
      <w:start w:val="1"/>
      <w:numFmt w:val="bullet"/>
      <w:lvlText w:val=""/>
      <w:lvlJc w:val="left"/>
      <w:pPr>
        <w:tabs>
          <w:tab w:val="num" w:pos="6120"/>
        </w:tabs>
        <w:ind w:left="6120" w:hanging="360"/>
      </w:pPr>
      <w:rPr>
        <w:rFonts w:ascii="Wingdings" w:hAnsi="Wingdings"/>
      </w:rPr>
    </w:lvl>
  </w:abstractNum>
  <w:abstractNum w:abstractNumId="113" w15:restartNumberingAfterBreak="0">
    <w:nsid w:val="7DF62811"/>
    <w:multiLevelType w:val="hybridMultilevel"/>
    <w:tmpl w:val="7DF62811"/>
    <w:lvl w:ilvl="0" w:tplc="A0D827CE">
      <w:start w:val="1"/>
      <w:numFmt w:val="bullet"/>
      <w:lvlText w:val=""/>
      <w:lvlJc w:val="left"/>
      <w:pPr>
        <w:tabs>
          <w:tab w:val="num" w:pos="360"/>
        </w:tabs>
        <w:ind w:left="360" w:hanging="360"/>
      </w:pPr>
      <w:rPr>
        <w:rFonts w:ascii="Symbol" w:hAnsi="Symbol"/>
      </w:rPr>
    </w:lvl>
    <w:lvl w:ilvl="1" w:tplc="9222B51C">
      <w:start w:val="1"/>
      <w:numFmt w:val="bullet"/>
      <w:lvlText w:val="o"/>
      <w:lvlJc w:val="left"/>
      <w:pPr>
        <w:tabs>
          <w:tab w:val="num" w:pos="1080"/>
        </w:tabs>
        <w:ind w:left="1080" w:hanging="360"/>
      </w:pPr>
      <w:rPr>
        <w:rFonts w:ascii="Courier New" w:hAnsi="Courier New"/>
      </w:rPr>
    </w:lvl>
    <w:lvl w:ilvl="2" w:tplc="8F702284">
      <w:start w:val="1"/>
      <w:numFmt w:val="bullet"/>
      <w:lvlText w:val=""/>
      <w:lvlJc w:val="left"/>
      <w:pPr>
        <w:tabs>
          <w:tab w:val="num" w:pos="1800"/>
        </w:tabs>
        <w:ind w:left="1800" w:hanging="360"/>
      </w:pPr>
      <w:rPr>
        <w:rFonts w:ascii="Wingdings" w:hAnsi="Wingdings"/>
      </w:rPr>
    </w:lvl>
    <w:lvl w:ilvl="3" w:tplc="78BA0B44">
      <w:start w:val="1"/>
      <w:numFmt w:val="bullet"/>
      <w:lvlText w:val=""/>
      <w:lvlJc w:val="left"/>
      <w:pPr>
        <w:tabs>
          <w:tab w:val="num" w:pos="2520"/>
        </w:tabs>
        <w:ind w:left="2520" w:hanging="360"/>
      </w:pPr>
      <w:rPr>
        <w:rFonts w:ascii="Symbol" w:hAnsi="Symbol"/>
      </w:rPr>
    </w:lvl>
    <w:lvl w:ilvl="4" w:tplc="AA76E1FE">
      <w:start w:val="1"/>
      <w:numFmt w:val="bullet"/>
      <w:lvlText w:val="o"/>
      <w:lvlJc w:val="left"/>
      <w:pPr>
        <w:tabs>
          <w:tab w:val="num" w:pos="3240"/>
        </w:tabs>
        <w:ind w:left="3240" w:hanging="360"/>
      </w:pPr>
      <w:rPr>
        <w:rFonts w:ascii="Courier New" w:hAnsi="Courier New"/>
      </w:rPr>
    </w:lvl>
    <w:lvl w:ilvl="5" w:tplc="758AB3DE">
      <w:start w:val="1"/>
      <w:numFmt w:val="bullet"/>
      <w:lvlText w:val=""/>
      <w:lvlJc w:val="left"/>
      <w:pPr>
        <w:tabs>
          <w:tab w:val="num" w:pos="3960"/>
        </w:tabs>
        <w:ind w:left="3960" w:hanging="360"/>
      </w:pPr>
      <w:rPr>
        <w:rFonts w:ascii="Wingdings" w:hAnsi="Wingdings"/>
      </w:rPr>
    </w:lvl>
    <w:lvl w:ilvl="6" w:tplc="C4D838A0">
      <w:start w:val="1"/>
      <w:numFmt w:val="bullet"/>
      <w:lvlText w:val=""/>
      <w:lvlJc w:val="left"/>
      <w:pPr>
        <w:tabs>
          <w:tab w:val="num" w:pos="4680"/>
        </w:tabs>
        <w:ind w:left="4680" w:hanging="360"/>
      </w:pPr>
      <w:rPr>
        <w:rFonts w:ascii="Symbol" w:hAnsi="Symbol"/>
      </w:rPr>
    </w:lvl>
    <w:lvl w:ilvl="7" w:tplc="A48E737A">
      <w:start w:val="1"/>
      <w:numFmt w:val="bullet"/>
      <w:lvlText w:val="o"/>
      <w:lvlJc w:val="left"/>
      <w:pPr>
        <w:tabs>
          <w:tab w:val="num" w:pos="5400"/>
        </w:tabs>
        <w:ind w:left="5400" w:hanging="360"/>
      </w:pPr>
      <w:rPr>
        <w:rFonts w:ascii="Courier New" w:hAnsi="Courier New"/>
      </w:rPr>
    </w:lvl>
    <w:lvl w:ilvl="8" w:tplc="85046582">
      <w:start w:val="1"/>
      <w:numFmt w:val="bullet"/>
      <w:lvlText w:val=""/>
      <w:lvlJc w:val="left"/>
      <w:pPr>
        <w:tabs>
          <w:tab w:val="num" w:pos="6120"/>
        </w:tabs>
        <w:ind w:left="6120" w:hanging="360"/>
      </w:pPr>
      <w:rPr>
        <w:rFonts w:ascii="Wingdings" w:hAnsi="Wingdings"/>
      </w:rPr>
    </w:lvl>
  </w:abstractNum>
  <w:abstractNum w:abstractNumId="114" w15:restartNumberingAfterBreak="0">
    <w:nsid w:val="7DF62812"/>
    <w:multiLevelType w:val="hybridMultilevel"/>
    <w:tmpl w:val="7DF62812"/>
    <w:lvl w:ilvl="0" w:tplc="60A65AFA">
      <w:start w:val="1"/>
      <w:numFmt w:val="bullet"/>
      <w:lvlText w:val=""/>
      <w:lvlJc w:val="left"/>
      <w:pPr>
        <w:tabs>
          <w:tab w:val="num" w:pos="360"/>
        </w:tabs>
        <w:ind w:left="360" w:hanging="360"/>
      </w:pPr>
      <w:rPr>
        <w:rFonts w:ascii="Symbol" w:hAnsi="Symbol"/>
      </w:rPr>
    </w:lvl>
    <w:lvl w:ilvl="1" w:tplc="886C28BE">
      <w:start w:val="1"/>
      <w:numFmt w:val="bullet"/>
      <w:lvlText w:val="o"/>
      <w:lvlJc w:val="left"/>
      <w:pPr>
        <w:tabs>
          <w:tab w:val="num" w:pos="1080"/>
        </w:tabs>
        <w:ind w:left="1080" w:hanging="360"/>
      </w:pPr>
      <w:rPr>
        <w:rFonts w:ascii="Courier New" w:hAnsi="Courier New"/>
      </w:rPr>
    </w:lvl>
    <w:lvl w:ilvl="2" w:tplc="7F94C722">
      <w:start w:val="1"/>
      <w:numFmt w:val="bullet"/>
      <w:lvlText w:val=""/>
      <w:lvlJc w:val="left"/>
      <w:pPr>
        <w:tabs>
          <w:tab w:val="num" w:pos="1800"/>
        </w:tabs>
        <w:ind w:left="1800" w:hanging="360"/>
      </w:pPr>
      <w:rPr>
        <w:rFonts w:ascii="Wingdings" w:hAnsi="Wingdings"/>
      </w:rPr>
    </w:lvl>
    <w:lvl w:ilvl="3" w:tplc="DF60226A">
      <w:start w:val="1"/>
      <w:numFmt w:val="bullet"/>
      <w:lvlText w:val=""/>
      <w:lvlJc w:val="left"/>
      <w:pPr>
        <w:tabs>
          <w:tab w:val="num" w:pos="2520"/>
        </w:tabs>
        <w:ind w:left="2520" w:hanging="360"/>
      </w:pPr>
      <w:rPr>
        <w:rFonts w:ascii="Symbol" w:hAnsi="Symbol"/>
      </w:rPr>
    </w:lvl>
    <w:lvl w:ilvl="4" w:tplc="8A0C56FA">
      <w:start w:val="1"/>
      <w:numFmt w:val="bullet"/>
      <w:lvlText w:val="o"/>
      <w:lvlJc w:val="left"/>
      <w:pPr>
        <w:tabs>
          <w:tab w:val="num" w:pos="3240"/>
        </w:tabs>
        <w:ind w:left="3240" w:hanging="360"/>
      </w:pPr>
      <w:rPr>
        <w:rFonts w:ascii="Courier New" w:hAnsi="Courier New"/>
      </w:rPr>
    </w:lvl>
    <w:lvl w:ilvl="5" w:tplc="108E55C8">
      <w:start w:val="1"/>
      <w:numFmt w:val="bullet"/>
      <w:lvlText w:val=""/>
      <w:lvlJc w:val="left"/>
      <w:pPr>
        <w:tabs>
          <w:tab w:val="num" w:pos="3960"/>
        </w:tabs>
        <w:ind w:left="3960" w:hanging="360"/>
      </w:pPr>
      <w:rPr>
        <w:rFonts w:ascii="Wingdings" w:hAnsi="Wingdings"/>
      </w:rPr>
    </w:lvl>
    <w:lvl w:ilvl="6" w:tplc="612C59BC">
      <w:start w:val="1"/>
      <w:numFmt w:val="bullet"/>
      <w:lvlText w:val=""/>
      <w:lvlJc w:val="left"/>
      <w:pPr>
        <w:tabs>
          <w:tab w:val="num" w:pos="4680"/>
        </w:tabs>
        <w:ind w:left="4680" w:hanging="360"/>
      </w:pPr>
      <w:rPr>
        <w:rFonts w:ascii="Symbol" w:hAnsi="Symbol"/>
      </w:rPr>
    </w:lvl>
    <w:lvl w:ilvl="7" w:tplc="F0A6D4B6">
      <w:start w:val="1"/>
      <w:numFmt w:val="bullet"/>
      <w:lvlText w:val="o"/>
      <w:lvlJc w:val="left"/>
      <w:pPr>
        <w:tabs>
          <w:tab w:val="num" w:pos="5400"/>
        </w:tabs>
        <w:ind w:left="5400" w:hanging="360"/>
      </w:pPr>
      <w:rPr>
        <w:rFonts w:ascii="Courier New" w:hAnsi="Courier New"/>
      </w:rPr>
    </w:lvl>
    <w:lvl w:ilvl="8" w:tplc="F87EB83C">
      <w:start w:val="1"/>
      <w:numFmt w:val="bullet"/>
      <w:lvlText w:val=""/>
      <w:lvlJc w:val="left"/>
      <w:pPr>
        <w:tabs>
          <w:tab w:val="num" w:pos="6120"/>
        </w:tabs>
        <w:ind w:left="6120" w:hanging="360"/>
      </w:pPr>
      <w:rPr>
        <w:rFonts w:ascii="Wingdings" w:hAnsi="Wingdings"/>
      </w:rPr>
    </w:lvl>
  </w:abstractNum>
  <w:abstractNum w:abstractNumId="115" w15:restartNumberingAfterBreak="0">
    <w:nsid w:val="7DF62813"/>
    <w:multiLevelType w:val="hybridMultilevel"/>
    <w:tmpl w:val="7DF62813"/>
    <w:lvl w:ilvl="0" w:tplc="70B0B02E">
      <w:start w:val="1"/>
      <w:numFmt w:val="bullet"/>
      <w:lvlText w:val=""/>
      <w:lvlJc w:val="left"/>
      <w:pPr>
        <w:tabs>
          <w:tab w:val="num" w:pos="360"/>
        </w:tabs>
        <w:ind w:left="360" w:hanging="360"/>
      </w:pPr>
      <w:rPr>
        <w:rFonts w:ascii="Symbol" w:hAnsi="Symbol"/>
      </w:rPr>
    </w:lvl>
    <w:lvl w:ilvl="1" w:tplc="6DFCCCEA">
      <w:start w:val="1"/>
      <w:numFmt w:val="bullet"/>
      <w:lvlText w:val="o"/>
      <w:lvlJc w:val="left"/>
      <w:pPr>
        <w:tabs>
          <w:tab w:val="num" w:pos="1080"/>
        </w:tabs>
        <w:ind w:left="1080" w:hanging="360"/>
      </w:pPr>
      <w:rPr>
        <w:rFonts w:ascii="Courier New" w:hAnsi="Courier New"/>
      </w:rPr>
    </w:lvl>
    <w:lvl w:ilvl="2" w:tplc="A7946336">
      <w:start w:val="1"/>
      <w:numFmt w:val="bullet"/>
      <w:lvlText w:val=""/>
      <w:lvlJc w:val="left"/>
      <w:pPr>
        <w:tabs>
          <w:tab w:val="num" w:pos="1800"/>
        </w:tabs>
        <w:ind w:left="1800" w:hanging="360"/>
      </w:pPr>
      <w:rPr>
        <w:rFonts w:ascii="Wingdings" w:hAnsi="Wingdings"/>
      </w:rPr>
    </w:lvl>
    <w:lvl w:ilvl="3" w:tplc="A21ED54A">
      <w:start w:val="1"/>
      <w:numFmt w:val="bullet"/>
      <w:lvlText w:val=""/>
      <w:lvlJc w:val="left"/>
      <w:pPr>
        <w:tabs>
          <w:tab w:val="num" w:pos="2520"/>
        </w:tabs>
        <w:ind w:left="2520" w:hanging="360"/>
      </w:pPr>
      <w:rPr>
        <w:rFonts w:ascii="Symbol" w:hAnsi="Symbol"/>
      </w:rPr>
    </w:lvl>
    <w:lvl w:ilvl="4" w:tplc="2B3AD414">
      <w:start w:val="1"/>
      <w:numFmt w:val="bullet"/>
      <w:lvlText w:val="o"/>
      <w:lvlJc w:val="left"/>
      <w:pPr>
        <w:tabs>
          <w:tab w:val="num" w:pos="3240"/>
        </w:tabs>
        <w:ind w:left="3240" w:hanging="360"/>
      </w:pPr>
      <w:rPr>
        <w:rFonts w:ascii="Courier New" w:hAnsi="Courier New"/>
      </w:rPr>
    </w:lvl>
    <w:lvl w:ilvl="5" w:tplc="8A4035C6">
      <w:start w:val="1"/>
      <w:numFmt w:val="bullet"/>
      <w:lvlText w:val=""/>
      <w:lvlJc w:val="left"/>
      <w:pPr>
        <w:tabs>
          <w:tab w:val="num" w:pos="3960"/>
        </w:tabs>
        <w:ind w:left="3960" w:hanging="360"/>
      </w:pPr>
      <w:rPr>
        <w:rFonts w:ascii="Wingdings" w:hAnsi="Wingdings"/>
      </w:rPr>
    </w:lvl>
    <w:lvl w:ilvl="6" w:tplc="7D1ACE90">
      <w:start w:val="1"/>
      <w:numFmt w:val="bullet"/>
      <w:lvlText w:val=""/>
      <w:lvlJc w:val="left"/>
      <w:pPr>
        <w:tabs>
          <w:tab w:val="num" w:pos="4680"/>
        </w:tabs>
        <w:ind w:left="4680" w:hanging="360"/>
      </w:pPr>
      <w:rPr>
        <w:rFonts w:ascii="Symbol" w:hAnsi="Symbol"/>
      </w:rPr>
    </w:lvl>
    <w:lvl w:ilvl="7" w:tplc="F2B4ADB4">
      <w:start w:val="1"/>
      <w:numFmt w:val="bullet"/>
      <w:lvlText w:val="o"/>
      <w:lvlJc w:val="left"/>
      <w:pPr>
        <w:tabs>
          <w:tab w:val="num" w:pos="5400"/>
        </w:tabs>
        <w:ind w:left="5400" w:hanging="360"/>
      </w:pPr>
      <w:rPr>
        <w:rFonts w:ascii="Courier New" w:hAnsi="Courier New"/>
      </w:rPr>
    </w:lvl>
    <w:lvl w:ilvl="8" w:tplc="6802796A">
      <w:start w:val="1"/>
      <w:numFmt w:val="bullet"/>
      <w:lvlText w:val=""/>
      <w:lvlJc w:val="left"/>
      <w:pPr>
        <w:tabs>
          <w:tab w:val="num" w:pos="6120"/>
        </w:tabs>
        <w:ind w:left="6120" w:hanging="360"/>
      </w:pPr>
      <w:rPr>
        <w:rFonts w:ascii="Wingdings" w:hAnsi="Wingdings"/>
      </w:rPr>
    </w:lvl>
  </w:abstractNum>
  <w:abstractNum w:abstractNumId="116" w15:restartNumberingAfterBreak="0">
    <w:nsid w:val="7DF62814"/>
    <w:multiLevelType w:val="hybridMultilevel"/>
    <w:tmpl w:val="7DF62814"/>
    <w:lvl w:ilvl="0" w:tplc="A13644B6">
      <w:start w:val="1"/>
      <w:numFmt w:val="bullet"/>
      <w:lvlText w:val=""/>
      <w:lvlJc w:val="left"/>
      <w:pPr>
        <w:tabs>
          <w:tab w:val="num" w:pos="360"/>
        </w:tabs>
        <w:ind w:left="360" w:hanging="360"/>
      </w:pPr>
      <w:rPr>
        <w:rFonts w:ascii="Symbol" w:hAnsi="Symbol"/>
      </w:rPr>
    </w:lvl>
    <w:lvl w:ilvl="1" w:tplc="7784966C">
      <w:start w:val="1"/>
      <w:numFmt w:val="bullet"/>
      <w:lvlText w:val="o"/>
      <w:lvlJc w:val="left"/>
      <w:pPr>
        <w:tabs>
          <w:tab w:val="num" w:pos="1080"/>
        </w:tabs>
        <w:ind w:left="1080" w:hanging="360"/>
      </w:pPr>
      <w:rPr>
        <w:rFonts w:ascii="Courier New" w:hAnsi="Courier New"/>
      </w:rPr>
    </w:lvl>
    <w:lvl w:ilvl="2" w:tplc="22F42F10">
      <w:start w:val="1"/>
      <w:numFmt w:val="bullet"/>
      <w:lvlText w:val=""/>
      <w:lvlJc w:val="left"/>
      <w:pPr>
        <w:tabs>
          <w:tab w:val="num" w:pos="1800"/>
        </w:tabs>
        <w:ind w:left="1800" w:hanging="360"/>
      </w:pPr>
      <w:rPr>
        <w:rFonts w:ascii="Wingdings" w:hAnsi="Wingdings"/>
      </w:rPr>
    </w:lvl>
    <w:lvl w:ilvl="3" w:tplc="FC7483AE">
      <w:start w:val="1"/>
      <w:numFmt w:val="bullet"/>
      <w:lvlText w:val=""/>
      <w:lvlJc w:val="left"/>
      <w:pPr>
        <w:tabs>
          <w:tab w:val="num" w:pos="2520"/>
        </w:tabs>
        <w:ind w:left="2520" w:hanging="360"/>
      </w:pPr>
      <w:rPr>
        <w:rFonts w:ascii="Symbol" w:hAnsi="Symbol"/>
      </w:rPr>
    </w:lvl>
    <w:lvl w:ilvl="4" w:tplc="3D52D9BC">
      <w:start w:val="1"/>
      <w:numFmt w:val="bullet"/>
      <w:lvlText w:val="o"/>
      <w:lvlJc w:val="left"/>
      <w:pPr>
        <w:tabs>
          <w:tab w:val="num" w:pos="3240"/>
        </w:tabs>
        <w:ind w:left="3240" w:hanging="360"/>
      </w:pPr>
      <w:rPr>
        <w:rFonts w:ascii="Courier New" w:hAnsi="Courier New"/>
      </w:rPr>
    </w:lvl>
    <w:lvl w:ilvl="5" w:tplc="AD84563E">
      <w:start w:val="1"/>
      <w:numFmt w:val="bullet"/>
      <w:lvlText w:val=""/>
      <w:lvlJc w:val="left"/>
      <w:pPr>
        <w:tabs>
          <w:tab w:val="num" w:pos="3960"/>
        </w:tabs>
        <w:ind w:left="3960" w:hanging="360"/>
      </w:pPr>
      <w:rPr>
        <w:rFonts w:ascii="Wingdings" w:hAnsi="Wingdings"/>
      </w:rPr>
    </w:lvl>
    <w:lvl w:ilvl="6" w:tplc="190E941E">
      <w:start w:val="1"/>
      <w:numFmt w:val="bullet"/>
      <w:lvlText w:val=""/>
      <w:lvlJc w:val="left"/>
      <w:pPr>
        <w:tabs>
          <w:tab w:val="num" w:pos="4680"/>
        </w:tabs>
        <w:ind w:left="4680" w:hanging="360"/>
      </w:pPr>
      <w:rPr>
        <w:rFonts w:ascii="Symbol" w:hAnsi="Symbol"/>
      </w:rPr>
    </w:lvl>
    <w:lvl w:ilvl="7" w:tplc="C6C613B2">
      <w:start w:val="1"/>
      <w:numFmt w:val="bullet"/>
      <w:lvlText w:val="o"/>
      <w:lvlJc w:val="left"/>
      <w:pPr>
        <w:tabs>
          <w:tab w:val="num" w:pos="5400"/>
        </w:tabs>
        <w:ind w:left="5400" w:hanging="360"/>
      </w:pPr>
      <w:rPr>
        <w:rFonts w:ascii="Courier New" w:hAnsi="Courier New"/>
      </w:rPr>
    </w:lvl>
    <w:lvl w:ilvl="8" w:tplc="EAEC1DBC">
      <w:start w:val="1"/>
      <w:numFmt w:val="bullet"/>
      <w:lvlText w:val=""/>
      <w:lvlJc w:val="left"/>
      <w:pPr>
        <w:tabs>
          <w:tab w:val="num" w:pos="6120"/>
        </w:tabs>
        <w:ind w:left="6120" w:hanging="360"/>
      </w:pPr>
      <w:rPr>
        <w:rFonts w:ascii="Wingdings" w:hAnsi="Wingdings"/>
      </w:rPr>
    </w:lvl>
  </w:abstractNum>
  <w:abstractNum w:abstractNumId="117" w15:restartNumberingAfterBreak="0">
    <w:nsid w:val="7DF62815"/>
    <w:multiLevelType w:val="hybridMultilevel"/>
    <w:tmpl w:val="7DF62815"/>
    <w:lvl w:ilvl="0" w:tplc="2F902ADE">
      <w:start w:val="1"/>
      <w:numFmt w:val="bullet"/>
      <w:lvlText w:val=""/>
      <w:lvlJc w:val="left"/>
      <w:pPr>
        <w:tabs>
          <w:tab w:val="num" w:pos="360"/>
        </w:tabs>
        <w:ind w:left="360" w:hanging="360"/>
      </w:pPr>
      <w:rPr>
        <w:rFonts w:ascii="Symbol" w:hAnsi="Symbol"/>
      </w:rPr>
    </w:lvl>
    <w:lvl w:ilvl="1" w:tplc="F8C4F9A4">
      <w:start w:val="1"/>
      <w:numFmt w:val="bullet"/>
      <w:lvlText w:val="o"/>
      <w:lvlJc w:val="left"/>
      <w:pPr>
        <w:tabs>
          <w:tab w:val="num" w:pos="1080"/>
        </w:tabs>
        <w:ind w:left="1080" w:hanging="360"/>
      </w:pPr>
      <w:rPr>
        <w:rFonts w:ascii="Courier New" w:hAnsi="Courier New"/>
      </w:rPr>
    </w:lvl>
    <w:lvl w:ilvl="2" w:tplc="BF244CAA">
      <w:start w:val="1"/>
      <w:numFmt w:val="bullet"/>
      <w:lvlText w:val=""/>
      <w:lvlJc w:val="left"/>
      <w:pPr>
        <w:tabs>
          <w:tab w:val="num" w:pos="1800"/>
        </w:tabs>
        <w:ind w:left="1800" w:hanging="360"/>
      </w:pPr>
      <w:rPr>
        <w:rFonts w:ascii="Wingdings" w:hAnsi="Wingdings"/>
      </w:rPr>
    </w:lvl>
    <w:lvl w:ilvl="3" w:tplc="89BC6A4A">
      <w:start w:val="1"/>
      <w:numFmt w:val="bullet"/>
      <w:lvlText w:val=""/>
      <w:lvlJc w:val="left"/>
      <w:pPr>
        <w:tabs>
          <w:tab w:val="num" w:pos="2520"/>
        </w:tabs>
        <w:ind w:left="2520" w:hanging="360"/>
      </w:pPr>
      <w:rPr>
        <w:rFonts w:ascii="Symbol" w:hAnsi="Symbol"/>
      </w:rPr>
    </w:lvl>
    <w:lvl w:ilvl="4" w:tplc="103417DC">
      <w:start w:val="1"/>
      <w:numFmt w:val="bullet"/>
      <w:lvlText w:val="o"/>
      <w:lvlJc w:val="left"/>
      <w:pPr>
        <w:tabs>
          <w:tab w:val="num" w:pos="3240"/>
        </w:tabs>
        <w:ind w:left="3240" w:hanging="360"/>
      </w:pPr>
      <w:rPr>
        <w:rFonts w:ascii="Courier New" w:hAnsi="Courier New"/>
      </w:rPr>
    </w:lvl>
    <w:lvl w:ilvl="5" w:tplc="C5388BBC">
      <w:start w:val="1"/>
      <w:numFmt w:val="bullet"/>
      <w:lvlText w:val=""/>
      <w:lvlJc w:val="left"/>
      <w:pPr>
        <w:tabs>
          <w:tab w:val="num" w:pos="3960"/>
        </w:tabs>
        <w:ind w:left="3960" w:hanging="360"/>
      </w:pPr>
      <w:rPr>
        <w:rFonts w:ascii="Wingdings" w:hAnsi="Wingdings"/>
      </w:rPr>
    </w:lvl>
    <w:lvl w:ilvl="6" w:tplc="1D12A1D4">
      <w:start w:val="1"/>
      <w:numFmt w:val="bullet"/>
      <w:lvlText w:val=""/>
      <w:lvlJc w:val="left"/>
      <w:pPr>
        <w:tabs>
          <w:tab w:val="num" w:pos="4680"/>
        </w:tabs>
        <w:ind w:left="4680" w:hanging="360"/>
      </w:pPr>
      <w:rPr>
        <w:rFonts w:ascii="Symbol" w:hAnsi="Symbol"/>
      </w:rPr>
    </w:lvl>
    <w:lvl w:ilvl="7" w:tplc="D820EDDC">
      <w:start w:val="1"/>
      <w:numFmt w:val="bullet"/>
      <w:lvlText w:val="o"/>
      <w:lvlJc w:val="left"/>
      <w:pPr>
        <w:tabs>
          <w:tab w:val="num" w:pos="5400"/>
        </w:tabs>
        <w:ind w:left="5400" w:hanging="360"/>
      </w:pPr>
      <w:rPr>
        <w:rFonts w:ascii="Courier New" w:hAnsi="Courier New"/>
      </w:rPr>
    </w:lvl>
    <w:lvl w:ilvl="8" w:tplc="D6644DD6">
      <w:start w:val="1"/>
      <w:numFmt w:val="bullet"/>
      <w:lvlText w:val=""/>
      <w:lvlJc w:val="left"/>
      <w:pPr>
        <w:tabs>
          <w:tab w:val="num" w:pos="6120"/>
        </w:tabs>
        <w:ind w:left="6120" w:hanging="360"/>
      </w:pPr>
      <w:rPr>
        <w:rFonts w:ascii="Wingdings" w:hAnsi="Wingdings"/>
      </w:rPr>
    </w:lvl>
  </w:abstractNum>
  <w:abstractNum w:abstractNumId="118" w15:restartNumberingAfterBreak="0">
    <w:nsid w:val="7DF62816"/>
    <w:multiLevelType w:val="hybridMultilevel"/>
    <w:tmpl w:val="7DF62816"/>
    <w:lvl w:ilvl="0" w:tplc="8D069082">
      <w:start w:val="1"/>
      <w:numFmt w:val="bullet"/>
      <w:lvlText w:val=""/>
      <w:lvlJc w:val="left"/>
      <w:pPr>
        <w:tabs>
          <w:tab w:val="num" w:pos="360"/>
        </w:tabs>
        <w:ind w:left="360" w:hanging="360"/>
      </w:pPr>
      <w:rPr>
        <w:rFonts w:ascii="Symbol" w:hAnsi="Symbol"/>
      </w:rPr>
    </w:lvl>
    <w:lvl w:ilvl="1" w:tplc="3C088CFA">
      <w:start w:val="1"/>
      <w:numFmt w:val="bullet"/>
      <w:lvlText w:val="o"/>
      <w:lvlJc w:val="left"/>
      <w:pPr>
        <w:tabs>
          <w:tab w:val="num" w:pos="1080"/>
        </w:tabs>
        <w:ind w:left="1080" w:hanging="360"/>
      </w:pPr>
      <w:rPr>
        <w:rFonts w:ascii="Courier New" w:hAnsi="Courier New"/>
      </w:rPr>
    </w:lvl>
    <w:lvl w:ilvl="2" w:tplc="E934FB80">
      <w:start w:val="1"/>
      <w:numFmt w:val="bullet"/>
      <w:lvlText w:val=""/>
      <w:lvlJc w:val="left"/>
      <w:pPr>
        <w:tabs>
          <w:tab w:val="num" w:pos="1800"/>
        </w:tabs>
        <w:ind w:left="1800" w:hanging="360"/>
      </w:pPr>
      <w:rPr>
        <w:rFonts w:ascii="Wingdings" w:hAnsi="Wingdings"/>
      </w:rPr>
    </w:lvl>
    <w:lvl w:ilvl="3" w:tplc="E2149892">
      <w:start w:val="1"/>
      <w:numFmt w:val="bullet"/>
      <w:lvlText w:val=""/>
      <w:lvlJc w:val="left"/>
      <w:pPr>
        <w:tabs>
          <w:tab w:val="num" w:pos="2520"/>
        </w:tabs>
        <w:ind w:left="2520" w:hanging="360"/>
      </w:pPr>
      <w:rPr>
        <w:rFonts w:ascii="Symbol" w:hAnsi="Symbol"/>
      </w:rPr>
    </w:lvl>
    <w:lvl w:ilvl="4" w:tplc="B6322FC2">
      <w:start w:val="1"/>
      <w:numFmt w:val="bullet"/>
      <w:lvlText w:val="o"/>
      <w:lvlJc w:val="left"/>
      <w:pPr>
        <w:tabs>
          <w:tab w:val="num" w:pos="3240"/>
        </w:tabs>
        <w:ind w:left="3240" w:hanging="360"/>
      </w:pPr>
      <w:rPr>
        <w:rFonts w:ascii="Courier New" w:hAnsi="Courier New"/>
      </w:rPr>
    </w:lvl>
    <w:lvl w:ilvl="5" w:tplc="A10A679C">
      <w:start w:val="1"/>
      <w:numFmt w:val="bullet"/>
      <w:lvlText w:val=""/>
      <w:lvlJc w:val="left"/>
      <w:pPr>
        <w:tabs>
          <w:tab w:val="num" w:pos="3960"/>
        </w:tabs>
        <w:ind w:left="3960" w:hanging="360"/>
      </w:pPr>
      <w:rPr>
        <w:rFonts w:ascii="Wingdings" w:hAnsi="Wingdings"/>
      </w:rPr>
    </w:lvl>
    <w:lvl w:ilvl="6" w:tplc="69429546">
      <w:start w:val="1"/>
      <w:numFmt w:val="bullet"/>
      <w:lvlText w:val=""/>
      <w:lvlJc w:val="left"/>
      <w:pPr>
        <w:tabs>
          <w:tab w:val="num" w:pos="4680"/>
        </w:tabs>
        <w:ind w:left="4680" w:hanging="360"/>
      </w:pPr>
      <w:rPr>
        <w:rFonts w:ascii="Symbol" w:hAnsi="Symbol"/>
      </w:rPr>
    </w:lvl>
    <w:lvl w:ilvl="7" w:tplc="059EEC4A">
      <w:start w:val="1"/>
      <w:numFmt w:val="bullet"/>
      <w:lvlText w:val="o"/>
      <w:lvlJc w:val="left"/>
      <w:pPr>
        <w:tabs>
          <w:tab w:val="num" w:pos="5400"/>
        </w:tabs>
        <w:ind w:left="5400" w:hanging="360"/>
      </w:pPr>
      <w:rPr>
        <w:rFonts w:ascii="Courier New" w:hAnsi="Courier New"/>
      </w:rPr>
    </w:lvl>
    <w:lvl w:ilvl="8" w:tplc="63729874">
      <w:start w:val="1"/>
      <w:numFmt w:val="bullet"/>
      <w:lvlText w:val=""/>
      <w:lvlJc w:val="left"/>
      <w:pPr>
        <w:tabs>
          <w:tab w:val="num" w:pos="6120"/>
        </w:tabs>
        <w:ind w:left="6120" w:hanging="360"/>
      </w:pPr>
      <w:rPr>
        <w:rFonts w:ascii="Wingdings" w:hAnsi="Wingdings"/>
      </w:rPr>
    </w:lvl>
  </w:abstractNum>
  <w:abstractNum w:abstractNumId="119" w15:restartNumberingAfterBreak="0">
    <w:nsid w:val="7DF62817"/>
    <w:multiLevelType w:val="hybridMultilevel"/>
    <w:tmpl w:val="7DF62817"/>
    <w:lvl w:ilvl="0" w:tplc="E4C4C93C">
      <w:start w:val="1"/>
      <w:numFmt w:val="bullet"/>
      <w:lvlText w:val=""/>
      <w:lvlJc w:val="left"/>
      <w:pPr>
        <w:tabs>
          <w:tab w:val="num" w:pos="360"/>
        </w:tabs>
        <w:ind w:left="360" w:hanging="360"/>
      </w:pPr>
      <w:rPr>
        <w:rFonts w:ascii="Symbol" w:hAnsi="Symbol"/>
      </w:rPr>
    </w:lvl>
    <w:lvl w:ilvl="1" w:tplc="95705C00">
      <w:start w:val="1"/>
      <w:numFmt w:val="bullet"/>
      <w:lvlText w:val="o"/>
      <w:lvlJc w:val="left"/>
      <w:pPr>
        <w:tabs>
          <w:tab w:val="num" w:pos="1080"/>
        </w:tabs>
        <w:ind w:left="1080" w:hanging="360"/>
      </w:pPr>
      <w:rPr>
        <w:rFonts w:ascii="Courier New" w:hAnsi="Courier New"/>
      </w:rPr>
    </w:lvl>
    <w:lvl w:ilvl="2" w:tplc="F60248BA">
      <w:start w:val="1"/>
      <w:numFmt w:val="bullet"/>
      <w:lvlText w:val=""/>
      <w:lvlJc w:val="left"/>
      <w:pPr>
        <w:tabs>
          <w:tab w:val="num" w:pos="1800"/>
        </w:tabs>
        <w:ind w:left="1800" w:hanging="360"/>
      </w:pPr>
      <w:rPr>
        <w:rFonts w:ascii="Wingdings" w:hAnsi="Wingdings"/>
      </w:rPr>
    </w:lvl>
    <w:lvl w:ilvl="3" w:tplc="90F817FC">
      <w:start w:val="1"/>
      <w:numFmt w:val="bullet"/>
      <w:lvlText w:val=""/>
      <w:lvlJc w:val="left"/>
      <w:pPr>
        <w:tabs>
          <w:tab w:val="num" w:pos="2520"/>
        </w:tabs>
        <w:ind w:left="2520" w:hanging="360"/>
      </w:pPr>
      <w:rPr>
        <w:rFonts w:ascii="Symbol" w:hAnsi="Symbol"/>
      </w:rPr>
    </w:lvl>
    <w:lvl w:ilvl="4" w:tplc="65387320">
      <w:start w:val="1"/>
      <w:numFmt w:val="bullet"/>
      <w:lvlText w:val="o"/>
      <w:lvlJc w:val="left"/>
      <w:pPr>
        <w:tabs>
          <w:tab w:val="num" w:pos="3240"/>
        </w:tabs>
        <w:ind w:left="3240" w:hanging="360"/>
      </w:pPr>
      <w:rPr>
        <w:rFonts w:ascii="Courier New" w:hAnsi="Courier New"/>
      </w:rPr>
    </w:lvl>
    <w:lvl w:ilvl="5" w:tplc="1FBCB4C4">
      <w:start w:val="1"/>
      <w:numFmt w:val="bullet"/>
      <w:lvlText w:val=""/>
      <w:lvlJc w:val="left"/>
      <w:pPr>
        <w:tabs>
          <w:tab w:val="num" w:pos="3960"/>
        </w:tabs>
        <w:ind w:left="3960" w:hanging="360"/>
      </w:pPr>
      <w:rPr>
        <w:rFonts w:ascii="Wingdings" w:hAnsi="Wingdings"/>
      </w:rPr>
    </w:lvl>
    <w:lvl w:ilvl="6" w:tplc="3B128F4E">
      <w:start w:val="1"/>
      <w:numFmt w:val="bullet"/>
      <w:lvlText w:val=""/>
      <w:lvlJc w:val="left"/>
      <w:pPr>
        <w:tabs>
          <w:tab w:val="num" w:pos="4680"/>
        </w:tabs>
        <w:ind w:left="4680" w:hanging="360"/>
      </w:pPr>
      <w:rPr>
        <w:rFonts w:ascii="Symbol" w:hAnsi="Symbol"/>
      </w:rPr>
    </w:lvl>
    <w:lvl w:ilvl="7" w:tplc="0DC45584">
      <w:start w:val="1"/>
      <w:numFmt w:val="bullet"/>
      <w:lvlText w:val="o"/>
      <w:lvlJc w:val="left"/>
      <w:pPr>
        <w:tabs>
          <w:tab w:val="num" w:pos="5400"/>
        </w:tabs>
        <w:ind w:left="5400" w:hanging="360"/>
      </w:pPr>
      <w:rPr>
        <w:rFonts w:ascii="Courier New" w:hAnsi="Courier New"/>
      </w:rPr>
    </w:lvl>
    <w:lvl w:ilvl="8" w:tplc="3DB8196C">
      <w:start w:val="1"/>
      <w:numFmt w:val="bullet"/>
      <w:lvlText w:val=""/>
      <w:lvlJc w:val="left"/>
      <w:pPr>
        <w:tabs>
          <w:tab w:val="num" w:pos="6120"/>
        </w:tabs>
        <w:ind w:left="6120" w:hanging="360"/>
      </w:pPr>
      <w:rPr>
        <w:rFonts w:ascii="Wingdings" w:hAnsi="Wingdings"/>
      </w:rPr>
    </w:lvl>
  </w:abstractNum>
  <w:abstractNum w:abstractNumId="120" w15:restartNumberingAfterBreak="0">
    <w:nsid w:val="7DF62818"/>
    <w:multiLevelType w:val="hybridMultilevel"/>
    <w:tmpl w:val="7DF62818"/>
    <w:lvl w:ilvl="0" w:tplc="AF8616F4">
      <w:start w:val="1"/>
      <w:numFmt w:val="bullet"/>
      <w:lvlText w:val=""/>
      <w:lvlJc w:val="left"/>
      <w:pPr>
        <w:tabs>
          <w:tab w:val="num" w:pos="360"/>
        </w:tabs>
        <w:ind w:left="360" w:hanging="360"/>
      </w:pPr>
      <w:rPr>
        <w:rFonts w:ascii="Symbol" w:hAnsi="Symbol"/>
      </w:rPr>
    </w:lvl>
    <w:lvl w:ilvl="1" w:tplc="FF702E76">
      <w:start w:val="1"/>
      <w:numFmt w:val="bullet"/>
      <w:lvlText w:val="o"/>
      <w:lvlJc w:val="left"/>
      <w:pPr>
        <w:tabs>
          <w:tab w:val="num" w:pos="1080"/>
        </w:tabs>
        <w:ind w:left="1080" w:hanging="360"/>
      </w:pPr>
      <w:rPr>
        <w:rFonts w:ascii="Courier New" w:hAnsi="Courier New"/>
      </w:rPr>
    </w:lvl>
    <w:lvl w:ilvl="2" w:tplc="C4D00AB0">
      <w:start w:val="1"/>
      <w:numFmt w:val="bullet"/>
      <w:lvlText w:val=""/>
      <w:lvlJc w:val="left"/>
      <w:pPr>
        <w:tabs>
          <w:tab w:val="num" w:pos="1800"/>
        </w:tabs>
        <w:ind w:left="1800" w:hanging="360"/>
      </w:pPr>
      <w:rPr>
        <w:rFonts w:ascii="Wingdings" w:hAnsi="Wingdings"/>
      </w:rPr>
    </w:lvl>
    <w:lvl w:ilvl="3" w:tplc="62303004">
      <w:start w:val="1"/>
      <w:numFmt w:val="bullet"/>
      <w:lvlText w:val=""/>
      <w:lvlJc w:val="left"/>
      <w:pPr>
        <w:tabs>
          <w:tab w:val="num" w:pos="2520"/>
        </w:tabs>
        <w:ind w:left="2520" w:hanging="360"/>
      </w:pPr>
      <w:rPr>
        <w:rFonts w:ascii="Symbol" w:hAnsi="Symbol"/>
      </w:rPr>
    </w:lvl>
    <w:lvl w:ilvl="4" w:tplc="6B7AAE40">
      <w:start w:val="1"/>
      <w:numFmt w:val="bullet"/>
      <w:lvlText w:val="o"/>
      <w:lvlJc w:val="left"/>
      <w:pPr>
        <w:tabs>
          <w:tab w:val="num" w:pos="3240"/>
        </w:tabs>
        <w:ind w:left="3240" w:hanging="360"/>
      </w:pPr>
      <w:rPr>
        <w:rFonts w:ascii="Courier New" w:hAnsi="Courier New"/>
      </w:rPr>
    </w:lvl>
    <w:lvl w:ilvl="5" w:tplc="3CCEF7C8">
      <w:start w:val="1"/>
      <w:numFmt w:val="bullet"/>
      <w:lvlText w:val=""/>
      <w:lvlJc w:val="left"/>
      <w:pPr>
        <w:tabs>
          <w:tab w:val="num" w:pos="3960"/>
        </w:tabs>
        <w:ind w:left="3960" w:hanging="360"/>
      </w:pPr>
      <w:rPr>
        <w:rFonts w:ascii="Wingdings" w:hAnsi="Wingdings"/>
      </w:rPr>
    </w:lvl>
    <w:lvl w:ilvl="6" w:tplc="5392A1A6">
      <w:start w:val="1"/>
      <w:numFmt w:val="bullet"/>
      <w:lvlText w:val=""/>
      <w:lvlJc w:val="left"/>
      <w:pPr>
        <w:tabs>
          <w:tab w:val="num" w:pos="4680"/>
        </w:tabs>
        <w:ind w:left="4680" w:hanging="360"/>
      </w:pPr>
      <w:rPr>
        <w:rFonts w:ascii="Symbol" w:hAnsi="Symbol"/>
      </w:rPr>
    </w:lvl>
    <w:lvl w:ilvl="7" w:tplc="0606731A">
      <w:start w:val="1"/>
      <w:numFmt w:val="bullet"/>
      <w:lvlText w:val="o"/>
      <w:lvlJc w:val="left"/>
      <w:pPr>
        <w:tabs>
          <w:tab w:val="num" w:pos="5400"/>
        </w:tabs>
        <w:ind w:left="5400" w:hanging="360"/>
      </w:pPr>
      <w:rPr>
        <w:rFonts w:ascii="Courier New" w:hAnsi="Courier New"/>
      </w:rPr>
    </w:lvl>
    <w:lvl w:ilvl="8" w:tplc="1B7EFA88">
      <w:start w:val="1"/>
      <w:numFmt w:val="bullet"/>
      <w:lvlText w:val=""/>
      <w:lvlJc w:val="left"/>
      <w:pPr>
        <w:tabs>
          <w:tab w:val="num" w:pos="6120"/>
        </w:tabs>
        <w:ind w:left="6120" w:hanging="360"/>
      </w:pPr>
      <w:rPr>
        <w:rFonts w:ascii="Wingdings" w:hAnsi="Wingdings"/>
      </w:rPr>
    </w:lvl>
  </w:abstractNum>
  <w:abstractNum w:abstractNumId="121" w15:restartNumberingAfterBreak="0">
    <w:nsid w:val="7DF62819"/>
    <w:multiLevelType w:val="hybridMultilevel"/>
    <w:tmpl w:val="7DF62819"/>
    <w:lvl w:ilvl="0" w:tplc="E410E20E">
      <w:start w:val="1"/>
      <w:numFmt w:val="bullet"/>
      <w:lvlText w:val=""/>
      <w:lvlJc w:val="left"/>
      <w:pPr>
        <w:tabs>
          <w:tab w:val="num" w:pos="360"/>
        </w:tabs>
        <w:ind w:left="360" w:hanging="360"/>
      </w:pPr>
      <w:rPr>
        <w:rFonts w:ascii="Symbol" w:hAnsi="Symbol"/>
      </w:rPr>
    </w:lvl>
    <w:lvl w:ilvl="1" w:tplc="F57AFF32">
      <w:start w:val="1"/>
      <w:numFmt w:val="bullet"/>
      <w:lvlText w:val="o"/>
      <w:lvlJc w:val="left"/>
      <w:pPr>
        <w:tabs>
          <w:tab w:val="num" w:pos="1080"/>
        </w:tabs>
        <w:ind w:left="1080" w:hanging="360"/>
      </w:pPr>
      <w:rPr>
        <w:rFonts w:ascii="Courier New" w:hAnsi="Courier New"/>
      </w:rPr>
    </w:lvl>
    <w:lvl w:ilvl="2" w:tplc="CD780E7A">
      <w:start w:val="1"/>
      <w:numFmt w:val="bullet"/>
      <w:lvlText w:val=""/>
      <w:lvlJc w:val="left"/>
      <w:pPr>
        <w:tabs>
          <w:tab w:val="num" w:pos="1800"/>
        </w:tabs>
        <w:ind w:left="1800" w:hanging="360"/>
      </w:pPr>
      <w:rPr>
        <w:rFonts w:ascii="Wingdings" w:hAnsi="Wingdings"/>
      </w:rPr>
    </w:lvl>
    <w:lvl w:ilvl="3" w:tplc="BF548E64">
      <w:start w:val="1"/>
      <w:numFmt w:val="bullet"/>
      <w:lvlText w:val=""/>
      <w:lvlJc w:val="left"/>
      <w:pPr>
        <w:tabs>
          <w:tab w:val="num" w:pos="2520"/>
        </w:tabs>
        <w:ind w:left="2520" w:hanging="360"/>
      </w:pPr>
      <w:rPr>
        <w:rFonts w:ascii="Symbol" w:hAnsi="Symbol"/>
      </w:rPr>
    </w:lvl>
    <w:lvl w:ilvl="4" w:tplc="1082B66E">
      <w:start w:val="1"/>
      <w:numFmt w:val="bullet"/>
      <w:lvlText w:val="o"/>
      <w:lvlJc w:val="left"/>
      <w:pPr>
        <w:tabs>
          <w:tab w:val="num" w:pos="3240"/>
        </w:tabs>
        <w:ind w:left="3240" w:hanging="360"/>
      </w:pPr>
      <w:rPr>
        <w:rFonts w:ascii="Courier New" w:hAnsi="Courier New"/>
      </w:rPr>
    </w:lvl>
    <w:lvl w:ilvl="5" w:tplc="0A687E02">
      <w:start w:val="1"/>
      <w:numFmt w:val="bullet"/>
      <w:lvlText w:val=""/>
      <w:lvlJc w:val="left"/>
      <w:pPr>
        <w:tabs>
          <w:tab w:val="num" w:pos="3960"/>
        </w:tabs>
        <w:ind w:left="3960" w:hanging="360"/>
      </w:pPr>
      <w:rPr>
        <w:rFonts w:ascii="Wingdings" w:hAnsi="Wingdings"/>
      </w:rPr>
    </w:lvl>
    <w:lvl w:ilvl="6" w:tplc="7A14EB22">
      <w:start w:val="1"/>
      <w:numFmt w:val="bullet"/>
      <w:lvlText w:val=""/>
      <w:lvlJc w:val="left"/>
      <w:pPr>
        <w:tabs>
          <w:tab w:val="num" w:pos="4680"/>
        </w:tabs>
        <w:ind w:left="4680" w:hanging="360"/>
      </w:pPr>
      <w:rPr>
        <w:rFonts w:ascii="Symbol" w:hAnsi="Symbol"/>
      </w:rPr>
    </w:lvl>
    <w:lvl w:ilvl="7" w:tplc="25D267E0">
      <w:start w:val="1"/>
      <w:numFmt w:val="bullet"/>
      <w:lvlText w:val="o"/>
      <w:lvlJc w:val="left"/>
      <w:pPr>
        <w:tabs>
          <w:tab w:val="num" w:pos="5400"/>
        </w:tabs>
        <w:ind w:left="5400" w:hanging="360"/>
      </w:pPr>
      <w:rPr>
        <w:rFonts w:ascii="Courier New" w:hAnsi="Courier New"/>
      </w:rPr>
    </w:lvl>
    <w:lvl w:ilvl="8" w:tplc="8E608FB6">
      <w:start w:val="1"/>
      <w:numFmt w:val="bullet"/>
      <w:lvlText w:val=""/>
      <w:lvlJc w:val="left"/>
      <w:pPr>
        <w:tabs>
          <w:tab w:val="num" w:pos="6120"/>
        </w:tabs>
        <w:ind w:left="6120" w:hanging="360"/>
      </w:pPr>
      <w:rPr>
        <w:rFonts w:ascii="Wingdings" w:hAnsi="Wingdings"/>
      </w:rPr>
    </w:lvl>
  </w:abstractNum>
  <w:abstractNum w:abstractNumId="122" w15:restartNumberingAfterBreak="0">
    <w:nsid w:val="7DF6281A"/>
    <w:multiLevelType w:val="hybridMultilevel"/>
    <w:tmpl w:val="7DF6281A"/>
    <w:lvl w:ilvl="0" w:tplc="5B5EA7A6">
      <w:start w:val="1"/>
      <w:numFmt w:val="bullet"/>
      <w:lvlText w:val=""/>
      <w:lvlJc w:val="left"/>
      <w:pPr>
        <w:tabs>
          <w:tab w:val="num" w:pos="360"/>
        </w:tabs>
        <w:ind w:left="360" w:hanging="360"/>
      </w:pPr>
      <w:rPr>
        <w:rFonts w:ascii="Symbol" w:hAnsi="Symbol"/>
      </w:rPr>
    </w:lvl>
    <w:lvl w:ilvl="1" w:tplc="2F2AEB78">
      <w:start w:val="1"/>
      <w:numFmt w:val="bullet"/>
      <w:lvlText w:val="o"/>
      <w:lvlJc w:val="left"/>
      <w:pPr>
        <w:tabs>
          <w:tab w:val="num" w:pos="1080"/>
        </w:tabs>
        <w:ind w:left="1080" w:hanging="360"/>
      </w:pPr>
      <w:rPr>
        <w:rFonts w:ascii="Courier New" w:hAnsi="Courier New"/>
      </w:rPr>
    </w:lvl>
    <w:lvl w:ilvl="2" w:tplc="F21E2AE4">
      <w:start w:val="1"/>
      <w:numFmt w:val="bullet"/>
      <w:lvlText w:val=""/>
      <w:lvlJc w:val="left"/>
      <w:pPr>
        <w:tabs>
          <w:tab w:val="num" w:pos="1800"/>
        </w:tabs>
        <w:ind w:left="1800" w:hanging="360"/>
      </w:pPr>
      <w:rPr>
        <w:rFonts w:ascii="Wingdings" w:hAnsi="Wingdings"/>
      </w:rPr>
    </w:lvl>
    <w:lvl w:ilvl="3" w:tplc="B0AEB67A">
      <w:start w:val="1"/>
      <w:numFmt w:val="bullet"/>
      <w:lvlText w:val=""/>
      <w:lvlJc w:val="left"/>
      <w:pPr>
        <w:tabs>
          <w:tab w:val="num" w:pos="2520"/>
        </w:tabs>
        <w:ind w:left="2520" w:hanging="360"/>
      </w:pPr>
      <w:rPr>
        <w:rFonts w:ascii="Symbol" w:hAnsi="Symbol"/>
      </w:rPr>
    </w:lvl>
    <w:lvl w:ilvl="4" w:tplc="12FA7BF4">
      <w:start w:val="1"/>
      <w:numFmt w:val="bullet"/>
      <w:lvlText w:val="o"/>
      <w:lvlJc w:val="left"/>
      <w:pPr>
        <w:tabs>
          <w:tab w:val="num" w:pos="3240"/>
        </w:tabs>
        <w:ind w:left="3240" w:hanging="360"/>
      </w:pPr>
      <w:rPr>
        <w:rFonts w:ascii="Courier New" w:hAnsi="Courier New"/>
      </w:rPr>
    </w:lvl>
    <w:lvl w:ilvl="5" w:tplc="DBD88704">
      <w:start w:val="1"/>
      <w:numFmt w:val="bullet"/>
      <w:lvlText w:val=""/>
      <w:lvlJc w:val="left"/>
      <w:pPr>
        <w:tabs>
          <w:tab w:val="num" w:pos="3960"/>
        </w:tabs>
        <w:ind w:left="3960" w:hanging="360"/>
      </w:pPr>
      <w:rPr>
        <w:rFonts w:ascii="Wingdings" w:hAnsi="Wingdings"/>
      </w:rPr>
    </w:lvl>
    <w:lvl w:ilvl="6" w:tplc="41943898">
      <w:start w:val="1"/>
      <w:numFmt w:val="bullet"/>
      <w:lvlText w:val=""/>
      <w:lvlJc w:val="left"/>
      <w:pPr>
        <w:tabs>
          <w:tab w:val="num" w:pos="4680"/>
        </w:tabs>
        <w:ind w:left="4680" w:hanging="360"/>
      </w:pPr>
      <w:rPr>
        <w:rFonts w:ascii="Symbol" w:hAnsi="Symbol"/>
      </w:rPr>
    </w:lvl>
    <w:lvl w:ilvl="7" w:tplc="AE3A7A3E">
      <w:start w:val="1"/>
      <w:numFmt w:val="bullet"/>
      <w:lvlText w:val="o"/>
      <w:lvlJc w:val="left"/>
      <w:pPr>
        <w:tabs>
          <w:tab w:val="num" w:pos="5400"/>
        </w:tabs>
        <w:ind w:left="5400" w:hanging="360"/>
      </w:pPr>
      <w:rPr>
        <w:rFonts w:ascii="Courier New" w:hAnsi="Courier New"/>
      </w:rPr>
    </w:lvl>
    <w:lvl w:ilvl="8" w:tplc="1AEC58A2">
      <w:start w:val="1"/>
      <w:numFmt w:val="bullet"/>
      <w:lvlText w:val=""/>
      <w:lvlJc w:val="left"/>
      <w:pPr>
        <w:tabs>
          <w:tab w:val="num" w:pos="6120"/>
        </w:tabs>
        <w:ind w:left="6120" w:hanging="360"/>
      </w:pPr>
      <w:rPr>
        <w:rFonts w:ascii="Wingdings" w:hAnsi="Wingdings"/>
      </w:rPr>
    </w:lvl>
  </w:abstractNum>
  <w:abstractNum w:abstractNumId="123" w15:restartNumberingAfterBreak="0">
    <w:nsid w:val="7DF6281B"/>
    <w:multiLevelType w:val="hybridMultilevel"/>
    <w:tmpl w:val="7DF6281B"/>
    <w:lvl w:ilvl="0" w:tplc="3E1AEFF8">
      <w:start w:val="1"/>
      <w:numFmt w:val="bullet"/>
      <w:lvlText w:val=""/>
      <w:lvlJc w:val="left"/>
      <w:pPr>
        <w:tabs>
          <w:tab w:val="num" w:pos="360"/>
        </w:tabs>
        <w:ind w:left="360" w:hanging="360"/>
      </w:pPr>
      <w:rPr>
        <w:rFonts w:ascii="Symbol" w:hAnsi="Symbol"/>
      </w:rPr>
    </w:lvl>
    <w:lvl w:ilvl="1" w:tplc="A1AA6376">
      <w:start w:val="1"/>
      <w:numFmt w:val="bullet"/>
      <w:lvlText w:val="o"/>
      <w:lvlJc w:val="left"/>
      <w:pPr>
        <w:tabs>
          <w:tab w:val="num" w:pos="1080"/>
        </w:tabs>
        <w:ind w:left="1080" w:hanging="360"/>
      </w:pPr>
      <w:rPr>
        <w:rFonts w:ascii="Courier New" w:hAnsi="Courier New"/>
      </w:rPr>
    </w:lvl>
    <w:lvl w:ilvl="2" w:tplc="2D5ECF7A">
      <w:start w:val="1"/>
      <w:numFmt w:val="bullet"/>
      <w:lvlText w:val=""/>
      <w:lvlJc w:val="left"/>
      <w:pPr>
        <w:tabs>
          <w:tab w:val="num" w:pos="1800"/>
        </w:tabs>
        <w:ind w:left="1800" w:hanging="360"/>
      </w:pPr>
      <w:rPr>
        <w:rFonts w:ascii="Wingdings" w:hAnsi="Wingdings"/>
      </w:rPr>
    </w:lvl>
    <w:lvl w:ilvl="3" w:tplc="F5E626EC">
      <w:start w:val="1"/>
      <w:numFmt w:val="bullet"/>
      <w:lvlText w:val=""/>
      <w:lvlJc w:val="left"/>
      <w:pPr>
        <w:tabs>
          <w:tab w:val="num" w:pos="2520"/>
        </w:tabs>
        <w:ind w:left="2520" w:hanging="360"/>
      </w:pPr>
      <w:rPr>
        <w:rFonts w:ascii="Symbol" w:hAnsi="Symbol"/>
      </w:rPr>
    </w:lvl>
    <w:lvl w:ilvl="4" w:tplc="96441B68">
      <w:start w:val="1"/>
      <w:numFmt w:val="bullet"/>
      <w:lvlText w:val="o"/>
      <w:lvlJc w:val="left"/>
      <w:pPr>
        <w:tabs>
          <w:tab w:val="num" w:pos="3240"/>
        </w:tabs>
        <w:ind w:left="3240" w:hanging="360"/>
      </w:pPr>
      <w:rPr>
        <w:rFonts w:ascii="Courier New" w:hAnsi="Courier New"/>
      </w:rPr>
    </w:lvl>
    <w:lvl w:ilvl="5" w:tplc="E60E421C">
      <w:start w:val="1"/>
      <w:numFmt w:val="bullet"/>
      <w:lvlText w:val=""/>
      <w:lvlJc w:val="left"/>
      <w:pPr>
        <w:tabs>
          <w:tab w:val="num" w:pos="3960"/>
        </w:tabs>
        <w:ind w:left="3960" w:hanging="360"/>
      </w:pPr>
      <w:rPr>
        <w:rFonts w:ascii="Wingdings" w:hAnsi="Wingdings"/>
      </w:rPr>
    </w:lvl>
    <w:lvl w:ilvl="6" w:tplc="7A7C5978">
      <w:start w:val="1"/>
      <w:numFmt w:val="bullet"/>
      <w:lvlText w:val=""/>
      <w:lvlJc w:val="left"/>
      <w:pPr>
        <w:tabs>
          <w:tab w:val="num" w:pos="4680"/>
        </w:tabs>
        <w:ind w:left="4680" w:hanging="360"/>
      </w:pPr>
      <w:rPr>
        <w:rFonts w:ascii="Symbol" w:hAnsi="Symbol"/>
      </w:rPr>
    </w:lvl>
    <w:lvl w:ilvl="7" w:tplc="A51A644E">
      <w:start w:val="1"/>
      <w:numFmt w:val="bullet"/>
      <w:lvlText w:val="o"/>
      <w:lvlJc w:val="left"/>
      <w:pPr>
        <w:tabs>
          <w:tab w:val="num" w:pos="5400"/>
        </w:tabs>
        <w:ind w:left="5400" w:hanging="360"/>
      </w:pPr>
      <w:rPr>
        <w:rFonts w:ascii="Courier New" w:hAnsi="Courier New"/>
      </w:rPr>
    </w:lvl>
    <w:lvl w:ilvl="8" w:tplc="78F48344">
      <w:start w:val="1"/>
      <w:numFmt w:val="bullet"/>
      <w:lvlText w:val=""/>
      <w:lvlJc w:val="left"/>
      <w:pPr>
        <w:tabs>
          <w:tab w:val="num" w:pos="6120"/>
        </w:tabs>
        <w:ind w:left="6120" w:hanging="360"/>
      </w:pPr>
      <w:rPr>
        <w:rFonts w:ascii="Wingdings" w:hAnsi="Wingdings"/>
      </w:rPr>
    </w:lvl>
  </w:abstractNum>
  <w:abstractNum w:abstractNumId="124" w15:restartNumberingAfterBreak="0">
    <w:nsid w:val="7DF6281C"/>
    <w:multiLevelType w:val="hybridMultilevel"/>
    <w:tmpl w:val="7DF6281C"/>
    <w:lvl w:ilvl="0" w:tplc="CBC843F4">
      <w:start w:val="1"/>
      <w:numFmt w:val="bullet"/>
      <w:lvlText w:val=""/>
      <w:lvlJc w:val="left"/>
      <w:pPr>
        <w:tabs>
          <w:tab w:val="num" w:pos="360"/>
        </w:tabs>
        <w:ind w:left="360" w:hanging="360"/>
      </w:pPr>
      <w:rPr>
        <w:rFonts w:ascii="Symbol" w:hAnsi="Symbol"/>
      </w:rPr>
    </w:lvl>
    <w:lvl w:ilvl="1" w:tplc="3E64E63A">
      <w:start w:val="1"/>
      <w:numFmt w:val="bullet"/>
      <w:lvlText w:val="o"/>
      <w:lvlJc w:val="left"/>
      <w:pPr>
        <w:tabs>
          <w:tab w:val="num" w:pos="1080"/>
        </w:tabs>
        <w:ind w:left="1080" w:hanging="360"/>
      </w:pPr>
      <w:rPr>
        <w:rFonts w:ascii="Courier New" w:hAnsi="Courier New"/>
      </w:rPr>
    </w:lvl>
    <w:lvl w:ilvl="2" w:tplc="E06C4EB4">
      <w:start w:val="1"/>
      <w:numFmt w:val="bullet"/>
      <w:lvlText w:val=""/>
      <w:lvlJc w:val="left"/>
      <w:pPr>
        <w:tabs>
          <w:tab w:val="num" w:pos="1800"/>
        </w:tabs>
        <w:ind w:left="1800" w:hanging="360"/>
      </w:pPr>
      <w:rPr>
        <w:rFonts w:ascii="Wingdings" w:hAnsi="Wingdings"/>
      </w:rPr>
    </w:lvl>
    <w:lvl w:ilvl="3" w:tplc="B0649362">
      <w:start w:val="1"/>
      <w:numFmt w:val="bullet"/>
      <w:lvlText w:val=""/>
      <w:lvlJc w:val="left"/>
      <w:pPr>
        <w:tabs>
          <w:tab w:val="num" w:pos="2520"/>
        </w:tabs>
        <w:ind w:left="2520" w:hanging="360"/>
      </w:pPr>
      <w:rPr>
        <w:rFonts w:ascii="Symbol" w:hAnsi="Symbol"/>
      </w:rPr>
    </w:lvl>
    <w:lvl w:ilvl="4" w:tplc="A3824F7E">
      <w:start w:val="1"/>
      <w:numFmt w:val="bullet"/>
      <w:lvlText w:val="o"/>
      <w:lvlJc w:val="left"/>
      <w:pPr>
        <w:tabs>
          <w:tab w:val="num" w:pos="3240"/>
        </w:tabs>
        <w:ind w:left="3240" w:hanging="360"/>
      </w:pPr>
      <w:rPr>
        <w:rFonts w:ascii="Courier New" w:hAnsi="Courier New"/>
      </w:rPr>
    </w:lvl>
    <w:lvl w:ilvl="5" w:tplc="183650E4">
      <w:start w:val="1"/>
      <w:numFmt w:val="bullet"/>
      <w:lvlText w:val=""/>
      <w:lvlJc w:val="left"/>
      <w:pPr>
        <w:tabs>
          <w:tab w:val="num" w:pos="3960"/>
        </w:tabs>
        <w:ind w:left="3960" w:hanging="360"/>
      </w:pPr>
      <w:rPr>
        <w:rFonts w:ascii="Wingdings" w:hAnsi="Wingdings"/>
      </w:rPr>
    </w:lvl>
    <w:lvl w:ilvl="6" w:tplc="D434765A">
      <w:start w:val="1"/>
      <w:numFmt w:val="bullet"/>
      <w:lvlText w:val=""/>
      <w:lvlJc w:val="left"/>
      <w:pPr>
        <w:tabs>
          <w:tab w:val="num" w:pos="4680"/>
        </w:tabs>
        <w:ind w:left="4680" w:hanging="360"/>
      </w:pPr>
      <w:rPr>
        <w:rFonts w:ascii="Symbol" w:hAnsi="Symbol"/>
      </w:rPr>
    </w:lvl>
    <w:lvl w:ilvl="7" w:tplc="BE1476FC">
      <w:start w:val="1"/>
      <w:numFmt w:val="bullet"/>
      <w:lvlText w:val="o"/>
      <w:lvlJc w:val="left"/>
      <w:pPr>
        <w:tabs>
          <w:tab w:val="num" w:pos="5400"/>
        </w:tabs>
        <w:ind w:left="5400" w:hanging="360"/>
      </w:pPr>
      <w:rPr>
        <w:rFonts w:ascii="Courier New" w:hAnsi="Courier New"/>
      </w:rPr>
    </w:lvl>
    <w:lvl w:ilvl="8" w:tplc="1CE87B80">
      <w:start w:val="1"/>
      <w:numFmt w:val="bullet"/>
      <w:lvlText w:val=""/>
      <w:lvlJc w:val="left"/>
      <w:pPr>
        <w:tabs>
          <w:tab w:val="num" w:pos="6120"/>
        </w:tabs>
        <w:ind w:left="6120" w:hanging="360"/>
      </w:pPr>
      <w:rPr>
        <w:rFonts w:ascii="Wingdings" w:hAnsi="Wingdings"/>
      </w:rPr>
    </w:lvl>
  </w:abstractNum>
  <w:abstractNum w:abstractNumId="125" w15:restartNumberingAfterBreak="0">
    <w:nsid w:val="7DF6281D"/>
    <w:multiLevelType w:val="hybridMultilevel"/>
    <w:tmpl w:val="7DF6281D"/>
    <w:lvl w:ilvl="0" w:tplc="E2E402D2">
      <w:start w:val="1"/>
      <w:numFmt w:val="bullet"/>
      <w:lvlText w:val=""/>
      <w:lvlJc w:val="left"/>
      <w:pPr>
        <w:tabs>
          <w:tab w:val="num" w:pos="360"/>
        </w:tabs>
        <w:ind w:left="360" w:hanging="360"/>
      </w:pPr>
      <w:rPr>
        <w:rFonts w:ascii="Symbol" w:hAnsi="Symbol"/>
      </w:rPr>
    </w:lvl>
    <w:lvl w:ilvl="1" w:tplc="B114ED02">
      <w:start w:val="1"/>
      <w:numFmt w:val="bullet"/>
      <w:lvlText w:val="o"/>
      <w:lvlJc w:val="left"/>
      <w:pPr>
        <w:tabs>
          <w:tab w:val="num" w:pos="1080"/>
        </w:tabs>
        <w:ind w:left="1080" w:hanging="360"/>
      </w:pPr>
      <w:rPr>
        <w:rFonts w:ascii="Courier New" w:hAnsi="Courier New"/>
      </w:rPr>
    </w:lvl>
    <w:lvl w:ilvl="2" w:tplc="ECA4DC42">
      <w:start w:val="1"/>
      <w:numFmt w:val="bullet"/>
      <w:lvlText w:val=""/>
      <w:lvlJc w:val="left"/>
      <w:pPr>
        <w:tabs>
          <w:tab w:val="num" w:pos="1800"/>
        </w:tabs>
        <w:ind w:left="1800" w:hanging="360"/>
      </w:pPr>
      <w:rPr>
        <w:rFonts w:ascii="Wingdings" w:hAnsi="Wingdings"/>
      </w:rPr>
    </w:lvl>
    <w:lvl w:ilvl="3" w:tplc="5A18E02C">
      <w:start w:val="1"/>
      <w:numFmt w:val="bullet"/>
      <w:lvlText w:val=""/>
      <w:lvlJc w:val="left"/>
      <w:pPr>
        <w:tabs>
          <w:tab w:val="num" w:pos="2520"/>
        </w:tabs>
        <w:ind w:left="2520" w:hanging="360"/>
      </w:pPr>
      <w:rPr>
        <w:rFonts w:ascii="Symbol" w:hAnsi="Symbol"/>
      </w:rPr>
    </w:lvl>
    <w:lvl w:ilvl="4" w:tplc="A9F0E322">
      <w:start w:val="1"/>
      <w:numFmt w:val="bullet"/>
      <w:lvlText w:val="o"/>
      <w:lvlJc w:val="left"/>
      <w:pPr>
        <w:tabs>
          <w:tab w:val="num" w:pos="3240"/>
        </w:tabs>
        <w:ind w:left="3240" w:hanging="360"/>
      </w:pPr>
      <w:rPr>
        <w:rFonts w:ascii="Courier New" w:hAnsi="Courier New"/>
      </w:rPr>
    </w:lvl>
    <w:lvl w:ilvl="5" w:tplc="22BE28F0">
      <w:start w:val="1"/>
      <w:numFmt w:val="bullet"/>
      <w:lvlText w:val=""/>
      <w:lvlJc w:val="left"/>
      <w:pPr>
        <w:tabs>
          <w:tab w:val="num" w:pos="3960"/>
        </w:tabs>
        <w:ind w:left="3960" w:hanging="360"/>
      </w:pPr>
      <w:rPr>
        <w:rFonts w:ascii="Wingdings" w:hAnsi="Wingdings"/>
      </w:rPr>
    </w:lvl>
    <w:lvl w:ilvl="6" w:tplc="FB4C51A6">
      <w:start w:val="1"/>
      <w:numFmt w:val="bullet"/>
      <w:lvlText w:val=""/>
      <w:lvlJc w:val="left"/>
      <w:pPr>
        <w:tabs>
          <w:tab w:val="num" w:pos="4680"/>
        </w:tabs>
        <w:ind w:left="4680" w:hanging="360"/>
      </w:pPr>
      <w:rPr>
        <w:rFonts w:ascii="Symbol" w:hAnsi="Symbol"/>
      </w:rPr>
    </w:lvl>
    <w:lvl w:ilvl="7" w:tplc="AAC84F3A">
      <w:start w:val="1"/>
      <w:numFmt w:val="bullet"/>
      <w:lvlText w:val="o"/>
      <w:lvlJc w:val="left"/>
      <w:pPr>
        <w:tabs>
          <w:tab w:val="num" w:pos="5400"/>
        </w:tabs>
        <w:ind w:left="5400" w:hanging="360"/>
      </w:pPr>
      <w:rPr>
        <w:rFonts w:ascii="Courier New" w:hAnsi="Courier New"/>
      </w:rPr>
    </w:lvl>
    <w:lvl w:ilvl="8" w:tplc="D180C544">
      <w:start w:val="1"/>
      <w:numFmt w:val="bullet"/>
      <w:lvlText w:val=""/>
      <w:lvlJc w:val="left"/>
      <w:pPr>
        <w:tabs>
          <w:tab w:val="num" w:pos="6120"/>
        </w:tabs>
        <w:ind w:left="6120" w:hanging="360"/>
      </w:pPr>
      <w:rPr>
        <w:rFonts w:ascii="Wingdings" w:hAnsi="Wingdings"/>
      </w:rPr>
    </w:lvl>
  </w:abstractNum>
  <w:abstractNum w:abstractNumId="126" w15:restartNumberingAfterBreak="0">
    <w:nsid w:val="7DF6281E"/>
    <w:multiLevelType w:val="hybridMultilevel"/>
    <w:tmpl w:val="7DF6281E"/>
    <w:lvl w:ilvl="0" w:tplc="7F264780">
      <w:start w:val="1"/>
      <w:numFmt w:val="bullet"/>
      <w:lvlText w:val=""/>
      <w:lvlJc w:val="left"/>
      <w:pPr>
        <w:tabs>
          <w:tab w:val="num" w:pos="360"/>
        </w:tabs>
        <w:ind w:left="360" w:hanging="360"/>
      </w:pPr>
      <w:rPr>
        <w:rFonts w:ascii="Symbol" w:hAnsi="Symbol"/>
      </w:rPr>
    </w:lvl>
    <w:lvl w:ilvl="1" w:tplc="7A5CB05E">
      <w:start w:val="1"/>
      <w:numFmt w:val="bullet"/>
      <w:lvlText w:val="o"/>
      <w:lvlJc w:val="left"/>
      <w:pPr>
        <w:tabs>
          <w:tab w:val="num" w:pos="1080"/>
        </w:tabs>
        <w:ind w:left="1080" w:hanging="360"/>
      </w:pPr>
      <w:rPr>
        <w:rFonts w:ascii="Courier New" w:hAnsi="Courier New"/>
      </w:rPr>
    </w:lvl>
    <w:lvl w:ilvl="2" w:tplc="BD224494">
      <w:start w:val="1"/>
      <w:numFmt w:val="bullet"/>
      <w:lvlText w:val=""/>
      <w:lvlJc w:val="left"/>
      <w:pPr>
        <w:tabs>
          <w:tab w:val="num" w:pos="1800"/>
        </w:tabs>
        <w:ind w:left="1800" w:hanging="360"/>
      </w:pPr>
      <w:rPr>
        <w:rFonts w:ascii="Wingdings" w:hAnsi="Wingdings"/>
      </w:rPr>
    </w:lvl>
    <w:lvl w:ilvl="3" w:tplc="6ECAD1E2">
      <w:start w:val="1"/>
      <w:numFmt w:val="bullet"/>
      <w:lvlText w:val=""/>
      <w:lvlJc w:val="left"/>
      <w:pPr>
        <w:tabs>
          <w:tab w:val="num" w:pos="2520"/>
        </w:tabs>
        <w:ind w:left="2520" w:hanging="360"/>
      </w:pPr>
      <w:rPr>
        <w:rFonts w:ascii="Symbol" w:hAnsi="Symbol"/>
      </w:rPr>
    </w:lvl>
    <w:lvl w:ilvl="4" w:tplc="8904D7CA">
      <w:start w:val="1"/>
      <w:numFmt w:val="bullet"/>
      <w:lvlText w:val="o"/>
      <w:lvlJc w:val="left"/>
      <w:pPr>
        <w:tabs>
          <w:tab w:val="num" w:pos="3240"/>
        </w:tabs>
        <w:ind w:left="3240" w:hanging="360"/>
      </w:pPr>
      <w:rPr>
        <w:rFonts w:ascii="Courier New" w:hAnsi="Courier New"/>
      </w:rPr>
    </w:lvl>
    <w:lvl w:ilvl="5" w:tplc="DB5AA372">
      <w:start w:val="1"/>
      <w:numFmt w:val="bullet"/>
      <w:lvlText w:val=""/>
      <w:lvlJc w:val="left"/>
      <w:pPr>
        <w:tabs>
          <w:tab w:val="num" w:pos="3960"/>
        </w:tabs>
        <w:ind w:left="3960" w:hanging="360"/>
      </w:pPr>
      <w:rPr>
        <w:rFonts w:ascii="Wingdings" w:hAnsi="Wingdings"/>
      </w:rPr>
    </w:lvl>
    <w:lvl w:ilvl="6" w:tplc="D096AB54">
      <w:start w:val="1"/>
      <w:numFmt w:val="bullet"/>
      <w:lvlText w:val=""/>
      <w:lvlJc w:val="left"/>
      <w:pPr>
        <w:tabs>
          <w:tab w:val="num" w:pos="4680"/>
        </w:tabs>
        <w:ind w:left="4680" w:hanging="360"/>
      </w:pPr>
      <w:rPr>
        <w:rFonts w:ascii="Symbol" w:hAnsi="Symbol"/>
      </w:rPr>
    </w:lvl>
    <w:lvl w:ilvl="7" w:tplc="65A289A0">
      <w:start w:val="1"/>
      <w:numFmt w:val="bullet"/>
      <w:lvlText w:val="o"/>
      <w:lvlJc w:val="left"/>
      <w:pPr>
        <w:tabs>
          <w:tab w:val="num" w:pos="5400"/>
        </w:tabs>
        <w:ind w:left="5400" w:hanging="360"/>
      </w:pPr>
      <w:rPr>
        <w:rFonts w:ascii="Courier New" w:hAnsi="Courier New"/>
      </w:rPr>
    </w:lvl>
    <w:lvl w:ilvl="8" w:tplc="3E8CF136">
      <w:start w:val="1"/>
      <w:numFmt w:val="bullet"/>
      <w:lvlText w:val=""/>
      <w:lvlJc w:val="left"/>
      <w:pPr>
        <w:tabs>
          <w:tab w:val="num" w:pos="6120"/>
        </w:tabs>
        <w:ind w:left="6120" w:hanging="360"/>
      </w:pPr>
      <w:rPr>
        <w:rFonts w:ascii="Wingdings" w:hAnsi="Wingdings"/>
      </w:rPr>
    </w:lvl>
  </w:abstractNum>
  <w:abstractNum w:abstractNumId="127" w15:restartNumberingAfterBreak="0">
    <w:nsid w:val="7DF6281F"/>
    <w:multiLevelType w:val="hybridMultilevel"/>
    <w:tmpl w:val="7DF6281F"/>
    <w:lvl w:ilvl="0" w:tplc="D8DE6B12">
      <w:start w:val="1"/>
      <w:numFmt w:val="bullet"/>
      <w:lvlText w:val=""/>
      <w:lvlJc w:val="left"/>
      <w:pPr>
        <w:tabs>
          <w:tab w:val="num" w:pos="360"/>
        </w:tabs>
        <w:ind w:left="360" w:hanging="360"/>
      </w:pPr>
      <w:rPr>
        <w:rFonts w:ascii="Symbol" w:hAnsi="Symbol"/>
      </w:rPr>
    </w:lvl>
    <w:lvl w:ilvl="1" w:tplc="325EA8C0">
      <w:start w:val="1"/>
      <w:numFmt w:val="bullet"/>
      <w:lvlText w:val="o"/>
      <w:lvlJc w:val="left"/>
      <w:pPr>
        <w:tabs>
          <w:tab w:val="num" w:pos="1080"/>
        </w:tabs>
        <w:ind w:left="1080" w:hanging="360"/>
      </w:pPr>
      <w:rPr>
        <w:rFonts w:ascii="Courier New" w:hAnsi="Courier New"/>
      </w:rPr>
    </w:lvl>
    <w:lvl w:ilvl="2" w:tplc="82CC2C48">
      <w:start w:val="1"/>
      <w:numFmt w:val="bullet"/>
      <w:lvlText w:val=""/>
      <w:lvlJc w:val="left"/>
      <w:pPr>
        <w:tabs>
          <w:tab w:val="num" w:pos="1800"/>
        </w:tabs>
        <w:ind w:left="1800" w:hanging="360"/>
      </w:pPr>
      <w:rPr>
        <w:rFonts w:ascii="Wingdings" w:hAnsi="Wingdings"/>
      </w:rPr>
    </w:lvl>
    <w:lvl w:ilvl="3" w:tplc="336280E0">
      <w:start w:val="1"/>
      <w:numFmt w:val="bullet"/>
      <w:lvlText w:val=""/>
      <w:lvlJc w:val="left"/>
      <w:pPr>
        <w:tabs>
          <w:tab w:val="num" w:pos="2520"/>
        </w:tabs>
        <w:ind w:left="2520" w:hanging="360"/>
      </w:pPr>
      <w:rPr>
        <w:rFonts w:ascii="Symbol" w:hAnsi="Symbol"/>
      </w:rPr>
    </w:lvl>
    <w:lvl w:ilvl="4" w:tplc="96F4B272">
      <w:start w:val="1"/>
      <w:numFmt w:val="bullet"/>
      <w:lvlText w:val="o"/>
      <w:lvlJc w:val="left"/>
      <w:pPr>
        <w:tabs>
          <w:tab w:val="num" w:pos="3240"/>
        </w:tabs>
        <w:ind w:left="3240" w:hanging="360"/>
      </w:pPr>
      <w:rPr>
        <w:rFonts w:ascii="Courier New" w:hAnsi="Courier New"/>
      </w:rPr>
    </w:lvl>
    <w:lvl w:ilvl="5" w:tplc="3650FF7E">
      <w:start w:val="1"/>
      <w:numFmt w:val="bullet"/>
      <w:lvlText w:val=""/>
      <w:lvlJc w:val="left"/>
      <w:pPr>
        <w:tabs>
          <w:tab w:val="num" w:pos="3960"/>
        </w:tabs>
        <w:ind w:left="3960" w:hanging="360"/>
      </w:pPr>
      <w:rPr>
        <w:rFonts w:ascii="Wingdings" w:hAnsi="Wingdings"/>
      </w:rPr>
    </w:lvl>
    <w:lvl w:ilvl="6" w:tplc="144896AC">
      <w:start w:val="1"/>
      <w:numFmt w:val="bullet"/>
      <w:lvlText w:val=""/>
      <w:lvlJc w:val="left"/>
      <w:pPr>
        <w:tabs>
          <w:tab w:val="num" w:pos="4680"/>
        </w:tabs>
        <w:ind w:left="4680" w:hanging="360"/>
      </w:pPr>
      <w:rPr>
        <w:rFonts w:ascii="Symbol" w:hAnsi="Symbol"/>
      </w:rPr>
    </w:lvl>
    <w:lvl w:ilvl="7" w:tplc="D8140C1E">
      <w:start w:val="1"/>
      <w:numFmt w:val="bullet"/>
      <w:lvlText w:val="o"/>
      <w:lvlJc w:val="left"/>
      <w:pPr>
        <w:tabs>
          <w:tab w:val="num" w:pos="5400"/>
        </w:tabs>
        <w:ind w:left="5400" w:hanging="360"/>
      </w:pPr>
      <w:rPr>
        <w:rFonts w:ascii="Courier New" w:hAnsi="Courier New"/>
      </w:rPr>
    </w:lvl>
    <w:lvl w:ilvl="8" w:tplc="2D6AC632">
      <w:start w:val="1"/>
      <w:numFmt w:val="bullet"/>
      <w:lvlText w:val=""/>
      <w:lvlJc w:val="left"/>
      <w:pPr>
        <w:tabs>
          <w:tab w:val="num" w:pos="6120"/>
        </w:tabs>
        <w:ind w:left="6120" w:hanging="360"/>
      </w:pPr>
      <w:rPr>
        <w:rFonts w:ascii="Wingdings" w:hAnsi="Wingdings"/>
      </w:rPr>
    </w:lvl>
  </w:abstractNum>
  <w:abstractNum w:abstractNumId="128" w15:restartNumberingAfterBreak="0">
    <w:nsid w:val="7DF62820"/>
    <w:multiLevelType w:val="hybridMultilevel"/>
    <w:tmpl w:val="7DF62820"/>
    <w:lvl w:ilvl="0" w:tplc="C4185EDE">
      <w:start w:val="1"/>
      <w:numFmt w:val="bullet"/>
      <w:lvlText w:val=""/>
      <w:lvlJc w:val="left"/>
      <w:pPr>
        <w:tabs>
          <w:tab w:val="num" w:pos="360"/>
        </w:tabs>
        <w:ind w:left="360" w:hanging="360"/>
      </w:pPr>
      <w:rPr>
        <w:rFonts w:ascii="Symbol" w:hAnsi="Symbol"/>
      </w:rPr>
    </w:lvl>
    <w:lvl w:ilvl="1" w:tplc="EB6AFE58">
      <w:start w:val="1"/>
      <w:numFmt w:val="bullet"/>
      <w:lvlText w:val="o"/>
      <w:lvlJc w:val="left"/>
      <w:pPr>
        <w:tabs>
          <w:tab w:val="num" w:pos="1080"/>
        </w:tabs>
        <w:ind w:left="1080" w:hanging="360"/>
      </w:pPr>
      <w:rPr>
        <w:rFonts w:ascii="Courier New" w:hAnsi="Courier New"/>
      </w:rPr>
    </w:lvl>
    <w:lvl w:ilvl="2" w:tplc="152487B0">
      <w:start w:val="1"/>
      <w:numFmt w:val="bullet"/>
      <w:lvlText w:val=""/>
      <w:lvlJc w:val="left"/>
      <w:pPr>
        <w:tabs>
          <w:tab w:val="num" w:pos="1800"/>
        </w:tabs>
        <w:ind w:left="1800" w:hanging="360"/>
      </w:pPr>
      <w:rPr>
        <w:rFonts w:ascii="Wingdings" w:hAnsi="Wingdings"/>
      </w:rPr>
    </w:lvl>
    <w:lvl w:ilvl="3" w:tplc="DAD6054E">
      <w:start w:val="1"/>
      <w:numFmt w:val="bullet"/>
      <w:lvlText w:val=""/>
      <w:lvlJc w:val="left"/>
      <w:pPr>
        <w:tabs>
          <w:tab w:val="num" w:pos="2520"/>
        </w:tabs>
        <w:ind w:left="2520" w:hanging="360"/>
      </w:pPr>
      <w:rPr>
        <w:rFonts w:ascii="Symbol" w:hAnsi="Symbol"/>
      </w:rPr>
    </w:lvl>
    <w:lvl w:ilvl="4" w:tplc="D8FA7A8E">
      <w:start w:val="1"/>
      <w:numFmt w:val="bullet"/>
      <w:lvlText w:val="o"/>
      <w:lvlJc w:val="left"/>
      <w:pPr>
        <w:tabs>
          <w:tab w:val="num" w:pos="3240"/>
        </w:tabs>
        <w:ind w:left="3240" w:hanging="360"/>
      </w:pPr>
      <w:rPr>
        <w:rFonts w:ascii="Courier New" w:hAnsi="Courier New"/>
      </w:rPr>
    </w:lvl>
    <w:lvl w:ilvl="5" w:tplc="F52AE9F0">
      <w:start w:val="1"/>
      <w:numFmt w:val="bullet"/>
      <w:lvlText w:val=""/>
      <w:lvlJc w:val="left"/>
      <w:pPr>
        <w:tabs>
          <w:tab w:val="num" w:pos="3960"/>
        </w:tabs>
        <w:ind w:left="3960" w:hanging="360"/>
      </w:pPr>
      <w:rPr>
        <w:rFonts w:ascii="Wingdings" w:hAnsi="Wingdings"/>
      </w:rPr>
    </w:lvl>
    <w:lvl w:ilvl="6" w:tplc="403ED538">
      <w:start w:val="1"/>
      <w:numFmt w:val="bullet"/>
      <w:lvlText w:val=""/>
      <w:lvlJc w:val="left"/>
      <w:pPr>
        <w:tabs>
          <w:tab w:val="num" w:pos="4680"/>
        </w:tabs>
        <w:ind w:left="4680" w:hanging="360"/>
      </w:pPr>
      <w:rPr>
        <w:rFonts w:ascii="Symbol" w:hAnsi="Symbol"/>
      </w:rPr>
    </w:lvl>
    <w:lvl w:ilvl="7" w:tplc="47867022">
      <w:start w:val="1"/>
      <w:numFmt w:val="bullet"/>
      <w:lvlText w:val="o"/>
      <w:lvlJc w:val="left"/>
      <w:pPr>
        <w:tabs>
          <w:tab w:val="num" w:pos="5400"/>
        </w:tabs>
        <w:ind w:left="5400" w:hanging="360"/>
      </w:pPr>
      <w:rPr>
        <w:rFonts w:ascii="Courier New" w:hAnsi="Courier New"/>
      </w:rPr>
    </w:lvl>
    <w:lvl w:ilvl="8" w:tplc="21F87E08">
      <w:start w:val="1"/>
      <w:numFmt w:val="bullet"/>
      <w:lvlText w:val=""/>
      <w:lvlJc w:val="left"/>
      <w:pPr>
        <w:tabs>
          <w:tab w:val="num" w:pos="6120"/>
        </w:tabs>
        <w:ind w:left="6120" w:hanging="360"/>
      </w:pPr>
      <w:rPr>
        <w:rFonts w:ascii="Wingdings" w:hAnsi="Wingdings"/>
      </w:rPr>
    </w:lvl>
  </w:abstractNum>
  <w:abstractNum w:abstractNumId="129" w15:restartNumberingAfterBreak="0">
    <w:nsid w:val="7DF62821"/>
    <w:multiLevelType w:val="hybridMultilevel"/>
    <w:tmpl w:val="7DF62821"/>
    <w:lvl w:ilvl="0" w:tplc="642C65BE">
      <w:start w:val="1"/>
      <w:numFmt w:val="bullet"/>
      <w:lvlText w:val=""/>
      <w:lvlJc w:val="left"/>
      <w:pPr>
        <w:tabs>
          <w:tab w:val="num" w:pos="360"/>
        </w:tabs>
        <w:ind w:left="360" w:hanging="360"/>
      </w:pPr>
      <w:rPr>
        <w:rFonts w:ascii="Symbol" w:hAnsi="Symbol"/>
      </w:rPr>
    </w:lvl>
    <w:lvl w:ilvl="1" w:tplc="A028A568">
      <w:start w:val="1"/>
      <w:numFmt w:val="bullet"/>
      <w:lvlText w:val="o"/>
      <w:lvlJc w:val="left"/>
      <w:pPr>
        <w:tabs>
          <w:tab w:val="num" w:pos="1080"/>
        </w:tabs>
        <w:ind w:left="1080" w:hanging="360"/>
      </w:pPr>
      <w:rPr>
        <w:rFonts w:ascii="Courier New" w:hAnsi="Courier New"/>
      </w:rPr>
    </w:lvl>
    <w:lvl w:ilvl="2" w:tplc="161EC93C">
      <w:start w:val="1"/>
      <w:numFmt w:val="bullet"/>
      <w:lvlText w:val=""/>
      <w:lvlJc w:val="left"/>
      <w:pPr>
        <w:tabs>
          <w:tab w:val="num" w:pos="1800"/>
        </w:tabs>
        <w:ind w:left="1800" w:hanging="360"/>
      </w:pPr>
      <w:rPr>
        <w:rFonts w:ascii="Wingdings" w:hAnsi="Wingdings"/>
      </w:rPr>
    </w:lvl>
    <w:lvl w:ilvl="3" w:tplc="9296009A">
      <w:start w:val="1"/>
      <w:numFmt w:val="bullet"/>
      <w:lvlText w:val=""/>
      <w:lvlJc w:val="left"/>
      <w:pPr>
        <w:tabs>
          <w:tab w:val="num" w:pos="2520"/>
        </w:tabs>
        <w:ind w:left="2520" w:hanging="360"/>
      </w:pPr>
      <w:rPr>
        <w:rFonts w:ascii="Symbol" w:hAnsi="Symbol"/>
      </w:rPr>
    </w:lvl>
    <w:lvl w:ilvl="4" w:tplc="82904D18">
      <w:start w:val="1"/>
      <w:numFmt w:val="bullet"/>
      <w:lvlText w:val="o"/>
      <w:lvlJc w:val="left"/>
      <w:pPr>
        <w:tabs>
          <w:tab w:val="num" w:pos="3240"/>
        </w:tabs>
        <w:ind w:left="3240" w:hanging="360"/>
      </w:pPr>
      <w:rPr>
        <w:rFonts w:ascii="Courier New" w:hAnsi="Courier New"/>
      </w:rPr>
    </w:lvl>
    <w:lvl w:ilvl="5" w:tplc="14BE402A">
      <w:start w:val="1"/>
      <w:numFmt w:val="bullet"/>
      <w:lvlText w:val=""/>
      <w:lvlJc w:val="left"/>
      <w:pPr>
        <w:tabs>
          <w:tab w:val="num" w:pos="3960"/>
        </w:tabs>
        <w:ind w:left="3960" w:hanging="360"/>
      </w:pPr>
      <w:rPr>
        <w:rFonts w:ascii="Wingdings" w:hAnsi="Wingdings"/>
      </w:rPr>
    </w:lvl>
    <w:lvl w:ilvl="6" w:tplc="DC94D318">
      <w:start w:val="1"/>
      <w:numFmt w:val="bullet"/>
      <w:lvlText w:val=""/>
      <w:lvlJc w:val="left"/>
      <w:pPr>
        <w:tabs>
          <w:tab w:val="num" w:pos="4680"/>
        </w:tabs>
        <w:ind w:left="4680" w:hanging="360"/>
      </w:pPr>
      <w:rPr>
        <w:rFonts w:ascii="Symbol" w:hAnsi="Symbol"/>
      </w:rPr>
    </w:lvl>
    <w:lvl w:ilvl="7" w:tplc="F5C8B17E">
      <w:start w:val="1"/>
      <w:numFmt w:val="bullet"/>
      <w:lvlText w:val="o"/>
      <w:lvlJc w:val="left"/>
      <w:pPr>
        <w:tabs>
          <w:tab w:val="num" w:pos="5400"/>
        </w:tabs>
        <w:ind w:left="5400" w:hanging="360"/>
      </w:pPr>
      <w:rPr>
        <w:rFonts w:ascii="Courier New" w:hAnsi="Courier New"/>
      </w:rPr>
    </w:lvl>
    <w:lvl w:ilvl="8" w:tplc="E0EC6C40">
      <w:start w:val="1"/>
      <w:numFmt w:val="bullet"/>
      <w:lvlText w:val=""/>
      <w:lvlJc w:val="left"/>
      <w:pPr>
        <w:tabs>
          <w:tab w:val="num" w:pos="6120"/>
        </w:tabs>
        <w:ind w:left="6120" w:hanging="360"/>
      </w:pPr>
      <w:rPr>
        <w:rFonts w:ascii="Wingdings" w:hAnsi="Wingdings"/>
      </w:rPr>
    </w:lvl>
  </w:abstractNum>
  <w:abstractNum w:abstractNumId="130" w15:restartNumberingAfterBreak="0">
    <w:nsid w:val="7DF62822"/>
    <w:multiLevelType w:val="hybridMultilevel"/>
    <w:tmpl w:val="7DF62822"/>
    <w:lvl w:ilvl="0" w:tplc="FC4CBB66">
      <w:start w:val="1"/>
      <w:numFmt w:val="bullet"/>
      <w:lvlText w:val=""/>
      <w:lvlJc w:val="left"/>
      <w:pPr>
        <w:tabs>
          <w:tab w:val="num" w:pos="360"/>
        </w:tabs>
        <w:ind w:left="360" w:hanging="360"/>
      </w:pPr>
      <w:rPr>
        <w:rFonts w:ascii="Symbol" w:hAnsi="Symbol"/>
      </w:rPr>
    </w:lvl>
    <w:lvl w:ilvl="1" w:tplc="EADA38A4">
      <w:start w:val="1"/>
      <w:numFmt w:val="bullet"/>
      <w:lvlText w:val="o"/>
      <w:lvlJc w:val="left"/>
      <w:pPr>
        <w:tabs>
          <w:tab w:val="num" w:pos="1080"/>
        </w:tabs>
        <w:ind w:left="1080" w:hanging="360"/>
      </w:pPr>
      <w:rPr>
        <w:rFonts w:ascii="Courier New" w:hAnsi="Courier New"/>
      </w:rPr>
    </w:lvl>
    <w:lvl w:ilvl="2" w:tplc="4E4E8636">
      <w:start w:val="1"/>
      <w:numFmt w:val="bullet"/>
      <w:lvlText w:val=""/>
      <w:lvlJc w:val="left"/>
      <w:pPr>
        <w:tabs>
          <w:tab w:val="num" w:pos="1800"/>
        </w:tabs>
        <w:ind w:left="1800" w:hanging="360"/>
      </w:pPr>
      <w:rPr>
        <w:rFonts w:ascii="Wingdings" w:hAnsi="Wingdings"/>
      </w:rPr>
    </w:lvl>
    <w:lvl w:ilvl="3" w:tplc="4DA64E64">
      <w:start w:val="1"/>
      <w:numFmt w:val="bullet"/>
      <w:lvlText w:val=""/>
      <w:lvlJc w:val="left"/>
      <w:pPr>
        <w:tabs>
          <w:tab w:val="num" w:pos="2520"/>
        </w:tabs>
        <w:ind w:left="2520" w:hanging="360"/>
      </w:pPr>
      <w:rPr>
        <w:rFonts w:ascii="Symbol" w:hAnsi="Symbol"/>
      </w:rPr>
    </w:lvl>
    <w:lvl w:ilvl="4" w:tplc="A9A6DC8C">
      <w:start w:val="1"/>
      <w:numFmt w:val="bullet"/>
      <w:lvlText w:val="o"/>
      <w:lvlJc w:val="left"/>
      <w:pPr>
        <w:tabs>
          <w:tab w:val="num" w:pos="3240"/>
        </w:tabs>
        <w:ind w:left="3240" w:hanging="360"/>
      </w:pPr>
      <w:rPr>
        <w:rFonts w:ascii="Courier New" w:hAnsi="Courier New"/>
      </w:rPr>
    </w:lvl>
    <w:lvl w:ilvl="5" w:tplc="69543DE2">
      <w:start w:val="1"/>
      <w:numFmt w:val="bullet"/>
      <w:lvlText w:val=""/>
      <w:lvlJc w:val="left"/>
      <w:pPr>
        <w:tabs>
          <w:tab w:val="num" w:pos="3960"/>
        </w:tabs>
        <w:ind w:left="3960" w:hanging="360"/>
      </w:pPr>
      <w:rPr>
        <w:rFonts w:ascii="Wingdings" w:hAnsi="Wingdings"/>
      </w:rPr>
    </w:lvl>
    <w:lvl w:ilvl="6" w:tplc="66E03612">
      <w:start w:val="1"/>
      <w:numFmt w:val="bullet"/>
      <w:lvlText w:val=""/>
      <w:lvlJc w:val="left"/>
      <w:pPr>
        <w:tabs>
          <w:tab w:val="num" w:pos="4680"/>
        </w:tabs>
        <w:ind w:left="4680" w:hanging="360"/>
      </w:pPr>
      <w:rPr>
        <w:rFonts w:ascii="Symbol" w:hAnsi="Symbol"/>
      </w:rPr>
    </w:lvl>
    <w:lvl w:ilvl="7" w:tplc="A1F00D74">
      <w:start w:val="1"/>
      <w:numFmt w:val="bullet"/>
      <w:lvlText w:val="o"/>
      <w:lvlJc w:val="left"/>
      <w:pPr>
        <w:tabs>
          <w:tab w:val="num" w:pos="5400"/>
        </w:tabs>
        <w:ind w:left="5400" w:hanging="360"/>
      </w:pPr>
      <w:rPr>
        <w:rFonts w:ascii="Courier New" w:hAnsi="Courier New"/>
      </w:rPr>
    </w:lvl>
    <w:lvl w:ilvl="8" w:tplc="94B45632">
      <w:start w:val="1"/>
      <w:numFmt w:val="bullet"/>
      <w:lvlText w:val=""/>
      <w:lvlJc w:val="left"/>
      <w:pPr>
        <w:tabs>
          <w:tab w:val="num" w:pos="6120"/>
        </w:tabs>
        <w:ind w:left="6120" w:hanging="360"/>
      </w:pPr>
      <w:rPr>
        <w:rFonts w:ascii="Wingdings" w:hAnsi="Wingdings"/>
      </w:rPr>
    </w:lvl>
  </w:abstractNum>
  <w:abstractNum w:abstractNumId="131" w15:restartNumberingAfterBreak="0">
    <w:nsid w:val="7DF62823"/>
    <w:multiLevelType w:val="hybridMultilevel"/>
    <w:tmpl w:val="7DF62823"/>
    <w:lvl w:ilvl="0" w:tplc="3EE66CAA">
      <w:start w:val="1"/>
      <w:numFmt w:val="bullet"/>
      <w:lvlText w:val=""/>
      <w:lvlJc w:val="left"/>
      <w:pPr>
        <w:tabs>
          <w:tab w:val="num" w:pos="360"/>
        </w:tabs>
        <w:ind w:left="360" w:hanging="360"/>
      </w:pPr>
      <w:rPr>
        <w:rFonts w:ascii="Symbol" w:hAnsi="Symbol"/>
      </w:rPr>
    </w:lvl>
    <w:lvl w:ilvl="1" w:tplc="34D66F9C">
      <w:start w:val="1"/>
      <w:numFmt w:val="bullet"/>
      <w:lvlText w:val="o"/>
      <w:lvlJc w:val="left"/>
      <w:pPr>
        <w:tabs>
          <w:tab w:val="num" w:pos="1080"/>
        </w:tabs>
        <w:ind w:left="1080" w:hanging="360"/>
      </w:pPr>
      <w:rPr>
        <w:rFonts w:ascii="Courier New" w:hAnsi="Courier New"/>
      </w:rPr>
    </w:lvl>
    <w:lvl w:ilvl="2" w:tplc="1ECCCBDE">
      <w:start w:val="1"/>
      <w:numFmt w:val="bullet"/>
      <w:lvlText w:val=""/>
      <w:lvlJc w:val="left"/>
      <w:pPr>
        <w:tabs>
          <w:tab w:val="num" w:pos="1800"/>
        </w:tabs>
        <w:ind w:left="1800" w:hanging="360"/>
      </w:pPr>
      <w:rPr>
        <w:rFonts w:ascii="Wingdings" w:hAnsi="Wingdings"/>
      </w:rPr>
    </w:lvl>
    <w:lvl w:ilvl="3" w:tplc="AC165746">
      <w:start w:val="1"/>
      <w:numFmt w:val="bullet"/>
      <w:lvlText w:val=""/>
      <w:lvlJc w:val="left"/>
      <w:pPr>
        <w:tabs>
          <w:tab w:val="num" w:pos="2520"/>
        </w:tabs>
        <w:ind w:left="2520" w:hanging="360"/>
      </w:pPr>
      <w:rPr>
        <w:rFonts w:ascii="Symbol" w:hAnsi="Symbol"/>
      </w:rPr>
    </w:lvl>
    <w:lvl w:ilvl="4" w:tplc="B182435A">
      <w:start w:val="1"/>
      <w:numFmt w:val="bullet"/>
      <w:lvlText w:val="o"/>
      <w:lvlJc w:val="left"/>
      <w:pPr>
        <w:tabs>
          <w:tab w:val="num" w:pos="3240"/>
        </w:tabs>
        <w:ind w:left="3240" w:hanging="360"/>
      </w:pPr>
      <w:rPr>
        <w:rFonts w:ascii="Courier New" w:hAnsi="Courier New"/>
      </w:rPr>
    </w:lvl>
    <w:lvl w:ilvl="5" w:tplc="4734F72A">
      <w:start w:val="1"/>
      <w:numFmt w:val="bullet"/>
      <w:lvlText w:val=""/>
      <w:lvlJc w:val="left"/>
      <w:pPr>
        <w:tabs>
          <w:tab w:val="num" w:pos="3960"/>
        </w:tabs>
        <w:ind w:left="3960" w:hanging="360"/>
      </w:pPr>
      <w:rPr>
        <w:rFonts w:ascii="Wingdings" w:hAnsi="Wingdings"/>
      </w:rPr>
    </w:lvl>
    <w:lvl w:ilvl="6" w:tplc="AB1615D8">
      <w:start w:val="1"/>
      <w:numFmt w:val="bullet"/>
      <w:lvlText w:val=""/>
      <w:lvlJc w:val="left"/>
      <w:pPr>
        <w:tabs>
          <w:tab w:val="num" w:pos="4680"/>
        </w:tabs>
        <w:ind w:left="4680" w:hanging="360"/>
      </w:pPr>
      <w:rPr>
        <w:rFonts w:ascii="Symbol" w:hAnsi="Symbol"/>
      </w:rPr>
    </w:lvl>
    <w:lvl w:ilvl="7" w:tplc="4EE05884">
      <w:start w:val="1"/>
      <w:numFmt w:val="bullet"/>
      <w:lvlText w:val="o"/>
      <w:lvlJc w:val="left"/>
      <w:pPr>
        <w:tabs>
          <w:tab w:val="num" w:pos="5400"/>
        </w:tabs>
        <w:ind w:left="5400" w:hanging="360"/>
      </w:pPr>
      <w:rPr>
        <w:rFonts w:ascii="Courier New" w:hAnsi="Courier New"/>
      </w:rPr>
    </w:lvl>
    <w:lvl w:ilvl="8" w:tplc="15941C6C">
      <w:start w:val="1"/>
      <w:numFmt w:val="bullet"/>
      <w:lvlText w:val=""/>
      <w:lvlJc w:val="left"/>
      <w:pPr>
        <w:tabs>
          <w:tab w:val="num" w:pos="6120"/>
        </w:tabs>
        <w:ind w:left="6120" w:hanging="360"/>
      </w:pPr>
      <w:rPr>
        <w:rFonts w:ascii="Wingdings" w:hAnsi="Wingdings"/>
      </w:rPr>
    </w:lvl>
  </w:abstractNum>
  <w:abstractNum w:abstractNumId="132" w15:restartNumberingAfterBreak="0">
    <w:nsid w:val="7DF62824"/>
    <w:multiLevelType w:val="hybridMultilevel"/>
    <w:tmpl w:val="7DF62824"/>
    <w:lvl w:ilvl="0" w:tplc="334C6E16">
      <w:start w:val="1"/>
      <w:numFmt w:val="bullet"/>
      <w:lvlText w:val=""/>
      <w:lvlJc w:val="left"/>
      <w:pPr>
        <w:tabs>
          <w:tab w:val="num" w:pos="360"/>
        </w:tabs>
        <w:ind w:left="360" w:hanging="360"/>
      </w:pPr>
      <w:rPr>
        <w:rFonts w:ascii="Symbol" w:hAnsi="Symbol"/>
      </w:rPr>
    </w:lvl>
    <w:lvl w:ilvl="1" w:tplc="9F90CE08">
      <w:start w:val="1"/>
      <w:numFmt w:val="bullet"/>
      <w:lvlText w:val="o"/>
      <w:lvlJc w:val="left"/>
      <w:pPr>
        <w:tabs>
          <w:tab w:val="num" w:pos="1080"/>
        </w:tabs>
        <w:ind w:left="1080" w:hanging="360"/>
      </w:pPr>
      <w:rPr>
        <w:rFonts w:ascii="Courier New" w:hAnsi="Courier New"/>
      </w:rPr>
    </w:lvl>
    <w:lvl w:ilvl="2" w:tplc="866A33DE">
      <w:start w:val="1"/>
      <w:numFmt w:val="bullet"/>
      <w:lvlText w:val=""/>
      <w:lvlJc w:val="left"/>
      <w:pPr>
        <w:tabs>
          <w:tab w:val="num" w:pos="1800"/>
        </w:tabs>
        <w:ind w:left="1800" w:hanging="360"/>
      </w:pPr>
      <w:rPr>
        <w:rFonts w:ascii="Wingdings" w:hAnsi="Wingdings"/>
      </w:rPr>
    </w:lvl>
    <w:lvl w:ilvl="3" w:tplc="3FB8FC70">
      <w:start w:val="1"/>
      <w:numFmt w:val="bullet"/>
      <w:lvlText w:val=""/>
      <w:lvlJc w:val="left"/>
      <w:pPr>
        <w:tabs>
          <w:tab w:val="num" w:pos="2520"/>
        </w:tabs>
        <w:ind w:left="2520" w:hanging="360"/>
      </w:pPr>
      <w:rPr>
        <w:rFonts w:ascii="Symbol" w:hAnsi="Symbol"/>
      </w:rPr>
    </w:lvl>
    <w:lvl w:ilvl="4" w:tplc="E766C81C">
      <w:start w:val="1"/>
      <w:numFmt w:val="bullet"/>
      <w:lvlText w:val="o"/>
      <w:lvlJc w:val="left"/>
      <w:pPr>
        <w:tabs>
          <w:tab w:val="num" w:pos="3240"/>
        </w:tabs>
        <w:ind w:left="3240" w:hanging="360"/>
      </w:pPr>
      <w:rPr>
        <w:rFonts w:ascii="Courier New" w:hAnsi="Courier New"/>
      </w:rPr>
    </w:lvl>
    <w:lvl w:ilvl="5" w:tplc="7416E350">
      <w:start w:val="1"/>
      <w:numFmt w:val="bullet"/>
      <w:lvlText w:val=""/>
      <w:lvlJc w:val="left"/>
      <w:pPr>
        <w:tabs>
          <w:tab w:val="num" w:pos="3960"/>
        </w:tabs>
        <w:ind w:left="3960" w:hanging="360"/>
      </w:pPr>
      <w:rPr>
        <w:rFonts w:ascii="Wingdings" w:hAnsi="Wingdings"/>
      </w:rPr>
    </w:lvl>
    <w:lvl w:ilvl="6" w:tplc="2A3ED286">
      <w:start w:val="1"/>
      <w:numFmt w:val="bullet"/>
      <w:lvlText w:val=""/>
      <w:lvlJc w:val="left"/>
      <w:pPr>
        <w:tabs>
          <w:tab w:val="num" w:pos="4680"/>
        </w:tabs>
        <w:ind w:left="4680" w:hanging="360"/>
      </w:pPr>
      <w:rPr>
        <w:rFonts w:ascii="Symbol" w:hAnsi="Symbol"/>
      </w:rPr>
    </w:lvl>
    <w:lvl w:ilvl="7" w:tplc="1DF8F2E0">
      <w:start w:val="1"/>
      <w:numFmt w:val="bullet"/>
      <w:lvlText w:val="o"/>
      <w:lvlJc w:val="left"/>
      <w:pPr>
        <w:tabs>
          <w:tab w:val="num" w:pos="5400"/>
        </w:tabs>
        <w:ind w:left="5400" w:hanging="360"/>
      </w:pPr>
      <w:rPr>
        <w:rFonts w:ascii="Courier New" w:hAnsi="Courier New"/>
      </w:rPr>
    </w:lvl>
    <w:lvl w:ilvl="8" w:tplc="27CC0204">
      <w:start w:val="1"/>
      <w:numFmt w:val="bullet"/>
      <w:lvlText w:val=""/>
      <w:lvlJc w:val="left"/>
      <w:pPr>
        <w:tabs>
          <w:tab w:val="num" w:pos="6120"/>
        </w:tabs>
        <w:ind w:left="6120" w:hanging="360"/>
      </w:pPr>
      <w:rPr>
        <w:rFonts w:ascii="Wingdings" w:hAnsi="Wingdings"/>
      </w:rPr>
    </w:lvl>
  </w:abstractNum>
  <w:abstractNum w:abstractNumId="133" w15:restartNumberingAfterBreak="0">
    <w:nsid w:val="7DF62825"/>
    <w:multiLevelType w:val="hybridMultilevel"/>
    <w:tmpl w:val="7DF62825"/>
    <w:lvl w:ilvl="0" w:tplc="51360930">
      <w:start w:val="1"/>
      <w:numFmt w:val="bullet"/>
      <w:lvlText w:val=""/>
      <w:lvlJc w:val="left"/>
      <w:pPr>
        <w:tabs>
          <w:tab w:val="num" w:pos="360"/>
        </w:tabs>
        <w:ind w:left="360" w:hanging="360"/>
      </w:pPr>
      <w:rPr>
        <w:rFonts w:ascii="Symbol" w:hAnsi="Symbol"/>
      </w:rPr>
    </w:lvl>
    <w:lvl w:ilvl="1" w:tplc="EDC8C446">
      <w:start w:val="1"/>
      <w:numFmt w:val="bullet"/>
      <w:lvlText w:val="o"/>
      <w:lvlJc w:val="left"/>
      <w:pPr>
        <w:tabs>
          <w:tab w:val="num" w:pos="1080"/>
        </w:tabs>
        <w:ind w:left="1080" w:hanging="360"/>
      </w:pPr>
      <w:rPr>
        <w:rFonts w:ascii="Courier New" w:hAnsi="Courier New"/>
      </w:rPr>
    </w:lvl>
    <w:lvl w:ilvl="2" w:tplc="5C8278E4">
      <w:start w:val="1"/>
      <w:numFmt w:val="bullet"/>
      <w:lvlText w:val=""/>
      <w:lvlJc w:val="left"/>
      <w:pPr>
        <w:tabs>
          <w:tab w:val="num" w:pos="1800"/>
        </w:tabs>
        <w:ind w:left="1800" w:hanging="360"/>
      </w:pPr>
      <w:rPr>
        <w:rFonts w:ascii="Wingdings" w:hAnsi="Wingdings"/>
      </w:rPr>
    </w:lvl>
    <w:lvl w:ilvl="3" w:tplc="56ECF4FE">
      <w:start w:val="1"/>
      <w:numFmt w:val="bullet"/>
      <w:lvlText w:val=""/>
      <w:lvlJc w:val="left"/>
      <w:pPr>
        <w:tabs>
          <w:tab w:val="num" w:pos="2520"/>
        </w:tabs>
        <w:ind w:left="2520" w:hanging="360"/>
      </w:pPr>
      <w:rPr>
        <w:rFonts w:ascii="Symbol" w:hAnsi="Symbol"/>
      </w:rPr>
    </w:lvl>
    <w:lvl w:ilvl="4" w:tplc="4078C3F2">
      <w:start w:val="1"/>
      <w:numFmt w:val="bullet"/>
      <w:lvlText w:val="o"/>
      <w:lvlJc w:val="left"/>
      <w:pPr>
        <w:tabs>
          <w:tab w:val="num" w:pos="3240"/>
        </w:tabs>
        <w:ind w:left="3240" w:hanging="360"/>
      </w:pPr>
      <w:rPr>
        <w:rFonts w:ascii="Courier New" w:hAnsi="Courier New"/>
      </w:rPr>
    </w:lvl>
    <w:lvl w:ilvl="5" w:tplc="8DF6965A">
      <w:start w:val="1"/>
      <w:numFmt w:val="bullet"/>
      <w:lvlText w:val=""/>
      <w:lvlJc w:val="left"/>
      <w:pPr>
        <w:tabs>
          <w:tab w:val="num" w:pos="3960"/>
        </w:tabs>
        <w:ind w:left="3960" w:hanging="360"/>
      </w:pPr>
      <w:rPr>
        <w:rFonts w:ascii="Wingdings" w:hAnsi="Wingdings"/>
      </w:rPr>
    </w:lvl>
    <w:lvl w:ilvl="6" w:tplc="84227C06">
      <w:start w:val="1"/>
      <w:numFmt w:val="bullet"/>
      <w:lvlText w:val=""/>
      <w:lvlJc w:val="left"/>
      <w:pPr>
        <w:tabs>
          <w:tab w:val="num" w:pos="4680"/>
        </w:tabs>
        <w:ind w:left="4680" w:hanging="360"/>
      </w:pPr>
      <w:rPr>
        <w:rFonts w:ascii="Symbol" w:hAnsi="Symbol"/>
      </w:rPr>
    </w:lvl>
    <w:lvl w:ilvl="7" w:tplc="4EB256A0">
      <w:start w:val="1"/>
      <w:numFmt w:val="bullet"/>
      <w:lvlText w:val="o"/>
      <w:lvlJc w:val="left"/>
      <w:pPr>
        <w:tabs>
          <w:tab w:val="num" w:pos="5400"/>
        </w:tabs>
        <w:ind w:left="5400" w:hanging="360"/>
      </w:pPr>
      <w:rPr>
        <w:rFonts w:ascii="Courier New" w:hAnsi="Courier New"/>
      </w:rPr>
    </w:lvl>
    <w:lvl w:ilvl="8" w:tplc="88DABD1C">
      <w:start w:val="1"/>
      <w:numFmt w:val="bullet"/>
      <w:lvlText w:val=""/>
      <w:lvlJc w:val="left"/>
      <w:pPr>
        <w:tabs>
          <w:tab w:val="num" w:pos="6120"/>
        </w:tabs>
        <w:ind w:left="6120" w:hanging="360"/>
      </w:pPr>
      <w:rPr>
        <w:rFonts w:ascii="Wingdings" w:hAnsi="Wingdings"/>
      </w:rPr>
    </w:lvl>
  </w:abstractNum>
  <w:abstractNum w:abstractNumId="134" w15:restartNumberingAfterBreak="0">
    <w:nsid w:val="7DF62826"/>
    <w:multiLevelType w:val="hybridMultilevel"/>
    <w:tmpl w:val="7DF62826"/>
    <w:lvl w:ilvl="0" w:tplc="BD783ABC">
      <w:start w:val="1"/>
      <w:numFmt w:val="bullet"/>
      <w:lvlText w:val=""/>
      <w:lvlJc w:val="left"/>
      <w:pPr>
        <w:tabs>
          <w:tab w:val="num" w:pos="360"/>
        </w:tabs>
        <w:ind w:left="360" w:hanging="360"/>
      </w:pPr>
      <w:rPr>
        <w:rFonts w:ascii="Symbol" w:hAnsi="Symbol"/>
      </w:rPr>
    </w:lvl>
    <w:lvl w:ilvl="1" w:tplc="CF2C6D48">
      <w:start w:val="1"/>
      <w:numFmt w:val="bullet"/>
      <w:lvlText w:val="o"/>
      <w:lvlJc w:val="left"/>
      <w:pPr>
        <w:tabs>
          <w:tab w:val="num" w:pos="1080"/>
        </w:tabs>
        <w:ind w:left="1080" w:hanging="360"/>
      </w:pPr>
      <w:rPr>
        <w:rFonts w:ascii="Courier New" w:hAnsi="Courier New"/>
      </w:rPr>
    </w:lvl>
    <w:lvl w:ilvl="2" w:tplc="E33CEF22">
      <w:start w:val="1"/>
      <w:numFmt w:val="bullet"/>
      <w:lvlText w:val=""/>
      <w:lvlJc w:val="left"/>
      <w:pPr>
        <w:tabs>
          <w:tab w:val="num" w:pos="1800"/>
        </w:tabs>
        <w:ind w:left="1800" w:hanging="360"/>
      </w:pPr>
      <w:rPr>
        <w:rFonts w:ascii="Wingdings" w:hAnsi="Wingdings"/>
      </w:rPr>
    </w:lvl>
    <w:lvl w:ilvl="3" w:tplc="94C4B384">
      <w:start w:val="1"/>
      <w:numFmt w:val="bullet"/>
      <w:lvlText w:val=""/>
      <w:lvlJc w:val="left"/>
      <w:pPr>
        <w:tabs>
          <w:tab w:val="num" w:pos="2520"/>
        </w:tabs>
        <w:ind w:left="2520" w:hanging="360"/>
      </w:pPr>
      <w:rPr>
        <w:rFonts w:ascii="Symbol" w:hAnsi="Symbol"/>
      </w:rPr>
    </w:lvl>
    <w:lvl w:ilvl="4" w:tplc="6FE8A4EE">
      <w:start w:val="1"/>
      <w:numFmt w:val="bullet"/>
      <w:lvlText w:val="o"/>
      <w:lvlJc w:val="left"/>
      <w:pPr>
        <w:tabs>
          <w:tab w:val="num" w:pos="3240"/>
        </w:tabs>
        <w:ind w:left="3240" w:hanging="360"/>
      </w:pPr>
      <w:rPr>
        <w:rFonts w:ascii="Courier New" w:hAnsi="Courier New"/>
      </w:rPr>
    </w:lvl>
    <w:lvl w:ilvl="5" w:tplc="B4443838">
      <w:start w:val="1"/>
      <w:numFmt w:val="bullet"/>
      <w:lvlText w:val=""/>
      <w:lvlJc w:val="left"/>
      <w:pPr>
        <w:tabs>
          <w:tab w:val="num" w:pos="3960"/>
        </w:tabs>
        <w:ind w:left="3960" w:hanging="360"/>
      </w:pPr>
      <w:rPr>
        <w:rFonts w:ascii="Wingdings" w:hAnsi="Wingdings"/>
      </w:rPr>
    </w:lvl>
    <w:lvl w:ilvl="6" w:tplc="2CCE2304">
      <w:start w:val="1"/>
      <w:numFmt w:val="bullet"/>
      <w:lvlText w:val=""/>
      <w:lvlJc w:val="left"/>
      <w:pPr>
        <w:tabs>
          <w:tab w:val="num" w:pos="4680"/>
        </w:tabs>
        <w:ind w:left="4680" w:hanging="360"/>
      </w:pPr>
      <w:rPr>
        <w:rFonts w:ascii="Symbol" w:hAnsi="Symbol"/>
      </w:rPr>
    </w:lvl>
    <w:lvl w:ilvl="7" w:tplc="91C474BE">
      <w:start w:val="1"/>
      <w:numFmt w:val="bullet"/>
      <w:lvlText w:val="o"/>
      <w:lvlJc w:val="left"/>
      <w:pPr>
        <w:tabs>
          <w:tab w:val="num" w:pos="5400"/>
        </w:tabs>
        <w:ind w:left="5400" w:hanging="360"/>
      </w:pPr>
      <w:rPr>
        <w:rFonts w:ascii="Courier New" w:hAnsi="Courier New"/>
      </w:rPr>
    </w:lvl>
    <w:lvl w:ilvl="8" w:tplc="FD4E4D1C">
      <w:start w:val="1"/>
      <w:numFmt w:val="bullet"/>
      <w:lvlText w:val=""/>
      <w:lvlJc w:val="left"/>
      <w:pPr>
        <w:tabs>
          <w:tab w:val="num" w:pos="6120"/>
        </w:tabs>
        <w:ind w:left="6120" w:hanging="360"/>
      </w:pPr>
      <w:rPr>
        <w:rFonts w:ascii="Wingdings" w:hAnsi="Wingdings"/>
      </w:rPr>
    </w:lvl>
  </w:abstractNum>
  <w:abstractNum w:abstractNumId="135" w15:restartNumberingAfterBreak="0">
    <w:nsid w:val="7DF62827"/>
    <w:multiLevelType w:val="hybridMultilevel"/>
    <w:tmpl w:val="7DF62827"/>
    <w:lvl w:ilvl="0" w:tplc="E0907186">
      <w:start w:val="1"/>
      <w:numFmt w:val="bullet"/>
      <w:lvlText w:val=""/>
      <w:lvlJc w:val="left"/>
      <w:pPr>
        <w:tabs>
          <w:tab w:val="num" w:pos="360"/>
        </w:tabs>
        <w:ind w:left="360" w:hanging="360"/>
      </w:pPr>
      <w:rPr>
        <w:rFonts w:ascii="Symbol" w:hAnsi="Symbol"/>
      </w:rPr>
    </w:lvl>
    <w:lvl w:ilvl="1" w:tplc="AF3AD15C">
      <w:start w:val="1"/>
      <w:numFmt w:val="bullet"/>
      <w:lvlText w:val="o"/>
      <w:lvlJc w:val="left"/>
      <w:pPr>
        <w:tabs>
          <w:tab w:val="num" w:pos="1080"/>
        </w:tabs>
        <w:ind w:left="1080" w:hanging="360"/>
      </w:pPr>
      <w:rPr>
        <w:rFonts w:ascii="Courier New" w:hAnsi="Courier New"/>
      </w:rPr>
    </w:lvl>
    <w:lvl w:ilvl="2" w:tplc="662E93B4">
      <w:start w:val="1"/>
      <w:numFmt w:val="bullet"/>
      <w:lvlText w:val=""/>
      <w:lvlJc w:val="left"/>
      <w:pPr>
        <w:tabs>
          <w:tab w:val="num" w:pos="1800"/>
        </w:tabs>
        <w:ind w:left="1800" w:hanging="360"/>
      </w:pPr>
      <w:rPr>
        <w:rFonts w:ascii="Wingdings" w:hAnsi="Wingdings"/>
      </w:rPr>
    </w:lvl>
    <w:lvl w:ilvl="3" w:tplc="D0BA212C">
      <w:start w:val="1"/>
      <w:numFmt w:val="bullet"/>
      <w:lvlText w:val=""/>
      <w:lvlJc w:val="left"/>
      <w:pPr>
        <w:tabs>
          <w:tab w:val="num" w:pos="2520"/>
        </w:tabs>
        <w:ind w:left="2520" w:hanging="360"/>
      </w:pPr>
      <w:rPr>
        <w:rFonts w:ascii="Symbol" w:hAnsi="Symbol"/>
      </w:rPr>
    </w:lvl>
    <w:lvl w:ilvl="4" w:tplc="05D07662">
      <w:start w:val="1"/>
      <w:numFmt w:val="bullet"/>
      <w:lvlText w:val="o"/>
      <w:lvlJc w:val="left"/>
      <w:pPr>
        <w:tabs>
          <w:tab w:val="num" w:pos="3240"/>
        </w:tabs>
        <w:ind w:left="3240" w:hanging="360"/>
      </w:pPr>
      <w:rPr>
        <w:rFonts w:ascii="Courier New" w:hAnsi="Courier New"/>
      </w:rPr>
    </w:lvl>
    <w:lvl w:ilvl="5" w:tplc="12EC598C">
      <w:start w:val="1"/>
      <w:numFmt w:val="bullet"/>
      <w:lvlText w:val=""/>
      <w:lvlJc w:val="left"/>
      <w:pPr>
        <w:tabs>
          <w:tab w:val="num" w:pos="3960"/>
        </w:tabs>
        <w:ind w:left="3960" w:hanging="360"/>
      </w:pPr>
      <w:rPr>
        <w:rFonts w:ascii="Wingdings" w:hAnsi="Wingdings"/>
      </w:rPr>
    </w:lvl>
    <w:lvl w:ilvl="6" w:tplc="C0CCC248">
      <w:start w:val="1"/>
      <w:numFmt w:val="bullet"/>
      <w:lvlText w:val=""/>
      <w:lvlJc w:val="left"/>
      <w:pPr>
        <w:tabs>
          <w:tab w:val="num" w:pos="4680"/>
        </w:tabs>
        <w:ind w:left="4680" w:hanging="360"/>
      </w:pPr>
      <w:rPr>
        <w:rFonts w:ascii="Symbol" w:hAnsi="Symbol"/>
      </w:rPr>
    </w:lvl>
    <w:lvl w:ilvl="7" w:tplc="FD7E677A">
      <w:start w:val="1"/>
      <w:numFmt w:val="bullet"/>
      <w:lvlText w:val="o"/>
      <w:lvlJc w:val="left"/>
      <w:pPr>
        <w:tabs>
          <w:tab w:val="num" w:pos="5400"/>
        </w:tabs>
        <w:ind w:left="5400" w:hanging="360"/>
      </w:pPr>
      <w:rPr>
        <w:rFonts w:ascii="Courier New" w:hAnsi="Courier New"/>
      </w:rPr>
    </w:lvl>
    <w:lvl w:ilvl="8" w:tplc="1C16E5DA">
      <w:start w:val="1"/>
      <w:numFmt w:val="bullet"/>
      <w:lvlText w:val=""/>
      <w:lvlJc w:val="left"/>
      <w:pPr>
        <w:tabs>
          <w:tab w:val="num" w:pos="6120"/>
        </w:tabs>
        <w:ind w:left="6120" w:hanging="360"/>
      </w:pPr>
      <w:rPr>
        <w:rFonts w:ascii="Wingdings" w:hAnsi="Wingdings"/>
      </w:rPr>
    </w:lvl>
  </w:abstractNum>
  <w:abstractNum w:abstractNumId="136" w15:restartNumberingAfterBreak="0">
    <w:nsid w:val="7DF62828"/>
    <w:multiLevelType w:val="hybridMultilevel"/>
    <w:tmpl w:val="7DF62828"/>
    <w:lvl w:ilvl="0" w:tplc="7E4E182A">
      <w:start w:val="1"/>
      <w:numFmt w:val="bullet"/>
      <w:lvlText w:val=""/>
      <w:lvlJc w:val="left"/>
      <w:pPr>
        <w:tabs>
          <w:tab w:val="num" w:pos="360"/>
        </w:tabs>
        <w:ind w:left="360" w:hanging="360"/>
      </w:pPr>
      <w:rPr>
        <w:rFonts w:ascii="Symbol" w:hAnsi="Symbol"/>
      </w:rPr>
    </w:lvl>
    <w:lvl w:ilvl="1" w:tplc="4802D3C8">
      <w:start w:val="1"/>
      <w:numFmt w:val="bullet"/>
      <w:lvlText w:val="o"/>
      <w:lvlJc w:val="left"/>
      <w:pPr>
        <w:tabs>
          <w:tab w:val="num" w:pos="1080"/>
        </w:tabs>
        <w:ind w:left="1080" w:hanging="360"/>
      </w:pPr>
      <w:rPr>
        <w:rFonts w:ascii="Courier New" w:hAnsi="Courier New"/>
      </w:rPr>
    </w:lvl>
    <w:lvl w:ilvl="2" w:tplc="284095C4">
      <w:start w:val="1"/>
      <w:numFmt w:val="bullet"/>
      <w:lvlText w:val=""/>
      <w:lvlJc w:val="left"/>
      <w:pPr>
        <w:tabs>
          <w:tab w:val="num" w:pos="1800"/>
        </w:tabs>
        <w:ind w:left="1800" w:hanging="360"/>
      </w:pPr>
      <w:rPr>
        <w:rFonts w:ascii="Wingdings" w:hAnsi="Wingdings"/>
      </w:rPr>
    </w:lvl>
    <w:lvl w:ilvl="3" w:tplc="F02AFC86">
      <w:start w:val="1"/>
      <w:numFmt w:val="bullet"/>
      <w:lvlText w:val=""/>
      <w:lvlJc w:val="left"/>
      <w:pPr>
        <w:tabs>
          <w:tab w:val="num" w:pos="2520"/>
        </w:tabs>
        <w:ind w:left="2520" w:hanging="360"/>
      </w:pPr>
      <w:rPr>
        <w:rFonts w:ascii="Symbol" w:hAnsi="Symbol"/>
      </w:rPr>
    </w:lvl>
    <w:lvl w:ilvl="4" w:tplc="3C7A85D6">
      <w:start w:val="1"/>
      <w:numFmt w:val="bullet"/>
      <w:lvlText w:val="o"/>
      <w:lvlJc w:val="left"/>
      <w:pPr>
        <w:tabs>
          <w:tab w:val="num" w:pos="3240"/>
        </w:tabs>
        <w:ind w:left="3240" w:hanging="360"/>
      </w:pPr>
      <w:rPr>
        <w:rFonts w:ascii="Courier New" w:hAnsi="Courier New"/>
      </w:rPr>
    </w:lvl>
    <w:lvl w:ilvl="5" w:tplc="D2081D06">
      <w:start w:val="1"/>
      <w:numFmt w:val="bullet"/>
      <w:lvlText w:val=""/>
      <w:lvlJc w:val="left"/>
      <w:pPr>
        <w:tabs>
          <w:tab w:val="num" w:pos="3960"/>
        </w:tabs>
        <w:ind w:left="3960" w:hanging="360"/>
      </w:pPr>
      <w:rPr>
        <w:rFonts w:ascii="Wingdings" w:hAnsi="Wingdings"/>
      </w:rPr>
    </w:lvl>
    <w:lvl w:ilvl="6" w:tplc="E3F84624">
      <w:start w:val="1"/>
      <w:numFmt w:val="bullet"/>
      <w:lvlText w:val=""/>
      <w:lvlJc w:val="left"/>
      <w:pPr>
        <w:tabs>
          <w:tab w:val="num" w:pos="4680"/>
        </w:tabs>
        <w:ind w:left="4680" w:hanging="360"/>
      </w:pPr>
      <w:rPr>
        <w:rFonts w:ascii="Symbol" w:hAnsi="Symbol"/>
      </w:rPr>
    </w:lvl>
    <w:lvl w:ilvl="7" w:tplc="24763D3C">
      <w:start w:val="1"/>
      <w:numFmt w:val="bullet"/>
      <w:lvlText w:val="o"/>
      <w:lvlJc w:val="left"/>
      <w:pPr>
        <w:tabs>
          <w:tab w:val="num" w:pos="5400"/>
        </w:tabs>
        <w:ind w:left="5400" w:hanging="360"/>
      </w:pPr>
      <w:rPr>
        <w:rFonts w:ascii="Courier New" w:hAnsi="Courier New"/>
      </w:rPr>
    </w:lvl>
    <w:lvl w:ilvl="8" w:tplc="B53C2EB6">
      <w:start w:val="1"/>
      <w:numFmt w:val="bullet"/>
      <w:lvlText w:val=""/>
      <w:lvlJc w:val="left"/>
      <w:pPr>
        <w:tabs>
          <w:tab w:val="num" w:pos="6120"/>
        </w:tabs>
        <w:ind w:left="6120" w:hanging="360"/>
      </w:pPr>
      <w:rPr>
        <w:rFonts w:ascii="Wingdings" w:hAnsi="Wingdings"/>
      </w:rPr>
    </w:lvl>
  </w:abstractNum>
  <w:abstractNum w:abstractNumId="137" w15:restartNumberingAfterBreak="0">
    <w:nsid w:val="7DF62829"/>
    <w:multiLevelType w:val="hybridMultilevel"/>
    <w:tmpl w:val="7DF62829"/>
    <w:lvl w:ilvl="0" w:tplc="9594D4AC">
      <w:start w:val="1"/>
      <w:numFmt w:val="bullet"/>
      <w:lvlText w:val=""/>
      <w:lvlJc w:val="left"/>
      <w:pPr>
        <w:tabs>
          <w:tab w:val="num" w:pos="360"/>
        </w:tabs>
        <w:ind w:left="360" w:hanging="360"/>
      </w:pPr>
      <w:rPr>
        <w:rFonts w:ascii="Symbol" w:hAnsi="Symbol"/>
      </w:rPr>
    </w:lvl>
    <w:lvl w:ilvl="1" w:tplc="47D666AE">
      <w:start w:val="1"/>
      <w:numFmt w:val="bullet"/>
      <w:lvlText w:val="o"/>
      <w:lvlJc w:val="left"/>
      <w:pPr>
        <w:tabs>
          <w:tab w:val="num" w:pos="1080"/>
        </w:tabs>
        <w:ind w:left="1080" w:hanging="360"/>
      </w:pPr>
      <w:rPr>
        <w:rFonts w:ascii="Courier New" w:hAnsi="Courier New"/>
      </w:rPr>
    </w:lvl>
    <w:lvl w:ilvl="2" w:tplc="9C528E10">
      <w:start w:val="1"/>
      <w:numFmt w:val="bullet"/>
      <w:lvlText w:val=""/>
      <w:lvlJc w:val="left"/>
      <w:pPr>
        <w:tabs>
          <w:tab w:val="num" w:pos="1800"/>
        </w:tabs>
        <w:ind w:left="1800" w:hanging="360"/>
      </w:pPr>
      <w:rPr>
        <w:rFonts w:ascii="Wingdings" w:hAnsi="Wingdings"/>
      </w:rPr>
    </w:lvl>
    <w:lvl w:ilvl="3" w:tplc="66AC662C">
      <w:start w:val="1"/>
      <w:numFmt w:val="bullet"/>
      <w:lvlText w:val=""/>
      <w:lvlJc w:val="left"/>
      <w:pPr>
        <w:tabs>
          <w:tab w:val="num" w:pos="2520"/>
        </w:tabs>
        <w:ind w:left="2520" w:hanging="360"/>
      </w:pPr>
      <w:rPr>
        <w:rFonts w:ascii="Symbol" w:hAnsi="Symbol"/>
      </w:rPr>
    </w:lvl>
    <w:lvl w:ilvl="4" w:tplc="0E6CC8FE">
      <w:start w:val="1"/>
      <w:numFmt w:val="bullet"/>
      <w:lvlText w:val="o"/>
      <w:lvlJc w:val="left"/>
      <w:pPr>
        <w:tabs>
          <w:tab w:val="num" w:pos="3240"/>
        </w:tabs>
        <w:ind w:left="3240" w:hanging="360"/>
      </w:pPr>
      <w:rPr>
        <w:rFonts w:ascii="Courier New" w:hAnsi="Courier New"/>
      </w:rPr>
    </w:lvl>
    <w:lvl w:ilvl="5" w:tplc="76C621EC">
      <w:start w:val="1"/>
      <w:numFmt w:val="bullet"/>
      <w:lvlText w:val=""/>
      <w:lvlJc w:val="left"/>
      <w:pPr>
        <w:tabs>
          <w:tab w:val="num" w:pos="3960"/>
        </w:tabs>
        <w:ind w:left="3960" w:hanging="360"/>
      </w:pPr>
      <w:rPr>
        <w:rFonts w:ascii="Wingdings" w:hAnsi="Wingdings"/>
      </w:rPr>
    </w:lvl>
    <w:lvl w:ilvl="6" w:tplc="B7D853C4">
      <w:start w:val="1"/>
      <w:numFmt w:val="bullet"/>
      <w:lvlText w:val=""/>
      <w:lvlJc w:val="left"/>
      <w:pPr>
        <w:tabs>
          <w:tab w:val="num" w:pos="4680"/>
        </w:tabs>
        <w:ind w:left="4680" w:hanging="360"/>
      </w:pPr>
      <w:rPr>
        <w:rFonts w:ascii="Symbol" w:hAnsi="Symbol"/>
      </w:rPr>
    </w:lvl>
    <w:lvl w:ilvl="7" w:tplc="17244176">
      <w:start w:val="1"/>
      <w:numFmt w:val="bullet"/>
      <w:lvlText w:val="o"/>
      <w:lvlJc w:val="left"/>
      <w:pPr>
        <w:tabs>
          <w:tab w:val="num" w:pos="5400"/>
        </w:tabs>
        <w:ind w:left="5400" w:hanging="360"/>
      </w:pPr>
      <w:rPr>
        <w:rFonts w:ascii="Courier New" w:hAnsi="Courier New"/>
      </w:rPr>
    </w:lvl>
    <w:lvl w:ilvl="8" w:tplc="A9FE1684">
      <w:start w:val="1"/>
      <w:numFmt w:val="bullet"/>
      <w:lvlText w:val=""/>
      <w:lvlJc w:val="left"/>
      <w:pPr>
        <w:tabs>
          <w:tab w:val="num" w:pos="6120"/>
        </w:tabs>
        <w:ind w:left="6120" w:hanging="360"/>
      </w:pPr>
      <w:rPr>
        <w:rFonts w:ascii="Wingdings" w:hAnsi="Wingdings"/>
      </w:rPr>
    </w:lvl>
  </w:abstractNum>
  <w:abstractNum w:abstractNumId="138" w15:restartNumberingAfterBreak="0">
    <w:nsid w:val="7DF6282A"/>
    <w:multiLevelType w:val="hybridMultilevel"/>
    <w:tmpl w:val="7DF6282A"/>
    <w:lvl w:ilvl="0" w:tplc="0C66119C">
      <w:start w:val="1"/>
      <w:numFmt w:val="bullet"/>
      <w:lvlText w:val=""/>
      <w:lvlJc w:val="left"/>
      <w:pPr>
        <w:tabs>
          <w:tab w:val="num" w:pos="360"/>
        </w:tabs>
        <w:ind w:left="360" w:hanging="360"/>
      </w:pPr>
      <w:rPr>
        <w:rFonts w:ascii="Symbol" w:hAnsi="Symbol"/>
      </w:rPr>
    </w:lvl>
    <w:lvl w:ilvl="1" w:tplc="FEA0FAAC">
      <w:start w:val="1"/>
      <w:numFmt w:val="bullet"/>
      <w:lvlText w:val="o"/>
      <w:lvlJc w:val="left"/>
      <w:pPr>
        <w:tabs>
          <w:tab w:val="num" w:pos="1080"/>
        </w:tabs>
        <w:ind w:left="1080" w:hanging="360"/>
      </w:pPr>
      <w:rPr>
        <w:rFonts w:ascii="Courier New" w:hAnsi="Courier New"/>
      </w:rPr>
    </w:lvl>
    <w:lvl w:ilvl="2" w:tplc="3EA482F6">
      <w:start w:val="1"/>
      <w:numFmt w:val="bullet"/>
      <w:lvlText w:val=""/>
      <w:lvlJc w:val="left"/>
      <w:pPr>
        <w:tabs>
          <w:tab w:val="num" w:pos="1800"/>
        </w:tabs>
        <w:ind w:left="1800" w:hanging="360"/>
      </w:pPr>
      <w:rPr>
        <w:rFonts w:ascii="Wingdings" w:hAnsi="Wingdings"/>
      </w:rPr>
    </w:lvl>
    <w:lvl w:ilvl="3" w:tplc="9AD8F4F4">
      <w:start w:val="1"/>
      <w:numFmt w:val="bullet"/>
      <w:lvlText w:val=""/>
      <w:lvlJc w:val="left"/>
      <w:pPr>
        <w:tabs>
          <w:tab w:val="num" w:pos="2520"/>
        </w:tabs>
        <w:ind w:left="2520" w:hanging="360"/>
      </w:pPr>
      <w:rPr>
        <w:rFonts w:ascii="Symbol" w:hAnsi="Symbol"/>
      </w:rPr>
    </w:lvl>
    <w:lvl w:ilvl="4" w:tplc="DD965500">
      <w:start w:val="1"/>
      <w:numFmt w:val="bullet"/>
      <w:lvlText w:val="o"/>
      <w:lvlJc w:val="left"/>
      <w:pPr>
        <w:tabs>
          <w:tab w:val="num" w:pos="3240"/>
        </w:tabs>
        <w:ind w:left="3240" w:hanging="360"/>
      </w:pPr>
      <w:rPr>
        <w:rFonts w:ascii="Courier New" w:hAnsi="Courier New"/>
      </w:rPr>
    </w:lvl>
    <w:lvl w:ilvl="5" w:tplc="54826252">
      <w:start w:val="1"/>
      <w:numFmt w:val="bullet"/>
      <w:lvlText w:val=""/>
      <w:lvlJc w:val="left"/>
      <w:pPr>
        <w:tabs>
          <w:tab w:val="num" w:pos="3960"/>
        </w:tabs>
        <w:ind w:left="3960" w:hanging="360"/>
      </w:pPr>
      <w:rPr>
        <w:rFonts w:ascii="Wingdings" w:hAnsi="Wingdings"/>
      </w:rPr>
    </w:lvl>
    <w:lvl w:ilvl="6" w:tplc="7BE45EA8">
      <w:start w:val="1"/>
      <w:numFmt w:val="bullet"/>
      <w:lvlText w:val=""/>
      <w:lvlJc w:val="left"/>
      <w:pPr>
        <w:tabs>
          <w:tab w:val="num" w:pos="4680"/>
        </w:tabs>
        <w:ind w:left="4680" w:hanging="360"/>
      </w:pPr>
      <w:rPr>
        <w:rFonts w:ascii="Symbol" w:hAnsi="Symbol"/>
      </w:rPr>
    </w:lvl>
    <w:lvl w:ilvl="7" w:tplc="BF56C26E">
      <w:start w:val="1"/>
      <w:numFmt w:val="bullet"/>
      <w:lvlText w:val="o"/>
      <w:lvlJc w:val="left"/>
      <w:pPr>
        <w:tabs>
          <w:tab w:val="num" w:pos="5400"/>
        </w:tabs>
        <w:ind w:left="5400" w:hanging="360"/>
      </w:pPr>
      <w:rPr>
        <w:rFonts w:ascii="Courier New" w:hAnsi="Courier New"/>
      </w:rPr>
    </w:lvl>
    <w:lvl w:ilvl="8" w:tplc="A552C5BE">
      <w:start w:val="1"/>
      <w:numFmt w:val="bullet"/>
      <w:lvlText w:val=""/>
      <w:lvlJc w:val="left"/>
      <w:pPr>
        <w:tabs>
          <w:tab w:val="num" w:pos="6120"/>
        </w:tabs>
        <w:ind w:left="6120" w:hanging="360"/>
      </w:pPr>
      <w:rPr>
        <w:rFonts w:ascii="Wingdings" w:hAnsi="Wingdings"/>
      </w:rPr>
    </w:lvl>
  </w:abstractNum>
  <w:abstractNum w:abstractNumId="139" w15:restartNumberingAfterBreak="0">
    <w:nsid w:val="7DF6282B"/>
    <w:multiLevelType w:val="hybridMultilevel"/>
    <w:tmpl w:val="7DF6282B"/>
    <w:lvl w:ilvl="0" w:tplc="80C8088C">
      <w:start w:val="1"/>
      <w:numFmt w:val="bullet"/>
      <w:lvlText w:val=""/>
      <w:lvlJc w:val="left"/>
      <w:pPr>
        <w:tabs>
          <w:tab w:val="num" w:pos="360"/>
        </w:tabs>
        <w:ind w:left="360" w:hanging="360"/>
      </w:pPr>
      <w:rPr>
        <w:rFonts w:ascii="Symbol" w:hAnsi="Symbol"/>
      </w:rPr>
    </w:lvl>
    <w:lvl w:ilvl="1" w:tplc="4878AA9E">
      <w:start w:val="1"/>
      <w:numFmt w:val="bullet"/>
      <w:lvlText w:val="o"/>
      <w:lvlJc w:val="left"/>
      <w:pPr>
        <w:tabs>
          <w:tab w:val="num" w:pos="1080"/>
        </w:tabs>
        <w:ind w:left="1080" w:hanging="360"/>
      </w:pPr>
      <w:rPr>
        <w:rFonts w:ascii="Courier New" w:hAnsi="Courier New"/>
      </w:rPr>
    </w:lvl>
    <w:lvl w:ilvl="2" w:tplc="19B8F230">
      <w:start w:val="1"/>
      <w:numFmt w:val="bullet"/>
      <w:lvlText w:val=""/>
      <w:lvlJc w:val="left"/>
      <w:pPr>
        <w:tabs>
          <w:tab w:val="num" w:pos="1800"/>
        </w:tabs>
        <w:ind w:left="1800" w:hanging="360"/>
      </w:pPr>
      <w:rPr>
        <w:rFonts w:ascii="Wingdings" w:hAnsi="Wingdings"/>
      </w:rPr>
    </w:lvl>
    <w:lvl w:ilvl="3" w:tplc="C4B25778">
      <w:start w:val="1"/>
      <w:numFmt w:val="bullet"/>
      <w:lvlText w:val=""/>
      <w:lvlJc w:val="left"/>
      <w:pPr>
        <w:tabs>
          <w:tab w:val="num" w:pos="2520"/>
        </w:tabs>
        <w:ind w:left="2520" w:hanging="360"/>
      </w:pPr>
      <w:rPr>
        <w:rFonts w:ascii="Symbol" w:hAnsi="Symbol"/>
      </w:rPr>
    </w:lvl>
    <w:lvl w:ilvl="4" w:tplc="1862D4B4">
      <w:start w:val="1"/>
      <w:numFmt w:val="bullet"/>
      <w:lvlText w:val="o"/>
      <w:lvlJc w:val="left"/>
      <w:pPr>
        <w:tabs>
          <w:tab w:val="num" w:pos="3240"/>
        </w:tabs>
        <w:ind w:left="3240" w:hanging="360"/>
      </w:pPr>
      <w:rPr>
        <w:rFonts w:ascii="Courier New" w:hAnsi="Courier New"/>
      </w:rPr>
    </w:lvl>
    <w:lvl w:ilvl="5" w:tplc="84A6596E">
      <w:start w:val="1"/>
      <w:numFmt w:val="bullet"/>
      <w:lvlText w:val=""/>
      <w:lvlJc w:val="left"/>
      <w:pPr>
        <w:tabs>
          <w:tab w:val="num" w:pos="3960"/>
        </w:tabs>
        <w:ind w:left="3960" w:hanging="360"/>
      </w:pPr>
      <w:rPr>
        <w:rFonts w:ascii="Wingdings" w:hAnsi="Wingdings"/>
      </w:rPr>
    </w:lvl>
    <w:lvl w:ilvl="6" w:tplc="5934BB70">
      <w:start w:val="1"/>
      <w:numFmt w:val="bullet"/>
      <w:lvlText w:val=""/>
      <w:lvlJc w:val="left"/>
      <w:pPr>
        <w:tabs>
          <w:tab w:val="num" w:pos="4680"/>
        </w:tabs>
        <w:ind w:left="4680" w:hanging="360"/>
      </w:pPr>
      <w:rPr>
        <w:rFonts w:ascii="Symbol" w:hAnsi="Symbol"/>
      </w:rPr>
    </w:lvl>
    <w:lvl w:ilvl="7" w:tplc="2E4EDE96">
      <w:start w:val="1"/>
      <w:numFmt w:val="bullet"/>
      <w:lvlText w:val="o"/>
      <w:lvlJc w:val="left"/>
      <w:pPr>
        <w:tabs>
          <w:tab w:val="num" w:pos="5400"/>
        </w:tabs>
        <w:ind w:left="5400" w:hanging="360"/>
      </w:pPr>
      <w:rPr>
        <w:rFonts w:ascii="Courier New" w:hAnsi="Courier New"/>
      </w:rPr>
    </w:lvl>
    <w:lvl w:ilvl="8" w:tplc="B4FCA95E">
      <w:start w:val="1"/>
      <w:numFmt w:val="bullet"/>
      <w:lvlText w:val=""/>
      <w:lvlJc w:val="left"/>
      <w:pPr>
        <w:tabs>
          <w:tab w:val="num" w:pos="6120"/>
        </w:tabs>
        <w:ind w:left="6120" w:hanging="360"/>
      </w:pPr>
      <w:rPr>
        <w:rFonts w:ascii="Wingdings" w:hAnsi="Wingdings"/>
      </w:rPr>
    </w:lvl>
  </w:abstractNum>
  <w:abstractNum w:abstractNumId="140" w15:restartNumberingAfterBreak="0">
    <w:nsid w:val="7DF6282C"/>
    <w:multiLevelType w:val="hybridMultilevel"/>
    <w:tmpl w:val="7DF6282C"/>
    <w:lvl w:ilvl="0" w:tplc="1C4A9E66">
      <w:start w:val="1"/>
      <w:numFmt w:val="bullet"/>
      <w:lvlText w:val=""/>
      <w:lvlJc w:val="left"/>
      <w:pPr>
        <w:tabs>
          <w:tab w:val="num" w:pos="360"/>
        </w:tabs>
        <w:ind w:left="360" w:hanging="360"/>
      </w:pPr>
      <w:rPr>
        <w:rFonts w:ascii="Symbol" w:hAnsi="Symbol"/>
      </w:rPr>
    </w:lvl>
    <w:lvl w:ilvl="1" w:tplc="4F68C64E">
      <w:start w:val="1"/>
      <w:numFmt w:val="bullet"/>
      <w:lvlText w:val="o"/>
      <w:lvlJc w:val="left"/>
      <w:pPr>
        <w:tabs>
          <w:tab w:val="num" w:pos="1080"/>
        </w:tabs>
        <w:ind w:left="1080" w:hanging="360"/>
      </w:pPr>
      <w:rPr>
        <w:rFonts w:ascii="Courier New" w:hAnsi="Courier New"/>
      </w:rPr>
    </w:lvl>
    <w:lvl w:ilvl="2" w:tplc="4EC8D62E">
      <w:start w:val="1"/>
      <w:numFmt w:val="bullet"/>
      <w:lvlText w:val=""/>
      <w:lvlJc w:val="left"/>
      <w:pPr>
        <w:tabs>
          <w:tab w:val="num" w:pos="1800"/>
        </w:tabs>
        <w:ind w:left="1800" w:hanging="360"/>
      </w:pPr>
      <w:rPr>
        <w:rFonts w:ascii="Wingdings" w:hAnsi="Wingdings"/>
      </w:rPr>
    </w:lvl>
    <w:lvl w:ilvl="3" w:tplc="51383404">
      <w:start w:val="1"/>
      <w:numFmt w:val="bullet"/>
      <w:lvlText w:val=""/>
      <w:lvlJc w:val="left"/>
      <w:pPr>
        <w:tabs>
          <w:tab w:val="num" w:pos="2520"/>
        </w:tabs>
        <w:ind w:left="2520" w:hanging="360"/>
      </w:pPr>
      <w:rPr>
        <w:rFonts w:ascii="Symbol" w:hAnsi="Symbol"/>
      </w:rPr>
    </w:lvl>
    <w:lvl w:ilvl="4" w:tplc="0F4E6C46">
      <w:start w:val="1"/>
      <w:numFmt w:val="bullet"/>
      <w:lvlText w:val="o"/>
      <w:lvlJc w:val="left"/>
      <w:pPr>
        <w:tabs>
          <w:tab w:val="num" w:pos="3240"/>
        </w:tabs>
        <w:ind w:left="3240" w:hanging="360"/>
      </w:pPr>
      <w:rPr>
        <w:rFonts w:ascii="Courier New" w:hAnsi="Courier New"/>
      </w:rPr>
    </w:lvl>
    <w:lvl w:ilvl="5" w:tplc="4D8413BE">
      <w:start w:val="1"/>
      <w:numFmt w:val="bullet"/>
      <w:lvlText w:val=""/>
      <w:lvlJc w:val="left"/>
      <w:pPr>
        <w:tabs>
          <w:tab w:val="num" w:pos="3960"/>
        </w:tabs>
        <w:ind w:left="3960" w:hanging="360"/>
      </w:pPr>
      <w:rPr>
        <w:rFonts w:ascii="Wingdings" w:hAnsi="Wingdings"/>
      </w:rPr>
    </w:lvl>
    <w:lvl w:ilvl="6" w:tplc="9F3C6E0A">
      <w:start w:val="1"/>
      <w:numFmt w:val="bullet"/>
      <w:lvlText w:val=""/>
      <w:lvlJc w:val="left"/>
      <w:pPr>
        <w:tabs>
          <w:tab w:val="num" w:pos="4680"/>
        </w:tabs>
        <w:ind w:left="4680" w:hanging="360"/>
      </w:pPr>
      <w:rPr>
        <w:rFonts w:ascii="Symbol" w:hAnsi="Symbol"/>
      </w:rPr>
    </w:lvl>
    <w:lvl w:ilvl="7" w:tplc="FC107E62">
      <w:start w:val="1"/>
      <w:numFmt w:val="bullet"/>
      <w:lvlText w:val="o"/>
      <w:lvlJc w:val="left"/>
      <w:pPr>
        <w:tabs>
          <w:tab w:val="num" w:pos="5400"/>
        </w:tabs>
        <w:ind w:left="5400" w:hanging="360"/>
      </w:pPr>
      <w:rPr>
        <w:rFonts w:ascii="Courier New" w:hAnsi="Courier New"/>
      </w:rPr>
    </w:lvl>
    <w:lvl w:ilvl="8" w:tplc="13F283B0">
      <w:start w:val="1"/>
      <w:numFmt w:val="bullet"/>
      <w:lvlText w:val=""/>
      <w:lvlJc w:val="left"/>
      <w:pPr>
        <w:tabs>
          <w:tab w:val="num" w:pos="6120"/>
        </w:tabs>
        <w:ind w:left="6120" w:hanging="360"/>
      </w:pPr>
      <w:rPr>
        <w:rFonts w:ascii="Wingdings" w:hAnsi="Wingdings"/>
      </w:rPr>
    </w:lvl>
  </w:abstractNum>
  <w:abstractNum w:abstractNumId="141" w15:restartNumberingAfterBreak="0">
    <w:nsid w:val="7DF6282D"/>
    <w:multiLevelType w:val="hybridMultilevel"/>
    <w:tmpl w:val="7DF6282D"/>
    <w:lvl w:ilvl="0" w:tplc="A6E08A1A">
      <w:start w:val="1"/>
      <w:numFmt w:val="bullet"/>
      <w:lvlText w:val=""/>
      <w:lvlJc w:val="left"/>
      <w:pPr>
        <w:tabs>
          <w:tab w:val="num" w:pos="360"/>
        </w:tabs>
        <w:ind w:left="360" w:hanging="360"/>
      </w:pPr>
      <w:rPr>
        <w:rFonts w:ascii="Symbol" w:hAnsi="Symbol"/>
      </w:rPr>
    </w:lvl>
    <w:lvl w:ilvl="1" w:tplc="84AC621A">
      <w:start w:val="1"/>
      <w:numFmt w:val="bullet"/>
      <w:lvlText w:val="o"/>
      <w:lvlJc w:val="left"/>
      <w:pPr>
        <w:tabs>
          <w:tab w:val="num" w:pos="1080"/>
        </w:tabs>
        <w:ind w:left="1080" w:hanging="360"/>
      </w:pPr>
      <w:rPr>
        <w:rFonts w:ascii="Courier New" w:hAnsi="Courier New"/>
      </w:rPr>
    </w:lvl>
    <w:lvl w:ilvl="2" w:tplc="F696734C">
      <w:start w:val="1"/>
      <w:numFmt w:val="bullet"/>
      <w:lvlText w:val=""/>
      <w:lvlJc w:val="left"/>
      <w:pPr>
        <w:tabs>
          <w:tab w:val="num" w:pos="1800"/>
        </w:tabs>
        <w:ind w:left="1800" w:hanging="360"/>
      </w:pPr>
      <w:rPr>
        <w:rFonts w:ascii="Wingdings" w:hAnsi="Wingdings"/>
      </w:rPr>
    </w:lvl>
    <w:lvl w:ilvl="3" w:tplc="CEE6048A">
      <w:start w:val="1"/>
      <w:numFmt w:val="bullet"/>
      <w:lvlText w:val=""/>
      <w:lvlJc w:val="left"/>
      <w:pPr>
        <w:tabs>
          <w:tab w:val="num" w:pos="2520"/>
        </w:tabs>
        <w:ind w:left="2520" w:hanging="360"/>
      </w:pPr>
      <w:rPr>
        <w:rFonts w:ascii="Symbol" w:hAnsi="Symbol"/>
      </w:rPr>
    </w:lvl>
    <w:lvl w:ilvl="4" w:tplc="93BCFB9C">
      <w:start w:val="1"/>
      <w:numFmt w:val="bullet"/>
      <w:lvlText w:val="o"/>
      <w:lvlJc w:val="left"/>
      <w:pPr>
        <w:tabs>
          <w:tab w:val="num" w:pos="3240"/>
        </w:tabs>
        <w:ind w:left="3240" w:hanging="360"/>
      </w:pPr>
      <w:rPr>
        <w:rFonts w:ascii="Courier New" w:hAnsi="Courier New"/>
      </w:rPr>
    </w:lvl>
    <w:lvl w:ilvl="5" w:tplc="3CE80D68">
      <w:start w:val="1"/>
      <w:numFmt w:val="bullet"/>
      <w:lvlText w:val=""/>
      <w:lvlJc w:val="left"/>
      <w:pPr>
        <w:tabs>
          <w:tab w:val="num" w:pos="3960"/>
        </w:tabs>
        <w:ind w:left="3960" w:hanging="360"/>
      </w:pPr>
      <w:rPr>
        <w:rFonts w:ascii="Wingdings" w:hAnsi="Wingdings"/>
      </w:rPr>
    </w:lvl>
    <w:lvl w:ilvl="6" w:tplc="CCD82162">
      <w:start w:val="1"/>
      <w:numFmt w:val="bullet"/>
      <w:lvlText w:val=""/>
      <w:lvlJc w:val="left"/>
      <w:pPr>
        <w:tabs>
          <w:tab w:val="num" w:pos="4680"/>
        </w:tabs>
        <w:ind w:left="4680" w:hanging="360"/>
      </w:pPr>
      <w:rPr>
        <w:rFonts w:ascii="Symbol" w:hAnsi="Symbol"/>
      </w:rPr>
    </w:lvl>
    <w:lvl w:ilvl="7" w:tplc="33CECF06">
      <w:start w:val="1"/>
      <w:numFmt w:val="bullet"/>
      <w:lvlText w:val="o"/>
      <w:lvlJc w:val="left"/>
      <w:pPr>
        <w:tabs>
          <w:tab w:val="num" w:pos="5400"/>
        </w:tabs>
        <w:ind w:left="5400" w:hanging="360"/>
      </w:pPr>
      <w:rPr>
        <w:rFonts w:ascii="Courier New" w:hAnsi="Courier New"/>
      </w:rPr>
    </w:lvl>
    <w:lvl w:ilvl="8" w:tplc="D7EC0F2A">
      <w:start w:val="1"/>
      <w:numFmt w:val="bullet"/>
      <w:lvlText w:val=""/>
      <w:lvlJc w:val="left"/>
      <w:pPr>
        <w:tabs>
          <w:tab w:val="num" w:pos="6120"/>
        </w:tabs>
        <w:ind w:left="6120" w:hanging="360"/>
      </w:pPr>
      <w:rPr>
        <w:rFonts w:ascii="Wingdings" w:hAnsi="Wingdings"/>
      </w:rPr>
    </w:lvl>
  </w:abstractNum>
  <w:abstractNum w:abstractNumId="142" w15:restartNumberingAfterBreak="0">
    <w:nsid w:val="7DF6282E"/>
    <w:multiLevelType w:val="hybridMultilevel"/>
    <w:tmpl w:val="7DF6282E"/>
    <w:lvl w:ilvl="0" w:tplc="6F048030">
      <w:start w:val="1"/>
      <w:numFmt w:val="bullet"/>
      <w:lvlText w:val=""/>
      <w:lvlJc w:val="left"/>
      <w:pPr>
        <w:tabs>
          <w:tab w:val="num" w:pos="360"/>
        </w:tabs>
        <w:ind w:left="360" w:hanging="360"/>
      </w:pPr>
      <w:rPr>
        <w:rFonts w:ascii="Symbol" w:hAnsi="Symbol"/>
      </w:rPr>
    </w:lvl>
    <w:lvl w:ilvl="1" w:tplc="22E0629E">
      <w:start w:val="1"/>
      <w:numFmt w:val="bullet"/>
      <w:lvlText w:val="o"/>
      <w:lvlJc w:val="left"/>
      <w:pPr>
        <w:tabs>
          <w:tab w:val="num" w:pos="1080"/>
        </w:tabs>
        <w:ind w:left="1080" w:hanging="360"/>
      </w:pPr>
      <w:rPr>
        <w:rFonts w:ascii="Courier New" w:hAnsi="Courier New"/>
      </w:rPr>
    </w:lvl>
    <w:lvl w:ilvl="2" w:tplc="C7602EEE">
      <w:start w:val="1"/>
      <w:numFmt w:val="bullet"/>
      <w:lvlText w:val=""/>
      <w:lvlJc w:val="left"/>
      <w:pPr>
        <w:tabs>
          <w:tab w:val="num" w:pos="1800"/>
        </w:tabs>
        <w:ind w:left="1800" w:hanging="360"/>
      </w:pPr>
      <w:rPr>
        <w:rFonts w:ascii="Wingdings" w:hAnsi="Wingdings"/>
      </w:rPr>
    </w:lvl>
    <w:lvl w:ilvl="3" w:tplc="B666DC42">
      <w:start w:val="1"/>
      <w:numFmt w:val="bullet"/>
      <w:lvlText w:val=""/>
      <w:lvlJc w:val="left"/>
      <w:pPr>
        <w:tabs>
          <w:tab w:val="num" w:pos="2520"/>
        </w:tabs>
        <w:ind w:left="2520" w:hanging="360"/>
      </w:pPr>
      <w:rPr>
        <w:rFonts w:ascii="Symbol" w:hAnsi="Symbol"/>
      </w:rPr>
    </w:lvl>
    <w:lvl w:ilvl="4" w:tplc="53BE195E">
      <w:start w:val="1"/>
      <w:numFmt w:val="bullet"/>
      <w:lvlText w:val="o"/>
      <w:lvlJc w:val="left"/>
      <w:pPr>
        <w:tabs>
          <w:tab w:val="num" w:pos="3240"/>
        </w:tabs>
        <w:ind w:left="3240" w:hanging="360"/>
      </w:pPr>
      <w:rPr>
        <w:rFonts w:ascii="Courier New" w:hAnsi="Courier New"/>
      </w:rPr>
    </w:lvl>
    <w:lvl w:ilvl="5" w:tplc="AC826906">
      <w:start w:val="1"/>
      <w:numFmt w:val="bullet"/>
      <w:lvlText w:val=""/>
      <w:lvlJc w:val="left"/>
      <w:pPr>
        <w:tabs>
          <w:tab w:val="num" w:pos="3960"/>
        </w:tabs>
        <w:ind w:left="3960" w:hanging="360"/>
      </w:pPr>
      <w:rPr>
        <w:rFonts w:ascii="Wingdings" w:hAnsi="Wingdings"/>
      </w:rPr>
    </w:lvl>
    <w:lvl w:ilvl="6" w:tplc="84F2BB88">
      <w:start w:val="1"/>
      <w:numFmt w:val="bullet"/>
      <w:lvlText w:val=""/>
      <w:lvlJc w:val="left"/>
      <w:pPr>
        <w:tabs>
          <w:tab w:val="num" w:pos="4680"/>
        </w:tabs>
        <w:ind w:left="4680" w:hanging="360"/>
      </w:pPr>
      <w:rPr>
        <w:rFonts w:ascii="Symbol" w:hAnsi="Symbol"/>
      </w:rPr>
    </w:lvl>
    <w:lvl w:ilvl="7" w:tplc="CB704304">
      <w:start w:val="1"/>
      <w:numFmt w:val="bullet"/>
      <w:lvlText w:val="o"/>
      <w:lvlJc w:val="left"/>
      <w:pPr>
        <w:tabs>
          <w:tab w:val="num" w:pos="5400"/>
        </w:tabs>
        <w:ind w:left="5400" w:hanging="360"/>
      </w:pPr>
      <w:rPr>
        <w:rFonts w:ascii="Courier New" w:hAnsi="Courier New"/>
      </w:rPr>
    </w:lvl>
    <w:lvl w:ilvl="8" w:tplc="62B64520">
      <w:start w:val="1"/>
      <w:numFmt w:val="bullet"/>
      <w:lvlText w:val=""/>
      <w:lvlJc w:val="left"/>
      <w:pPr>
        <w:tabs>
          <w:tab w:val="num" w:pos="6120"/>
        </w:tabs>
        <w:ind w:left="6120" w:hanging="360"/>
      </w:pPr>
      <w:rPr>
        <w:rFonts w:ascii="Wingdings" w:hAnsi="Wingdings"/>
      </w:rPr>
    </w:lvl>
  </w:abstractNum>
  <w:abstractNum w:abstractNumId="143" w15:restartNumberingAfterBreak="0">
    <w:nsid w:val="7DF6282F"/>
    <w:multiLevelType w:val="hybridMultilevel"/>
    <w:tmpl w:val="7DF6282F"/>
    <w:lvl w:ilvl="0" w:tplc="AEEE5810">
      <w:start w:val="1"/>
      <w:numFmt w:val="bullet"/>
      <w:lvlText w:val=""/>
      <w:lvlJc w:val="left"/>
      <w:pPr>
        <w:tabs>
          <w:tab w:val="num" w:pos="360"/>
        </w:tabs>
        <w:ind w:left="360" w:hanging="360"/>
      </w:pPr>
      <w:rPr>
        <w:rFonts w:ascii="Symbol" w:hAnsi="Symbol"/>
      </w:rPr>
    </w:lvl>
    <w:lvl w:ilvl="1" w:tplc="B6CAEC9A">
      <w:start w:val="1"/>
      <w:numFmt w:val="bullet"/>
      <w:lvlText w:val="o"/>
      <w:lvlJc w:val="left"/>
      <w:pPr>
        <w:tabs>
          <w:tab w:val="num" w:pos="1080"/>
        </w:tabs>
        <w:ind w:left="1080" w:hanging="360"/>
      </w:pPr>
      <w:rPr>
        <w:rFonts w:ascii="Courier New" w:hAnsi="Courier New"/>
      </w:rPr>
    </w:lvl>
    <w:lvl w:ilvl="2" w:tplc="7B085A86">
      <w:start w:val="1"/>
      <w:numFmt w:val="bullet"/>
      <w:lvlText w:val=""/>
      <w:lvlJc w:val="left"/>
      <w:pPr>
        <w:tabs>
          <w:tab w:val="num" w:pos="1800"/>
        </w:tabs>
        <w:ind w:left="1800" w:hanging="360"/>
      </w:pPr>
      <w:rPr>
        <w:rFonts w:ascii="Wingdings" w:hAnsi="Wingdings"/>
      </w:rPr>
    </w:lvl>
    <w:lvl w:ilvl="3" w:tplc="1E5CF76C">
      <w:start w:val="1"/>
      <w:numFmt w:val="bullet"/>
      <w:lvlText w:val=""/>
      <w:lvlJc w:val="left"/>
      <w:pPr>
        <w:tabs>
          <w:tab w:val="num" w:pos="2520"/>
        </w:tabs>
        <w:ind w:left="2520" w:hanging="360"/>
      </w:pPr>
      <w:rPr>
        <w:rFonts w:ascii="Symbol" w:hAnsi="Symbol"/>
      </w:rPr>
    </w:lvl>
    <w:lvl w:ilvl="4" w:tplc="6D9C7274">
      <w:start w:val="1"/>
      <w:numFmt w:val="bullet"/>
      <w:lvlText w:val="o"/>
      <w:lvlJc w:val="left"/>
      <w:pPr>
        <w:tabs>
          <w:tab w:val="num" w:pos="3240"/>
        </w:tabs>
        <w:ind w:left="3240" w:hanging="360"/>
      </w:pPr>
      <w:rPr>
        <w:rFonts w:ascii="Courier New" w:hAnsi="Courier New"/>
      </w:rPr>
    </w:lvl>
    <w:lvl w:ilvl="5" w:tplc="5BDA4E6C">
      <w:start w:val="1"/>
      <w:numFmt w:val="bullet"/>
      <w:lvlText w:val=""/>
      <w:lvlJc w:val="left"/>
      <w:pPr>
        <w:tabs>
          <w:tab w:val="num" w:pos="3960"/>
        </w:tabs>
        <w:ind w:left="3960" w:hanging="360"/>
      </w:pPr>
      <w:rPr>
        <w:rFonts w:ascii="Wingdings" w:hAnsi="Wingdings"/>
      </w:rPr>
    </w:lvl>
    <w:lvl w:ilvl="6" w:tplc="04885272">
      <w:start w:val="1"/>
      <w:numFmt w:val="bullet"/>
      <w:lvlText w:val=""/>
      <w:lvlJc w:val="left"/>
      <w:pPr>
        <w:tabs>
          <w:tab w:val="num" w:pos="4680"/>
        </w:tabs>
        <w:ind w:left="4680" w:hanging="360"/>
      </w:pPr>
      <w:rPr>
        <w:rFonts w:ascii="Symbol" w:hAnsi="Symbol"/>
      </w:rPr>
    </w:lvl>
    <w:lvl w:ilvl="7" w:tplc="3F16BC90">
      <w:start w:val="1"/>
      <w:numFmt w:val="bullet"/>
      <w:lvlText w:val="o"/>
      <w:lvlJc w:val="left"/>
      <w:pPr>
        <w:tabs>
          <w:tab w:val="num" w:pos="5400"/>
        </w:tabs>
        <w:ind w:left="5400" w:hanging="360"/>
      </w:pPr>
      <w:rPr>
        <w:rFonts w:ascii="Courier New" w:hAnsi="Courier New"/>
      </w:rPr>
    </w:lvl>
    <w:lvl w:ilvl="8" w:tplc="56C65D22">
      <w:start w:val="1"/>
      <w:numFmt w:val="bullet"/>
      <w:lvlText w:val=""/>
      <w:lvlJc w:val="left"/>
      <w:pPr>
        <w:tabs>
          <w:tab w:val="num" w:pos="6120"/>
        </w:tabs>
        <w:ind w:left="6120" w:hanging="360"/>
      </w:pPr>
      <w:rPr>
        <w:rFonts w:ascii="Wingdings" w:hAnsi="Wingdings"/>
      </w:rPr>
    </w:lvl>
  </w:abstractNum>
  <w:abstractNum w:abstractNumId="144" w15:restartNumberingAfterBreak="0">
    <w:nsid w:val="7DF62830"/>
    <w:multiLevelType w:val="hybridMultilevel"/>
    <w:tmpl w:val="7DF62830"/>
    <w:lvl w:ilvl="0" w:tplc="94A2816C">
      <w:start w:val="1"/>
      <w:numFmt w:val="bullet"/>
      <w:lvlText w:val=""/>
      <w:lvlJc w:val="left"/>
      <w:pPr>
        <w:tabs>
          <w:tab w:val="num" w:pos="360"/>
        </w:tabs>
        <w:ind w:left="360" w:hanging="360"/>
      </w:pPr>
      <w:rPr>
        <w:rFonts w:ascii="Symbol" w:hAnsi="Symbol"/>
      </w:rPr>
    </w:lvl>
    <w:lvl w:ilvl="1" w:tplc="9EB02BC2">
      <w:start w:val="1"/>
      <w:numFmt w:val="bullet"/>
      <w:lvlText w:val="o"/>
      <w:lvlJc w:val="left"/>
      <w:pPr>
        <w:tabs>
          <w:tab w:val="num" w:pos="1080"/>
        </w:tabs>
        <w:ind w:left="1080" w:hanging="360"/>
      </w:pPr>
      <w:rPr>
        <w:rFonts w:ascii="Courier New" w:hAnsi="Courier New"/>
      </w:rPr>
    </w:lvl>
    <w:lvl w:ilvl="2" w:tplc="F4E6D2D2">
      <w:start w:val="1"/>
      <w:numFmt w:val="bullet"/>
      <w:lvlText w:val=""/>
      <w:lvlJc w:val="left"/>
      <w:pPr>
        <w:tabs>
          <w:tab w:val="num" w:pos="1800"/>
        </w:tabs>
        <w:ind w:left="1800" w:hanging="360"/>
      </w:pPr>
      <w:rPr>
        <w:rFonts w:ascii="Wingdings" w:hAnsi="Wingdings"/>
      </w:rPr>
    </w:lvl>
    <w:lvl w:ilvl="3" w:tplc="59104212">
      <w:start w:val="1"/>
      <w:numFmt w:val="bullet"/>
      <w:lvlText w:val=""/>
      <w:lvlJc w:val="left"/>
      <w:pPr>
        <w:tabs>
          <w:tab w:val="num" w:pos="2520"/>
        </w:tabs>
        <w:ind w:left="2520" w:hanging="360"/>
      </w:pPr>
      <w:rPr>
        <w:rFonts w:ascii="Symbol" w:hAnsi="Symbol"/>
      </w:rPr>
    </w:lvl>
    <w:lvl w:ilvl="4" w:tplc="FB4632A6">
      <w:start w:val="1"/>
      <w:numFmt w:val="bullet"/>
      <w:lvlText w:val="o"/>
      <w:lvlJc w:val="left"/>
      <w:pPr>
        <w:tabs>
          <w:tab w:val="num" w:pos="3240"/>
        </w:tabs>
        <w:ind w:left="3240" w:hanging="360"/>
      </w:pPr>
      <w:rPr>
        <w:rFonts w:ascii="Courier New" w:hAnsi="Courier New"/>
      </w:rPr>
    </w:lvl>
    <w:lvl w:ilvl="5" w:tplc="668EDC0E">
      <w:start w:val="1"/>
      <w:numFmt w:val="bullet"/>
      <w:lvlText w:val=""/>
      <w:lvlJc w:val="left"/>
      <w:pPr>
        <w:tabs>
          <w:tab w:val="num" w:pos="3960"/>
        </w:tabs>
        <w:ind w:left="3960" w:hanging="360"/>
      </w:pPr>
      <w:rPr>
        <w:rFonts w:ascii="Wingdings" w:hAnsi="Wingdings"/>
      </w:rPr>
    </w:lvl>
    <w:lvl w:ilvl="6" w:tplc="9C9807E4">
      <w:start w:val="1"/>
      <w:numFmt w:val="bullet"/>
      <w:lvlText w:val=""/>
      <w:lvlJc w:val="left"/>
      <w:pPr>
        <w:tabs>
          <w:tab w:val="num" w:pos="4680"/>
        </w:tabs>
        <w:ind w:left="4680" w:hanging="360"/>
      </w:pPr>
      <w:rPr>
        <w:rFonts w:ascii="Symbol" w:hAnsi="Symbol"/>
      </w:rPr>
    </w:lvl>
    <w:lvl w:ilvl="7" w:tplc="3AA64886">
      <w:start w:val="1"/>
      <w:numFmt w:val="bullet"/>
      <w:lvlText w:val="o"/>
      <w:lvlJc w:val="left"/>
      <w:pPr>
        <w:tabs>
          <w:tab w:val="num" w:pos="5400"/>
        </w:tabs>
        <w:ind w:left="5400" w:hanging="360"/>
      </w:pPr>
      <w:rPr>
        <w:rFonts w:ascii="Courier New" w:hAnsi="Courier New"/>
      </w:rPr>
    </w:lvl>
    <w:lvl w:ilvl="8" w:tplc="C9F6920E">
      <w:start w:val="1"/>
      <w:numFmt w:val="bullet"/>
      <w:lvlText w:val=""/>
      <w:lvlJc w:val="left"/>
      <w:pPr>
        <w:tabs>
          <w:tab w:val="num" w:pos="6120"/>
        </w:tabs>
        <w:ind w:left="6120" w:hanging="360"/>
      </w:pPr>
      <w:rPr>
        <w:rFonts w:ascii="Wingdings" w:hAnsi="Wingdings"/>
      </w:rPr>
    </w:lvl>
  </w:abstractNum>
  <w:abstractNum w:abstractNumId="145" w15:restartNumberingAfterBreak="0">
    <w:nsid w:val="7DF62831"/>
    <w:multiLevelType w:val="hybridMultilevel"/>
    <w:tmpl w:val="7DF62831"/>
    <w:lvl w:ilvl="0" w:tplc="C30C51F0">
      <w:start w:val="1"/>
      <w:numFmt w:val="bullet"/>
      <w:lvlText w:val=""/>
      <w:lvlJc w:val="left"/>
      <w:pPr>
        <w:tabs>
          <w:tab w:val="num" w:pos="360"/>
        </w:tabs>
        <w:ind w:left="360" w:hanging="360"/>
      </w:pPr>
      <w:rPr>
        <w:rFonts w:ascii="Symbol" w:hAnsi="Symbol"/>
      </w:rPr>
    </w:lvl>
    <w:lvl w:ilvl="1" w:tplc="EB3010E4">
      <w:start w:val="1"/>
      <w:numFmt w:val="bullet"/>
      <w:lvlText w:val="o"/>
      <w:lvlJc w:val="left"/>
      <w:pPr>
        <w:tabs>
          <w:tab w:val="num" w:pos="1080"/>
        </w:tabs>
        <w:ind w:left="1080" w:hanging="360"/>
      </w:pPr>
      <w:rPr>
        <w:rFonts w:ascii="Courier New" w:hAnsi="Courier New"/>
      </w:rPr>
    </w:lvl>
    <w:lvl w:ilvl="2" w:tplc="618CA558">
      <w:start w:val="1"/>
      <w:numFmt w:val="bullet"/>
      <w:lvlText w:val=""/>
      <w:lvlJc w:val="left"/>
      <w:pPr>
        <w:tabs>
          <w:tab w:val="num" w:pos="1800"/>
        </w:tabs>
        <w:ind w:left="1800" w:hanging="360"/>
      </w:pPr>
      <w:rPr>
        <w:rFonts w:ascii="Wingdings" w:hAnsi="Wingdings"/>
      </w:rPr>
    </w:lvl>
    <w:lvl w:ilvl="3" w:tplc="C9FE9D98">
      <w:start w:val="1"/>
      <w:numFmt w:val="bullet"/>
      <w:lvlText w:val=""/>
      <w:lvlJc w:val="left"/>
      <w:pPr>
        <w:tabs>
          <w:tab w:val="num" w:pos="2520"/>
        </w:tabs>
        <w:ind w:left="2520" w:hanging="360"/>
      </w:pPr>
      <w:rPr>
        <w:rFonts w:ascii="Symbol" w:hAnsi="Symbol"/>
      </w:rPr>
    </w:lvl>
    <w:lvl w:ilvl="4" w:tplc="5C686BC8">
      <w:start w:val="1"/>
      <w:numFmt w:val="bullet"/>
      <w:lvlText w:val="o"/>
      <w:lvlJc w:val="left"/>
      <w:pPr>
        <w:tabs>
          <w:tab w:val="num" w:pos="3240"/>
        </w:tabs>
        <w:ind w:left="3240" w:hanging="360"/>
      </w:pPr>
      <w:rPr>
        <w:rFonts w:ascii="Courier New" w:hAnsi="Courier New"/>
      </w:rPr>
    </w:lvl>
    <w:lvl w:ilvl="5" w:tplc="6A0A7ADC">
      <w:start w:val="1"/>
      <w:numFmt w:val="bullet"/>
      <w:lvlText w:val=""/>
      <w:lvlJc w:val="left"/>
      <w:pPr>
        <w:tabs>
          <w:tab w:val="num" w:pos="3960"/>
        </w:tabs>
        <w:ind w:left="3960" w:hanging="360"/>
      </w:pPr>
      <w:rPr>
        <w:rFonts w:ascii="Wingdings" w:hAnsi="Wingdings"/>
      </w:rPr>
    </w:lvl>
    <w:lvl w:ilvl="6" w:tplc="C4C42492">
      <w:start w:val="1"/>
      <w:numFmt w:val="bullet"/>
      <w:lvlText w:val=""/>
      <w:lvlJc w:val="left"/>
      <w:pPr>
        <w:tabs>
          <w:tab w:val="num" w:pos="4680"/>
        </w:tabs>
        <w:ind w:left="4680" w:hanging="360"/>
      </w:pPr>
      <w:rPr>
        <w:rFonts w:ascii="Symbol" w:hAnsi="Symbol"/>
      </w:rPr>
    </w:lvl>
    <w:lvl w:ilvl="7" w:tplc="53905166">
      <w:start w:val="1"/>
      <w:numFmt w:val="bullet"/>
      <w:lvlText w:val="o"/>
      <w:lvlJc w:val="left"/>
      <w:pPr>
        <w:tabs>
          <w:tab w:val="num" w:pos="5400"/>
        </w:tabs>
        <w:ind w:left="5400" w:hanging="360"/>
      </w:pPr>
      <w:rPr>
        <w:rFonts w:ascii="Courier New" w:hAnsi="Courier New"/>
      </w:rPr>
    </w:lvl>
    <w:lvl w:ilvl="8" w:tplc="317E260E">
      <w:start w:val="1"/>
      <w:numFmt w:val="bullet"/>
      <w:lvlText w:val=""/>
      <w:lvlJc w:val="left"/>
      <w:pPr>
        <w:tabs>
          <w:tab w:val="num" w:pos="6120"/>
        </w:tabs>
        <w:ind w:left="6120" w:hanging="360"/>
      </w:pPr>
      <w:rPr>
        <w:rFonts w:ascii="Wingdings" w:hAnsi="Wingdings"/>
      </w:rPr>
    </w:lvl>
  </w:abstractNum>
  <w:abstractNum w:abstractNumId="146" w15:restartNumberingAfterBreak="0">
    <w:nsid w:val="7DF62832"/>
    <w:multiLevelType w:val="hybridMultilevel"/>
    <w:tmpl w:val="7DF62832"/>
    <w:lvl w:ilvl="0" w:tplc="2F403188">
      <w:start w:val="1"/>
      <w:numFmt w:val="bullet"/>
      <w:lvlText w:val=""/>
      <w:lvlJc w:val="left"/>
      <w:pPr>
        <w:tabs>
          <w:tab w:val="num" w:pos="360"/>
        </w:tabs>
        <w:ind w:left="360" w:hanging="360"/>
      </w:pPr>
      <w:rPr>
        <w:rFonts w:ascii="Symbol" w:hAnsi="Symbol"/>
      </w:rPr>
    </w:lvl>
    <w:lvl w:ilvl="1" w:tplc="789C790E">
      <w:start w:val="1"/>
      <w:numFmt w:val="bullet"/>
      <w:lvlText w:val="o"/>
      <w:lvlJc w:val="left"/>
      <w:pPr>
        <w:tabs>
          <w:tab w:val="num" w:pos="1080"/>
        </w:tabs>
        <w:ind w:left="1080" w:hanging="360"/>
      </w:pPr>
      <w:rPr>
        <w:rFonts w:ascii="Courier New" w:hAnsi="Courier New"/>
      </w:rPr>
    </w:lvl>
    <w:lvl w:ilvl="2" w:tplc="7A56B888">
      <w:start w:val="1"/>
      <w:numFmt w:val="bullet"/>
      <w:lvlText w:val=""/>
      <w:lvlJc w:val="left"/>
      <w:pPr>
        <w:tabs>
          <w:tab w:val="num" w:pos="1800"/>
        </w:tabs>
        <w:ind w:left="1800" w:hanging="360"/>
      </w:pPr>
      <w:rPr>
        <w:rFonts w:ascii="Wingdings" w:hAnsi="Wingdings"/>
      </w:rPr>
    </w:lvl>
    <w:lvl w:ilvl="3" w:tplc="E2CC46C0">
      <w:start w:val="1"/>
      <w:numFmt w:val="bullet"/>
      <w:lvlText w:val=""/>
      <w:lvlJc w:val="left"/>
      <w:pPr>
        <w:tabs>
          <w:tab w:val="num" w:pos="2520"/>
        </w:tabs>
        <w:ind w:left="2520" w:hanging="360"/>
      </w:pPr>
      <w:rPr>
        <w:rFonts w:ascii="Symbol" w:hAnsi="Symbol"/>
      </w:rPr>
    </w:lvl>
    <w:lvl w:ilvl="4" w:tplc="BD56FDE0">
      <w:start w:val="1"/>
      <w:numFmt w:val="bullet"/>
      <w:lvlText w:val="o"/>
      <w:lvlJc w:val="left"/>
      <w:pPr>
        <w:tabs>
          <w:tab w:val="num" w:pos="3240"/>
        </w:tabs>
        <w:ind w:left="3240" w:hanging="360"/>
      </w:pPr>
      <w:rPr>
        <w:rFonts w:ascii="Courier New" w:hAnsi="Courier New"/>
      </w:rPr>
    </w:lvl>
    <w:lvl w:ilvl="5" w:tplc="13424886">
      <w:start w:val="1"/>
      <w:numFmt w:val="bullet"/>
      <w:lvlText w:val=""/>
      <w:lvlJc w:val="left"/>
      <w:pPr>
        <w:tabs>
          <w:tab w:val="num" w:pos="3960"/>
        </w:tabs>
        <w:ind w:left="3960" w:hanging="360"/>
      </w:pPr>
      <w:rPr>
        <w:rFonts w:ascii="Wingdings" w:hAnsi="Wingdings"/>
      </w:rPr>
    </w:lvl>
    <w:lvl w:ilvl="6" w:tplc="D44ABF9E">
      <w:start w:val="1"/>
      <w:numFmt w:val="bullet"/>
      <w:lvlText w:val=""/>
      <w:lvlJc w:val="left"/>
      <w:pPr>
        <w:tabs>
          <w:tab w:val="num" w:pos="4680"/>
        </w:tabs>
        <w:ind w:left="4680" w:hanging="360"/>
      </w:pPr>
      <w:rPr>
        <w:rFonts w:ascii="Symbol" w:hAnsi="Symbol"/>
      </w:rPr>
    </w:lvl>
    <w:lvl w:ilvl="7" w:tplc="87D21EF0">
      <w:start w:val="1"/>
      <w:numFmt w:val="bullet"/>
      <w:lvlText w:val="o"/>
      <w:lvlJc w:val="left"/>
      <w:pPr>
        <w:tabs>
          <w:tab w:val="num" w:pos="5400"/>
        </w:tabs>
        <w:ind w:left="5400" w:hanging="360"/>
      </w:pPr>
      <w:rPr>
        <w:rFonts w:ascii="Courier New" w:hAnsi="Courier New"/>
      </w:rPr>
    </w:lvl>
    <w:lvl w:ilvl="8" w:tplc="58D6A46E">
      <w:start w:val="1"/>
      <w:numFmt w:val="bullet"/>
      <w:lvlText w:val=""/>
      <w:lvlJc w:val="left"/>
      <w:pPr>
        <w:tabs>
          <w:tab w:val="num" w:pos="6120"/>
        </w:tabs>
        <w:ind w:left="6120" w:hanging="360"/>
      </w:pPr>
      <w:rPr>
        <w:rFonts w:ascii="Wingdings" w:hAnsi="Wingdings"/>
      </w:rPr>
    </w:lvl>
  </w:abstractNum>
  <w:abstractNum w:abstractNumId="147" w15:restartNumberingAfterBreak="0">
    <w:nsid w:val="7DF62833"/>
    <w:multiLevelType w:val="hybridMultilevel"/>
    <w:tmpl w:val="7DF62833"/>
    <w:lvl w:ilvl="0" w:tplc="65EEC25E">
      <w:start w:val="1"/>
      <w:numFmt w:val="bullet"/>
      <w:lvlText w:val=""/>
      <w:lvlJc w:val="left"/>
      <w:pPr>
        <w:tabs>
          <w:tab w:val="num" w:pos="360"/>
        </w:tabs>
        <w:ind w:left="360" w:hanging="360"/>
      </w:pPr>
      <w:rPr>
        <w:rFonts w:ascii="Symbol" w:hAnsi="Symbol"/>
      </w:rPr>
    </w:lvl>
    <w:lvl w:ilvl="1" w:tplc="4B4AA518">
      <w:start w:val="1"/>
      <w:numFmt w:val="bullet"/>
      <w:lvlText w:val="o"/>
      <w:lvlJc w:val="left"/>
      <w:pPr>
        <w:tabs>
          <w:tab w:val="num" w:pos="1080"/>
        </w:tabs>
        <w:ind w:left="1080" w:hanging="360"/>
      </w:pPr>
      <w:rPr>
        <w:rFonts w:ascii="Courier New" w:hAnsi="Courier New"/>
      </w:rPr>
    </w:lvl>
    <w:lvl w:ilvl="2" w:tplc="F56AA452">
      <w:start w:val="1"/>
      <w:numFmt w:val="bullet"/>
      <w:lvlText w:val=""/>
      <w:lvlJc w:val="left"/>
      <w:pPr>
        <w:tabs>
          <w:tab w:val="num" w:pos="1800"/>
        </w:tabs>
        <w:ind w:left="1800" w:hanging="360"/>
      </w:pPr>
      <w:rPr>
        <w:rFonts w:ascii="Wingdings" w:hAnsi="Wingdings"/>
      </w:rPr>
    </w:lvl>
    <w:lvl w:ilvl="3" w:tplc="89FE7780">
      <w:start w:val="1"/>
      <w:numFmt w:val="bullet"/>
      <w:lvlText w:val=""/>
      <w:lvlJc w:val="left"/>
      <w:pPr>
        <w:tabs>
          <w:tab w:val="num" w:pos="2520"/>
        </w:tabs>
        <w:ind w:left="2520" w:hanging="360"/>
      </w:pPr>
      <w:rPr>
        <w:rFonts w:ascii="Symbol" w:hAnsi="Symbol"/>
      </w:rPr>
    </w:lvl>
    <w:lvl w:ilvl="4" w:tplc="040C860A">
      <w:start w:val="1"/>
      <w:numFmt w:val="bullet"/>
      <w:lvlText w:val="o"/>
      <w:lvlJc w:val="left"/>
      <w:pPr>
        <w:tabs>
          <w:tab w:val="num" w:pos="3240"/>
        </w:tabs>
        <w:ind w:left="3240" w:hanging="360"/>
      </w:pPr>
      <w:rPr>
        <w:rFonts w:ascii="Courier New" w:hAnsi="Courier New"/>
      </w:rPr>
    </w:lvl>
    <w:lvl w:ilvl="5" w:tplc="A80E95CE">
      <w:start w:val="1"/>
      <w:numFmt w:val="bullet"/>
      <w:lvlText w:val=""/>
      <w:lvlJc w:val="left"/>
      <w:pPr>
        <w:tabs>
          <w:tab w:val="num" w:pos="3960"/>
        </w:tabs>
        <w:ind w:left="3960" w:hanging="360"/>
      </w:pPr>
      <w:rPr>
        <w:rFonts w:ascii="Wingdings" w:hAnsi="Wingdings"/>
      </w:rPr>
    </w:lvl>
    <w:lvl w:ilvl="6" w:tplc="7FF8C404">
      <w:start w:val="1"/>
      <w:numFmt w:val="bullet"/>
      <w:lvlText w:val=""/>
      <w:lvlJc w:val="left"/>
      <w:pPr>
        <w:tabs>
          <w:tab w:val="num" w:pos="4680"/>
        </w:tabs>
        <w:ind w:left="4680" w:hanging="360"/>
      </w:pPr>
      <w:rPr>
        <w:rFonts w:ascii="Symbol" w:hAnsi="Symbol"/>
      </w:rPr>
    </w:lvl>
    <w:lvl w:ilvl="7" w:tplc="501E02F0">
      <w:start w:val="1"/>
      <w:numFmt w:val="bullet"/>
      <w:lvlText w:val="o"/>
      <w:lvlJc w:val="left"/>
      <w:pPr>
        <w:tabs>
          <w:tab w:val="num" w:pos="5400"/>
        </w:tabs>
        <w:ind w:left="5400" w:hanging="360"/>
      </w:pPr>
      <w:rPr>
        <w:rFonts w:ascii="Courier New" w:hAnsi="Courier New"/>
      </w:rPr>
    </w:lvl>
    <w:lvl w:ilvl="8" w:tplc="14960054">
      <w:start w:val="1"/>
      <w:numFmt w:val="bullet"/>
      <w:lvlText w:val=""/>
      <w:lvlJc w:val="left"/>
      <w:pPr>
        <w:tabs>
          <w:tab w:val="num" w:pos="6120"/>
        </w:tabs>
        <w:ind w:left="6120" w:hanging="360"/>
      </w:pPr>
      <w:rPr>
        <w:rFonts w:ascii="Wingdings" w:hAnsi="Wingdings"/>
      </w:rPr>
    </w:lvl>
  </w:abstractNum>
  <w:abstractNum w:abstractNumId="148" w15:restartNumberingAfterBreak="0">
    <w:nsid w:val="7DF62834"/>
    <w:multiLevelType w:val="hybridMultilevel"/>
    <w:tmpl w:val="7DF62834"/>
    <w:lvl w:ilvl="0" w:tplc="5CBE3F86">
      <w:start w:val="1"/>
      <w:numFmt w:val="bullet"/>
      <w:lvlText w:val=""/>
      <w:lvlJc w:val="left"/>
      <w:pPr>
        <w:tabs>
          <w:tab w:val="num" w:pos="360"/>
        </w:tabs>
        <w:ind w:left="360" w:hanging="360"/>
      </w:pPr>
      <w:rPr>
        <w:rFonts w:ascii="Symbol" w:hAnsi="Symbol"/>
      </w:rPr>
    </w:lvl>
    <w:lvl w:ilvl="1" w:tplc="4E3EFAB4">
      <w:start w:val="1"/>
      <w:numFmt w:val="bullet"/>
      <w:lvlText w:val="o"/>
      <w:lvlJc w:val="left"/>
      <w:pPr>
        <w:tabs>
          <w:tab w:val="num" w:pos="1080"/>
        </w:tabs>
        <w:ind w:left="1080" w:hanging="360"/>
      </w:pPr>
      <w:rPr>
        <w:rFonts w:ascii="Courier New" w:hAnsi="Courier New"/>
      </w:rPr>
    </w:lvl>
    <w:lvl w:ilvl="2" w:tplc="94727BBC">
      <w:start w:val="1"/>
      <w:numFmt w:val="bullet"/>
      <w:lvlText w:val=""/>
      <w:lvlJc w:val="left"/>
      <w:pPr>
        <w:tabs>
          <w:tab w:val="num" w:pos="1800"/>
        </w:tabs>
        <w:ind w:left="1800" w:hanging="360"/>
      </w:pPr>
      <w:rPr>
        <w:rFonts w:ascii="Wingdings" w:hAnsi="Wingdings"/>
      </w:rPr>
    </w:lvl>
    <w:lvl w:ilvl="3" w:tplc="3E023890">
      <w:start w:val="1"/>
      <w:numFmt w:val="bullet"/>
      <w:lvlText w:val=""/>
      <w:lvlJc w:val="left"/>
      <w:pPr>
        <w:tabs>
          <w:tab w:val="num" w:pos="2520"/>
        </w:tabs>
        <w:ind w:left="2520" w:hanging="360"/>
      </w:pPr>
      <w:rPr>
        <w:rFonts w:ascii="Symbol" w:hAnsi="Symbol"/>
      </w:rPr>
    </w:lvl>
    <w:lvl w:ilvl="4" w:tplc="341EC992">
      <w:start w:val="1"/>
      <w:numFmt w:val="bullet"/>
      <w:lvlText w:val="o"/>
      <w:lvlJc w:val="left"/>
      <w:pPr>
        <w:tabs>
          <w:tab w:val="num" w:pos="3240"/>
        </w:tabs>
        <w:ind w:left="3240" w:hanging="360"/>
      </w:pPr>
      <w:rPr>
        <w:rFonts w:ascii="Courier New" w:hAnsi="Courier New"/>
      </w:rPr>
    </w:lvl>
    <w:lvl w:ilvl="5" w:tplc="7F16E826">
      <w:start w:val="1"/>
      <w:numFmt w:val="bullet"/>
      <w:lvlText w:val=""/>
      <w:lvlJc w:val="left"/>
      <w:pPr>
        <w:tabs>
          <w:tab w:val="num" w:pos="3960"/>
        </w:tabs>
        <w:ind w:left="3960" w:hanging="360"/>
      </w:pPr>
      <w:rPr>
        <w:rFonts w:ascii="Wingdings" w:hAnsi="Wingdings"/>
      </w:rPr>
    </w:lvl>
    <w:lvl w:ilvl="6" w:tplc="7C84771C">
      <w:start w:val="1"/>
      <w:numFmt w:val="bullet"/>
      <w:lvlText w:val=""/>
      <w:lvlJc w:val="left"/>
      <w:pPr>
        <w:tabs>
          <w:tab w:val="num" w:pos="4680"/>
        </w:tabs>
        <w:ind w:left="4680" w:hanging="360"/>
      </w:pPr>
      <w:rPr>
        <w:rFonts w:ascii="Symbol" w:hAnsi="Symbol"/>
      </w:rPr>
    </w:lvl>
    <w:lvl w:ilvl="7" w:tplc="108E72F6">
      <w:start w:val="1"/>
      <w:numFmt w:val="bullet"/>
      <w:lvlText w:val="o"/>
      <w:lvlJc w:val="left"/>
      <w:pPr>
        <w:tabs>
          <w:tab w:val="num" w:pos="5400"/>
        </w:tabs>
        <w:ind w:left="5400" w:hanging="360"/>
      </w:pPr>
      <w:rPr>
        <w:rFonts w:ascii="Courier New" w:hAnsi="Courier New"/>
      </w:rPr>
    </w:lvl>
    <w:lvl w:ilvl="8" w:tplc="B164C9EE">
      <w:start w:val="1"/>
      <w:numFmt w:val="bullet"/>
      <w:lvlText w:val=""/>
      <w:lvlJc w:val="left"/>
      <w:pPr>
        <w:tabs>
          <w:tab w:val="num" w:pos="6120"/>
        </w:tabs>
        <w:ind w:left="6120" w:hanging="360"/>
      </w:pPr>
      <w:rPr>
        <w:rFonts w:ascii="Wingdings" w:hAnsi="Wingdings"/>
      </w:rPr>
    </w:lvl>
  </w:abstractNum>
  <w:abstractNum w:abstractNumId="149" w15:restartNumberingAfterBreak="0">
    <w:nsid w:val="7DF62835"/>
    <w:multiLevelType w:val="hybridMultilevel"/>
    <w:tmpl w:val="7DF62835"/>
    <w:lvl w:ilvl="0" w:tplc="12B28B96">
      <w:start w:val="1"/>
      <w:numFmt w:val="bullet"/>
      <w:lvlText w:val=""/>
      <w:lvlJc w:val="left"/>
      <w:pPr>
        <w:tabs>
          <w:tab w:val="num" w:pos="360"/>
        </w:tabs>
        <w:ind w:left="360" w:hanging="360"/>
      </w:pPr>
      <w:rPr>
        <w:rFonts w:ascii="Symbol" w:hAnsi="Symbol"/>
      </w:rPr>
    </w:lvl>
    <w:lvl w:ilvl="1" w:tplc="865289F6">
      <w:start w:val="1"/>
      <w:numFmt w:val="bullet"/>
      <w:lvlText w:val="o"/>
      <w:lvlJc w:val="left"/>
      <w:pPr>
        <w:tabs>
          <w:tab w:val="num" w:pos="1080"/>
        </w:tabs>
        <w:ind w:left="1080" w:hanging="360"/>
      </w:pPr>
      <w:rPr>
        <w:rFonts w:ascii="Courier New" w:hAnsi="Courier New"/>
      </w:rPr>
    </w:lvl>
    <w:lvl w:ilvl="2" w:tplc="0AF6DB9A">
      <w:start w:val="1"/>
      <w:numFmt w:val="bullet"/>
      <w:lvlText w:val=""/>
      <w:lvlJc w:val="left"/>
      <w:pPr>
        <w:tabs>
          <w:tab w:val="num" w:pos="1800"/>
        </w:tabs>
        <w:ind w:left="1800" w:hanging="360"/>
      </w:pPr>
      <w:rPr>
        <w:rFonts w:ascii="Wingdings" w:hAnsi="Wingdings"/>
      </w:rPr>
    </w:lvl>
    <w:lvl w:ilvl="3" w:tplc="576AF1E6">
      <w:start w:val="1"/>
      <w:numFmt w:val="bullet"/>
      <w:lvlText w:val=""/>
      <w:lvlJc w:val="left"/>
      <w:pPr>
        <w:tabs>
          <w:tab w:val="num" w:pos="2520"/>
        </w:tabs>
        <w:ind w:left="2520" w:hanging="360"/>
      </w:pPr>
      <w:rPr>
        <w:rFonts w:ascii="Symbol" w:hAnsi="Symbol"/>
      </w:rPr>
    </w:lvl>
    <w:lvl w:ilvl="4" w:tplc="866C508A">
      <w:start w:val="1"/>
      <w:numFmt w:val="bullet"/>
      <w:lvlText w:val="o"/>
      <w:lvlJc w:val="left"/>
      <w:pPr>
        <w:tabs>
          <w:tab w:val="num" w:pos="3240"/>
        </w:tabs>
        <w:ind w:left="3240" w:hanging="360"/>
      </w:pPr>
      <w:rPr>
        <w:rFonts w:ascii="Courier New" w:hAnsi="Courier New"/>
      </w:rPr>
    </w:lvl>
    <w:lvl w:ilvl="5" w:tplc="1392217A">
      <w:start w:val="1"/>
      <w:numFmt w:val="bullet"/>
      <w:lvlText w:val=""/>
      <w:lvlJc w:val="left"/>
      <w:pPr>
        <w:tabs>
          <w:tab w:val="num" w:pos="3960"/>
        </w:tabs>
        <w:ind w:left="3960" w:hanging="360"/>
      </w:pPr>
      <w:rPr>
        <w:rFonts w:ascii="Wingdings" w:hAnsi="Wingdings"/>
      </w:rPr>
    </w:lvl>
    <w:lvl w:ilvl="6" w:tplc="9FEA4C7A">
      <w:start w:val="1"/>
      <w:numFmt w:val="bullet"/>
      <w:lvlText w:val=""/>
      <w:lvlJc w:val="left"/>
      <w:pPr>
        <w:tabs>
          <w:tab w:val="num" w:pos="4680"/>
        </w:tabs>
        <w:ind w:left="4680" w:hanging="360"/>
      </w:pPr>
      <w:rPr>
        <w:rFonts w:ascii="Symbol" w:hAnsi="Symbol"/>
      </w:rPr>
    </w:lvl>
    <w:lvl w:ilvl="7" w:tplc="36DC23B4">
      <w:start w:val="1"/>
      <w:numFmt w:val="bullet"/>
      <w:lvlText w:val="o"/>
      <w:lvlJc w:val="left"/>
      <w:pPr>
        <w:tabs>
          <w:tab w:val="num" w:pos="5400"/>
        </w:tabs>
        <w:ind w:left="5400" w:hanging="360"/>
      </w:pPr>
      <w:rPr>
        <w:rFonts w:ascii="Courier New" w:hAnsi="Courier New"/>
      </w:rPr>
    </w:lvl>
    <w:lvl w:ilvl="8" w:tplc="F16A2D86">
      <w:start w:val="1"/>
      <w:numFmt w:val="bullet"/>
      <w:lvlText w:val=""/>
      <w:lvlJc w:val="left"/>
      <w:pPr>
        <w:tabs>
          <w:tab w:val="num" w:pos="6120"/>
        </w:tabs>
        <w:ind w:left="6120" w:hanging="360"/>
      </w:pPr>
      <w:rPr>
        <w:rFonts w:ascii="Wingdings" w:hAnsi="Wingdings"/>
      </w:rPr>
    </w:lvl>
  </w:abstractNum>
  <w:abstractNum w:abstractNumId="150" w15:restartNumberingAfterBreak="0">
    <w:nsid w:val="7F651608"/>
    <w:multiLevelType w:val="hybridMultilevel"/>
    <w:tmpl w:val="D5943DDE"/>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1" w15:restartNumberingAfterBreak="0">
    <w:nsid w:val="7F7C1CD7"/>
    <w:multiLevelType w:val="hybridMultilevel"/>
    <w:tmpl w:val="41A4974A"/>
    <w:lvl w:ilvl="0" w:tplc="5D96CA16">
      <w:start w:val="1"/>
      <w:numFmt w:val="bullet"/>
      <w:lvlText w:val="-"/>
      <w:lvlJc w:val="left"/>
      <w:pPr>
        <w:ind w:left="720" w:hanging="360"/>
      </w:pPr>
      <w:rPr>
        <w:rFonts w:ascii="Arial" w:eastAsiaTheme="minorHAnsi"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6"/>
  </w:num>
  <w:num w:numId="2">
    <w:abstractNumId w:val="20"/>
  </w:num>
  <w:num w:numId="3">
    <w:abstractNumId w:val="47"/>
  </w:num>
  <w:num w:numId="4">
    <w:abstractNumId w:val="22"/>
  </w:num>
  <w:num w:numId="5">
    <w:abstractNumId w:val="151"/>
  </w:num>
  <w:num w:numId="6">
    <w:abstractNumId w:val="8"/>
  </w:num>
  <w:num w:numId="7">
    <w:abstractNumId w:val="44"/>
  </w:num>
  <w:num w:numId="8">
    <w:abstractNumId w:val="13"/>
  </w:num>
  <w:num w:numId="9">
    <w:abstractNumId w:val="9"/>
  </w:num>
  <w:num w:numId="10">
    <w:abstractNumId w:val="25"/>
  </w:num>
  <w:num w:numId="11">
    <w:abstractNumId w:val="21"/>
  </w:num>
  <w:num w:numId="12">
    <w:abstractNumId w:val="48"/>
  </w:num>
  <w:num w:numId="13">
    <w:abstractNumId w:val="45"/>
  </w:num>
  <w:num w:numId="14">
    <w:abstractNumId w:val="15"/>
  </w:num>
  <w:num w:numId="15">
    <w:abstractNumId w:val="23"/>
  </w:num>
  <w:num w:numId="16">
    <w:abstractNumId w:val="50"/>
  </w:num>
  <w:num w:numId="17">
    <w:abstractNumId w:val="43"/>
  </w:num>
  <w:num w:numId="18">
    <w:abstractNumId w:val="2"/>
  </w:num>
  <w:num w:numId="19">
    <w:abstractNumId w:val="37"/>
  </w:num>
  <w:num w:numId="20">
    <w:abstractNumId w:val="33"/>
  </w:num>
  <w:num w:numId="21">
    <w:abstractNumId w:val="7"/>
  </w:num>
  <w:num w:numId="22">
    <w:abstractNumId w:val="14"/>
  </w:num>
  <w:num w:numId="23">
    <w:abstractNumId w:val="10"/>
  </w:num>
  <w:num w:numId="24">
    <w:abstractNumId w:val="1"/>
  </w:num>
  <w:num w:numId="25">
    <w:abstractNumId w:val="0"/>
  </w:num>
  <w:num w:numId="26">
    <w:abstractNumId w:val="30"/>
  </w:num>
  <w:num w:numId="27">
    <w:abstractNumId w:val="35"/>
  </w:num>
  <w:num w:numId="28">
    <w:abstractNumId w:val="27"/>
  </w:num>
  <w:num w:numId="29">
    <w:abstractNumId w:val="29"/>
  </w:num>
  <w:num w:numId="30">
    <w:abstractNumId w:val="24"/>
  </w:num>
  <w:num w:numId="31">
    <w:abstractNumId w:val="28"/>
  </w:num>
  <w:num w:numId="32">
    <w:abstractNumId w:val="16"/>
  </w:num>
  <w:num w:numId="33">
    <w:abstractNumId w:val="18"/>
  </w:num>
  <w:num w:numId="34">
    <w:abstractNumId w:val="17"/>
  </w:num>
  <w:num w:numId="35">
    <w:abstractNumId w:val="32"/>
  </w:num>
  <w:num w:numId="36">
    <w:abstractNumId w:val="40"/>
  </w:num>
  <w:num w:numId="37">
    <w:abstractNumId w:val="31"/>
  </w:num>
  <w:num w:numId="38">
    <w:abstractNumId w:val="51"/>
  </w:num>
  <w:num w:numId="39">
    <w:abstractNumId w:val="52"/>
  </w:num>
  <w:num w:numId="40">
    <w:abstractNumId w:val="53"/>
  </w:num>
  <w:num w:numId="41">
    <w:abstractNumId w:val="54"/>
  </w:num>
  <w:num w:numId="42">
    <w:abstractNumId w:val="55"/>
  </w:num>
  <w:num w:numId="43">
    <w:abstractNumId w:val="56"/>
  </w:num>
  <w:num w:numId="44">
    <w:abstractNumId w:val="57"/>
  </w:num>
  <w:num w:numId="45">
    <w:abstractNumId w:val="58"/>
  </w:num>
  <w:num w:numId="46">
    <w:abstractNumId w:val="59"/>
  </w:num>
  <w:num w:numId="47">
    <w:abstractNumId w:val="60"/>
  </w:num>
  <w:num w:numId="48">
    <w:abstractNumId w:val="61"/>
  </w:num>
  <w:num w:numId="49">
    <w:abstractNumId w:val="62"/>
  </w:num>
  <w:num w:numId="50">
    <w:abstractNumId w:val="63"/>
  </w:num>
  <w:num w:numId="51">
    <w:abstractNumId w:val="64"/>
  </w:num>
  <w:num w:numId="52">
    <w:abstractNumId w:val="65"/>
  </w:num>
  <w:num w:numId="53">
    <w:abstractNumId w:val="66"/>
  </w:num>
  <w:num w:numId="54">
    <w:abstractNumId w:val="67"/>
  </w:num>
  <w:num w:numId="55">
    <w:abstractNumId w:val="68"/>
  </w:num>
  <w:num w:numId="56">
    <w:abstractNumId w:val="69"/>
  </w:num>
  <w:num w:numId="57">
    <w:abstractNumId w:val="70"/>
  </w:num>
  <w:num w:numId="58">
    <w:abstractNumId w:val="71"/>
  </w:num>
  <w:num w:numId="59">
    <w:abstractNumId w:val="72"/>
  </w:num>
  <w:num w:numId="60">
    <w:abstractNumId w:val="73"/>
  </w:num>
  <w:num w:numId="61">
    <w:abstractNumId w:val="74"/>
  </w:num>
  <w:num w:numId="62">
    <w:abstractNumId w:val="75"/>
  </w:num>
  <w:num w:numId="63">
    <w:abstractNumId w:val="76"/>
  </w:num>
  <w:num w:numId="64">
    <w:abstractNumId w:val="77"/>
  </w:num>
  <w:num w:numId="65">
    <w:abstractNumId w:val="78"/>
  </w:num>
  <w:num w:numId="66">
    <w:abstractNumId w:val="79"/>
  </w:num>
  <w:num w:numId="67">
    <w:abstractNumId w:val="80"/>
  </w:num>
  <w:num w:numId="68">
    <w:abstractNumId w:val="81"/>
  </w:num>
  <w:num w:numId="69">
    <w:abstractNumId w:val="82"/>
  </w:num>
  <w:num w:numId="70">
    <w:abstractNumId w:val="83"/>
  </w:num>
  <w:num w:numId="71">
    <w:abstractNumId w:val="84"/>
  </w:num>
  <w:num w:numId="72">
    <w:abstractNumId w:val="85"/>
  </w:num>
  <w:num w:numId="73">
    <w:abstractNumId w:val="86"/>
  </w:num>
  <w:num w:numId="74">
    <w:abstractNumId w:val="87"/>
  </w:num>
  <w:num w:numId="75">
    <w:abstractNumId w:val="88"/>
  </w:num>
  <w:num w:numId="76">
    <w:abstractNumId w:val="89"/>
  </w:num>
  <w:num w:numId="77">
    <w:abstractNumId w:val="90"/>
  </w:num>
  <w:num w:numId="78">
    <w:abstractNumId w:val="91"/>
  </w:num>
  <w:num w:numId="79">
    <w:abstractNumId w:val="92"/>
  </w:num>
  <w:num w:numId="80">
    <w:abstractNumId w:val="93"/>
  </w:num>
  <w:num w:numId="81">
    <w:abstractNumId w:val="94"/>
  </w:num>
  <w:num w:numId="82">
    <w:abstractNumId w:val="95"/>
  </w:num>
  <w:num w:numId="83">
    <w:abstractNumId w:val="96"/>
  </w:num>
  <w:num w:numId="84">
    <w:abstractNumId w:val="97"/>
  </w:num>
  <w:num w:numId="85">
    <w:abstractNumId w:val="98"/>
  </w:num>
  <w:num w:numId="86">
    <w:abstractNumId w:val="99"/>
  </w:num>
  <w:num w:numId="87">
    <w:abstractNumId w:val="100"/>
  </w:num>
  <w:num w:numId="88">
    <w:abstractNumId w:val="101"/>
  </w:num>
  <w:num w:numId="89">
    <w:abstractNumId w:val="102"/>
  </w:num>
  <w:num w:numId="90">
    <w:abstractNumId w:val="103"/>
  </w:num>
  <w:num w:numId="91">
    <w:abstractNumId w:val="104"/>
  </w:num>
  <w:num w:numId="92">
    <w:abstractNumId w:val="105"/>
  </w:num>
  <w:num w:numId="93">
    <w:abstractNumId w:val="106"/>
  </w:num>
  <w:num w:numId="94">
    <w:abstractNumId w:val="107"/>
  </w:num>
  <w:num w:numId="95">
    <w:abstractNumId w:val="108"/>
  </w:num>
  <w:num w:numId="96">
    <w:abstractNumId w:val="109"/>
  </w:num>
  <w:num w:numId="97">
    <w:abstractNumId w:val="110"/>
  </w:num>
  <w:num w:numId="98">
    <w:abstractNumId w:val="111"/>
  </w:num>
  <w:num w:numId="99">
    <w:abstractNumId w:val="112"/>
  </w:num>
  <w:num w:numId="100">
    <w:abstractNumId w:val="113"/>
  </w:num>
  <w:num w:numId="101">
    <w:abstractNumId w:val="114"/>
  </w:num>
  <w:num w:numId="102">
    <w:abstractNumId w:val="115"/>
  </w:num>
  <w:num w:numId="103">
    <w:abstractNumId w:val="116"/>
  </w:num>
  <w:num w:numId="104">
    <w:abstractNumId w:val="117"/>
  </w:num>
  <w:num w:numId="105">
    <w:abstractNumId w:val="118"/>
  </w:num>
  <w:num w:numId="106">
    <w:abstractNumId w:val="119"/>
  </w:num>
  <w:num w:numId="107">
    <w:abstractNumId w:val="120"/>
  </w:num>
  <w:num w:numId="108">
    <w:abstractNumId w:val="121"/>
  </w:num>
  <w:num w:numId="109">
    <w:abstractNumId w:val="122"/>
  </w:num>
  <w:num w:numId="110">
    <w:abstractNumId w:val="123"/>
  </w:num>
  <w:num w:numId="111">
    <w:abstractNumId w:val="124"/>
  </w:num>
  <w:num w:numId="112">
    <w:abstractNumId w:val="125"/>
  </w:num>
  <w:num w:numId="113">
    <w:abstractNumId w:val="126"/>
  </w:num>
  <w:num w:numId="114">
    <w:abstractNumId w:val="127"/>
  </w:num>
  <w:num w:numId="115">
    <w:abstractNumId w:val="128"/>
  </w:num>
  <w:num w:numId="116">
    <w:abstractNumId w:val="129"/>
  </w:num>
  <w:num w:numId="117">
    <w:abstractNumId w:val="130"/>
  </w:num>
  <w:num w:numId="118">
    <w:abstractNumId w:val="131"/>
  </w:num>
  <w:num w:numId="119">
    <w:abstractNumId w:val="132"/>
  </w:num>
  <w:num w:numId="120">
    <w:abstractNumId w:val="133"/>
  </w:num>
  <w:num w:numId="121">
    <w:abstractNumId w:val="134"/>
  </w:num>
  <w:num w:numId="122">
    <w:abstractNumId w:val="135"/>
  </w:num>
  <w:num w:numId="123">
    <w:abstractNumId w:val="136"/>
  </w:num>
  <w:num w:numId="124">
    <w:abstractNumId w:val="137"/>
  </w:num>
  <w:num w:numId="125">
    <w:abstractNumId w:val="138"/>
  </w:num>
  <w:num w:numId="126">
    <w:abstractNumId w:val="139"/>
  </w:num>
  <w:num w:numId="127">
    <w:abstractNumId w:val="140"/>
  </w:num>
  <w:num w:numId="128">
    <w:abstractNumId w:val="141"/>
  </w:num>
  <w:num w:numId="129">
    <w:abstractNumId w:val="142"/>
  </w:num>
  <w:num w:numId="130">
    <w:abstractNumId w:val="143"/>
  </w:num>
  <w:num w:numId="131">
    <w:abstractNumId w:val="144"/>
  </w:num>
  <w:num w:numId="132">
    <w:abstractNumId w:val="145"/>
  </w:num>
  <w:num w:numId="133">
    <w:abstractNumId w:val="146"/>
  </w:num>
  <w:num w:numId="134">
    <w:abstractNumId w:val="147"/>
  </w:num>
  <w:num w:numId="135">
    <w:abstractNumId w:val="148"/>
  </w:num>
  <w:num w:numId="136">
    <w:abstractNumId w:val="149"/>
  </w:num>
  <w:num w:numId="137">
    <w:abstractNumId w:val="26"/>
  </w:num>
  <w:num w:numId="138">
    <w:abstractNumId w:val="150"/>
  </w:num>
  <w:num w:numId="139">
    <w:abstractNumId w:val="11"/>
  </w:num>
  <w:num w:numId="140">
    <w:abstractNumId w:val="42"/>
  </w:num>
  <w:num w:numId="141">
    <w:abstractNumId w:val="5"/>
  </w:num>
  <w:num w:numId="142">
    <w:abstractNumId w:val="41"/>
  </w:num>
  <w:num w:numId="143">
    <w:abstractNumId w:val="39"/>
  </w:num>
  <w:num w:numId="144">
    <w:abstractNumId w:val="4"/>
  </w:num>
  <w:num w:numId="145">
    <w:abstractNumId w:val="6"/>
  </w:num>
  <w:num w:numId="146">
    <w:abstractNumId w:val="19"/>
  </w:num>
  <w:num w:numId="147">
    <w:abstractNumId w:val="46"/>
  </w:num>
  <w:num w:numId="148">
    <w:abstractNumId w:val="12"/>
  </w:num>
  <w:num w:numId="149">
    <w:abstractNumId w:val="34"/>
  </w:num>
  <w:num w:numId="150">
    <w:abstractNumId w:val="49"/>
  </w:num>
  <w:num w:numId="151">
    <w:abstractNumId w:val="3"/>
  </w:num>
  <w:num w:numId="152">
    <w:abstractNumId w:val="38"/>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38D"/>
    <w:rsid w:val="00002474"/>
    <w:rsid w:val="00003465"/>
    <w:rsid w:val="000174E9"/>
    <w:rsid w:val="00022920"/>
    <w:rsid w:val="00024C62"/>
    <w:rsid w:val="00034C40"/>
    <w:rsid w:val="00041C0E"/>
    <w:rsid w:val="000503E8"/>
    <w:rsid w:val="00053E13"/>
    <w:rsid w:val="00054044"/>
    <w:rsid w:val="00060B81"/>
    <w:rsid w:val="00061FF2"/>
    <w:rsid w:val="00070641"/>
    <w:rsid w:val="00072CDD"/>
    <w:rsid w:val="0009430F"/>
    <w:rsid w:val="000C2230"/>
    <w:rsid w:val="000E27B2"/>
    <w:rsid w:val="000E3B00"/>
    <w:rsid w:val="000F2608"/>
    <w:rsid w:val="000F3B54"/>
    <w:rsid w:val="00100B42"/>
    <w:rsid w:val="00100E06"/>
    <w:rsid w:val="001120A4"/>
    <w:rsid w:val="00121061"/>
    <w:rsid w:val="001254F4"/>
    <w:rsid w:val="00153DA3"/>
    <w:rsid w:val="0016531E"/>
    <w:rsid w:val="00170642"/>
    <w:rsid w:val="00174246"/>
    <w:rsid w:val="001760E5"/>
    <w:rsid w:val="001760FA"/>
    <w:rsid w:val="00176680"/>
    <w:rsid w:val="001808D3"/>
    <w:rsid w:val="001857F8"/>
    <w:rsid w:val="00194429"/>
    <w:rsid w:val="001A5FCB"/>
    <w:rsid w:val="001B2568"/>
    <w:rsid w:val="001C059E"/>
    <w:rsid w:val="001C3AC1"/>
    <w:rsid w:val="001C69DC"/>
    <w:rsid w:val="001C7286"/>
    <w:rsid w:val="001D6171"/>
    <w:rsid w:val="001D755B"/>
    <w:rsid w:val="00205BD1"/>
    <w:rsid w:val="00206894"/>
    <w:rsid w:val="0021009D"/>
    <w:rsid w:val="00223E8E"/>
    <w:rsid w:val="00234199"/>
    <w:rsid w:val="0024347E"/>
    <w:rsid w:val="002436E9"/>
    <w:rsid w:val="002657E1"/>
    <w:rsid w:val="00274AC8"/>
    <w:rsid w:val="0027714F"/>
    <w:rsid w:val="002771FA"/>
    <w:rsid w:val="00290200"/>
    <w:rsid w:val="00293695"/>
    <w:rsid w:val="002A5161"/>
    <w:rsid w:val="002A7BB9"/>
    <w:rsid w:val="002B1C8F"/>
    <w:rsid w:val="002C0135"/>
    <w:rsid w:val="002D27BB"/>
    <w:rsid w:val="002D74A7"/>
    <w:rsid w:val="002E475E"/>
    <w:rsid w:val="002F282C"/>
    <w:rsid w:val="00320F85"/>
    <w:rsid w:val="00321A51"/>
    <w:rsid w:val="0032318D"/>
    <w:rsid w:val="00326979"/>
    <w:rsid w:val="00356EC5"/>
    <w:rsid w:val="00361B78"/>
    <w:rsid w:val="0036275A"/>
    <w:rsid w:val="00363670"/>
    <w:rsid w:val="00396D9E"/>
    <w:rsid w:val="003B4604"/>
    <w:rsid w:val="003B6ED5"/>
    <w:rsid w:val="003D12CD"/>
    <w:rsid w:val="003D3AC1"/>
    <w:rsid w:val="003E0F85"/>
    <w:rsid w:val="003E7B88"/>
    <w:rsid w:val="003F31C4"/>
    <w:rsid w:val="003F3217"/>
    <w:rsid w:val="003F5976"/>
    <w:rsid w:val="00420924"/>
    <w:rsid w:val="00421CE2"/>
    <w:rsid w:val="0043386D"/>
    <w:rsid w:val="0044502B"/>
    <w:rsid w:val="004867BB"/>
    <w:rsid w:val="004A167A"/>
    <w:rsid w:val="004B3CA2"/>
    <w:rsid w:val="004C76F4"/>
    <w:rsid w:val="004D0818"/>
    <w:rsid w:val="004F227B"/>
    <w:rsid w:val="004F64B1"/>
    <w:rsid w:val="0050619C"/>
    <w:rsid w:val="00520A03"/>
    <w:rsid w:val="00521254"/>
    <w:rsid w:val="00530B98"/>
    <w:rsid w:val="00533AE1"/>
    <w:rsid w:val="00535F1B"/>
    <w:rsid w:val="00544AEA"/>
    <w:rsid w:val="0054747D"/>
    <w:rsid w:val="00563F9A"/>
    <w:rsid w:val="00564E6C"/>
    <w:rsid w:val="00565076"/>
    <w:rsid w:val="005814C7"/>
    <w:rsid w:val="00581E86"/>
    <w:rsid w:val="00582721"/>
    <w:rsid w:val="00586AF1"/>
    <w:rsid w:val="005879E6"/>
    <w:rsid w:val="005926FA"/>
    <w:rsid w:val="005B1596"/>
    <w:rsid w:val="005D2C62"/>
    <w:rsid w:val="005D4114"/>
    <w:rsid w:val="005F2DC8"/>
    <w:rsid w:val="00603201"/>
    <w:rsid w:val="00611DB4"/>
    <w:rsid w:val="00630ED5"/>
    <w:rsid w:val="00632BCE"/>
    <w:rsid w:val="00637BA6"/>
    <w:rsid w:val="00664512"/>
    <w:rsid w:val="00672E02"/>
    <w:rsid w:val="00676223"/>
    <w:rsid w:val="006A1B0D"/>
    <w:rsid w:val="006A68B2"/>
    <w:rsid w:val="006B1E38"/>
    <w:rsid w:val="006C0354"/>
    <w:rsid w:val="006C71B8"/>
    <w:rsid w:val="006D5A94"/>
    <w:rsid w:val="006D6814"/>
    <w:rsid w:val="006F11E5"/>
    <w:rsid w:val="0071738D"/>
    <w:rsid w:val="007459E7"/>
    <w:rsid w:val="007A592B"/>
    <w:rsid w:val="007E3D9E"/>
    <w:rsid w:val="007F6E01"/>
    <w:rsid w:val="00807491"/>
    <w:rsid w:val="00813427"/>
    <w:rsid w:val="008209B1"/>
    <w:rsid w:val="00822AD3"/>
    <w:rsid w:val="008262D4"/>
    <w:rsid w:val="008365C3"/>
    <w:rsid w:val="008408C2"/>
    <w:rsid w:val="00852EDA"/>
    <w:rsid w:val="00852F88"/>
    <w:rsid w:val="00856032"/>
    <w:rsid w:val="00856638"/>
    <w:rsid w:val="00866B79"/>
    <w:rsid w:val="00873A87"/>
    <w:rsid w:val="008912CD"/>
    <w:rsid w:val="0089475C"/>
    <w:rsid w:val="008A48BF"/>
    <w:rsid w:val="008B2043"/>
    <w:rsid w:val="008E1F51"/>
    <w:rsid w:val="008E61DD"/>
    <w:rsid w:val="008F0CD7"/>
    <w:rsid w:val="008F136D"/>
    <w:rsid w:val="008F3B5B"/>
    <w:rsid w:val="00900F75"/>
    <w:rsid w:val="009268C2"/>
    <w:rsid w:val="00932DB9"/>
    <w:rsid w:val="00933691"/>
    <w:rsid w:val="00933DB1"/>
    <w:rsid w:val="00935A49"/>
    <w:rsid w:val="00947C6C"/>
    <w:rsid w:val="00961A11"/>
    <w:rsid w:val="009730A3"/>
    <w:rsid w:val="009770DD"/>
    <w:rsid w:val="009848AC"/>
    <w:rsid w:val="0099132E"/>
    <w:rsid w:val="0099247C"/>
    <w:rsid w:val="00996341"/>
    <w:rsid w:val="009C3EDE"/>
    <w:rsid w:val="009C54AB"/>
    <w:rsid w:val="009C7433"/>
    <w:rsid w:val="009D48DE"/>
    <w:rsid w:val="009E3333"/>
    <w:rsid w:val="00A102A5"/>
    <w:rsid w:val="00A14BD7"/>
    <w:rsid w:val="00A247D4"/>
    <w:rsid w:val="00A332FC"/>
    <w:rsid w:val="00A409C4"/>
    <w:rsid w:val="00A56BD0"/>
    <w:rsid w:val="00A73E3F"/>
    <w:rsid w:val="00A84AD0"/>
    <w:rsid w:val="00A86D3A"/>
    <w:rsid w:val="00A924F5"/>
    <w:rsid w:val="00A92CA9"/>
    <w:rsid w:val="00A94ECB"/>
    <w:rsid w:val="00A95F3E"/>
    <w:rsid w:val="00AB2D31"/>
    <w:rsid w:val="00AB6F0F"/>
    <w:rsid w:val="00AD204A"/>
    <w:rsid w:val="00AD31BB"/>
    <w:rsid w:val="00B00379"/>
    <w:rsid w:val="00B049F2"/>
    <w:rsid w:val="00B1648C"/>
    <w:rsid w:val="00B43B09"/>
    <w:rsid w:val="00B44322"/>
    <w:rsid w:val="00B50D71"/>
    <w:rsid w:val="00B53D11"/>
    <w:rsid w:val="00B6513C"/>
    <w:rsid w:val="00B83786"/>
    <w:rsid w:val="00B84AE3"/>
    <w:rsid w:val="00BB18E9"/>
    <w:rsid w:val="00BB26A5"/>
    <w:rsid w:val="00BB5B8A"/>
    <w:rsid w:val="00BC13CF"/>
    <w:rsid w:val="00BC16BD"/>
    <w:rsid w:val="00BC5AE3"/>
    <w:rsid w:val="00BD693C"/>
    <w:rsid w:val="00BE1EA7"/>
    <w:rsid w:val="00BE378A"/>
    <w:rsid w:val="00C13A63"/>
    <w:rsid w:val="00C209ED"/>
    <w:rsid w:val="00C331D5"/>
    <w:rsid w:val="00C4241E"/>
    <w:rsid w:val="00C45127"/>
    <w:rsid w:val="00C45B68"/>
    <w:rsid w:val="00C64BE1"/>
    <w:rsid w:val="00C72333"/>
    <w:rsid w:val="00C94C5E"/>
    <w:rsid w:val="00CB031B"/>
    <w:rsid w:val="00CB281B"/>
    <w:rsid w:val="00CB4BF4"/>
    <w:rsid w:val="00CB75E6"/>
    <w:rsid w:val="00CC567C"/>
    <w:rsid w:val="00CC6EEF"/>
    <w:rsid w:val="00CD38D4"/>
    <w:rsid w:val="00CE2706"/>
    <w:rsid w:val="00CE2845"/>
    <w:rsid w:val="00CE3F35"/>
    <w:rsid w:val="00CE42EC"/>
    <w:rsid w:val="00D068D1"/>
    <w:rsid w:val="00D20B0A"/>
    <w:rsid w:val="00D2267E"/>
    <w:rsid w:val="00D3134A"/>
    <w:rsid w:val="00D34304"/>
    <w:rsid w:val="00D4218D"/>
    <w:rsid w:val="00D50CD8"/>
    <w:rsid w:val="00D816F2"/>
    <w:rsid w:val="00D9122F"/>
    <w:rsid w:val="00D91343"/>
    <w:rsid w:val="00DC612B"/>
    <w:rsid w:val="00DC6C01"/>
    <w:rsid w:val="00DD6C5B"/>
    <w:rsid w:val="00DE2A13"/>
    <w:rsid w:val="00DE3605"/>
    <w:rsid w:val="00E216A0"/>
    <w:rsid w:val="00E22674"/>
    <w:rsid w:val="00E30C58"/>
    <w:rsid w:val="00E32687"/>
    <w:rsid w:val="00E328C3"/>
    <w:rsid w:val="00E32EDE"/>
    <w:rsid w:val="00E466CD"/>
    <w:rsid w:val="00E47C0C"/>
    <w:rsid w:val="00E87170"/>
    <w:rsid w:val="00E95A82"/>
    <w:rsid w:val="00E9657D"/>
    <w:rsid w:val="00EC6323"/>
    <w:rsid w:val="00ED0756"/>
    <w:rsid w:val="00ED13FD"/>
    <w:rsid w:val="00EE6193"/>
    <w:rsid w:val="00F34570"/>
    <w:rsid w:val="00F3779E"/>
    <w:rsid w:val="00F458A8"/>
    <w:rsid w:val="00F81F50"/>
    <w:rsid w:val="00F87B56"/>
    <w:rsid w:val="00FA65E5"/>
    <w:rsid w:val="00FC66E1"/>
    <w:rsid w:val="00FE05DA"/>
    <w:rsid w:val="00FF5FA8"/>
    <w:rsid w:val="00FF73BD"/>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C52F1FC"/>
  <w15:docId w15:val="{3FE9349D-C47A-46EF-8CA4-5860FD048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848AC"/>
    <w:pPr>
      <w:pBdr>
        <w:top w:val="nil"/>
        <w:left w:val="nil"/>
        <w:bottom w:val="nil"/>
        <w:right w:val="nil"/>
        <w:between w:val="nil"/>
        <w:bar w:val="nil"/>
      </w:pBdr>
      <w:spacing w:after="0" w:line="288" w:lineRule="auto"/>
    </w:pPr>
    <w:rPr>
      <w:rFonts w:ascii="Arial" w:eastAsia="Arial Unicode MS" w:hAnsi="Arial" w:cs="Times New Roman"/>
      <w:noProof/>
      <w:sz w:val="20"/>
      <w:szCs w:val="24"/>
      <w:bdr w:val="nil"/>
    </w:rPr>
  </w:style>
  <w:style w:type="paragraph" w:styleId="Overskrift1">
    <w:name w:val="heading 1"/>
    <w:basedOn w:val="Normal"/>
    <w:next w:val="Normal"/>
    <w:link w:val="Overskrift1Tegn"/>
    <w:uiPriority w:val="9"/>
    <w:qFormat/>
    <w:rsid w:val="002D74A7"/>
    <w:pPr>
      <w:keepNext/>
      <w:keepLines/>
      <w:numPr>
        <w:numId w:val="1"/>
      </w:numPr>
      <w:spacing w:after="240" w:line="300" w:lineRule="atLeast"/>
      <w:outlineLvl w:val="0"/>
    </w:pPr>
    <w:rPr>
      <w:rFonts w:eastAsiaTheme="majorEastAsia" w:cstheme="majorBidi"/>
      <w:b/>
      <w:bCs/>
      <w:sz w:val="32"/>
      <w:szCs w:val="28"/>
      <w:lang w:eastAsia="nb-NO"/>
    </w:rPr>
  </w:style>
  <w:style w:type="paragraph" w:styleId="Overskrift2">
    <w:name w:val="heading 2"/>
    <w:basedOn w:val="Normal"/>
    <w:next w:val="Normal"/>
    <w:link w:val="Overskrift2Tegn"/>
    <w:uiPriority w:val="9"/>
    <w:unhideWhenUsed/>
    <w:qFormat/>
    <w:rsid w:val="002D74A7"/>
    <w:pPr>
      <w:keepNext/>
      <w:keepLines/>
      <w:numPr>
        <w:ilvl w:val="1"/>
        <w:numId w:val="1"/>
      </w:numPr>
      <w:spacing w:before="240" w:after="60" w:line="300" w:lineRule="atLeast"/>
      <w:outlineLvl w:val="1"/>
    </w:pPr>
    <w:rPr>
      <w:rFonts w:eastAsiaTheme="majorEastAsia" w:cstheme="majorBidi"/>
      <w:b/>
      <w:bCs/>
      <w:sz w:val="28"/>
      <w:szCs w:val="26"/>
      <w:lang w:eastAsia="nb-NO"/>
    </w:rPr>
  </w:style>
  <w:style w:type="paragraph" w:styleId="Overskrift3">
    <w:name w:val="heading 3"/>
    <w:basedOn w:val="Normal"/>
    <w:next w:val="Normal"/>
    <w:link w:val="Overskrift3Tegn"/>
    <w:uiPriority w:val="9"/>
    <w:unhideWhenUsed/>
    <w:qFormat/>
    <w:rsid w:val="002D74A7"/>
    <w:pPr>
      <w:keepNext/>
      <w:keepLines/>
      <w:numPr>
        <w:ilvl w:val="2"/>
        <w:numId w:val="1"/>
      </w:numPr>
      <w:spacing w:before="240" w:after="60" w:line="300" w:lineRule="atLeast"/>
      <w:outlineLvl w:val="2"/>
    </w:pPr>
    <w:rPr>
      <w:rFonts w:eastAsiaTheme="majorEastAsia" w:cstheme="majorBidi"/>
      <w:b/>
      <w:bCs/>
      <w:szCs w:val="20"/>
      <w:lang w:eastAsia="nb-NO"/>
    </w:rPr>
  </w:style>
  <w:style w:type="paragraph" w:styleId="Overskrift4">
    <w:name w:val="heading 4"/>
    <w:basedOn w:val="Normal"/>
    <w:next w:val="Normal"/>
    <w:link w:val="Overskrift4Tegn"/>
    <w:uiPriority w:val="9"/>
    <w:unhideWhenUsed/>
    <w:qFormat/>
    <w:rsid w:val="009E3333"/>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Overskrift5">
    <w:name w:val="heading 5"/>
    <w:basedOn w:val="Normal"/>
    <w:next w:val="Normal"/>
    <w:link w:val="Overskrift5Tegn"/>
    <w:uiPriority w:val="9"/>
    <w:unhideWhenUsed/>
    <w:qFormat/>
    <w:rsid w:val="009E333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Overskrift6">
    <w:name w:val="heading 6"/>
    <w:basedOn w:val="Normal"/>
    <w:next w:val="Normal"/>
    <w:link w:val="Overskrift6Tegn"/>
    <w:uiPriority w:val="9"/>
    <w:unhideWhenUsed/>
    <w:qFormat/>
    <w:rsid w:val="009E333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Overskrift7">
    <w:name w:val="heading 7"/>
    <w:basedOn w:val="Normal"/>
    <w:next w:val="Normal"/>
    <w:link w:val="Overskrift7Tegn"/>
    <w:uiPriority w:val="9"/>
    <w:unhideWhenUsed/>
    <w:qFormat/>
    <w:rsid w:val="009E333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unhideWhenUsed/>
    <w:qFormat/>
    <w:rsid w:val="009E3333"/>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Overskrift9">
    <w:name w:val="heading 9"/>
    <w:basedOn w:val="Normal"/>
    <w:next w:val="Normal"/>
    <w:link w:val="Overskrift9Tegn"/>
    <w:uiPriority w:val="9"/>
    <w:unhideWhenUsed/>
    <w:qFormat/>
    <w:rsid w:val="009E3333"/>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2D74A7"/>
    <w:rPr>
      <w:rFonts w:ascii="Arial" w:eastAsiaTheme="majorEastAsia" w:hAnsi="Arial" w:cstheme="majorBidi"/>
      <w:b/>
      <w:bCs/>
      <w:noProof/>
      <w:sz w:val="32"/>
      <w:szCs w:val="28"/>
      <w:bdr w:val="nil"/>
      <w:lang w:eastAsia="nb-NO"/>
    </w:rPr>
  </w:style>
  <w:style w:type="character" w:customStyle="1" w:styleId="Overskrift2Tegn">
    <w:name w:val="Overskrift 2 Tegn"/>
    <w:basedOn w:val="Standardskriftforavsnitt"/>
    <w:link w:val="Overskrift2"/>
    <w:uiPriority w:val="9"/>
    <w:rsid w:val="002D74A7"/>
    <w:rPr>
      <w:rFonts w:ascii="Arial" w:eastAsiaTheme="majorEastAsia" w:hAnsi="Arial" w:cstheme="majorBidi"/>
      <w:b/>
      <w:bCs/>
      <w:noProof/>
      <w:sz w:val="28"/>
      <w:szCs w:val="26"/>
      <w:bdr w:val="nil"/>
      <w:lang w:eastAsia="nb-NO"/>
    </w:rPr>
  </w:style>
  <w:style w:type="character" w:customStyle="1" w:styleId="Overskrift3Tegn">
    <w:name w:val="Overskrift 3 Tegn"/>
    <w:basedOn w:val="Standardskriftforavsnitt"/>
    <w:link w:val="Overskrift3"/>
    <w:uiPriority w:val="9"/>
    <w:rsid w:val="002D74A7"/>
    <w:rPr>
      <w:rFonts w:ascii="Arial" w:eastAsiaTheme="majorEastAsia" w:hAnsi="Arial" w:cstheme="majorBidi"/>
      <w:b/>
      <w:bCs/>
      <w:noProof/>
      <w:sz w:val="20"/>
      <w:szCs w:val="20"/>
      <w:bdr w:val="nil"/>
      <w:lang w:eastAsia="nb-NO"/>
    </w:rPr>
  </w:style>
  <w:style w:type="paragraph" w:styleId="Topptekst">
    <w:name w:val="header"/>
    <w:basedOn w:val="Normal"/>
    <w:link w:val="TopptekstTegn"/>
    <w:uiPriority w:val="99"/>
    <w:unhideWhenUsed/>
    <w:rsid w:val="00293695"/>
    <w:pPr>
      <w:tabs>
        <w:tab w:val="center" w:pos="4536"/>
        <w:tab w:val="right" w:pos="9072"/>
      </w:tabs>
    </w:pPr>
  </w:style>
  <w:style w:type="character" w:customStyle="1" w:styleId="TopptekstTegn">
    <w:name w:val="Topptekst Tegn"/>
    <w:basedOn w:val="Standardskriftforavsnitt"/>
    <w:link w:val="Topptekst"/>
    <w:uiPriority w:val="99"/>
    <w:rsid w:val="00293695"/>
    <w:rPr>
      <w:rFonts w:ascii="Arial" w:hAnsi="Arial"/>
      <w:sz w:val="20"/>
    </w:rPr>
  </w:style>
  <w:style w:type="paragraph" w:styleId="Bunntekst">
    <w:name w:val="footer"/>
    <w:basedOn w:val="Normal"/>
    <w:link w:val="BunntekstTegn"/>
    <w:uiPriority w:val="99"/>
    <w:unhideWhenUsed/>
    <w:rsid w:val="00293695"/>
    <w:pPr>
      <w:tabs>
        <w:tab w:val="center" w:pos="4536"/>
        <w:tab w:val="right" w:pos="9072"/>
      </w:tabs>
    </w:pPr>
  </w:style>
  <w:style w:type="character" w:customStyle="1" w:styleId="BunntekstTegn">
    <w:name w:val="Bunntekst Tegn"/>
    <w:basedOn w:val="Standardskriftforavsnitt"/>
    <w:link w:val="Bunntekst"/>
    <w:uiPriority w:val="99"/>
    <w:rsid w:val="00293695"/>
    <w:rPr>
      <w:rFonts w:ascii="Arial" w:hAnsi="Arial"/>
      <w:sz w:val="20"/>
    </w:rPr>
  </w:style>
  <w:style w:type="table" w:styleId="Tabellrutenett">
    <w:name w:val="Table Grid"/>
    <w:basedOn w:val="Vanligtabell"/>
    <w:uiPriority w:val="59"/>
    <w:rsid w:val="002936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bletekst">
    <w:name w:val="Balloon Text"/>
    <w:basedOn w:val="Normal"/>
    <w:link w:val="BobletekstTegn"/>
    <w:uiPriority w:val="99"/>
    <w:semiHidden/>
    <w:unhideWhenUsed/>
    <w:rsid w:val="00293695"/>
    <w:rPr>
      <w:rFonts w:ascii="Tahoma" w:hAnsi="Tahoma" w:cs="Tahoma"/>
      <w:sz w:val="16"/>
      <w:szCs w:val="16"/>
    </w:rPr>
  </w:style>
  <w:style w:type="character" w:customStyle="1" w:styleId="BobletekstTegn">
    <w:name w:val="Bobletekst Tegn"/>
    <w:basedOn w:val="Standardskriftforavsnitt"/>
    <w:link w:val="Bobletekst"/>
    <w:uiPriority w:val="99"/>
    <w:semiHidden/>
    <w:rsid w:val="00293695"/>
    <w:rPr>
      <w:rFonts w:ascii="Tahoma" w:hAnsi="Tahoma" w:cs="Tahoma"/>
      <w:sz w:val="16"/>
      <w:szCs w:val="16"/>
    </w:rPr>
  </w:style>
  <w:style w:type="paragraph" w:styleId="Brdtekst">
    <w:name w:val="Body Text"/>
    <w:link w:val="BrdtekstTegn"/>
    <w:uiPriority w:val="99"/>
    <w:qFormat/>
    <w:rsid w:val="001A5FCB"/>
    <w:pPr>
      <w:pBdr>
        <w:top w:val="nil"/>
        <w:left w:val="nil"/>
        <w:bottom w:val="nil"/>
        <w:right w:val="nil"/>
        <w:between w:val="nil"/>
        <w:bar w:val="nil"/>
      </w:pBdr>
      <w:spacing w:after="0" w:line="288" w:lineRule="auto"/>
    </w:pPr>
    <w:rPr>
      <w:rFonts w:ascii="Arial" w:eastAsia="Arial Unicode MS" w:hAnsi="Arial" w:cs="Arial Unicode MS"/>
      <w:color w:val="000000"/>
      <w:sz w:val="20"/>
      <w:szCs w:val="18"/>
      <w:bdr w:val="nil"/>
      <w:lang w:eastAsia="nb-NO"/>
    </w:rPr>
  </w:style>
  <w:style w:type="character" w:customStyle="1" w:styleId="BrdtekstTegn">
    <w:name w:val="Brødtekst Tegn"/>
    <w:basedOn w:val="Standardskriftforavsnitt"/>
    <w:link w:val="Brdtekst"/>
    <w:uiPriority w:val="99"/>
    <w:rsid w:val="001A5FCB"/>
    <w:rPr>
      <w:rFonts w:ascii="Arial" w:eastAsia="Arial Unicode MS" w:hAnsi="Arial" w:cs="Arial Unicode MS"/>
      <w:color w:val="000000"/>
      <w:sz w:val="20"/>
      <w:szCs w:val="18"/>
      <w:bdr w:val="nil"/>
      <w:lang w:eastAsia="nb-NO"/>
    </w:rPr>
  </w:style>
  <w:style w:type="paragraph" w:customStyle="1" w:styleId="Storoverskrift">
    <w:name w:val="Stor overskrift"/>
    <w:next w:val="Brdtekst"/>
    <w:qFormat/>
    <w:rsid w:val="00CE42EC"/>
    <w:pPr>
      <w:keepNext/>
      <w:pBdr>
        <w:top w:val="nil"/>
        <w:left w:val="nil"/>
        <w:bottom w:val="nil"/>
        <w:right w:val="nil"/>
        <w:between w:val="nil"/>
        <w:bar w:val="nil"/>
      </w:pBdr>
      <w:spacing w:after="120" w:line="240" w:lineRule="auto"/>
    </w:pPr>
    <w:rPr>
      <w:rFonts w:ascii="Arial" w:eastAsia="Arial Unicode MS" w:hAnsi="Arial" w:cs="Arial Unicode MS"/>
      <w:b/>
      <w:bCs/>
      <w:color w:val="000000"/>
      <w:sz w:val="32"/>
      <w:szCs w:val="48"/>
      <w:bdr w:val="nil"/>
      <w:lang w:eastAsia="nb-NO"/>
    </w:rPr>
  </w:style>
  <w:style w:type="paragraph" w:customStyle="1" w:styleId="Underoverskrift">
    <w:name w:val="Underoverskrift"/>
    <w:next w:val="Brdtekst"/>
    <w:qFormat/>
    <w:rsid w:val="00CE42EC"/>
    <w:pPr>
      <w:keepNext/>
      <w:pBdr>
        <w:top w:val="nil"/>
        <w:left w:val="nil"/>
        <w:bottom w:val="nil"/>
        <w:right w:val="nil"/>
        <w:between w:val="nil"/>
        <w:bar w:val="nil"/>
      </w:pBdr>
      <w:spacing w:after="120" w:line="240" w:lineRule="auto"/>
    </w:pPr>
    <w:rPr>
      <w:rFonts w:ascii="Arial" w:eastAsia="Arial Unicode MS" w:hAnsi="Arial" w:cs="Arial Unicode MS"/>
      <w:b/>
      <w:bCs/>
      <w:color w:val="000000"/>
      <w:sz w:val="28"/>
      <w:szCs w:val="28"/>
      <w:bdr w:val="nil"/>
      <w:lang w:val="da-DK" w:eastAsia="nb-NO"/>
    </w:rPr>
  </w:style>
  <w:style w:type="paragraph" w:customStyle="1" w:styleId="Avsnittsoverskrift">
    <w:name w:val="Avsnittsoverskrift"/>
    <w:next w:val="Brdtekst"/>
    <w:qFormat/>
    <w:rsid w:val="0032318D"/>
    <w:pPr>
      <w:keepNext/>
      <w:pBdr>
        <w:top w:val="nil"/>
        <w:left w:val="nil"/>
        <w:bottom w:val="nil"/>
        <w:right w:val="nil"/>
        <w:between w:val="nil"/>
        <w:bar w:val="nil"/>
      </w:pBdr>
      <w:spacing w:after="0" w:line="288" w:lineRule="auto"/>
      <w:outlineLvl w:val="1"/>
    </w:pPr>
    <w:rPr>
      <w:rFonts w:ascii="Arial" w:eastAsia="Arial Unicode MS" w:hAnsi="Arial" w:cs="Arial Unicode MS"/>
      <w:b/>
      <w:bCs/>
      <w:color w:val="000000"/>
      <w:sz w:val="20"/>
      <w:szCs w:val="18"/>
      <w:bdr w:val="nil"/>
      <w:lang w:eastAsia="nb-NO"/>
    </w:rPr>
  </w:style>
  <w:style w:type="paragraph" w:styleId="Bildetekst">
    <w:name w:val="caption"/>
    <w:uiPriority w:val="35"/>
    <w:qFormat/>
    <w:rsid w:val="00BC5AE3"/>
    <w:pPr>
      <w:pBdr>
        <w:top w:val="nil"/>
        <w:left w:val="nil"/>
        <w:bottom w:val="nil"/>
        <w:right w:val="nil"/>
        <w:between w:val="nil"/>
        <w:bar w:val="nil"/>
      </w:pBdr>
      <w:spacing w:after="0" w:line="240" w:lineRule="auto"/>
    </w:pPr>
    <w:rPr>
      <w:rFonts w:ascii="Arial" w:eastAsia="Arial" w:hAnsi="Arial" w:cs="Arial"/>
      <w:color w:val="A3404E"/>
      <w:sz w:val="16"/>
      <w:szCs w:val="16"/>
      <w:bdr w:val="nil"/>
      <w:lang w:eastAsia="nb-NO"/>
    </w:rPr>
  </w:style>
  <w:style w:type="character" w:customStyle="1" w:styleId="Overskrift4Tegn">
    <w:name w:val="Overskrift 4 Tegn"/>
    <w:basedOn w:val="Standardskriftforavsnitt"/>
    <w:link w:val="Overskrift4"/>
    <w:uiPriority w:val="9"/>
    <w:rsid w:val="009E3333"/>
    <w:rPr>
      <w:rFonts w:asciiTheme="majorHAnsi" w:eastAsiaTheme="majorEastAsia" w:hAnsiTheme="majorHAnsi" w:cstheme="majorBidi"/>
      <w:b/>
      <w:bCs/>
      <w:i/>
      <w:iCs/>
      <w:noProof/>
      <w:color w:val="4F81BD" w:themeColor="accent1"/>
      <w:sz w:val="20"/>
      <w:szCs w:val="24"/>
      <w:bdr w:val="nil"/>
    </w:rPr>
  </w:style>
  <w:style w:type="character" w:customStyle="1" w:styleId="Overskrift5Tegn">
    <w:name w:val="Overskrift 5 Tegn"/>
    <w:basedOn w:val="Standardskriftforavsnitt"/>
    <w:link w:val="Overskrift5"/>
    <w:uiPriority w:val="9"/>
    <w:rsid w:val="009E3333"/>
    <w:rPr>
      <w:rFonts w:asciiTheme="majorHAnsi" w:eastAsiaTheme="majorEastAsia" w:hAnsiTheme="majorHAnsi" w:cstheme="majorBidi"/>
      <w:noProof/>
      <w:color w:val="243F60" w:themeColor="accent1" w:themeShade="7F"/>
      <w:sz w:val="20"/>
      <w:szCs w:val="24"/>
      <w:bdr w:val="nil"/>
    </w:rPr>
  </w:style>
  <w:style w:type="character" w:customStyle="1" w:styleId="Overskrift6Tegn">
    <w:name w:val="Overskrift 6 Tegn"/>
    <w:basedOn w:val="Standardskriftforavsnitt"/>
    <w:link w:val="Overskrift6"/>
    <w:uiPriority w:val="9"/>
    <w:rsid w:val="009E3333"/>
    <w:rPr>
      <w:rFonts w:asciiTheme="majorHAnsi" w:eastAsiaTheme="majorEastAsia" w:hAnsiTheme="majorHAnsi" w:cstheme="majorBidi"/>
      <w:i/>
      <w:iCs/>
      <w:noProof/>
      <w:color w:val="243F60" w:themeColor="accent1" w:themeShade="7F"/>
      <w:sz w:val="20"/>
      <w:szCs w:val="24"/>
      <w:bdr w:val="nil"/>
    </w:rPr>
  </w:style>
  <w:style w:type="character" w:customStyle="1" w:styleId="Overskrift7Tegn">
    <w:name w:val="Overskrift 7 Tegn"/>
    <w:basedOn w:val="Standardskriftforavsnitt"/>
    <w:link w:val="Overskrift7"/>
    <w:uiPriority w:val="9"/>
    <w:rsid w:val="009E3333"/>
    <w:rPr>
      <w:rFonts w:asciiTheme="majorHAnsi" w:eastAsiaTheme="majorEastAsia" w:hAnsiTheme="majorHAnsi" w:cstheme="majorBidi"/>
      <w:i/>
      <w:iCs/>
      <w:noProof/>
      <w:color w:val="404040" w:themeColor="text1" w:themeTint="BF"/>
      <w:sz w:val="20"/>
      <w:szCs w:val="24"/>
      <w:bdr w:val="nil"/>
    </w:rPr>
  </w:style>
  <w:style w:type="character" w:customStyle="1" w:styleId="Overskrift8Tegn">
    <w:name w:val="Overskrift 8 Tegn"/>
    <w:basedOn w:val="Standardskriftforavsnitt"/>
    <w:link w:val="Overskrift8"/>
    <w:uiPriority w:val="9"/>
    <w:rsid w:val="009E3333"/>
    <w:rPr>
      <w:rFonts w:asciiTheme="majorHAnsi" w:eastAsiaTheme="majorEastAsia" w:hAnsiTheme="majorHAnsi" w:cstheme="majorBidi"/>
      <w:noProof/>
      <w:color w:val="404040" w:themeColor="text1" w:themeTint="BF"/>
      <w:sz w:val="20"/>
      <w:szCs w:val="20"/>
      <w:bdr w:val="nil"/>
    </w:rPr>
  </w:style>
  <w:style w:type="character" w:customStyle="1" w:styleId="Overskrift9Tegn">
    <w:name w:val="Overskrift 9 Tegn"/>
    <w:basedOn w:val="Standardskriftforavsnitt"/>
    <w:link w:val="Overskrift9"/>
    <w:uiPriority w:val="9"/>
    <w:rsid w:val="009E3333"/>
    <w:rPr>
      <w:rFonts w:asciiTheme="majorHAnsi" w:eastAsiaTheme="majorEastAsia" w:hAnsiTheme="majorHAnsi" w:cstheme="majorBidi"/>
      <w:i/>
      <w:iCs/>
      <w:noProof/>
      <w:color w:val="404040" w:themeColor="text1" w:themeTint="BF"/>
      <w:sz w:val="20"/>
      <w:szCs w:val="20"/>
      <w:bdr w:val="nil"/>
    </w:rPr>
  </w:style>
  <w:style w:type="paragraph" w:styleId="Overskriftforinnholdsfortegnelse">
    <w:name w:val="TOC Heading"/>
    <w:basedOn w:val="Overskrift1"/>
    <w:next w:val="Normal"/>
    <w:uiPriority w:val="39"/>
    <w:unhideWhenUsed/>
    <w:qFormat/>
    <w:rsid w:val="001857F8"/>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outlineLvl w:val="9"/>
    </w:pPr>
    <w:rPr>
      <w:rFonts w:asciiTheme="majorHAnsi" w:hAnsiTheme="majorHAnsi"/>
      <w:color w:val="365F91" w:themeColor="accent1" w:themeShade="BF"/>
      <w:sz w:val="28"/>
      <w:bdr w:val="none" w:sz="0" w:space="0" w:color="auto"/>
    </w:rPr>
  </w:style>
  <w:style w:type="paragraph" w:styleId="INNH2">
    <w:name w:val="toc 2"/>
    <w:basedOn w:val="Normal"/>
    <w:next w:val="Normal"/>
    <w:autoRedefine/>
    <w:uiPriority w:val="39"/>
    <w:unhideWhenUsed/>
    <w:qFormat/>
    <w:rsid w:val="001857F8"/>
    <w:pPr>
      <w:spacing w:after="100"/>
      <w:ind w:left="200"/>
    </w:pPr>
  </w:style>
  <w:style w:type="paragraph" w:styleId="INNH1">
    <w:name w:val="toc 1"/>
    <w:basedOn w:val="Normal"/>
    <w:next w:val="Normal"/>
    <w:autoRedefine/>
    <w:uiPriority w:val="39"/>
    <w:unhideWhenUsed/>
    <w:qFormat/>
    <w:rsid w:val="001857F8"/>
    <w:pPr>
      <w:spacing w:after="100"/>
    </w:pPr>
  </w:style>
  <w:style w:type="paragraph" w:styleId="INNH3">
    <w:name w:val="toc 3"/>
    <w:basedOn w:val="Normal"/>
    <w:next w:val="Normal"/>
    <w:autoRedefine/>
    <w:uiPriority w:val="39"/>
    <w:unhideWhenUsed/>
    <w:qFormat/>
    <w:rsid w:val="001857F8"/>
    <w:pPr>
      <w:spacing w:after="100"/>
      <w:ind w:left="400"/>
    </w:pPr>
  </w:style>
  <w:style w:type="character" w:styleId="Hyperkobling">
    <w:name w:val="Hyperlink"/>
    <w:basedOn w:val="Standardskriftforavsnitt"/>
    <w:uiPriority w:val="99"/>
    <w:unhideWhenUsed/>
    <w:rsid w:val="001857F8"/>
    <w:rPr>
      <w:color w:val="0000FF" w:themeColor="hyperlink"/>
      <w:u w:val="single"/>
    </w:rPr>
  </w:style>
  <w:style w:type="paragraph" w:styleId="Listeavsnitt">
    <w:name w:val="List Paragraph"/>
    <w:basedOn w:val="Normal"/>
    <w:uiPriority w:val="34"/>
    <w:qFormat/>
    <w:rsid w:val="00F81F50"/>
    <w:pPr>
      <w:ind w:left="720"/>
      <w:contextualSpacing/>
    </w:pPr>
  </w:style>
  <w:style w:type="paragraph" w:styleId="Tittel">
    <w:name w:val="Title"/>
    <w:basedOn w:val="Normal"/>
    <w:next w:val="Normal"/>
    <w:link w:val="TittelTegn"/>
    <w:uiPriority w:val="10"/>
    <w:qFormat/>
    <w:rsid w:val="001C3AC1"/>
    <w:pPr>
      <w:pBdr>
        <w:top w:val="none" w:sz="0" w:space="0" w:color="auto"/>
        <w:left w:val="none" w:sz="0" w:space="0" w:color="auto"/>
        <w:bottom w:val="single" w:sz="18" w:space="21" w:color="D2E8EF"/>
        <w:right w:val="none" w:sz="0" w:space="0" w:color="auto"/>
        <w:between w:val="none" w:sz="0" w:space="0" w:color="auto"/>
        <w:bar w:val="none" w:sz="0" w:color="auto"/>
      </w:pBdr>
      <w:spacing w:before="120" w:after="300" w:line="720" w:lineRule="exact"/>
      <w:contextualSpacing/>
    </w:pPr>
    <w:rPr>
      <w:rFonts w:ascii="Courier New" w:eastAsiaTheme="majorEastAsia" w:hAnsi="Courier New" w:cstheme="majorBidi"/>
      <w:b/>
      <w:color w:val="172541"/>
      <w:spacing w:val="40"/>
      <w:kern w:val="32"/>
      <w:sz w:val="64"/>
      <w:szCs w:val="52"/>
      <w:bdr w:val="none" w:sz="0" w:space="0" w:color="auto"/>
    </w:rPr>
  </w:style>
  <w:style w:type="character" w:customStyle="1" w:styleId="TittelTegn">
    <w:name w:val="Tittel Tegn"/>
    <w:basedOn w:val="Standardskriftforavsnitt"/>
    <w:link w:val="Tittel"/>
    <w:uiPriority w:val="10"/>
    <w:rsid w:val="001C3AC1"/>
    <w:rPr>
      <w:rFonts w:ascii="Courier New" w:eastAsiaTheme="majorEastAsia" w:hAnsi="Courier New" w:cstheme="majorBidi"/>
      <w:b/>
      <w:color w:val="172541"/>
      <w:spacing w:val="40"/>
      <w:kern w:val="32"/>
      <w:sz w:val="64"/>
      <w:szCs w:val="52"/>
    </w:rPr>
  </w:style>
  <w:style w:type="paragraph" w:styleId="Figurliste">
    <w:name w:val="table of figures"/>
    <w:basedOn w:val="Normal"/>
    <w:next w:val="Normal"/>
    <w:uiPriority w:val="9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before="120" w:line="240" w:lineRule="auto"/>
    </w:pPr>
    <w:rPr>
      <w:rFonts w:asciiTheme="minorHAnsi" w:eastAsiaTheme="minorHAnsi" w:hAnsiTheme="minorHAnsi" w:cstheme="minorHAnsi"/>
      <w:sz w:val="24"/>
      <w:bdr w:val="none" w:sz="0" w:space="0" w:color="auto"/>
    </w:rPr>
  </w:style>
  <w:style w:type="paragraph" w:styleId="Sitat">
    <w:name w:val="Quote"/>
    <w:basedOn w:val="Normal"/>
    <w:next w:val="Normal"/>
    <w:link w:val="SitatTegn"/>
    <w:uiPriority w:val="29"/>
    <w:qFormat/>
    <w:rsid w:val="001C3AC1"/>
    <w:pPr>
      <w:pBdr>
        <w:top w:val="none" w:sz="0" w:space="0" w:color="auto"/>
        <w:left w:val="single" w:sz="18" w:space="12" w:color="auto"/>
        <w:bottom w:val="none" w:sz="0" w:space="0" w:color="auto"/>
        <w:right w:val="none" w:sz="0" w:space="0" w:color="auto"/>
        <w:between w:val="none" w:sz="0" w:space="0" w:color="auto"/>
        <w:bar w:val="none" w:sz="0" w:color="auto"/>
      </w:pBdr>
      <w:spacing w:before="240" w:after="120" w:line="240" w:lineRule="auto"/>
      <w:ind w:left="288"/>
    </w:pPr>
    <w:rPr>
      <w:rFonts w:asciiTheme="minorHAnsi" w:eastAsiaTheme="minorHAnsi" w:hAnsiTheme="minorHAnsi" w:cstheme="minorHAnsi"/>
      <w:i/>
      <w:iCs/>
      <w:color w:val="000000" w:themeColor="text1"/>
      <w:sz w:val="24"/>
      <w:bdr w:val="none" w:sz="0" w:space="0" w:color="auto"/>
    </w:rPr>
  </w:style>
  <w:style w:type="character" w:customStyle="1" w:styleId="SitatTegn">
    <w:name w:val="Sitat Tegn"/>
    <w:basedOn w:val="Standardskriftforavsnitt"/>
    <w:link w:val="Sitat"/>
    <w:uiPriority w:val="29"/>
    <w:rsid w:val="001C3AC1"/>
    <w:rPr>
      <w:rFonts w:cstheme="minorHAnsi"/>
      <w:i/>
      <w:iCs/>
      <w:color w:val="000000" w:themeColor="text1"/>
      <w:sz w:val="24"/>
      <w:szCs w:val="24"/>
    </w:rPr>
  </w:style>
  <w:style w:type="table" w:customStyle="1" w:styleId="ScrollWarning">
    <w:name w:val="Scroll Warning"/>
    <w:basedOn w:val="Vanligtabell"/>
    <w:uiPriority w:val="99"/>
    <w:rsid w:val="001C3AC1"/>
    <w:pPr>
      <w:spacing w:after="0" w:line="240" w:lineRule="auto"/>
      <w:ind w:left="288" w:right="288"/>
    </w:pPr>
    <w:rPr>
      <w:rFonts w:ascii="Arial" w:hAnsi="Arial"/>
      <w:lang w:val="en-US"/>
    </w:rPr>
    <w:tblPr>
      <w:tblBorders>
        <w:top w:val="single" w:sz="18" w:space="0" w:color="EEAEB5"/>
        <w:left w:val="single" w:sz="18" w:space="0" w:color="EEAEB5"/>
        <w:bottom w:val="single" w:sz="18" w:space="0" w:color="EEAEB5"/>
        <w:right w:val="single" w:sz="18" w:space="0" w:color="EEAEB5"/>
      </w:tblBorders>
      <w:tblCellMar>
        <w:top w:w="115" w:type="dxa"/>
        <w:left w:w="0" w:type="dxa"/>
        <w:bottom w:w="115" w:type="dxa"/>
        <w:right w:w="0" w:type="dxa"/>
      </w:tblCellMar>
    </w:tblPr>
  </w:style>
  <w:style w:type="paragraph" w:styleId="Ingenmellomrom">
    <w:name w:val="No Spacing"/>
    <w:link w:val="IngenmellomromTegn"/>
    <w:uiPriority w:val="1"/>
    <w:qFormat/>
    <w:rsid w:val="001C3AC1"/>
    <w:pPr>
      <w:spacing w:after="0" w:line="240" w:lineRule="auto"/>
    </w:pPr>
    <w:rPr>
      <w:rFonts w:eastAsiaTheme="minorEastAsia"/>
      <w:lang w:val="en-US" w:eastAsia="ja-JP"/>
    </w:rPr>
  </w:style>
  <w:style w:type="character" w:customStyle="1" w:styleId="IngenmellomromTegn">
    <w:name w:val="Ingen mellomrom Tegn"/>
    <w:basedOn w:val="Standardskriftforavsnitt"/>
    <w:link w:val="Ingenmellomrom"/>
    <w:uiPriority w:val="1"/>
    <w:rsid w:val="001C3AC1"/>
    <w:rPr>
      <w:rFonts w:eastAsiaTheme="minorEastAsia"/>
      <w:lang w:val="en-US" w:eastAsia="ja-JP"/>
    </w:rPr>
  </w:style>
  <w:style w:type="character" w:styleId="Svakreferanse">
    <w:name w:val="Subtle Reference"/>
    <w:basedOn w:val="Standardskriftforavsnitt"/>
    <w:uiPriority w:val="31"/>
    <w:qFormat/>
    <w:rsid w:val="001C3AC1"/>
    <w:rPr>
      <w:smallCaps/>
      <w:color w:val="C0504D" w:themeColor="accent2"/>
      <w:u w:val="single"/>
    </w:rPr>
  </w:style>
  <w:style w:type="paragraph" w:styleId="INNH4">
    <w:name w:val="toc 4"/>
    <w:basedOn w:val="Normal"/>
    <w:next w:val="Normal"/>
    <w:autoRedefine/>
    <w:uiPriority w:val="3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pPr>
    <w:rPr>
      <w:rFonts w:asciiTheme="minorHAnsi" w:eastAsiaTheme="minorHAnsi" w:hAnsiTheme="minorHAnsi" w:cstheme="minorHAnsi"/>
      <w:sz w:val="24"/>
      <w:bdr w:val="none" w:sz="0" w:space="0" w:color="auto"/>
    </w:rPr>
  </w:style>
  <w:style w:type="paragraph" w:styleId="INNH5">
    <w:name w:val="toc 5"/>
    <w:basedOn w:val="Normal"/>
    <w:next w:val="Normal"/>
    <w:autoRedefine/>
    <w:uiPriority w:val="3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pPr>
    <w:rPr>
      <w:rFonts w:asciiTheme="minorHAnsi" w:eastAsiaTheme="minorHAnsi" w:hAnsiTheme="minorHAnsi" w:cstheme="minorHAnsi"/>
      <w:sz w:val="24"/>
      <w:bdr w:val="none" w:sz="0" w:space="0" w:color="auto"/>
    </w:rPr>
  </w:style>
  <w:style w:type="paragraph" w:styleId="INNH6">
    <w:name w:val="toc 6"/>
    <w:basedOn w:val="Normal"/>
    <w:next w:val="Normal"/>
    <w:autoRedefine/>
    <w:uiPriority w:val="3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pPr>
    <w:rPr>
      <w:rFonts w:asciiTheme="minorHAnsi" w:eastAsiaTheme="minorHAnsi" w:hAnsiTheme="minorHAnsi" w:cstheme="minorHAnsi"/>
      <w:sz w:val="24"/>
      <w:bdr w:val="none" w:sz="0" w:space="0" w:color="auto"/>
    </w:rPr>
  </w:style>
  <w:style w:type="paragraph" w:styleId="INNH7">
    <w:name w:val="toc 7"/>
    <w:basedOn w:val="Normal"/>
    <w:next w:val="Normal"/>
    <w:autoRedefine/>
    <w:uiPriority w:val="3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pPr>
    <w:rPr>
      <w:rFonts w:asciiTheme="minorHAnsi" w:eastAsiaTheme="minorHAnsi" w:hAnsiTheme="minorHAnsi" w:cstheme="minorHAnsi"/>
      <w:sz w:val="24"/>
      <w:bdr w:val="none" w:sz="0" w:space="0" w:color="auto"/>
    </w:rPr>
  </w:style>
  <w:style w:type="paragraph" w:styleId="INNH8">
    <w:name w:val="toc 8"/>
    <w:basedOn w:val="Normal"/>
    <w:next w:val="Normal"/>
    <w:autoRedefine/>
    <w:uiPriority w:val="3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pPr>
    <w:rPr>
      <w:rFonts w:asciiTheme="minorHAnsi" w:eastAsiaTheme="minorHAnsi" w:hAnsiTheme="minorHAnsi" w:cstheme="minorHAnsi"/>
      <w:sz w:val="24"/>
      <w:bdr w:val="none" w:sz="0" w:space="0" w:color="auto"/>
    </w:rPr>
  </w:style>
  <w:style w:type="paragraph" w:styleId="INNH9">
    <w:name w:val="toc 9"/>
    <w:basedOn w:val="Normal"/>
    <w:next w:val="Normal"/>
    <w:autoRedefine/>
    <w:uiPriority w:val="3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pPr>
    <w:rPr>
      <w:rFonts w:asciiTheme="minorHAnsi" w:eastAsiaTheme="minorHAnsi" w:hAnsiTheme="minorHAnsi" w:cstheme="minorHAnsi"/>
      <w:sz w:val="24"/>
      <w:bdr w:val="none" w:sz="0" w:space="0" w:color="auto"/>
    </w:rPr>
  </w:style>
  <w:style w:type="paragraph" w:customStyle="1" w:styleId="SectionHeading">
    <w:name w:val="Section Heading"/>
    <w:basedOn w:val="Normal"/>
    <w:next w:val="Normal"/>
    <w:qFormat/>
    <w:rsid w:val="001C3AC1"/>
    <w:pPr>
      <w:keepNext/>
      <w:keepLines/>
      <w:pageBreakBefore/>
      <w:pBdr>
        <w:top w:val="none" w:sz="0" w:space="0" w:color="auto"/>
        <w:left w:val="none" w:sz="0" w:space="0" w:color="auto"/>
        <w:bottom w:val="none" w:sz="0" w:space="0" w:color="auto"/>
        <w:right w:val="none" w:sz="0" w:space="0" w:color="auto"/>
        <w:between w:val="none" w:sz="0" w:space="0" w:color="auto"/>
        <w:bar w:val="none" w:sz="0" w:color="auto"/>
      </w:pBdr>
      <w:spacing w:before="120" w:after="600" w:line="660" w:lineRule="exact"/>
      <w:ind w:left="431" w:hanging="431"/>
    </w:pPr>
    <w:rPr>
      <w:rFonts w:ascii="Courier New" w:eastAsiaTheme="minorHAnsi" w:hAnsi="Courier New" w:cstheme="minorHAnsi"/>
      <w:b/>
      <w:caps/>
      <w:color w:val="0092D1"/>
      <w:spacing w:val="40"/>
      <w:sz w:val="52"/>
      <w:bdr w:val="none" w:sz="0" w:space="0" w:color="auto"/>
    </w:rPr>
  </w:style>
  <w:style w:type="table" w:customStyle="1" w:styleId="ScrollTip">
    <w:name w:val="Scroll Tip"/>
    <w:basedOn w:val="Vanligtabell"/>
    <w:uiPriority w:val="99"/>
    <w:rsid w:val="001C3AC1"/>
    <w:pPr>
      <w:spacing w:after="0" w:line="240" w:lineRule="auto"/>
      <w:ind w:left="288" w:right="288"/>
    </w:pPr>
    <w:rPr>
      <w:rFonts w:ascii="Arial" w:hAnsi="Arial"/>
      <w:lang w:val="en-US"/>
    </w:rPr>
    <w:tblPr>
      <w:tblBorders>
        <w:top w:val="single" w:sz="18" w:space="0" w:color="D5E7C0"/>
        <w:left w:val="single" w:sz="18" w:space="0" w:color="D5E7C0"/>
        <w:bottom w:val="single" w:sz="18" w:space="0" w:color="D5E7C0"/>
        <w:right w:val="single" w:sz="18" w:space="0" w:color="D5E7C0"/>
      </w:tblBorders>
      <w:tblCellMar>
        <w:top w:w="115" w:type="dxa"/>
        <w:left w:w="0" w:type="dxa"/>
        <w:bottom w:w="115" w:type="dxa"/>
        <w:right w:w="0" w:type="dxa"/>
      </w:tblCellMar>
    </w:tblPr>
  </w:style>
  <w:style w:type="table" w:customStyle="1" w:styleId="ScrollNote">
    <w:name w:val="Scroll Note"/>
    <w:basedOn w:val="Vanligtabell"/>
    <w:uiPriority w:val="99"/>
    <w:rsid w:val="001C3AC1"/>
    <w:pPr>
      <w:spacing w:after="0" w:line="240" w:lineRule="auto"/>
      <w:ind w:left="288" w:right="288"/>
    </w:pPr>
    <w:rPr>
      <w:rFonts w:ascii="Arial" w:hAnsi="Arial"/>
      <w:lang w:val="en-US"/>
    </w:rPr>
    <w:tblPr>
      <w:tblBorders>
        <w:top w:val="single" w:sz="18" w:space="0" w:color="FBEBBE"/>
        <w:left w:val="single" w:sz="18" w:space="0" w:color="FBEBBE"/>
        <w:bottom w:val="single" w:sz="18" w:space="0" w:color="FBEBBE"/>
        <w:right w:val="single" w:sz="18" w:space="0" w:color="FBEBBE"/>
      </w:tblBorders>
      <w:tblCellMar>
        <w:top w:w="115" w:type="dxa"/>
        <w:left w:w="0" w:type="dxa"/>
        <w:bottom w:w="115" w:type="dxa"/>
        <w:right w:w="0" w:type="dxa"/>
      </w:tblCellMar>
    </w:tblPr>
  </w:style>
  <w:style w:type="table" w:customStyle="1" w:styleId="ScrollInfo">
    <w:name w:val="Scroll Info"/>
    <w:basedOn w:val="Vanligtabell"/>
    <w:uiPriority w:val="99"/>
    <w:rsid w:val="001C3AC1"/>
    <w:pPr>
      <w:spacing w:after="0" w:line="240" w:lineRule="auto"/>
      <w:ind w:left="288" w:right="288"/>
    </w:pPr>
    <w:rPr>
      <w:rFonts w:ascii="Arial" w:hAnsi="Arial"/>
      <w:lang w:val="en-US"/>
    </w:rPr>
    <w:tblPr>
      <w:tblBorders>
        <w:top w:val="single" w:sz="18" w:space="0" w:color="D2E8EF"/>
        <w:left w:val="single" w:sz="18" w:space="0" w:color="D2E8EF"/>
        <w:bottom w:val="single" w:sz="18" w:space="0" w:color="D2E8EF"/>
        <w:right w:val="single" w:sz="18" w:space="0" w:color="D2E8EF"/>
      </w:tblBorders>
      <w:tblCellMar>
        <w:top w:w="115" w:type="dxa"/>
        <w:left w:w="0" w:type="dxa"/>
        <w:bottom w:w="115" w:type="dxa"/>
        <w:right w:w="0" w:type="dxa"/>
      </w:tblCellMar>
    </w:tblPr>
  </w:style>
  <w:style w:type="table" w:customStyle="1" w:styleId="ScrollCode">
    <w:name w:val="Scroll Code"/>
    <w:basedOn w:val="Vanligtabell"/>
    <w:uiPriority w:val="99"/>
    <w:rsid w:val="001C3AC1"/>
    <w:pPr>
      <w:spacing w:after="0" w:line="240" w:lineRule="auto"/>
      <w:ind w:left="288" w:right="288"/>
    </w:pPr>
    <w:rPr>
      <w:rFonts w:ascii="Courier New" w:hAnsi="Courier New"/>
      <w:lang w:val="en-US"/>
    </w:rPr>
    <w:tblPr>
      <w:tblBorders>
        <w:top w:val="dashed" w:sz="18" w:space="0" w:color="D2E8EF"/>
        <w:left w:val="dashed" w:sz="18" w:space="0" w:color="D2E8EF"/>
        <w:bottom w:val="dashed" w:sz="18" w:space="0" w:color="D2E8EF"/>
        <w:right w:val="dashed" w:sz="18" w:space="0" w:color="D2E8EF"/>
      </w:tblBorders>
      <w:tblCellMar>
        <w:top w:w="115" w:type="dxa"/>
        <w:left w:w="0" w:type="dxa"/>
        <w:bottom w:w="115" w:type="dxa"/>
        <w:right w:w="0" w:type="dxa"/>
      </w:tblCellMar>
    </w:tblPr>
    <w:tblStylePr w:type="firstRow">
      <w:rPr>
        <w:rFonts w:ascii="Courier New" w:hAnsi="Courier New"/>
        <w:sz w:val="22"/>
      </w:rPr>
    </w:tblStylePr>
  </w:style>
  <w:style w:type="paragraph" w:styleId="Rentekst">
    <w:name w:val="Plain Text"/>
    <w:basedOn w:val="Normal"/>
    <w:link w:val="RentekstTegn"/>
    <w:uiPriority w:val="9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pPr>
    <w:rPr>
      <w:rFonts w:ascii="Consolas" w:eastAsiaTheme="minorHAnsi" w:hAnsi="Consolas" w:cs="Consolas"/>
      <w:sz w:val="21"/>
      <w:szCs w:val="21"/>
      <w:bdr w:val="none" w:sz="0" w:space="0" w:color="auto"/>
    </w:rPr>
  </w:style>
  <w:style w:type="character" w:customStyle="1" w:styleId="RentekstTegn">
    <w:name w:val="Ren tekst Tegn"/>
    <w:basedOn w:val="Standardskriftforavsnitt"/>
    <w:link w:val="Rentekst"/>
    <w:uiPriority w:val="99"/>
    <w:rsid w:val="001C3AC1"/>
    <w:rPr>
      <w:rFonts w:ascii="Consolas" w:hAnsi="Consolas" w:cs="Consolas"/>
      <w:sz w:val="21"/>
      <w:szCs w:val="21"/>
    </w:rPr>
  </w:style>
  <w:style w:type="character" w:styleId="Plassholdertekst">
    <w:name w:val="Placeholder Text"/>
    <w:basedOn w:val="Standardskriftforavsnitt"/>
    <w:uiPriority w:val="99"/>
    <w:semiHidden/>
    <w:rsid w:val="001C3AC1"/>
    <w:rPr>
      <w:color w:val="808080"/>
    </w:rPr>
  </w:style>
  <w:style w:type="table" w:customStyle="1" w:styleId="ScrollQuote">
    <w:name w:val="Scroll Quote"/>
    <w:basedOn w:val="Vanligtabell"/>
    <w:uiPriority w:val="99"/>
    <w:rsid w:val="001C3AC1"/>
    <w:pPr>
      <w:spacing w:after="0" w:line="240" w:lineRule="auto"/>
      <w:ind w:left="284"/>
    </w:pPr>
    <w:rPr>
      <w:rFonts w:ascii="Arial" w:hAnsi="Arial"/>
      <w:i/>
      <w:lang w:val="en-US"/>
    </w:rPr>
    <w:tblPr>
      <w:tblBorders>
        <w:left w:val="single" w:sz="12" w:space="0" w:color="0092D1"/>
      </w:tblBorders>
      <w:tblCellMar>
        <w:left w:w="0" w:type="dxa"/>
        <w:bottom w:w="115" w:type="dxa"/>
        <w:right w:w="0" w:type="dxa"/>
      </w:tblCellMar>
    </w:tblPr>
  </w:style>
  <w:style w:type="table" w:customStyle="1" w:styleId="ScrollTableNormal">
    <w:name w:val="Scroll Table Normal"/>
    <w:basedOn w:val="Vanligtabell"/>
    <w:uiPriority w:val="99"/>
    <w:qFormat/>
    <w:rsid w:val="001C3AC1"/>
    <w:pPr>
      <w:spacing w:after="0" w:line="240" w:lineRule="auto"/>
      <w:ind w:left="115"/>
    </w:pPr>
    <w:rPr>
      <w:rFonts w:ascii="Arial" w:hAnsi="Arial"/>
      <w:lang w:val="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cPr>
      <w:shd w:val="clear" w:color="auto" w:fill="auto"/>
    </w:tcPr>
    <w:tblStylePr w:type="firstRow">
      <w:rPr>
        <w:rFonts w:ascii="Arial" w:hAnsi="Arial"/>
        <w:b/>
        <w:color w:val="FFFFFF" w:themeColor="background1"/>
        <w:sz w:val="22"/>
      </w:rPr>
      <w:tblPr/>
      <w:trPr>
        <w:tblHeader/>
      </w:trPr>
      <w:tcPr>
        <w:shd w:val="clear" w:color="auto" w:fill="00B0F0"/>
      </w:tcPr>
    </w:tblStylePr>
    <w:tblStylePr w:type="firstCol">
      <w:rPr>
        <w:b/>
        <w:color w:val="FFFFFF" w:themeColor="background1"/>
      </w:rPr>
      <w:tblPr/>
      <w:tcPr>
        <w:shd w:val="clear" w:color="auto" w:fill="00B0F0"/>
      </w:tcPr>
    </w:tblStylePr>
  </w:style>
  <w:style w:type="table" w:customStyle="1" w:styleId="ScrollPanel">
    <w:name w:val="Scroll Panel"/>
    <w:basedOn w:val="Vanligtabell"/>
    <w:uiPriority w:val="99"/>
    <w:rsid w:val="001C3AC1"/>
    <w:pPr>
      <w:spacing w:after="0" w:line="240" w:lineRule="auto"/>
      <w:ind w:left="288" w:right="288"/>
    </w:pPr>
    <w:rPr>
      <w:rFonts w:ascii="Arial" w:hAnsi="Arial"/>
      <w:lang w:val="en-US"/>
    </w:rPr>
    <w:tblPr>
      <w:tblCellMar>
        <w:top w:w="115" w:type="dxa"/>
        <w:left w:w="0" w:type="dxa"/>
        <w:bottom w:w="115" w:type="dxa"/>
        <w:right w:w="0" w:type="dxa"/>
      </w:tblCellMar>
    </w:tblPr>
    <w:tcPr>
      <w:shd w:val="clear" w:color="auto" w:fill="F7FBFC"/>
    </w:tcPr>
  </w:style>
  <w:style w:type="paragraph" w:customStyle="1" w:styleId="ScrollHeading1">
    <w:name w:val="Scroll Heading 1"/>
    <w:basedOn w:val="Overskrift1"/>
    <w:next w:val="Normal"/>
    <w:qFormat/>
    <w:rsid w:val="001C3AC1"/>
    <w:pPr>
      <w:pageBreakBefore/>
      <w:pBdr>
        <w:top w:val="none" w:sz="0" w:space="0" w:color="auto"/>
        <w:left w:val="none" w:sz="0" w:space="0" w:color="auto"/>
        <w:bottom w:val="none" w:sz="0" w:space="0" w:color="auto"/>
        <w:right w:val="none" w:sz="0" w:space="0" w:color="auto"/>
        <w:between w:val="none" w:sz="0" w:space="0" w:color="auto"/>
        <w:bar w:val="none" w:sz="0" w:color="auto"/>
      </w:pBdr>
      <w:tabs>
        <w:tab w:val="num" w:pos="1368"/>
      </w:tabs>
      <w:spacing w:before="120" w:after="600" w:line="660" w:lineRule="exact"/>
      <w:ind w:left="1368" w:hanging="1368"/>
    </w:pPr>
    <w:rPr>
      <w:rFonts w:asciiTheme="majorHAnsi" w:hAnsiTheme="majorHAnsi"/>
      <w:b w:val="0"/>
      <w:caps/>
      <w:color w:val="1F497D" w:themeColor="text2"/>
      <w:spacing w:val="40"/>
      <w:sz w:val="56"/>
      <w:bdr w:val="none" w:sz="0" w:space="0" w:color="auto"/>
      <w:lang w:eastAsia="en-US"/>
    </w:rPr>
  </w:style>
  <w:style w:type="paragraph" w:customStyle="1" w:styleId="ScrollHeading2">
    <w:name w:val="Scroll Heading 2"/>
    <w:basedOn w:val="Overskrift2"/>
    <w:next w:val="Normal"/>
    <w:qFormat/>
    <w:rsid w:val="001C3AC1"/>
    <w:pPr>
      <w:pBdr>
        <w:top w:val="none" w:sz="0" w:space="0" w:color="auto"/>
        <w:left w:val="none" w:sz="0" w:space="0" w:color="auto"/>
        <w:bottom w:val="none" w:sz="0" w:space="0" w:color="auto"/>
        <w:right w:val="none" w:sz="0" w:space="0" w:color="auto"/>
        <w:between w:val="none" w:sz="0" w:space="0" w:color="auto"/>
        <w:bar w:val="none" w:sz="0" w:color="auto"/>
      </w:pBdr>
      <w:tabs>
        <w:tab w:val="num" w:pos="1368"/>
      </w:tabs>
      <w:spacing w:before="600" w:after="360" w:line="560" w:lineRule="exact"/>
      <w:ind w:left="1368" w:hanging="1368"/>
    </w:pPr>
    <w:rPr>
      <w:rFonts w:ascii="Times New Roman" w:hAnsi="Times New Roman"/>
      <w:color w:val="548DD4" w:themeColor="text2" w:themeTint="99"/>
      <w:sz w:val="40"/>
      <w:bdr w:val="none" w:sz="0" w:space="0" w:color="auto"/>
      <w:lang w:eastAsia="en-US"/>
    </w:rPr>
  </w:style>
  <w:style w:type="table" w:customStyle="1" w:styleId="ScrollSectionColumn">
    <w:name w:val="Scroll Section Column"/>
    <w:basedOn w:val="Vanligtabell"/>
    <w:uiPriority w:val="99"/>
    <w:rsid w:val="001C3AC1"/>
    <w:pPr>
      <w:spacing w:after="0"/>
    </w:pPr>
    <w:rPr>
      <w:lang w:val="en-US"/>
    </w:rPr>
    <w:tblPr/>
  </w:style>
  <w:style w:type="paragraph" w:styleId="Fotnotetekst">
    <w:name w:val="footnote text"/>
    <w:basedOn w:val="Normal"/>
    <w:link w:val="FotnotetekstTegn"/>
    <w:uiPriority w:val="9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pPr>
    <w:rPr>
      <w:rFonts w:asciiTheme="minorHAnsi" w:eastAsiaTheme="minorHAnsi" w:hAnsiTheme="minorHAnsi" w:cstheme="minorHAnsi"/>
      <w:szCs w:val="20"/>
      <w:bdr w:val="none" w:sz="0" w:space="0" w:color="auto"/>
    </w:rPr>
  </w:style>
  <w:style w:type="character" w:customStyle="1" w:styleId="FotnotetekstTegn">
    <w:name w:val="Fotnotetekst Tegn"/>
    <w:basedOn w:val="Standardskriftforavsnitt"/>
    <w:link w:val="Fotnotetekst"/>
    <w:uiPriority w:val="99"/>
    <w:rsid w:val="001C3AC1"/>
    <w:rPr>
      <w:rFonts w:cstheme="minorHAnsi"/>
      <w:sz w:val="20"/>
      <w:szCs w:val="20"/>
    </w:rPr>
  </w:style>
  <w:style w:type="character" w:styleId="Fotnotereferanse">
    <w:name w:val="footnote reference"/>
    <w:basedOn w:val="Standardskriftforavsnitt"/>
    <w:uiPriority w:val="99"/>
    <w:semiHidden/>
    <w:unhideWhenUsed/>
    <w:rsid w:val="001C3AC1"/>
    <w:rPr>
      <w:vertAlign w:val="superscript"/>
    </w:rPr>
  </w:style>
  <w:style w:type="character" w:styleId="Fulgthyperkobling">
    <w:name w:val="FollowedHyperlink"/>
    <w:basedOn w:val="Standardskriftforavsnitt"/>
    <w:uiPriority w:val="99"/>
    <w:semiHidden/>
    <w:unhideWhenUsed/>
    <w:rsid w:val="001C3AC1"/>
    <w:rPr>
      <w:color w:val="800080" w:themeColor="followedHyperlink"/>
      <w:u w:val="single"/>
    </w:rPr>
  </w:style>
  <w:style w:type="table" w:styleId="Lysliste-uthevingsfarge1">
    <w:name w:val="Light List Accent 1"/>
    <w:basedOn w:val="Vanligtabell"/>
    <w:uiPriority w:val="61"/>
    <w:rsid w:val="001C3AC1"/>
    <w:pPr>
      <w:spacing w:after="0" w:line="240" w:lineRule="auto"/>
    </w:pPr>
    <w:rPr>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Sterk">
    <w:name w:val="Strong"/>
    <w:basedOn w:val="Standardskriftforavsnitt"/>
    <w:uiPriority w:val="22"/>
    <w:qFormat/>
    <w:rsid w:val="001C3AC1"/>
    <w:rPr>
      <w:b/>
      <w:bCs/>
    </w:rPr>
  </w:style>
  <w:style w:type="character" w:styleId="Utheving">
    <w:name w:val="Emphasis"/>
    <w:basedOn w:val="Standardskriftforavsnitt"/>
    <w:uiPriority w:val="20"/>
    <w:qFormat/>
    <w:rsid w:val="001C3AC1"/>
    <w:rPr>
      <w:i/>
      <w:iCs/>
    </w:rPr>
  </w:style>
  <w:style w:type="paragraph" w:styleId="NormalWeb">
    <w:name w:val="Normal (Web)"/>
    <w:basedOn w:val="Normal"/>
    <w:uiPriority w:val="9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sz w:val="24"/>
      <w:bdr w:val="none" w:sz="0" w:space="0" w:color="auto"/>
      <w:lang w:eastAsia="nb-NO"/>
    </w:rPr>
  </w:style>
  <w:style w:type="character" w:styleId="Merknadsreferanse">
    <w:name w:val="annotation reference"/>
    <w:basedOn w:val="Standardskriftforavsnitt"/>
    <w:uiPriority w:val="99"/>
    <w:semiHidden/>
    <w:unhideWhenUsed/>
    <w:rsid w:val="001C3AC1"/>
    <w:rPr>
      <w:sz w:val="16"/>
      <w:szCs w:val="16"/>
    </w:rPr>
  </w:style>
  <w:style w:type="paragraph" w:styleId="Merknadstekst">
    <w:name w:val="annotation text"/>
    <w:basedOn w:val="Normal"/>
    <w:link w:val="MerknadstekstTegn"/>
    <w:semiHidden/>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pPr>
    <w:rPr>
      <w:rFonts w:asciiTheme="minorHAnsi" w:eastAsiaTheme="minorHAnsi" w:hAnsiTheme="minorHAnsi" w:cstheme="minorHAnsi"/>
      <w:szCs w:val="20"/>
      <w:bdr w:val="none" w:sz="0" w:space="0" w:color="auto"/>
    </w:rPr>
  </w:style>
  <w:style w:type="character" w:customStyle="1" w:styleId="MerknadstekstTegn">
    <w:name w:val="Merknadstekst Tegn"/>
    <w:basedOn w:val="Standardskriftforavsnitt"/>
    <w:link w:val="Merknadstekst"/>
    <w:semiHidden/>
    <w:rsid w:val="001C3AC1"/>
    <w:rPr>
      <w:rFonts w:cstheme="minorHAnsi"/>
      <w:sz w:val="20"/>
      <w:szCs w:val="20"/>
    </w:rPr>
  </w:style>
  <w:style w:type="paragraph" w:styleId="Kommentaremne">
    <w:name w:val="annotation subject"/>
    <w:basedOn w:val="Merknadstekst"/>
    <w:next w:val="Merknadstekst"/>
    <w:link w:val="KommentaremneTegn"/>
    <w:uiPriority w:val="99"/>
    <w:semiHidden/>
    <w:unhideWhenUsed/>
    <w:rsid w:val="001C3AC1"/>
    <w:rPr>
      <w:b/>
      <w:bCs/>
    </w:rPr>
  </w:style>
  <w:style w:type="character" w:customStyle="1" w:styleId="KommentaremneTegn">
    <w:name w:val="Kommentaremne Tegn"/>
    <w:basedOn w:val="MerknadstekstTegn"/>
    <w:link w:val="Kommentaremne"/>
    <w:uiPriority w:val="99"/>
    <w:semiHidden/>
    <w:rsid w:val="001C3AC1"/>
    <w:rPr>
      <w:rFonts w:cstheme="minorHAnsi"/>
      <w:b/>
      <w:bCs/>
      <w:sz w:val="20"/>
      <w:szCs w:val="20"/>
    </w:rPr>
  </w:style>
  <w:style w:type="table" w:styleId="Lysliste">
    <w:name w:val="Light List"/>
    <w:basedOn w:val="Vanligtabell"/>
    <w:uiPriority w:val="61"/>
    <w:rsid w:val="001C3AC1"/>
    <w:pPr>
      <w:spacing w:after="0" w:line="240" w:lineRule="auto"/>
    </w:pPr>
    <w:rPr>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Boktittel">
    <w:name w:val="Book Title"/>
    <w:basedOn w:val="Standardskriftforavsnitt"/>
    <w:uiPriority w:val="33"/>
    <w:qFormat/>
    <w:rsid w:val="001C3AC1"/>
    <w:rPr>
      <w:b/>
      <w:bCs/>
      <w:smallCaps/>
      <w:spacing w:val="5"/>
    </w:rPr>
  </w:style>
  <w:style w:type="table" w:styleId="Rutenettabell1lys-uthevingsfarge1">
    <w:name w:val="Grid Table 1 Light Accent 1"/>
    <w:basedOn w:val="Vanligtabell"/>
    <w:uiPriority w:val="46"/>
    <w:rsid w:val="001C3AC1"/>
    <w:pPr>
      <w:spacing w:after="0" w:line="240" w:lineRule="auto"/>
    </w:pPr>
    <w:rPr>
      <w:lang w:val="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e2">
    <w:name w:val="List 2"/>
    <w:basedOn w:val="Normal"/>
    <w:uiPriority w:val="9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ind w:left="566" w:hanging="283"/>
      <w:contextualSpacing/>
    </w:pPr>
    <w:rPr>
      <w:rFonts w:asciiTheme="minorHAnsi" w:eastAsiaTheme="minorHAnsi" w:hAnsiTheme="minorHAnsi" w:cstheme="minorHAnsi"/>
      <w:sz w:val="24"/>
      <w:bdr w:val="none" w:sz="0" w:space="0" w:color="auto"/>
    </w:rPr>
  </w:style>
  <w:style w:type="paragraph" w:styleId="Liste3">
    <w:name w:val="List 3"/>
    <w:basedOn w:val="Normal"/>
    <w:uiPriority w:val="99"/>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ind w:left="849" w:hanging="283"/>
      <w:contextualSpacing/>
    </w:pPr>
    <w:rPr>
      <w:rFonts w:asciiTheme="minorHAnsi" w:eastAsiaTheme="minorHAnsi" w:hAnsiTheme="minorHAnsi" w:cstheme="minorHAnsi"/>
      <w:sz w:val="24"/>
      <w:bdr w:val="none" w:sz="0" w:space="0" w:color="auto"/>
    </w:rPr>
  </w:style>
  <w:style w:type="paragraph" w:styleId="Punktliste">
    <w:name w:val="List Bullet"/>
    <w:basedOn w:val="Normal"/>
    <w:uiPriority w:val="99"/>
    <w:unhideWhenUsed/>
    <w:rsid w:val="001C3AC1"/>
    <w:pPr>
      <w:numPr>
        <w:numId w:val="24"/>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ontextualSpacing/>
    </w:pPr>
    <w:rPr>
      <w:rFonts w:asciiTheme="minorHAnsi" w:eastAsiaTheme="minorHAnsi" w:hAnsiTheme="minorHAnsi" w:cstheme="minorHAnsi"/>
      <w:sz w:val="24"/>
      <w:bdr w:val="none" w:sz="0" w:space="0" w:color="auto"/>
    </w:rPr>
  </w:style>
  <w:style w:type="paragraph" w:styleId="Punktliste3">
    <w:name w:val="List Bullet 3"/>
    <w:basedOn w:val="Normal"/>
    <w:uiPriority w:val="99"/>
    <w:unhideWhenUsed/>
    <w:rsid w:val="001C3AC1"/>
    <w:pPr>
      <w:numPr>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contextualSpacing/>
    </w:pPr>
    <w:rPr>
      <w:rFonts w:asciiTheme="minorHAnsi" w:eastAsiaTheme="minorHAnsi" w:hAnsiTheme="minorHAnsi" w:cstheme="minorHAnsi"/>
      <w:sz w:val="24"/>
      <w:bdr w:val="none" w:sz="0" w:space="0" w:color="auto"/>
    </w:rPr>
  </w:style>
  <w:style w:type="paragraph" w:styleId="Undertittel">
    <w:name w:val="Subtitle"/>
    <w:basedOn w:val="Normal"/>
    <w:next w:val="Normal"/>
    <w:link w:val="UndertittelTegn"/>
    <w:uiPriority w:val="11"/>
    <w:qFormat/>
    <w:rsid w:val="001C3AC1"/>
    <w:pPr>
      <w:numPr>
        <w:ilvl w:val="1"/>
      </w:numPr>
      <w:pBdr>
        <w:top w:val="none" w:sz="0" w:space="0" w:color="auto"/>
        <w:left w:val="none" w:sz="0" w:space="0" w:color="auto"/>
        <w:bottom w:val="none" w:sz="0" w:space="0" w:color="auto"/>
        <w:right w:val="none" w:sz="0" w:space="0" w:color="auto"/>
        <w:between w:val="none" w:sz="0" w:space="0" w:color="auto"/>
        <w:bar w:val="none" w:sz="0" w:color="auto"/>
      </w:pBdr>
      <w:spacing w:before="120" w:after="160" w:line="240" w:lineRule="auto"/>
    </w:pPr>
    <w:rPr>
      <w:rFonts w:asciiTheme="minorHAnsi" w:eastAsiaTheme="minorEastAsia" w:hAnsiTheme="minorHAnsi" w:cstheme="minorBidi"/>
      <w:color w:val="5A5A5A" w:themeColor="text1" w:themeTint="A5"/>
      <w:spacing w:val="15"/>
      <w:sz w:val="22"/>
      <w:szCs w:val="22"/>
      <w:bdr w:val="none" w:sz="0" w:space="0" w:color="auto"/>
    </w:rPr>
  </w:style>
  <w:style w:type="character" w:customStyle="1" w:styleId="UndertittelTegn">
    <w:name w:val="Undertittel Tegn"/>
    <w:basedOn w:val="Standardskriftforavsnitt"/>
    <w:link w:val="Undertittel"/>
    <w:uiPriority w:val="11"/>
    <w:rsid w:val="001C3AC1"/>
    <w:rPr>
      <w:rFonts w:eastAsiaTheme="minorEastAsia"/>
      <w:color w:val="5A5A5A" w:themeColor="text1" w:themeTint="A5"/>
      <w:spacing w:val="15"/>
    </w:rPr>
  </w:style>
  <w:style w:type="paragraph" w:styleId="Brdtekst2">
    <w:name w:val="Body Text 2"/>
    <w:basedOn w:val="Normal"/>
    <w:link w:val="Brdtekst2Tegn"/>
    <w:uiPriority w:val="99"/>
    <w:semiHidden/>
    <w:unhideWhenUsed/>
    <w:rsid w:val="001C3AC1"/>
    <w:p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480" w:lineRule="auto"/>
    </w:pPr>
    <w:rPr>
      <w:rFonts w:asciiTheme="minorHAnsi" w:eastAsiaTheme="minorHAnsi" w:hAnsiTheme="minorHAnsi" w:cstheme="minorHAnsi"/>
      <w:sz w:val="24"/>
      <w:bdr w:val="none" w:sz="0" w:space="0" w:color="auto"/>
    </w:rPr>
  </w:style>
  <w:style w:type="character" w:customStyle="1" w:styleId="Brdtekst2Tegn">
    <w:name w:val="Brødtekst 2 Tegn"/>
    <w:basedOn w:val="Standardskriftforavsnitt"/>
    <w:link w:val="Brdtekst2"/>
    <w:uiPriority w:val="99"/>
    <w:semiHidden/>
    <w:rsid w:val="001C3AC1"/>
    <w:rPr>
      <w:rFonts w:cstheme="minorHAnsi"/>
      <w:sz w:val="24"/>
      <w:szCs w:val="24"/>
    </w:rPr>
  </w:style>
  <w:style w:type="paragraph" w:customStyle="1" w:styleId="Overskrift31">
    <w:name w:val="Overskrift 31"/>
    <w:basedOn w:val="Normal"/>
    <w:rsid w:val="001C3AC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uto"/>
    </w:pPr>
    <w:rPr>
      <w:rFonts w:ascii="NewCenturySchlbk" w:eastAsia="Times New Roman" w:hAnsi="NewCenturySchlbk"/>
      <w:b/>
      <w:szCs w:val="20"/>
      <w:bdr w:val="none" w:sz="0" w:space="0" w:color="auto"/>
      <w:lang w:val="en-US" w:eastAsia="nb-NO"/>
    </w:rPr>
  </w:style>
  <w:style w:type="table" w:styleId="Listetabell3-uthevingsfarge1">
    <w:name w:val="List Table 3 Accent 1"/>
    <w:basedOn w:val="Vanligtabell"/>
    <w:uiPriority w:val="48"/>
    <w:rsid w:val="001C3AC1"/>
    <w:pPr>
      <w:spacing w:after="0" w:line="240" w:lineRule="auto"/>
    </w:pPr>
    <w:rPr>
      <w:lang w:val="en-US"/>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Default">
    <w:name w:val="Default"/>
    <w:rsid w:val="001C3AC1"/>
    <w:pPr>
      <w:autoSpaceDE w:val="0"/>
      <w:autoSpaceDN w:val="0"/>
      <w:adjustRightInd w:val="0"/>
      <w:spacing w:after="0" w:line="240" w:lineRule="auto"/>
    </w:pPr>
    <w:rPr>
      <w:rFonts w:ascii="Times New Roman" w:hAnsi="Times New Roman" w:cs="Times New Roman"/>
      <w:color w:val="000000"/>
      <w:sz w:val="24"/>
      <w:szCs w:val="24"/>
    </w:rPr>
  </w:style>
  <w:style w:type="numbering" w:styleId="111111">
    <w:name w:val="Outline List 2"/>
    <w:rsid w:val="001C3AC1"/>
    <w:pPr>
      <w:numPr>
        <w:numId w:val="35"/>
      </w:numPr>
    </w:pPr>
  </w:style>
  <w:style w:type="character" w:customStyle="1" w:styleId="nh-number">
    <w:name w:val="nh-number"/>
    <w:basedOn w:val="Standardskriftforavsnitt"/>
    <w:rsid w:val="00565076"/>
  </w:style>
  <w:style w:type="table" w:styleId="Rutenettabell4-uthevingsfarge1">
    <w:name w:val="Grid Table 4 Accent 1"/>
    <w:basedOn w:val="Vanligtabell"/>
    <w:uiPriority w:val="49"/>
    <w:rsid w:val="006F11E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Rutenettabell2-uthevingsfarge1">
    <w:name w:val="Grid Table 2 Accent 1"/>
    <w:basedOn w:val="Vanligtabell"/>
    <w:uiPriority w:val="47"/>
    <w:rsid w:val="00D4218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551027">
      <w:bodyDiv w:val="1"/>
      <w:marLeft w:val="0"/>
      <w:marRight w:val="0"/>
      <w:marTop w:val="0"/>
      <w:marBottom w:val="0"/>
      <w:divBdr>
        <w:top w:val="none" w:sz="0" w:space="0" w:color="auto"/>
        <w:left w:val="none" w:sz="0" w:space="0" w:color="auto"/>
        <w:bottom w:val="none" w:sz="0" w:space="0" w:color="auto"/>
        <w:right w:val="none" w:sz="0" w:space="0" w:color="auto"/>
      </w:divBdr>
    </w:div>
    <w:div w:id="221215259">
      <w:bodyDiv w:val="1"/>
      <w:marLeft w:val="0"/>
      <w:marRight w:val="0"/>
      <w:marTop w:val="0"/>
      <w:marBottom w:val="0"/>
      <w:divBdr>
        <w:top w:val="none" w:sz="0" w:space="0" w:color="auto"/>
        <w:left w:val="none" w:sz="0" w:space="0" w:color="auto"/>
        <w:bottom w:val="none" w:sz="0" w:space="0" w:color="auto"/>
        <w:right w:val="none" w:sz="0" w:space="0" w:color="auto"/>
      </w:divBdr>
    </w:div>
    <w:div w:id="540944196">
      <w:bodyDiv w:val="1"/>
      <w:marLeft w:val="0"/>
      <w:marRight w:val="0"/>
      <w:marTop w:val="0"/>
      <w:marBottom w:val="0"/>
      <w:divBdr>
        <w:top w:val="none" w:sz="0" w:space="0" w:color="auto"/>
        <w:left w:val="none" w:sz="0" w:space="0" w:color="auto"/>
        <w:bottom w:val="none" w:sz="0" w:space="0" w:color="auto"/>
        <w:right w:val="none" w:sz="0" w:space="0" w:color="auto"/>
      </w:divBdr>
      <w:divsChild>
        <w:div w:id="1323659159">
          <w:marLeft w:val="0"/>
          <w:marRight w:val="0"/>
          <w:marTop w:val="150"/>
          <w:marBottom w:val="0"/>
          <w:divBdr>
            <w:top w:val="none" w:sz="0" w:space="0" w:color="auto"/>
            <w:left w:val="none" w:sz="0" w:space="0" w:color="auto"/>
            <w:bottom w:val="none" w:sz="0" w:space="0" w:color="auto"/>
            <w:right w:val="none" w:sz="0" w:space="0" w:color="auto"/>
          </w:divBdr>
          <w:divsChild>
            <w:div w:id="1303995728">
              <w:marLeft w:val="0"/>
              <w:marRight w:val="0"/>
              <w:marTop w:val="0"/>
              <w:marBottom w:val="0"/>
              <w:divBdr>
                <w:top w:val="none" w:sz="0" w:space="0" w:color="auto"/>
                <w:left w:val="none" w:sz="0" w:space="0" w:color="auto"/>
                <w:bottom w:val="none" w:sz="0" w:space="0" w:color="auto"/>
                <w:right w:val="none" w:sz="0" w:space="0" w:color="auto"/>
              </w:divBdr>
            </w:div>
            <w:div w:id="1201700088">
              <w:marLeft w:val="0"/>
              <w:marRight w:val="0"/>
              <w:marTop w:val="0"/>
              <w:marBottom w:val="0"/>
              <w:divBdr>
                <w:top w:val="none" w:sz="0" w:space="0" w:color="auto"/>
                <w:left w:val="none" w:sz="0" w:space="0" w:color="auto"/>
                <w:bottom w:val="none" w:sz="0" w:space="0" w:color="auto"/>
                <w:right w:val="none" w:sz="0" w:space="0" w:color="auto"/>
              </w:divBdr>
            </w:div>
            <w:div w:id="155223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94025">
      <w:bodyDiv w:val="1"/>
      <w:marLeft w:val="0"/>
      <w:marRight w:val="0"/>
      <w:marTop w:val="0"/>
      <w:marBottom w:val="0"/>
      <w:divBdr>
        <w:top w:val="none" w:sz="0" w:space="0" w:color="auto"/>
        <w:left w:val="none" w:sz="0" w:space="0" w:color="auto"/>
        <w:bottom w:val="none" w:sz="0" w:space="0" w:color="auto"/>
        <w:right w:val="none" w:sz="0" w:space="0" w:color="auto"/>
      </w:divBdr>
    </w:div>
    <w:div w:id="1268082483">
      <w:bodyDiv w:val="1"/>
      <w:marLeft w:val="0"/>
      <w:marRight w:val="0"/>
      <w:marTop w:val="0"/>
      <w:marBottom w:val="0"/>
      <w:divBdr>
        <w:top w:val="none" w:sz="0" w:space="0" w:color="auto"/>
        <w:left w:val="none" w:sz="0" w:space="0" w:color="auto"/>
        <w:bottom w:val="none" w:sz="0" w:space="0" w:color="auto"/>
        <w:right w:val="none" w:sz="0" w:space="0" w:color="auto"/>
      </w:divBdr>
    </w:div>
    <w:div w:id="1363047705">
      <w:bodyDiv w:val="1"/>
      <w:marLeft w:val="0"/>
      <w:marRight w:val="0"/>
      <w:marTop w:val="0"/>
      <w:marBottom w:val="0"/>
      <w:divBdr>
        <w:top w:val="none" w:sz="0" w:space="0" w:color="auto"/>
        <w:left w:val="none" w:sz="0" w:space="0" w:color="auto"/>
        <w:bottom w:val="none" w:sz="0" w:space="0" w:color="auto"/>
        <w:right w:val="none" w:sz="0" w:space="0" w:color="auto"/>
      </w:divBdr>
      <w:divsChild>
        <w:div w:id="1402173968">
          <w:marLeft w:val="0"/>
          <w:marRight w:val="0"/>
          <w:marTop w:val="150"/>
          <w:marBottom w:val="0"/>
          <w:divBdr>
            <w:top w:val="none" w:sz="0" w:space="0" w:color="auto"/>
            <w:left w:val="none" w:sz="0" w:space="0" w:color="auto"/>
            <w:bottom w:val="none" w:sz="0" w:space="0" w:color="auto"/>
            <w:right w:val="none" w:sz="0" w:space="0" w:color="auto"/>
          </w:divBdr>
          <w:divsChild>
            <w:div w:id="1726219693">
              <w:marLeft w:val="0"/>
              <w:marRight w:val="0"/>
              <w:marTop w:val="0"/>
              <w:marBottom w:val="0"/>
              <w:divBdr>
                <w:top w:val="none" w:sz="0" w:space="0" w:color="auto"/>
                <w:left w:val="none" w:sz="0" w:space="0" w:color="auto"/>
                <w:bottom w:val="none" w:sz="0" w:space="0" w:color="auto"/>
                <w:right w:val="none" w:sz="0" w:space="0" w:color="auto"/>
              </w:divBdr>
            </w:div>
            <w:div w:id="915020000">
              <w:marLeft w:val="0"/>
              <w:marRight w:val="0"/>
              <w:marTop w:val="0"/>
              <w:marBottom w:val="0"/>
              <w:divBdr>
                <w:top w:val="none" w:sz="0" w:space="0" w:color="auto"/>
                <w:left w:val="none" w:sz="0" w:space="0" w:color="auto"/>
                <w:bottom w:val="none" w:sz="0" w:space="0" w:color="auto"/>
                <w:right w:val="none" w:sz="0" w:space="0" w:color="auto"/>
              </w:divBdr>
            </w:div>
            <w:div w:id="13514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3874">
      <w:bodyDiv w:val="1"/>
      <w:marLeft w:val="0"/>
      <w:marRight w:val="0"/>
      <w:marTop w:val="0"/>
      <w:marBottom w:val="0"/>
      <w:divBdr>
        <w:top w:val="none" w:sz="0" w:space="0" w:color="auto"/>
        <w:left w:val="none" w:sz="0" w:space="0" w:color="auto"/>
        <w:bottom w:val="none" w:sz="0" w:space="0" w:color="auto"/>
        <w:right w:val="none" w:sz="0" w:space="0" w:color="auto"/>
      </w:divBdr>
    </w:div>
    <w:div w:id="1916819550">
      <w:bodyDiv w:val="1"/>
      <w:marLeft w:val="0"/>
      <w:marRight w:val="0"/>
      <w:marTop w:val="0"/>
      <w:marBottom w:val="0"/>
      <w:divBdr>
        <w:top w:val="none" w:sz="0" w:space="0" w:color="auto"/>
        <w:left w:val="none" w:sz="0" w:space="0" w:color="auto"/>
        <w:bottom w:val="none" w:sz="0" w:space="0" w:color="auto"/>
        <w:right w:val="none" w:sz="0" w:space="0" w:color="auto"/>
      </w:divBdr>
    </w:div>
    <w:div w:id="1976718230">
      <w:bodyDiv w:val="1"/>
      <w:marLeft w:val="0"/>
      <w:marRight w:val="0"/>
      <w:marTop w:val="0"/>
      <w:marBottom w:val="0"/>
      <w:divBdr>
        <w:top w:val="none" w:sz="0" w:space="0" w:color="auto"/>
        <w:left w:val="none" w:sz="0" w:space="0" w:color="auto"/>
        <w:bottom w:val="none" w:sz="0" w:space="0" w:color="auto"/>
        <w:right w:val="none" w:sz="0" w:space="0" w:color="auto"/>
      </w:divBdr>
    </w:div>
    <w:div w:id="208899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6.jpg"/><Relationship Id="rId63" Type="http://schemas.openxmlformats.org/officeDocument/2006/relationships/image" Target="media/image52.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katteetaten.github.io/folkeregisteret-api-dokumentasjon/om-tjenestene/" TargetMode="External"/><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image" Target="media/image49.jp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8.jpg"/><Relationship Id="rId61" Type="http://schemas.openxmlformats.org/officeDocument/2006/relationships/image" Target="media/image50.jpe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hyperlink" Target="https://skatteetaten.github.io/folkeregisteret-api-dokumentasjon/oppslag/"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7.jp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hyperlink" Target="https://skatteetaten.github.io/folkeregisteret-api-dokumentasjon/hendelsesliste/" TargetMode="External"/><Relationship Id="rId67"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hyperlink" Target="https://inspire.ec.europa.eu/about-inspire/563" TargetMode="External"/><Relationship Id="rId62" Type="http://schemas.openxmlformats.org/officeDocument/2006/relationships/image" Target="media/image51.jpe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Office\Organisasjonsmaler\Rapport.dotm"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17BC0F-EEE8-4CBA-8DC7-476800F8A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Rapport.dotm</Template>
  <TotalTime>44</TotalTime>
  <Pages>111</Pages>
  <Words>26264</Words>
  <Characters>139204</Characters>
  <Application>Microsoft Office Word</Application>
  <DocSecurity>0</DocSecurity>
  <Lines>1160</Lines>
  <Paragraphs>330</Paragraphs>
  <ScaleCrop>false</ScaleCrop>
  <HeadingPairs>
    <vt:vector size="2" baseType="variant">
      <vt:variant>
        <vt:lpstr>Tittel</vt:lpstr>
      </vt:variant>
      <vt:variant>
        <vt:i4>1</vt:i4>
      </vt:variant>
    </vt:vector>
  </HeadingPairs>
  <TitlesOfParts>
    <vt:vector size="1" baseType="lpstr">
      <vt:lpstr/>
    </vt:vector>
  </TitlesOfParts>
  <Company>Skatteetaten</Company>
  <LinksUpToDate>false</LinksUpToDate>
  <CharactersWithSpaces>165138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Kolbu, Terje</dc:creator>
  <cp:lastModifiedBy>Kolbu, Terje</cp:lastModifiedBy>
  <cp:revision>5</cp:revision>
  <dcterms:created xsi:type="dcterms:W3CDTF">2020-02-07T12:46:00Z</dcterms:created>
  <dcterms:modified xsi:type="dcterms:W3CDTF">2020-02-07T14:22:00Z</dcterms:modified>
</cp:coreProperties>
</file>